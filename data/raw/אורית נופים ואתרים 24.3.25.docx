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5D51F" w14:textId="6CF74542" w:rsidR="00B8669E" w:rsidRPr="007568EF" w:rsidRDefault="007568EF" w:rsidP="0030051B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24.3.25</w:t>
      </w:r>
    </w:p>
    <w:p w14:paraId="725DD083" w14:textId="5511532B" w:rsidR="001E6713" w:rsidRPr="007568EF" w:rsidRDefault="001E6713" w:rsidP="00AD7AAC">
      <w:pPr>
        <w:rPr>
          <w:rFonts w:ascii="Arial" w:hAnsi="Arial" w:cs="Arial"/>
          <w:sz w:val="26"/>
          <w:szCs w:val="26"/>
          <w:rtl/>
        </w:rPr>
      </w:pPr>
      <w:r w:rsidRPr="007568EF">
        <w:rPr>
          <w:rFonts w:ascii="Arial" w:hAnsi="Arial" w:cs="Arial"/>
          <w:sz w:val="26"/>
          <w:szCs w:val="26"/>
          <w:rtl/>
        </w:rPr>
        <w:t xml:space="preserve">לכבוד: </w:t>
      </w:r>
      <w:r w:rsidR="007568EF">
        <w:rPr>
          <w:rFonts w:ascii="Arial" w:hAnsi="Arial" w:cs="Arial" w:hint="cs"/>
          <w:sz w:val="26"/>
          <w:szCs w:val="26"/>
          <w:rtl/>
        </w:rPr>
        <w:t xml:space="preserve">אורית </w:t>
      </w:r>
      <w:r w:rsidR="003B5DCA" w:rsidRPr="007568EF">
        <w:rPr>
          <w:rFonts w:ascii="Arial" w:hAnsi="Arial" w:cs="Arial"/>
          <w:sz w:val="26"/>
          <w:szCs w:val="26"/>
          <w:rtl/>
        </w:rPr>
        <w:t xml:space="preserve">– </w:t>
      </w:r>
      <w:r w:rsidR="007568EF">
        <w:rPr>
          <w:rFonts w:ascii="Arial" w:hAnsi="Arial" w:cs="Arial" w:hint="cs"/>
          <w:sz w:val="26"/>
          <w:szCs w:val="26"/>
          <w:rtl/>
        </w:rPr>
        <w:t>סוכנת נופים ואתרים</w:t>
      </w:r>
    </w:p>
    <w:p w14:paraId="0C2CAA2F" w14:textId="673FD00E" w:rsidR="001E6713" w:rsidRPr="007568EF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7568EF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4B24DA" w:rsidRPr="007568EF">
        <w:rPr>
          <w:rFonts w:ascii="Arial" w:hAnsi="Arial" w:cs="Arial"/>
          <w:sz w:val="26"/>
          <w:szCs w:val="26"/>
          <w:u w:val="single"/>
          <w:rtl/>
        </w:rPr>
        <w:t>י</w:t>
      </w:r>
      <w:r w:rsidRPr="007568EF">
        <w:rPr>
          <w:rFonts w:ascii="Arial" w:hAnsi="Arial" w:cs="Arial"/>
          <w:sz w:val="26"/>
          <w:szCs w:val="26"/>
          <w:u w:val="single"/>
          <w:rtl/>
        </w:rPr>
        <w:t xml:space="preserve">רוח </w:t>
      </w:r>
      <w:r w:rsidR="00FD28FD" w:rsidRPr="007568EF">
        <w:rPr>
          <w:rFonts w:ascii="Arial" w:hAnsi="Arial" w:cs="Arial"/>
          <w:sz w:val="26"/>
          <w:szCs w:val="26"/>
          <w:u w:val="single"/>
          <w:rtl/>
        </w:rPr>
        <w:t>ב</w:t>
      </w:r>
      <w:r w:rsidRPr="007568EF">
        <w:rPr>
          <w:rFonts w:ascii="Arial" w:hAnsi="Arial" w:cs="Arial"/>
          <w:sz w:val="26"/>
          <w:szCs w:val="26"/>
          <w:u w:val="single"/>
          <w:rtl/>
        </w:rPr>
        <w:t>יקב חיטים</w:t>
      </w:r>
    </w:p>
    <w:p w14:paraId="620CF502" w14:textId="70E085D5" w:rsidR="00C468A6" w:rsidRPr="007568EF" w:rsidRDefault="00E57018" w:rsidP="00C468A6">
      <w:pPr>
        <w:rPr>
          <w:rFonts w:ascii="Arial" w:hAnsi="Arial" w:cs="Arial"/>
          <w:sz w:val="26"/>
          <w:szCs w:val="26"/>
          <w:rtl/>
        </w:rPr>
      </w:pPr>
      <w:r w:rsidRPr="007568EF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D80212" w:rsidRPr="007568EF">
        <w:rPr>
          <w:rFonts w:ascii="Arial" w:hAnsi="Arial" w:cs="Arial"/>
          <w:sz w:val="26"/>
          <w:szCs w:val="26"/>
          <w:rtl/>
        </w:rPr>
        <w:t>כיר</w:t>
      </w:r>
      <w:r w:rsidRPr="007568EF">
        <w:rPr>
          <w:rFonts w:ascii="Arial" w:hAnsi="Arial" w:cs="Arial"/>
          <w:sz w:val="26"/>
          <w:szCs w:val="26"/>
          <w:rtl/>
        </w:rPr>
        <w:t xml:space="preserve"> את עולם היין לקהל המעוניין להפוך את שעות הפנאי לזמן איכות. </w:t>
      </w:r>
      <w:r w:rsidR="00C468A6" w:rsidRPr="007568EF">
        <w:rPr>
          <w:rFonts w:ascii="Arial" w:hAnsi="Arial" w:cs="Arial"/>
          <w:sz w:val="26"/>
          <w:szCs w:val="26"/>
          <w:rtl/>
        </w:rPr>
        <w:t>מרכז המבקרים הממוזג (בגודל של כ- 6</w:t>
      </w:r>
      <w:r w:rsidR="00C468A6" w:rsidRPr="007568EF">
        <w:rPr>
          <w:rFonts w:ascii="Arial" w:hAnsi="Arial" w:cs="Arial"/>
          <w:sz w:val="26"/>
          <w:szCs w:val="26"/>
        </w:rPr>
        <w:t>X</w:t>
      </w:r>
      <w:r w:rsidR="00C468A6" w:rsidRPr="007568EF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</w:p>
    <w:p w14:paraId="72ED60DA" w14:textId="5EC65CCF" w:rsidR="004C25CF" w:rsidRPr="007568EF" w:rsidRDefault="00E57018" w:rsidP="004C25CF">
      <w:pPr>
        <w:rPr>
          <w:rFonts w:ascii="Arial" w:hAnsi="Arial" w:cs="Arial"/>
          <w:sz w:val="26"/>
          <w:szCs w:val="26"/>
          <w:u w:val="single"/>
          <w:rtl/>
        </w:rPr>
      </w:pPr>
      <w:r w:rsidRPr="007568EF">
        <w:rPr>
          <w:rFonts w:ascii="Arial" w:hAnsi="Arial" w:cs="Arial"/>
          <w:sz w:val="26"/>
          <w:szCs w:val="26"/>
          <w:u w:val="single"/>
          <w:rtl/>
        </w:rPr>
        <w:t>איר</w:t>
      </w:r>
      <w:r w:rsidR="00C6104F">
        <w:rPr>
          <w:rFonts w:ascii="Arial" w:hAnsi="Arial" w:cs="Arial" w:hint="cs"/>
          <w:sz w:val="26"/>
          <w:szCs w:val="26"/>
          <w:u w:val="single"/>
          <w:rtl/>
        </w:rPr>
        <w:t xml:space="preserve">וח עבור 30-50 </w:t>
      </w:r>
      <w:r w:rsidRPr="007568EF">
        <w:rPr>
          <w:rFonts w:ascii="Arial" w:hAnsi="Arial" w:cs="Arial"/>
          <w:sz w:val="26"/>
          <w:szCs w:val="26"/>
          <w:u w:val="single"/>
          <w:rtl/>
        </w:rPr>
        <w:t>משתתפים בתארי</w:t>
      </w:r>
      <w:r w:rsidR="00101A11" w:rsidRPr="007568EF">
        <w:rPr>
          <w:rFonts w:ascii="Arial" w:hAnsi="Arial" w:cs="Arial"/>
          <w:sz w:val="26"/>
          <w:szCs w:val="26"/>
          <w:u w:val="single"/>
          <w:rtl/>
        </w:rPr>
        <w:t>ך</w:t>
      </w:r>
      <w:r w:rsidR="00027A4B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720CDE">
        <w:rPr>
          <w:rFonts w:ascii="Arial" w:hAnsi="Arial" w:cs="Arial" w:hint="cs"/>
          <w:sz w:val="26"/>
          <w:szCs w:val="26"/>
          <w:u w:val="single"/>
          <w:rtl/>
        </w:rPr>
        <w:t xml:space="preserve">(אמצע שבוע ) </w:t>
      </w:r>
      <w:r w:rsidR="002904E0" w:rsidRPr="007568EF">
        <w:rPr>
          <w:rFonts w:ascii="Arial" w:hAnsi="Arial" w:cs="Arial"/>
          <w:sz w:val="26"/>
          <w:szCs w:val="26"/>
          <w:u w:val="single"/>
          <w:rtl/>
        </w:rPr>
        <w:t>בשעות</w:t>
      </w:r>
      <w:r w:rsidR="00513BE0" w:rsidRPr="007568EF">
        <w:rPr>
          <w:rFonts w:ascii="Arial" w:hAnsi="Arial" w:cs="Arial"/>
          <w:sz w:val="26"/>
          <w:szCs w:val="26"/>
          <w:u w:val="single"/>
          <w:rtl/>
        </w:rPr>
        <w:t xml:space="preserve"> </w:t>
      </w:r>
      <w:r w:rsidR="00720CDE">
        <w:rPr>
          <w:rFonts w:ascii="Arial" w:hAnsi="Arial" w:cs="Arial" w:hint="cs"/>
          <w:sz w:val="26"/>
          <w:szCs w:val="26"/>
          <w:u w:val="single"/>
          <w:rtl/>
        </w:rPr>
        <w:t xml:space="preserve">9:00 </w:t>
      </w:r>
      <w:r w:rsidR="00720CDE">
        <w:rPr>
          <w:rFonts w:ascii="Arial" w:hAnsi="Arial" w:cs="Arial"/>
          <w:sz w:val="26"/>
          <w:szCs w:val="26"/>
          <w:u w:val="single"/>
          <w:rtl/>
        </w:rPr>
        <w:t>–</w:t>
      </w:r>
      <w:r w:rsidR="00720CDE">
        <w:rPr>
          <w:rFonts w:ascii="Arial" w:hAnsi="Arial" w:cs="Arial" w:hint="cs"/>
          <w:sz w:val="26"/>
          <w:szCs w:val="26"/>
          <w:u w:val="single"/>
          <w:rtl/>
        </w:rPr>
        <w:t xml:space="preserve"> 10:30.</w:t>
      </w:r>
    </w:p>
    <w:p w14:paraId="5DA4BA63" w14:textId="09425557" w:rsidR="00A536AD" w:rsidRPr="007568EF" w:rsidRDefault="00A536AD" w:rsidP="004C25CF">
      <w:pPr>
        <w:rPr>
          <w:rFonts w:ascii="Arial" w:hAnsi="Arial" w:cs="Arial"/>
          <w:sz w:val="26"/>
          <w:szCs w:val="26"/>
          <w:rtl/>
        </w:rPr>
      </w:pPr>
      <w:r w:rsidRPr="007568EF">
        <w:rPr>
          <w:rFonts w:ascii="Arial" w:hAnsi="Arial" w:cs="Arial"/>
          <w:sz w:val="26"/>
          <w:szCs w:val="26"/>
          <w:rtl/>
        </w:rPr>
        <w:t>האירוח יתקיים במדשאה בסמוך לכרם בפינה מוצלת</w:t>
      </w:r>
      <w:r w:rsidR="000F7447" w:rsidRPr="007568EF">
        <w:rPr>
          <w:rFonts w:ascii="Arial" w:hAnsi="Arial" w:cs="Arial"/>
          <w:sz w:val="26"/>
          <w:szCs w:val="26"/>
          <w:rtl/>
        </w:rPr>
        <w:t>.</w:t>
      </w:r>
    </w:p>
    <w:p w14:paraId="2D3A8853" w14:textId="13A11A46" w:rsidR="0008659F" w:rsidRPr="007568EF" w:rsidRDefault="00E57018" w:rsidP="0008659F">
      <w:pPr>
        <w:ind w:left="360"/>
        <w:rPr>
          <w:rFonts w:ascii="Arial" w:hAnsi="Arial" w:cs="Arial"/>
          <w:sz w:val="26"/>
          <w:szCs w:val="26"/>
          <w:rtl/>
        </w:rPr>
      </w:pPr>
      <w:r w:rsidRPr="007568EF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7568EF">
        <w:rPr>
          <w:rFonts w:ascii="Arial" w:hAnsi="Arial" w:cs="Arial"/>
          <w:sz w:val="26"/>
          <w:szCs w:val="26"/>
          <w:rtl/>
        </w:rPr>
        <w:t xml:space="preserve"> : </w:t>
      </w:r>
    </w:p>
    <w:p w14:paraId="17FBCF3C" w14:textId="47170722" w:rsidR="000F7447" w:rsidRPr="00866D4F" w:rsidRDefault="00513BE0" w:rsidP="000E1DF5">
      <w:pPr>
        <w:pStyle w:val="aa"/>
        <w:bidi/>
        <w:ind w:left="360"/>
        <w:rPr>
          <w:rFonts w:ascii="Arial" w:hAnsi="Arial" w:cs="Arial"/>
          <w:sz w:val="26"/>
          <w:szCs w:val="26"/>
        </w:rPr>
      </w:pPr>
      <w:r w:rsidRPr="007568EF">
        <w:rPr>
          <w:rFonts w:ascii="Arial" w:hAnsi="Arial" w:cs="Arial"/>
          <w:sz w:val="26"/>
          <w:szCs w:val="26"/>
          <w:rtl/>
        </w:rPr>
        <w:t xml:space="preserve">סיור בכרם עם כורם – יינן היקב כולל הסברים על גידול הענבים והכנת היין, הסיפור שלנו, טעימות של </w:t>
      </w:r>
      <w:r w:rsidR="001679CD">
        <w:rPr>
          <w:rFonts w:ascii="Arial" w:hAnsi="Arial" w:cs="Arial" w:hint="cs"/>
          <w:sz w:val="26"/>
          <w:szCs w:val="26"/>
          <w:rtl/>
        </w:rPr>
        <w:t>3</w:t>
      </w:r>
      <w:r w:rsidRPr="007568EF">
        <w:rPr>
          <w:rFonts w:ascii="Arial" w:hAnsi="Arial" w:cs="Arial"/>
          <w:sz w:val="26"/>
          <w:szCs w:val="26"/>
          <w:rtl/>
        </w:rPr>
        <w:t xml:space="preserve"> מיינות היקב</w:t>
      </w:r>
      <w:r w:rsidR="000E1DF5">
        <w:rPr>
          <w:rFonts w:ascii="Arial" w:hAnsi="Arial" w:cs="Arial" w:hint="cs"/>
          <w:sz w:val="26"/>
          <w:szCs w:val="26"/>
          <w:rtl/>
        </w:rPr>
        <w:t>. נ</w:t>
      </w:r>
      <w:r w:rsidR="001679CD">
        <w:rPr>
          <w:rFonts w:ascii="Arial" w:hAnsi="Arial" w:cs="Arial" w:hint="cs"/>
          <w:sz w:val="26"/>
          <w:szCs w:val="26"/>
          <w:rtl/>
        </w:rPr>
        <w:t>שנוש בייגלה וזיתים</w:t>
      </w:r>
      <w:r w:rsidR="00FC174F">
        <w:rPr>
          <w:rFonts w:ascii="Arial" w:hAnsi="Arial" w:cs="Arial" w:hint="cs"/>
          <w:sz w:val="26"/>
          <w:szCs w:val="26"/>
          <w:rtl/>
        </w:rPr>
        <w:t xml:space="preserve"> לצד טעימות היין.</w:t>
      </w:r>
      <w:r w:rsidR="00866D4F">
        <w:rPr>
          <w:rFonts w:ascii="Arial" w:hAnsi="Arial" w:cs="Arial" w:hint="cs"/>
          <w:sz w:val="26"/>
          <w:szCs w:val="26"/>
          <w:rtl/>
        </w:rPr>
        <w:t>.</w:t>
      </w:r>
    </w:p>
    <w:p w14:paraId="0461B23B" w14:textId="77777777" w:rsidR="000F7447" w:rsidRPr="007568EF" w:rsidRDefault="000F7447" w:rsidP="000F7447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</w:p>
    <w:p w14:paraId="75A75BB2" w14:textId="46F22595" w:rsidR="0008659F" w:rsidRPr="007568EF" w:rsidRDefault="00AF5106" w:rsidP="000F7447">
      <w:pPr>
        <w:pStyle w:val="aa"/>
        <w:bidi/>
        <w:ind w:left="360"/>
        <w:rPr>
          <w:rFonts w:ascii="Arial" w:hAnsi="Arial" w:cs="Arial"/>
          <w:sz w:val="26"/>
          <w:szCs w:val="26"/>
          <w:u w:val="single"/>
        </w:rPr>
      </w:pPr>
      <w:r w:rsidRPr="007568EF">
        <w:rPr>
          <w:rFonts w:ascii="Arial" w:hAnsi="Arial" w:cs="Arial"/>
          <w:sz w:val="26"/>
          <w:szCs w:val="26"/>
          <w:u w:val="single"/>
          <w:rtl/>
        </w:rPr>
        <w:t xml:space="preserve">עלות – </w:t>
      </w:r>
      <w:r w:rsidR="001679CD">
        <w:rPr>
          <w:rFonts w:ascii="Arial" w:hAnsi="Arial" w:cs="Arial" w:hint="cs"/>
          <w:sz w:val="26"/>
          <w:szCs w:val="26"/>
          <w:u w:val="single"/>
          <w:rtl/>
        </w:rPr>
        <w:t>70</w:t>
      </w:r>
      <w:r w:rsidRPr="007568EF">
        <w:rPr>
          <w:rFonts w:ascii="Arial" w:hAnsi="Arial" w:cs="Arial"/>
          <w:sz w:val="26"/>
          <w:szCs w:val="26"/>
          <w:u w:val="single"/>
          <w:rtl/>
        </w:rPr>
        <w:t xml:space="preserve"> ₪ </w:t>
      </w:r>
      <w:r w:rsidR="001679CD">
        <w:rPr>
          <w:rFonts w:ascii="Arial" w:hAnsi="Arial" w:cs="Arial" w:hint="cs"/>
          <w:sz w:val="26"/>
          <w:szCs w:val="26"/>
          <w:u w:val="single"/>
          <w:rtl/>
        </w:rPr>
        <w:t xml:space="preserve">למשתתף </w:t>
      </w:r>
      <w:r w:rsidR="00BC4DBD" w:rsidRPr="007568EF">
        <w:rPr>
          <w:rFonts w:ascii="Arial" w:hAnsi="Arial" w:cs="Arial"/>
          <w:sz w:val="26"/>
          <w:szCs w:val="26"/>
          <w:u w:val="single"/>
          <w:rtl/>
        </w:rPr>
        <w:t xml:space="preserve">לא </w:t>
      </w:r>
      <w:r w:rsidRPr="007568EF">
        <w:rPr>
          <w:rFonts w:ascii="Arial" w:hAnsi="Arial" w:cs="Arial"/>
          <w:sz w:val="26"/>
          <w:szCs w:val="26"/>
          <w:u w:val="single"/>
          <w:rtl/>
        </w:rPr>
        <w:t>כולל מע"מ.</w:t>
      </w:r>
      <w:r w:rsidR="001679CD">
        <w:rPr>
          <w:rFonts w:ascii="Arial" w:hAnsi="Arial" w:cs="Arial" w:hint="cs"/>
          <w:sz w:val="26"/>
          <w:szCs w:val="26"/>
          <w:u w:val="single"/>
          <w:rtl/>
        </w:rPr>
        <w:t xml:space="preserve"> מינימום 30 משתתפים.</w:t>
      </w:r>
    </w:p>
    <w:p w14:paraId="79099D94" w14:textId="77777777" w:rsidR="007E515C" w:rsidRPr="007568EF" w:rsidRDefault="007E515C" w:rsidP="007E515C">
      <w:pPr>
        <w:pStyle w:val="aa"/>
        <w:bidi/>
        <w:ind w:left="360"/>
        <w:rPr>
          <w:rFonts w:ascii="Arial" w:hAnsi="Arial" w:cs="Arial"/>
          <w:sz w:val="26"/>
          <w:szCs w:val="26"/>
          <w:u w:val="single"/>
        </w:rPr>
      </w:pPr>
    </w:p>
    <w:p w14:paraId="02797CFD" w14:textId="77777777" w:rsidR="008E5939" w:rsidRPr="007568EF" w:rsidRDefault="008E5939" w:rsidP="008E5939">
      <w:pPr>
        <w:pStyle w:val="aa"/>
        <w:rPr>
          <w:rFonts w:ascii="Arial" w:hAnsi="Arial" w:cs="Arial"/>
          <w:sz w:val="26"/>
          <w:szCs w:val="26"/>
          <w:u w:val="single"/>
          <w:rtl/>
        </w:rPr>
      </w:pPr>
    </w:p>
    <w:p w14:paraId="7369EA20" w14:textId="5694C09C" w:rsidR="001E6713" w:rsidRPr="007568EF" w:rsidRDefault="003A713F" w:rsidP="00450D2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  <w:u w:val="single"/>
        </w:rPr>
      </w:pPr>
      <w:r w:rsidRPr="007568EF">
        <w:rPr>
          <w:rFonts w:ascii="Arial" w:hAnsi="Arial" w:cs="Arial"/>
          <w:sz w:val="26"/>
          <w:szCs w:val="26"/>
          <w:rtl/>
        </w:rPr>
        <w:t xml:space="preserve">תנאי תשלום </w:t>
      </w:r>
      <w:r w:rsidR="000958AE" w:rsidRPr="007568EF">
        <w:rPr>
          <w:rFonts w:ascii="Arial" w:hAnsi="Arial" w:cs="Arial"/>
          <w:sz w:val="26"/>
          <w:szCs w:val="26"/>
          <w:rtl/>
        </w:rPr>
        <w:t>ביום האירוח.</w:t>
      </w:r>
      <w:r w:rsidR="00450D21" w:rsidRPr="007568EF">
        <w:rPr>
          <w:rFonts w:ascii="Arial" w:hAnsi="Arial" w:cs="Arial"/>
          <w:sz w:val="26"/>
          <w:szCs w:val="26"/>
          <w:u w:val="single"/>
          <w:rtl/>
        </w:rPr>
        <w:t xml:space="preserve"> </w:t>
      </w:r>
    </w:p>
    <w:p w14:paraId="1600E06F" w14:textId="7AD5BC8C" w:rsidR="00450D21" w:rsidRPr="007568EF" w:rsidRDefault="00450D21" w:rsidP="00450D2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7568EF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59F33843" w14:textId="5ED4B525" w:rsidR="00F747CF" w:rsidRPr="007568EF" w:rsidRDefault="00450D21" w:rsidP="00F747CF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7568EF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="00A92AB1" w:rsidRPr="007568EF">
        <w:rPr>
          <w:rFonts w:ascii="Arial" w:hAnsi="Arial" w:cs="Arial"/>
          <w:sz w:val="26"/>
          <w:szCs w:val="26"/>
          <w:rtl/>
        </w:rPr>
        <w:t xml:space="preserve"> והלאה מלא</w:t>
      </w:r>
      <w:r w:rsidR="00F747CF" w:rsidRPr="007568EF">
        <w:rPr>
          <w:rFonts w:ascii="Arial" w:hAnsi="Arial" w:cs="Arial"/>
          <w:sz w:val="26"/>
          <w:szCs w:val="26"/>
          <w:rtl/>
        </w:rPr>
        <w:t>.</w:t>
      </w:r>
    </w:p>
    <w:p w14:paraId="317FDBD1" w14:textId="77777777" w:rsidR="00276736" w:rsidRPr="007568EF" w:rsidRDefault="00276736" w:rsidP="00276736">
      <w:pPr>
        <w:pStyle w:val="aa"/>
        <w:bidi/>
        <w:rPr>
          <w:rFonts w:ascii="Arial" w:hAnsi="Arial" w:cs="Arial"/>
          <w:sz w:val="26"/>
          <w:szCs w:val="26"/>
          <w:rtl/>
        </w:rPr>
      </w:pPr>
    </w:p>
    <w:p w14:paraId="308CD8A9" w14:textId="77777777" w:rsidR="00276736" w:rsidRPr="007568EF" w:rsidRDefault="00276736" w:rsidP="00276736">
      <w:pPr>
        <w:pStyle w:val="aa"/>
        <w:bidi/>
        <w:rPr>
          <w:rFonts w:ascii="Arial" w:hAnsi="Arial" w:cs="Arial"/>
          <w:sz w:val="26"/>
          <w:szCs w:val="26"/>
        </w:rPr>
      </w:pPr>
    </w:p>
    <w:p w14:paraId="4147D565" w14:textId="5F8B6CB0" w:rsidR="001E6713" w:rsidRPr="007568EF" w:rsidRDefault="00450D21" w:rsidP="001A0AA4">
      <w:pPr>
        <w:ind w:left="360"/>
        <w:rPr>
          <w:rFonts w:ascii="Arial" w:hAnsi="Arial" w:cs="Arial"/>
          <w:sz w:val="26"/>
          <w:szCs w:val="26"/>
          <w:rtl/>
        </w:rPr>
      </w:pPr>
      <w:r w:rsidRPr="007568EF">
        <w:rPr>
          <w:rFonts w:ascii="Arial" w:hAnsi="Arial" w:cs="Arial"/>
          <w:sz w:val="26"/>
          <w:szCs w:val="26"/>
          <w:rtl/>
        </w:rPr>
        <w:t xml:space="preserve">           </w:t>
      </w:r>
      <w:r w:rsidR="001E6713" w:rsidRPr="007568EF">
        <w:rPr>
          <w:rFonts w:ascii="Arial" w:hAnsi="Arial" w:cs="Arial"/>
          <w:sz w:val="26"/>
          <w:szCs w:val="26"/>
          <w:rtl/>
        </w:rPr>
        <w:t xml:space="preserve">                                                          בברכה,</w:t>
      </w:r>
    </w:p>
    <w:p w14:paraId="7BD2629F" w14:textId="77777777" w:rsidR="001E6713" w:rsidRPr="007568EF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7568EF">
        <w:rPr>
          <w:rFonts w:ascii="Arial" w:hAnsi="Arial" w:cs="Arial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1E6713" w:rsidRPr="007568EF" w:rsidSect="0022799C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6D174" w14:textId="77777777" w:rsidR="00316710" w:rsidRDefault="00316710" w:rsidP="0022799C">
      <w:pPr>
        <w:spacing w:after="0" w:line="240" w:lineRule="auto"/>
      </w:pPr>
      <w:r>
        <w:separator/>
      </w:r>
    </w:p>
  </w:endnote>
  <w:endnote w:type="continuationSeparator" w:id="0">
    <w:p w14:paraId="2FF08F3A" w14:textId="77777777" w:rsidR="00316710" w:rsidRDefault="00316710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DDC8D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6CAE17F4" wp14:editId="6DD9D476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C6ADE" w14:textId="77777777" w:rsidR="00316710" w:rsidRDefault="00316710" w:rsidP="0022799C">
      <w:pPr>
        <w:spacing w:after="0" w:line="240" w:lineRule="auto"/>
      </w:pPr>
      <w:r>
        <w:separator/>
      </w:r>
    </w:p>
  </w:footnote>
  <w:footnote w:type="continuationSeparator" w:id="0">
    <w:p w14:paraId="7A9738EC" w14:textId="77777777" w:rsidR="00316710" w:rsidRDefault="00316710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1E2B1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571E5769" wp14:editId="420C4B35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79A0"/>
    <w:multiLevelType w:val="hybridMultilevel"/>
    <w:tmpl w:val="F30A86E6"/>
    <w:lvl w:ilvl="0" w:tplc="9662C892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4E08"/>
    <w:multiLevelType w:val="hybridMultilevel"/>
    <w:tmpl w:val="AA5E82AC"/>
    <w:lvl w:ilvl="0" w:tplc="86EEF912">
      <w:start w:val="1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335E3"/>
    <w:multiLevelType w:val="hybridMultilevel"/>
    <w:tmpl w:val="4B624B90"/>
    <w:lvl w:ilvl="0" w:tplc="4968A55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F1B96"/>
    <w:multiLevelType w:val="hybridMultilevel"/>
    <w:tmpl w:val="7E9CC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004175">
    <w:abstractNumId w:val="5"/>
  </w:num>
  <w:num w:numId="2" w16cid:durableId="772750350">
    <w:abstractNumId w:val="4"/>
  </w:num>
  <w:num w:numId="3" w16cid:durableId="1303535540">
    <w:abstractNumId w:val="1"/>
  </w:num>
  <w:num w:numId="4" w16cid:durableId="1607233768">
    <w:abstractNumId w:val="6"/>
  </w:num>
  <w:num w:numId="5" w16cid:durableId="915357173">
    <w:abstractNumId w:val="0"/>
  </w:num>
  <w:num w:numId="6" w16cid:durableId="1834445122">
    <w:abstractNumId w:val="3"/>
  </w:num>
  <w:num w:numId="7" w16cid:durableId="1416324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188B"/>
    <w:rsid w:val="00004A4C"/>
    <w:rsid w:val="00005BFF"/>
    <w:rsid w:val="000162D8"/>
    <w:rsid w:val="00026717"/>
    <w:rsid w:val="00026ACF"/>
    <w:rsid w:val="00027A4B"/>
    <w:rsid w:val="00034542"/>
    <w:rsid w:val="00034C26"/>
    <w:rsid w:val="00045F44"/>
    <w:rsid w:val="00056BC2"/>
    <w:rsid w:val="000730D5"/>
    <w:rsid w:val="00075FC0"/>
    <w:rsid w:val="0007748F"/>
    <w:rsid w:val="00083B37"/>
    <w:rsid w:val="00084FE5"/>
    <w:rsid w:val="0008659F"/>
    <w:rsid w:val="0008762B"/>
    <w:rsid w:val="00093746"/>
    <w:rsid w:val="0009400E"/>
    <w:rsid w:val="000958AE"/>
    <w:rsid w:val="000B75AA"/>
    <w:rsid w:val="000C689F"/>
    <w:rsid w:val="000D2127"/>
    <w:rsid w:val="000D5E92"/>
    <w:rsid w:val="000D5EAD"/>
    <w:rsid w:val="000E1291"/>
    <w:rsid w:val="000E1DF5"/>
    <w:rsid w:val="000E242A"/>
    <w:rsid w:val="000E259D"/>
    <w:rsid w:val="000F0614"/>
    <w:rsid w:val="000F0BB6"/>
    <w:rsid w:val="000F28E5"/>
    <w:rsid w:val="000F2B41"/>
    <w:rsid w:val="000F56FC"/>
    <w:rsid w:val="000F7447"/>
    <w:rsid w:val="0010028F"/>
    <w:rsid w:val="00101A11"/>
    <w:rsid w:val="00107106"/>
    <w:rsid w:val="00111120"/>
    <w:rsid w:val="001132DD"/>
    <w:rsid w:val="00117333"/>
    <w:rsid w:val="00124D56"/>
    <w:rsid w:val="00125C5F"/>
    <w:rsid w:val="00126C29"/>
    <w:rsid w:val="00137AD8"/>
    <w:rsid w:val="00140523"/>
    <w:rsid w:val="00145214"/>
    <w:rsid w:val="00145954"/>
    <w:rsid w:val="00156255"/>
    <w:rsid w:val="001566A3"/>
    <w:rsid w:val="00162D58"/>
    <w:rsid w:val="00162E62"/>
    <w:rsid w:val="00166B72"/>
    <w:rsid w:val="0016748D"/>
    <w:rsid w:val="001679CD"/>
    <w:rsid w:val="0017225E"/>
    <w:rsid w:val="001744E4"/>
    <w:rsid w:val="00174ACC"/>
    <w:rsid w:val="00175E16"/>
    <w:rsid w:val="00182C92"/>
    <w:rsid w:val="001847CA"/>
    <w:rsid w:val="00184B26"/>
    <w:rsid w:val="00184D63"/>
    <w:rsid w:val="00191B08"/>
    <w:rsid w:val="00194D49"/>
    <w:rsid w:val="001964AF"/>
    <w:rsid w:val="001A0AA4"/>
    <w:rsid w:val="001A219A"/>
    <w:rsid w:val="001A2F5A"/>
    <w:rsid w:val="001A5650"/>
    <w:rsid w:val="001A7E2E"/>
    <w:rsid w:val="001A7E46"/>
    <w:rsid w:val="001B0770"/>
    <w:rsid w:val="001C271B"/>
    <w:rsid w:val="001C7D1C"/>
    <w:rsid w:val="001D1E2E"/>
    <w:rsid w:val="001D413E"/>
    <w:rsid w:val="001D4273"/>
    <w:rsid w:val="001E0046"/>
    <w:rsid w:val="001E36C5"/>
    <w:rsid w:val="001E6604"/>
    <w:rsid w:val="001E6713"/>
    <w:rsid w:val="00200347"/>
    <w:rsid w:val="002017DA"/>
    <w:rsid w:val="002167F2"/>
    <w:rsid w:val="002174D8"/>
    <w:rsid w:val="00221BED"/>
    <w:rsid w:val="0022381F"/>
    <w:rsid w:val="0022799C"/>
    <w:rsid w:val="002310F6"/>
    <w:rsid w:val="00232AAA"/>
    <w:rsid w:val="00235A0B"/>
    <w:rsid w:val="00240BA5"/>
    <w:rsid w:val="00245F06"/>
    <w:rsid w:val="00251A14"/>
    <w:rsid w:val="0027111F"/>
    <w:rsid w:val="002717E0"/>
    <w:rsid w:val="00272C57"/>
    <w:rsid w:val="00276736"/>
    <w:rsid w:val="0027699F"/>
    <w:rsid w:val="00283196"/>
    <w:rsid w:val="0028573E"/>
    <w:rsid w:val="00285BBD"/>
    <w:rsid w:val="002904E0"/>
    <w:rsid w:val="00292AE1"/>
    <w:rsid w:val="00295382"/>
    <w:rsid w:val="002963C9"/>
    <w:rsid w:val="002A0F1D"/>
    <w:rsid w:val="002A576C"/>
    <w:rsid w:val="002C0855"/>
    <w:rsid w:val="002C4F59"/>
    <w:rsid w:val="002C79F1"/>
    <w:rsid w:val="0030051B"/>
    <w:rsid w:val="0030546D"/>
    <w:rsid w:val="00315C88"/>
    <w:rsid w:val="00316710"/>
    <w:rsid w:val="003173F4"/>
    <w:rsid w:val="00326548"/>
    <w:rsid w:val="00327977"/>
    <w:rsid w:val="003344C5"/>
    <w:rsid w:val="00335681"/>
    <w:rsid w:val="003364C5"/>
    <w:rsid w:val="00337AF1"/>
    <w:rsid w:val="00342867"/>
    <w:rsid w:val="003471CF"/>
    <w:rsid w:val="00360D30"/>
    <w:rsid w:val="00361926"/>
    <w:rsid w:val="0037119B"/>
    <w:rsid w:val="00382167"/>
    <w:rsid w:val="00391C53"/>
    <w:rsid w:val="00392617"/>
    <w:rsid w:val="00392B9A"/>
    <w:rsid w:val="00393EEE"/>
    <w:rsid w:val="00394BF6"/>
    <w:rsid w:val="00397A59"/>
    <w:rsid w:val="003A713F"/>
    <w:rsid w:val="003A7541"/>
    <w:rsid w:val="003A7DAF"/>
    <w:rsid w:val="003B128E"/>
    <w:rsid w:val="003B1F0C"/>
    <w:rsid w:val="003B5DCA"/>
    <w:rsid w:val="003B5FBA"/>
    <w:rsid w:val="003C292B"/>
    <w:rsid w:val="003D446B"/>
    <w:rsid w:val="003D51D6"/>
    <w:rsid w:val="003E3D92"/>
    <w:rsid w:val="003E5C9E"/>
    <w:rsid w:val="003F0898"/>
    <w:rsid w:val="003F12B8"/>
    <w:rsid w:val="003F50DF"/>
    <w:rsid w:val="00405201"/>
    <w:rsid w:val="004166A4"/>
    <w:rsid w:val="00426EAD"/>
    <w:rsid w:val="00450D21"/>
    <w:rsid w:val="00451448"/>
    <w:rsid w:val="00463FBE"/>
    <w:rsid w:val="00471DE1"/>
    <w:rsid w:val="00474559"/>
    <w:rsid w:val="0048357A"/>
    <w:rsid w:val="004923AB"/>
    <w:rsid w:val="004A02EB"/>
    <w:rsid w:val="004A2FFE"/>
    <w:rsid w:val="004A5D71"/>
    <w:rsid w:val="004A7628"/>
    <w:rsid w:val="004B24DA"/>
    <w:rsid w:val="004B463F"/>
    <w:rsid w:val="004C1E1E"/>
    <w:rsid w:val="004C25CF"/>
    <w:rsid w:val="004C2955"/>
    <w:rsid w:val="004C3432"/>
    <w:rsid w:val="004D2946"/>
    <w:rsid w:val="004E4559"/>
    <w:rsid w:val="0050717A"/>
    <w:rsid w:val="00510129"/>
    <w:rsid w:val="00513BE0"/>
    <w:rsid w:val="0051678B"/>
    <w:rsid w:val="005309B6"/>
    <w:rsid w:val="005379E2"/>
    <w:rsid w:val="00540A7A"/>
    <w:rsid w:val="00542C25"/>
    <w:rsid w:val="0055282C"/>
    <w:rsid w:val="00560A6C"/>
    <w:rsid w:val="00570322"/>
    <w:rsid w:val="00575A4A"/>
    <w:rsid w:val="0058753C"/>
    <w:rsid w:val="0059029C"/>
    <w:rsid w:val="00590350"/>
    <w:rsid w:val="00592588"/>
    <w:rsid w:val="005A1C90"/>
    <w:rsid w:val="005B5AC3"/>
    <w:rsid w:val="005B690B"/>
    <w:rsid w:val="005C0A0E"/>
    <w:rsid w:val="005C1A92"/>
    <w:rsid w:val="005C7E5E"/>
    <w:rsid w:val="005F4930"/>
    <w:rsid w:val="005F6C7E"/>
    <w:rsid w:val="005F751C"/>
    <w:rsid w:val="0060122F"/>
    <w:rsid w:val="00607BF3"/>
    <w:rsid w:val="006114D8"/>
    <w:rsid w:val="00622E70"/>
    <w:rsid w:val="006341B4"/>
    <w:rsid w:val="00635858"/>
    <w:rsid w:val="006427AA"/>
    <w:rsid w:val="00644251"/>
    <w:rsid w:val="00646C5F"/>
    <w:rsid w:val="006541CA"/>
    <w:rsid w:val="00654A38"/>
    <w:rsid w:val="00680845"/>
    <w:rsid w:val="00687C27"/>
    <w:rsid w:val="00690B6E"/>
    <w:rsid w:val="00690D41"/>
    <w:rsid w:val="006A5555"/>
    <w:rsid w:val="006B4B3A"/>
    <w:rsid w:val="006B6732"/>
    <w:rsid w:val="006C06CE"/>
    <w:rsid w:val="006C164E"/>
    <w:rsid w:val="006C59F7"/>
    <w:rsid w:val="006C7908"/>
    <w:rsid w:val="006C7BD3"/>
    <w:rsid w:val="006D52F8"/>
    <w:rsid w:val="006D5ED9"/>
    <w:rsid w:val="006E56E7"/>
    <w:rsid w:val="006E5DA4"/>
    <w:rsid w:val="00702BBD"/>
    <w:rsid w:val="00712BAB"/>
    <w:rsid w:val="007148AA"/>
    <w:rsid w:val="00715671"/>
    <w:rsid w:val="00715C21"/>
    <w:rsid w:val="00715E1B"/>
    <w:rsid w:val="00717A24"/>
    <w:rsid w:val="00720CDE"/>
    <w:rsid w:val="00725511"/>
    <w:rsid w:val="00736C99"/>
    <w:rsid w:val="00741171"/>
    <w:rsid w:val="007568EF"/>
    <w:rsid w:val="007612EF"/>
    <w:rsid w:val="007617EA"/>
    <w:rsid w:val="00761A31"/>
    <w:rsid w:val="007866F9"/>
    <w:rsid w:val="007923D6"/>
    <w:rsid w:val="007A41D2"/>
    <w:rsid w:val="007B2683"/>
    <w:rsid w:val="007C7F09"/>
    <w:rsid w:val="007D417F"/>
    <w:rsid w:val="007E515C"/>
    <w:rsid w:val="007F580C"/>
    <w:rsid w:val="00805494"/>
    <w:rsid w:val="008271C3"/>
    <w:rsid w:val="00830018"/>
    <w:rsid w:val="008342D4"/>
    <w:rsid w:val="008351CB"/>
    <w:rsid w:val="008376F4"/>
    <w:rsid w:val="00840384"/>
    <w:rsid w:val="00841FB1"/>
    <w:rsid w:val="0084269C"/>
    <w:rsid w:val="00846957"/>
    <w:rsid w:val="00855AA3"/>
    <w:rsid w:val="008621E9"/>
    <w:rsid w:val="00862518"/>
    <w:rsid w:val="00866D4F"/>
    <w:rsid w:val="00880023"/>
    <w:rsid w:val="00886D7C"/>
    <w:rsid w:val="00892B76"/>
    <w:rsid w:val="00895AE1"/>
    <w:rsid w:val="00896579"/>
    <w:rsid w:val="008A2430"/>
    <w:rsid w:val="008A767B"/>
    <w:rsid w:val="008B09C2"/>
    <w:rsid w:val="008B4134"/>
    <w:rsid w:val="008B5CC8"/>
    <w:rsid w:val="008C0A03"/>
    <w:rsid w:val="008E16F9"/>
    <w:rsid w:val="008E5939"/>
    <w:rsid w:val="008E7550"/>
    <w:rsid w:val="008E7AE8"/>
    <w:rsid w:val="008F072A"/>
    <w:rsid w:val="008F7611"/>
    <w:rsid w:val="00910A05"/>
    <w:rsid w:val="009140E2"/>
    <w:rsid w:val="00923156"/>
    <w:rsid w:val="00923C4C"/>
    <w:rsid w:val="0092434C"/>
    <w:rsid w:val="009248E4"/>
    <w:rsid w:val="009262D9"/>
    <w:rsid w:val="00944CB8"/>
    <w:rsid w:val="00952CF3"/>
    <w:rsid w:val="009779DB"/>
    <w:rsid w:val="0098447B"/>
    <w:rsid w:val="00984A7D"/>
    <w:rsid w:val="00985DC2"/>
    <w:rsid w:val="00986FE5"/>
    <w:rsid w:val="00990439"/>
    <w:rsid w:val="009A04EC"/>
    <w:rsid w:val="009A21B3"/>
    <w:rsid w:val="009A4961"/>
    <w:rsid w:val="009A4AF7"/>
    <w:rsid w:val="009A5DB0"/>
    <w:rsid w:val="009B0024"/>
    <w:rsid w:val="009B4D07"/>
    <w:rsid w:val="009B6F44"/>
    <w:rsid w:val="009C1331"/>
    <w:rsid w:val="009D1CD5"/>
    <w:rsid w:val="009D2D6C"/>
    <w:rsid w:val="009E6AB7"/>
    <w:rsid w:val="009E713E"/>
    <w:rsid w:val="009F6F6D"/>
    <w:rsid w:val="00A000D1"/>
    <w:rsid w:val="00A0276C"/>
    <w:rsid w:val="00A04BBD"/>
    <w:rsid w:val="00A05555"/>
    <w:rsid w:val="00A079A6"/>
    <w:rsid w:val="00A32B11"/>
    <w:rsid w:val="00A34B85"/>
    <w:rsid w:val="00A41092"/>
    <w:rsid w:val="00A42308"/>
    <w:rsid w:val="00A50CB8"/>
    <w:rsid w:val="00A5191F"/>
    <w:rsid w:val="00A5203E"/>
    <w:rsid w:val="00A535A6"/>
    <w:rsid w:val="00A536AD"/>
    <w:rsid w:val="00A61B17"/>
    <w:rsid w:val="00A6484B"/>
    <w:rsid w:val="00A76748"/>
    <w:rsid w:val="00A76ADB"/>
    <w:rsid w:val="00A845F4"/>
    <w:rsid w:val="00A92AB1"/>
    <w:rsid w:val="00A94C66"/>
    <w:rsid w:val="00A953E1"/>
    <w:rsid w:val="00AA6984"/>
    <w:rsid w:val="00AA771F"/>
    <w:rsid w:val="00AB154D"/>
    <w:rsid w:val="00AB5661"/>
    <w:rsid w:val="00AB6AA2"/>
    <w:rsid w:val="00AC3CFF"/>
    <w:rsid w:val="00AC421D"/>
    <w:rsid w:val="00AC5C96"/>
    <w:rsid w:val="00AD1EDA"/>
    <w:rsid w:val="00AD7A24"/>
    <w:rsid w:val="00AD7AAC"/>
    <w:rsid w:val="00AE0D74"/>
    <w:rsid w:val="00AE7B67"/>
    <w:rsid w:val="00AF5106"/>
    <w:rsid w:val="00B062EB"/>
    <w:rsid w:val="00B06C19"/>
    <w:rsid w:val="00B23805"/>
    <w:rsid w:val="00B27CBF"/>
    <w:rsid w:val="00B44A82"/>
    <w:rsid w:val="00B452D1"/>
    <w:rsid w:val="00B526FE"/>
    <w:rsid w:val="00B53BC7"/>
    <w:rsid w:val="00B57E5D"/>
    <w:rsid w:val="00B627D5"/>
    <w:rsid w:val="00B72CD0"/>
    <w:rsid w:val="00B74ED0"/>
    <w:rsid w:val="00B761C7"/>
    <w:rsid w:val="00B76C50"/>
    <w:rsid w:val="00B80B96"/>
    <w:rsid w:val="00B84B1E"/>
    <w:rsid w:val="00B8537F"/>
    <w:rsid w:val="00B8669E"/>
    <w:rsid w:val="00B878A3"/>
    <w:rsid w:val="00B90446"/>
    <w:rsid w:val="00B97912"/>
    <w:rsid w:val="00BA16C9"/>
    <w:rsid w:val="00BA3E4B"/>
    <w:rsid w:val="00BA7D3C"/>
    <w:rsid w:val="00BB0F9C"/>
    <w:rsid w:val="00BB10F8"/>
    <w:rsid w:val="00BC4DBD"/>
    <w:rsid w:val="00BE3ACA"/>
    <w:rsid w:val="00BE5C59"/>
    <w:rsid w:val="00BF3AEA"/>
    <w:rsid w:val="00BF5C94"/>
    <w:rsid w:val="00C06C20"/>
    <w:rsid w:val="00C0753A"/>
    <w:rsid w:val="00C24A2F"/>
    <w:rsid w:val="00C30827"/>
    <w:rsid w:val="00C36033"/>
    <w:rsid w:val="00C362B1"/>
    <w:rsid w:val="00C36A82"/>
    <w:rsid w:val="00C37510"/>
    <w:rsid w:val="00C40CA3"/>
    <w:rsid w:val="00C43352"/>
    <w:rsid w:val="00C464B5"/>
    <w:rsid w:val="00C468A6"/>
    <w:rsid w:val="00C47E94"/>
    <w:rsid w:val="00C55D3F"/>
    <w:rsid w:val="00C578F5"/>
    <w:rsid w:val="00C6104F"/>
    <w:rsid w:val="00C63C3D"/>
    <w:rsid w:val="00C64A9C"/>
    <w:rsid w:val="00C67A7F"/>
    <w:rsid w:val="00C67E2D"/>
    <w:rsid w:val="00C959B2"/>
    <w:rsid w:val="00CC3432"/>
    <w:rsid w:val="00CC664E"/>
    <w:rsid w:val="00CD29E9"/>
    <w:rsid w:val="00CD3CA8"/>
    <w:rsid w:val="00CD3E82"/>
    <w:rsid w:val="00CE3143"/>
    <w:rsid w:val="00CE5B68"/>
    <w:rsid w:val="00CE65E6"/>
    <w:rsid w:val="00CF20E3"/>
    <w:rsid w:val="00CF361B"/>
    <w:rsid w:val="00D0464F"/>
    <w:rsid w:val="00D15DC5"/>
    <w:rsid w:val="00D171F6"/>
    <w:rsid w:val="00D223A5"/>
    <w:rsid w:val="00D469F1"/>
    <w:rsid w:val="00D46F6F"/>
    <w:rsid w:val="00D50F8E"/>
    <w:rsid w:val="00D51D76"/>
    <w:rsid w:val="00D5369A"/>
    <w:rsid w:val="00D5767E"/>
    <w:rsid w:val="00D6543D"/>
    <w:rsid w:val="00D80212"/>
    <w:rsid w:val="00D81D96"/>
    <w:rsid w:val="00D8570A"/>
    <w:rsid w:val="00D937B4"/>
    <w:rsid w:val="00D9464B"/>
    <w:rsid w:val="00DA6AC9"/>
    <w:rsid w:val="00DB3972"/>
    <w:rsid w:val="00DC6C7B"/>
    <w:rsid w:val="00DE2708"/>
    <w:rsid w:val="00DE668D"/>
    <w:rsid w:val="00DF777B"/>
    <w:rsid w:val="00E05290"/>
    <w:rsid w:val="00E052E3"/>
    <w:rsid w:val="00E05CC3"/>
    <w:rsid w:val="00E13186"/>
    <w:rsid w:val="00E17232"/>
    <w:rsid w:val="00E173C0"/>
    <w:rsid w:val="00E21F8D"/>
    <w:rsid w:val="00E23C42"/>
    <w:rsid w:val="00E37CE0"/>
    <w:rsid w:val="00E44D93"/>
    <w:rsid w:val="00E5004C"/>
    <w:rsid w:val="00E51653"/>
    <w:rsid w:val="00E51A5C"/>
    <w:rsid w:val="00E52B24"/>
    <w:rsid w:val="00E564C7"/>
    <w:rsid w:val="00E57018"/>
    <w:rsid w:val="00E61335"/>
    <w:rsid w:val="00E66D51"/>
    <w:rsid w:val="00E73DC8"/>
    <w:rsid w:val="00E758EE"/>
    <w:rsid w:val="00E75C6A"/>
    <w:rsid w:val="00E85386"/>
    <w:rsid w:val="00E901C4"/>
    <w:rsid w:val="00E930DE"/>
    <w:rsid w:val="00EA66BC"/>
    <w:rsid w:val="00EB137E"/>
    <w:rsid w:val="00EB3CFB"/>
    <w:rsid w:val="00ED13E6"/>
    <w:rsid w:val="00EE52B1"/>
    <w:rsid w:val="00EF22DC"/>
    <w:rsid w:val="00EF5F0F"/>
    <w:rsid w:val="00EF6735"/>
    <w:rsid w:val="00EF79D8"/>
    <w:rsid w:val="00F05365"/>
    <w:rsid w:val="00F07B7E"/>
    <w:rsid w:val="00F13C60"/>
    <w:rsid w:val="00F140F6"/>
    <w:rsid w:val="00F36BA7"/>
    <w:rsid w:val="00F37F0C"/>
    <w:rsid w:val="00F41623"/>
    <w:rsid w:val="00F42D5D"/>
    <w:rsid w:val="00F4592B"/>
    <w:rsid w:val="00F46637"/>
    <w:rsid w:val="00F530AC"/>
    <w:rsid w:val="00F54DC7"/>
    <w:rsid w:val="00F668EB"/>
    <w:rsid w:val="00F747CF"/>
    <w:rsid w:val="00F74949"/>
    <w:rsid w:val="00F752F2"/>
    <w:rsid w:val="00F83BBA"/>
    <w:rsid w:val="00F84686"/>
    <w:rsid w:val="00F95B58"/>
    <w:rsid w:val="00FA172C"/>
    <w:rsid w:val="00FA2580"/>
    <w:rsid w:val="00FA6D3F"/>
    <w:rsid w:val="00FC174F"/>
    <w:rsid w:val="00FC2DA9"/>
    <w:rsid w:val="00FC68A8"/>
    <w:rsid w:val="00FD28FD"/>
    <w:rsid w:val="00FE1F21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70387"/>
  <w15:docId w15:val="{15B141B3-3AE2-4B79-B402-5E8666D5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8</TotalTime>
  <Pages>1</Pages>
  <Words>155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2024-09-17T10:13:00Z</cp:lastPrinted>
  <dcterms:created xsi:type="dcterms:W3CDTF">2025-03-24T12:19:00Z</dcterms:created>
  <dcterms:modified xsi:type="dcterms:W3CDTF">2025-03-24T12:23:00Z</dcterms:modified>
</cp:coreProperties>
</file>