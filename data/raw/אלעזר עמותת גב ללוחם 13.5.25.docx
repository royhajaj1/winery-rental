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1228E877" w:rsidR="00C57D12" w:rsidRPr="009632DD" w:rsidRDefault="00971854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13.5.25</w:t>
      </w:r>
    </w:p>
    <w:p w14:paraId="7915913D" w14:textId="534C4EB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971854" w:rsidRPr="00971854">
        <w:rPr>
          <w:rFonts w:cs="Arial" w:hint="cs"/>
          <w:sz w:val="26"/>
          <w:szCs w:val="26"/>
          <w:rtl/>
        </w:rPr>
        <w:t xml:space="preserve">אלעזר </w:t>
      </w:r>
      <w:r w:rsidR="00971854" w:rsidRPr="00971854">
        <w:rPr>
          <w:rFonts w:cs="Arial"/>
          <w:sz w:val="26"/>
          <w:szCs w:val="26"/>
          <w:rtl/>
        </w:rPr>
        <w:t>–</w:t>
      </w:r>
      <w:r w:rsidR="00971854" w:rsidRPr="00971854">
        <w:rPr>
          <w:rFonts w:cs="Arial" w:hint="cs"/>
          <w:sz w:val="26"/>
          <w:szCs w:val="26"/>
          <w:rtl/>
        </w:rPr>
        <w:t xml:space="preserve"> עמותת גב ללוחם</w:t>
      </w:r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5C10E774" w14:textId="3BED57E4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במרכז קיים מסך 65 אינץ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</w:p>
    <w:p w14:paraId="0F8C33B9" w14:textId="366ADB1D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>עבור</w:t>
      </w:r>
      <w:r w:rsidR="002C5943">
        <w:rPr>
          <w:rFonts w:cs="Arial" w:hint="cs"/>
          <w:sz w:val="26"/>
          <w:szCs w:val="26"/>
          <w:rtl/>
        </w:rPr>
        <w:t xml:space="preserve"> עד</w:t>
      </w:r>
      <w:r>
        <w:rPr>
          <w:rFonts w:cs="Arial" w:hint="cs"/>
          <w:sz w:val="26"/>
          <w:szCs w:val="26"/>
          <w:rtl/>
        </w:rPr>
        <w:t xml:space="preserve"> </w:t>
      </w:r>
      <w:r w:rsidRPr="009632DD">
        <w:rPr>
          <w:rFonts w:cs="Arial" w:hint="cs"/>
          <w:b/>
          <w:bCs/>
          <w:sz w:val="26"/>
          <w:szCs w:val="26"/>
          <w:rtl/>
        </w:rPr>
        <w:t>1</w:t>
      </w:r>
      <w:r w:rsidR="00971854">
        <w:rPr>
          <w:rFonts w:cs="Arial" w:hint="cs"/>
          <w:b/>
          <w:bCs/>
          <w:sz w:val="26"/>
          <w:szCs w:val="26"/>
          <w:rtl/>
        </w:rPr>
        <w:t>2</w:t>
      </w:r>
      <w:r>
        <w:rPr>
          <w:rFonts w:cs="Arial" w:hint="cs"/>
          <w:sz w:val="26"/>
          <w:szCs w:val="26"/>
          <w:rtl/>
        </w:rPr>
        <w:t xml:space="preserve"> משתתפים </w:t>
      </w:r>
      <w:r w:rsidRPr="009632DD">
        <w:rPr>
          <w:rFonts w:hint="cs"/>
          <w:b/>
          <w:bCs/>
          <w:sz w:val="26"/>
          <w:szCs w:val="26"/>
          <w:rtl/>
        </w:rPr>
        <w:t xml:space="preserve">בתאריך </w:t>
      </w:r>
      <w:r w:rsidRPr="009632DD">
        <w:rPr>
          <w:b/>
          <w:bCs/>
          <w:sz w:val="26"/>
          <w:szCs w:val="26"/>
          <w:rtl/>
        </w:rPr>
        <w:t>–</w:t>
      </w:r>
      <w:r w:rsidRPr="009632DD">
        <w:rPr>
          <w:rFonts w:hint="cs"/>
          <w:b/>
          <w:bCs/>
          <w:sz w:val="26"/>
          <w:szCs w:val="26"/>
          <w:rtl/>
        </w:rPr>
        <w:t xml:space="preserve"> </w:t>
      </w:r>
      <w:r w:rsidR="00971854">
        <w:rPr>
          <w:rFonts w:hint="cs"/>
          <w:b/>
          <w:bCs/>
          <w:sz w:val="26"/>
          <w:szCs w:val="26"/>
          <w:rtl/>
        </w:rPr>
        <w:t>20.5.25</w:t>
      </w:r>
      <w:r>
        <w:rPr>
          <w:rFonts w:hint="cs"/>
          <w:sz w:val="26"/>
          <w:szCs w:val="26"/>
          <w:rtl/>
        </w:rPr>
        <w:t xml:space="preserve"> החל מהשעה </w:t>
      </w:r>
      <w:r w:rsidR="00414DA5">
        <w:rPr>
          <w:rFonts w:hint="cs"/>
          <w:b/>
          <w:bCs/>
          <w:sz w:val="26"/>
          <w:szCs w:val="26"/>
          <w:rtl/>
        </w:rPr>
        <w:t>9:</w:t>
      </w:r>
      <w:r w:rsidR="008625C0">
        <w:rPr>
          <w:rFonts w:hint="cs"/>
          <w:b/>
          <w:bCs/>
          <w:sz w:val="26"/>
          <w:szCs w:val="26"/>
          <w:rtl/>
        </w:rPr>
        <w:t>30</w:t>
      </w:r>
      <w:r w:rsidR="00414DA5">
        <w:rPr>
          <w:rFonts w:hint="cs"/>
          <w:b/>
          <w:bCs/>
          <w:sz w:val="26"/>
          <w:szCs w:val="26"/>
          <w:rtl/>
        </w:rPr>
        <w:t xml:space="preserve"> </w:t>
      </w:r>
      <w:r w:rsidR="00414DA5">
        <w:rPr>
          <w:b/>
          <w:bCs/>
          <w:sz w:val="26"/>
          <w:szCs w:val="26"/>
          <w:rtl/>
        </w:rPr>
        <w:t>–</w:t>
      </w:r>
      <w:r w:rsidR="00414DA5">
        <w:rPr>
          <w:rFonts w:hint="cs"/>
          <w:b/>
          <w:bCs/>
          <w:sz w:val="26"/>
          <w:szCs w:val="26"/>
          <w:rtl/>
        </w:rPr>
        <w:t xml:space="preserve"> </w:t>
      </w:r>
      <w:r w:rsidR="00971854">
        <w:rPr>
          <w:rFonts w:hint="cs"/>
          <w:b/>
          <w:bCs/>
          <w:sz w:val="26"/>
          <w:szCs w:val="26"/>
          <w:rtl/>
        </w:rPr>
        <w:t>17</w:t>
      </w:r>
      <w:r w:rsidR="008625C0">
        <w:rPr>
          <w:rFonts w:hint="cs"/>
          <w:b/>
          <w:bCs/>
          <w:sz w:val="26"/>
          <w:szCs w:val="26"/>
          <w:rtl/>
        </w:rPr>
        <w:t>:00</w:t>
      </w:r>
      <w:r>
        <w:rPr>
          <w:rFonts w:hint="cs"/>
          <w:sz w:val="26"/>
          <w:szCs w:val="26"/>
          <w:rtl/>
        </w:rPr>
        <w:t xml:space="preserve">.                        </w:t>
      </w:r>
    </w:p>
    <w:p w14:paraId="10A8E6E0" w14:textId="0BE371AD" w:rsidR="00C57D12" w:rsidRPr="009632DD" w:rsidRDefault="00C57D12" w:rsidP="00C57D12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  <w:r w:rsidRPr="00065FA0">
        <w:rPr>
          <w:rFonts w:ascii="Arial" w:hAnsi="Arial" w:cs="Arial" w:hint="cs"/>
          <w:sz w:val="26"/>
          <w:szCs w:val="26"/>
          <w:rtl/>
        </w:rPr>
        <w:t>שימוש במרכז מבקרים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E40AFF">
        <w:rPr>
          <w:rFonts w:ascii="Arial" w:hAnsi="Arial" w:cs="Arial" w:hint="cs"/>
          <w:sz w:val="26"/>
          <w:szCs w:val="26"/>
          <w:rtl/>
        </w:rPr>
        <w:t>כולל פינת קפ</w:t>
      </w:r>
      <w:r w:rsidR="008625C0">
        <w:rPr>
          <w:rFonts w:ascii="Arial" w:hAnsi="Arial" w:cs="Arial" w:hint="cs"/>
          <w:sz w:val="26"/>
          <w:szCs w:val="26"/>
          <w:rtl/>
        </w:rPr>
        <w:t>ה</w:t>
      </w:r>
      <w:r w:rsidR="003D2330">
        <w:rPr>
          <w:rFonts w:ascii="Arial" w:hAnsi="Arial" w:cs="Arial" w:hint="cs"/>
          <w:sz w:val="26"/>
          <w:szCs w:val="26"/>
          <w:rtl/>
        </w:rPr>
        <w:t>.</w:t>
      </w:r>
    </w:p>
    <w:p w14:paraId="158F1327" w14:textId="6FEC8BBE" w:rsidR="000C780C" w:rsidRDefault="00C57D12" w:rsidP="00C57D1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8625C0">
        <w:rPr>
          <w:rFonts w:ascii="Arial" w:hAnsi="Arial" w:cs="Arial" w:hint="cs"/>
          <w:b/>
          <w:bCs/>
          <w:sz w:val="26"/>
          <w:szCs w:val="26"/>
          <w:u w:val="single"/>
          <w:rtl/>
        </w:rPr>
        <w:t>1,</w:t>
      </w:r>
      <w:r w:rsidR="00971854">
        <w:rPr>
          <w:rFonts w:ascii="Arial" w:hAnsi="Arial" w:cs="Arial" w:hint="cs"/>
          <w:b/>
          <w:bCs/>
          <w:sz w:val="26"/>
          <w:szCs w:val="26"/>
          <w:u w:val="single"/>
          <w:rtl/>
        </w:rPr>
        <w:t>3</w:t>
      </w:r>
      <w:r w:rsidR="008625C0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כולל מע"מ</w:t>
      </w: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. </w:t>
      </w:r>
    </w:p>
    <w:p w14:paraId="2D88F56D" w14:textId="3B96718D" w:rsidR="00CF526A" w:rsidRDefault="00C57D12" w:rsidP="000C780C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         </w:t>
      </w:r>
    </w:p>
    <w:p w14:paraId="37EC58F9" w14:textId="67E1D7AA" w:rsidR="00C57D12" w:rsidRPr="00433E45" w:rsidRDefault="00C57D12" w:rsidP="00CB6D2F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u w:val="single"/>
        </w:rPr>
      </w:pPr>
      <w:r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                                                                        </w:t>
      </w:r>
      <w:r w:rsidRPr="00433E4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</w:t>
      </w:r>
    </w:p>
    <w:bookmarkEnd w:id="0"/>
    <w:p w14:paraId="105D6105" w14:textId="3AA6F9B2" w:rsidR="00C57D12" w:rsidRDefault="00C57D12" w:rsidP="00C57D12">
      <w:pPr>
        <w:rPr>
          <w:sz w:val="24"/>
          <w:szCs w:val="24"/>
          <w:rtl/>
        </w:rPr>
      </w:pPr>
      <w:r w:rsidRPr="007772AC">
        <w:rPr>
          <w:rFonts w:hint="cs"/>
          <w:b/>
          <w:bCs/>
          <w:sz w:val="24"/>
          <w:szCs w:val="24"/>
          <w:rtl/>
        </w:rPr>
        <w:t>אפשרות לסיור</w:t>
      </w:r>
      <w:r w:rsidRPr="007772AC">
        <w:rPr>
          <w:b/>
          <w:bCs/>
          <w:sz w:val="24"/>
          <w:szCs w:val="24"/>
          <w:rtl/>
        </w:rPr>
        <w:t xml:space="preserve"> בכרם</w:t>
      </w:r>
      <w:r w:rsidRPr="007772AC">
        <w:rPr>
          <w:rFonts w:hint="cs"/>
          <w:b/>
          <w:bCs/>
          <w:sz w:val="24"/>
          <w:szCs w:val="24"/>
          <w:rtl/>
        </w:rPr>
        <w:t xml:space="preserve"> ע"י הכורם </w:t>
      </w:r>
      <w:r w:rsidRPr="00135CAF">
        <w:rPr>
          <w:rFonts w:hint="cs"/>
          <w:b/>
          <w:bCs/>
          <w:sz w:val="24"/>
          <w:szCs w:val="24"/>
          <w:rtl/>
        </w:rPr>
        <w:t>- יינן היקב</w:t>
      </w:r>
      <w:r w:rsidRPr="007772AC">
        <w:rPr>
          <w:rFonts w:hint="cs"/>
          <w:sz w:val="24"/>
          <w:szCs w:val="24"/>
          <w:rtl/>
        </w:rPr>
        <w:t xml:space="preserve"> הכולל </w:t>
      </w:r>
      <w:r w:rsidRPr="007772AC">
        <w:rPr>
          <w:sz w:val="24"/>
          <w:szCs w:val="24"/>
          <w:rtl/>
        </w:rPr>
        <w:t xml:space="preserve">הסברים על גידול הענבים והכנת היין, הסיפור שלנו ,טעימות 3 זני </w:t>
      </w:r>
      <w:r w:rsidRPr="007772AC">
        <w:rPr>
          <w:rFonts w:hint="cs"/>
          <w:sz w:val="24"/>
          <w:szCs w:val="24"/>
          <w:rtl/>
        </w:rPr>
        <w:t xml:space="preserve">מיינות היקב, שיח פתוח לשאלות.  </w:t>
      </w:r>
      <w:r w:rsidRPr="00F87F61">
        <w:rPr>
          <w:rFonts w:hint="cs"/>
          <w:b/>
          <w:bCs/>
          <w:sz w:val="24"/>
          <w:szCs w:val="24"/>
          <w:u w:val="single"/>
          <w:rtl/>
        </w:rPr>
        <w:t>בתוספת תשלום - 1,000 ₪ לא כולל מע"מ</w:t>
      </w:r>
      <w:r w:rsidRPr="00F87F61">
        <w:rPr>
          <w:rFonts w:hint="cs"/>
          <w:b/>
          <w:bCs/>
          <w:sz w:val="24"/>
          <w:szCs w:val="24"/>
          <w:rtl/>
        </w:rPr>
        <w:t>.</w:t>
      </w:r>
    </w:p>
    <w:p w14:paraId="5815EA98" w14:textId="77777777" w:rsidR="00971854" w:rsidRDefault="00971854" w:rsidP="00C57D12">
      <w:pPr>
        <w:rPr>
          <w:sz w:val="24"/>
          <w:szCs w:val="24"/>
          <w:rtl/>
        </w:rPr>
      </w:pPr>
    </w:p>
    <w:p w14:paraId="17C435DE" w14:textId="77777777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7D9A640" w14:textId="77777777" w:rsidR="000C780C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</w:t>
      </w:r>
    </w:p>
    <w:p w14:paraId="2E3C4CC2" w14:textId="1D82F099" w:rsidR="00C57D12" w:rsidRDefault="000C780C" w:rsidP="000C780C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כל שעה מעבר להצעת מחיר בתשלום 200 ₪ לא כולל מע"מ. (במידה ויש אפשרות).</w:t>
      </w:r>
      <w:r w:rsidR="00C57D12" w:rsidRPr="00D8281E">
        <w:rPr>
          <w:sz w:val="26"/>
          <w:szCs w:val="26"/>
          <w:rtl/>
        </w:rPr>
        <w:t xml:space="preserve">        </w:t>
      </w:r>
    </w:p>
    <w:p w14:paraId="5A5989E3" w14:textId="15465773" w:rsidR="00C57D12" w:rsidRDefault="00C57D12" w:rsidP="00C57D12">
      <w:pPr>
        <w:ind w:left="360"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                                                                              </w:t>
      </w:r>
    </w:p>
    <w:p w14:paraId="380BBA62" w14:textId="77777777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F8C3A" w14:textId="77777777" w:rsidR="00664C33" w:rsidRDefault="00664C33" w:rsidP="0022799C">
      <w:pPr>
        <w:spacing w:after="0" w:line="240" w:lineRule="auto"/>
      </w:pPr>
      <w:r>
        <w:separator/>
      </w:r>
    </w:p>
  </w:endnote>
  <w:endnote w:type="continuationSeparator" w:id="0">
    <w:p w14:paraId="49E233F6" w14:textId="77777777" w:rsidR="00664C33" w:rsidRDefault="00664C33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D98F6" w14:textId="77777777" w:rsidR="00664C33" w:rsidRDefault="00664C33" w:rsidP="0022799C">
      <w:pPr>
        <w:spacing w:after="0" w:line="240" w:lineRule="auto"/>
      </w:pPr>
      <w:r>
        <w:separator/>
      </w:r>
    </w:p>
  </w:footnote>
  <w:footnote w:type="continuationSeparator" w:id="0">
    <w:p w14:paraId="1088D3F3" w14:textId="77777777" w:rsidR="00664C33" w:rsidRDefault="00664C33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4BE86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384C"/>
    <w:rsid w:val="0001458B"/>
    <w:rsid w:val="00014BD7"/>
    <w:rsid w:val="000162D8"/>
    <w:rsid w:val="00023B1C"/>
    <w:rsid w:val="00026717"/>
    <w:rsid w:val="0003209D"/>
    <w:rsid w:val="000353C1"/>
    <w:rsid w:val="00043CB1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5FDD"/>
    <w:rsid w:val="000A0616"/>
    <w:rsid w:val="000B1D96"/>
    <w:rsid w:val="000B370F"/>
    <w:rsid w:val="000B5932"/>
    <w:rsid w:val="000B7161"/>
    <w:rsid w:val="000C36FA"/>
    <w:rsid w:val="000C76D3"/>
    <w:rsid w:val="000C780C"/>
    <w:rsid w:val="000D2E35"/>
    <w:rsid w:val="000D5EAD"/>
    <w:rsid w:val="000D7439"/>
    <w:rsid w:val="000F2148"/>
    <w:rsid w:val="000F2B41"/>
    <w:rsid w:val="000F31C2"/>
    <w:rsid w:val="000F52A3"/>
    <w:rsid w:val="001139DC"/>
    <w:rsid w:val="00122CE3"/>
    <w:rsid w:val="001273AE"/>
    <w:rsid w:val="00135CAF"/>
    <w:rsid w:val="00137AD8"/>
    <w:rsid w:val="00140523"/>
    <w:rsid w:val="00145214"/>
    <w:rsid w:val="00150C4A"/>
    <w:rsid w:val="00156255"/>
    <w:rsid w:val="00162D58"/>
    <w:rsid w:val="00162E62"/>
    <w:rsid w:val="00166B17"/>
    <w:rsid w:val="0016748D"/>
    <w:rsid w:val="0017225E"/>
    <w:rsid w:val="00172BCA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55DB"/>
    <w:rsid w:val="001B78F4"/>
    <w:rsid w:val="001B790F"/>
    <w:rsid w:val="001C06EF"/>
    <w:rsid w:val="001D1E2E"/>
    <w:rsid w:val="001D413E"/>
    <w:rsid w:val="001E0046"/>
    <w:rsid w:val="001E48B3"/>
    <w:rsid w:val="001E6BEF"/>
    <w:rsid w:val="00203751"/>
    <w:rsid w:val="0020790E"/>
    <w:rsid w:val="00213C30"/>
    <w:rsid w:val="002174D8"/>
    <w:rsid w:val="0022090C"/>
    <w:rsid w:val="00222A5A"/>
    <w:rsid w:val="0022799C"/>
    <w:rsid w:val="00232AAA"/>
    <w:rsid w:val="00240BA5"/>
    <w:rsid w:val="00245F06"/>
    <w:rsid w:val="00246EE3"/>
    <w:rsid w:val="002507ED"/>
    <w:rsid w:val="00251A14"/>
    <w:rsid w:val="00257241"/>
    <w:rsid w:val="002666DF"/>
    <w:rsid w:val="00270F81"/>
    <w:rsid w:val="002717E0"/>
    <w:rsid w:val="00275DD5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B058F"/>
    <w:rsid w:val="002B1701"/>
    <w:rsid w:val="002B5350"/>
    <w:rsid w:val="002B5354"/>
    <w:rsid w:val="002C14E4"/>
    <w:rsid w:val="002C57DA"/>
    <w:rsid w:val="002C5943"/>
    <w:rsid w:val="002E0B33"/>
    <w:rsid w:val="002F265E"/>
    <w:rsid w:val="002F4942"/>
    <w:rsid w:val="003155D3"/>
    <w:rsid w:val="00316078"/>
    <w:rsid w:val="003173F4"/>
    <w:rsid w:val="00320E5A"/>
    <w:rsid w:val="003275F1"/>
    <w:rsid w:val="00337AF1"/>
    <w:rsid w:val="00341483"/>
    <w:rsid w:val="00355AC7"/>
    <w:rsid w:val="00357E23"/>
    <w:rsid w:val="003624CB"/>
    <w:rsid w:val="0037119B"/>
    <w:rsid w:val="00371F6F"/>
    <w:rsid w:val="00380AC4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7A59"/>
    <w:rsid w:val="003A1D7E"/>
    <w:rsid w:val="003A39BE"/>
    <w:rsid w:val="003A477B"/>
    <w:rsid w:val="003B128E"/>
    <w:rsid w:val="003B1F0C"/>
    <w:rsid w:val="003B2F33"/>
    <w:rsid w:val="003C2BE1"/>
    <w:rsid w:val="003D20A8"/>
    <w:rsid w:val="003D2330"/>
    <w:rsid w:val="003D3BE6"/>
    <w:rsid w:val="003D446B"/>
    <w:rsid w:val="003E0528"/>
    <w:rsid w:val="003F01BC"/>
    <w:rsid w:val="003F0C40"/>
    <w:rsid w:val="003F12B8"/>
    <w:rsid w:val="003F2896"/>
    <w:rsid w:val="003F3F30"/>
    <w:rsid w:val="00402A41"/>
    <w:rsid w:val="00405201"/>
    <w:rsid w:val="00414163"/>
    <w:rsid w:val="00414DA5"/>
    <w:rsid w:val="0043387D"/>
    <w:rsid w:val="00433E45"/>
    <w:rsid w:val="004355C0"/>
    <w:rsid w:val="004421A9"/>
    <w:rsid w:val="00442FAD"/>
    <w:rsid w:val="00443C2C"/>
    <w:rsid w:val="00444FD5"/>
    <w:rsid w:val="004528D4"/>
    <w:rsid w:val="00457347"/>
    <w:rsid w:val="004730C6"/>
    <w:rsid w:val="00474239"/>
    <w:rsid w:val="00474559"/>
    <w:rsid w:val="00492F6A"/>
    <w:rsid w:val="004940C9"/>
    <w:rsid w:val="0049759B"/>
    <w:rsid w:val="004B5272"/>
    <w:rsid w:val="004C1E1E"/>
    <w:rsid w:val="004D02D2"/>
    <w:rsid w:val="004F1DD0"/>
    <w:rsid w:val="004F223A"/>
    <w:rsid w:val="004F2AEC"/>
    <w:rsid w:val="00504402"/>
    <w:rsid w:val="00510129"/>
    <w:rsid w:val="005118C9"/>
    <w:rsid w:val="00520898"/>
    <w:rsid w:val="00521B9E"/>
    <w:rsid w:val="005224FD"/>
    <w:rsid w:val="005309B6"/>
    <w:rsid w:val="00542C25"/>
    <w:rsid w:val="005465CD"/>
    <w:rsid w:val="00557FAF"/>
    <w:rsid w:val="00562A52"/>
    <w:rsid w:val="00563144"/>
    <w:rsid w:val="00564DFA"/>
    <w:rsid w:val="005762FB"/>
    <w:rsid w:val="005825A8"/>
    <w:rsid w:val="00584EF1"/>
    <w:rsid w:val="0058753C"/>
    <w:rsid w:val="00592588"/>
    <w:rsid w:val="005959D3"/>
    <w:rsid w:val="005A3889"/>
    <w:rsid w:val="005A6088"/>
    <w:rsid w:val="005B55A0"/>
    <w:rsid w:val="005C7E5E"/>
    <w:rsid w:val="005E5272"/>
    <w:rsid w:val="005F4930"/>
    <w:rsid w:val="005F6C7E"/>
    <w:rsid w:val="0060336A"/>
    <w:rsid w:val="00607BF3"/>
    <w:rsid w:val="00615D14"/>
    <w:rsid w:val="00626D95"/>
    <w:rsid w:val="006341B4"/>
    <w:rsid w:val="00635858"/>
    <w:rsid w:val="00647571"/>
    <w:rsid w:val="006541CA"/>
    <w:rsid w:val="00660535"/>
    <w:rsid w:val="00664C33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7A7E"/>
    <w:rsid w:val="006C164E"/>
    <w:rsid w:val="006C5874"/>
    <w:rsid w:val="006C752D"/>
    <w:rsid w:val="006C7BD3"/>
    <w:rsid w:val="006C7C86"/>
    <w:rsid w:val="006D0542"/>
    <w:rsid w:val="006D2D0E"/>
    <w:rsid w:val="006D3FDE"/>
    <w:rsid w:val="006D538E"/>
    <w:rsid w:val="006E5DA4"/>
    <w:rsid w:val="006E743A"/>
    <w:rsid w:val="00700695"/>
    <w:rsid w:val="007006A3"/>
    <w:rsid w:val="00715C21"/>
    <w:rsid w:val="00715E1B"/>
    <w:rsid w:val="00717A24"/>
    <w:rsid w:val="0072022D"/>
    <w:rsid w:val="00726796"/>
    <w:rsid w:val="00741BA6"/>
    <w:rsid w:val="007445C3"/>
    <w:rsid w:val="007558E0"/>
    <w:rsid w:val="00757E72"/>
    <w:rsid w:val="007612EF"/>
    <w:rsid w:val="00764EFF"/>
    <w:rsid w:val="00776701"/>
    <w:rsid w:val="00782F05"/>
    <w:rsid w:val="007866F9"/>
    <w:rsid w:val="007868FC"/>
    <w:rsid w:val="00787CF5"/>
    <w:rsid w:val="007A1B24"/>
    <w:rsid w:val="007A4C5C"/>
    <w:rsid w:val="007B10F8"/>
    <w:rsid w:val="007C1FCE"/>
    <w:rsid w:val="007C5BA5"/>
    <w:rsid w:val="007D263D"/>
    <w:rsid w:val="007D30DE"/>
    <w:rsid w:val="007D417F"/>
    <w:rsid w:val="007D4262"/>
    <w:rsid w:val="007E6981"/>
    <w:rsid w:val="007E7C61"/>
    <w:rsid w:val="008023B6"/>
    <w:rsid w:val="00810E19"/>
    <w:rsid w:val="0081458B"/>
    <w:rsid w:val="008204BC"/>
    <w:rsid w:val="008271C3"/>
    <w:rsid w:val="00830FA8"/>
    <w:rsid w:val="0084269C"/>
    <w:rsid w:val="00844393"/>
    <w:rsid w:val="008621E9"/>
    <w:rsid w:val="008625C0"/>
    <w:rsid w:val="00892B76"/>
    <w:rsid w:val="008A2336"/>
    <w:rsid w:val="008A2430"/>
    <w:rsid w:val="008A767B"/>
    <w:rsid w:val="008B7846"/>
    <w:rsid w:val="008C0600"/>
    <w:rsid w:val="008C0A03"/>
    <w:rsid w:val="008C156D"/>
    <w:rsid w:val="008C6240"/>
    <w:rsid w:val="008D0841"/>
    <w:rsid w:val="008D7D9C"/>
    <w:rsid w:val="008E1426"/>
    <w:rsid w:val="008E4A1B"/>
    <w:rsid w:val="008F072A"/>
    <w:rsid w:val="008F0C3B"/>
    <w:rsid w:val="008F6DDE"/>
    <w:rsid w:val="008F749C"/>
    <w:rsid w:val="00916C66"/>
    <w:rsid w:val="0092434C"/>
    <w:rsid w:val="00925D1F"/>
    <w:rsid w:val="00934A18"/>
    <w:rsid w:val="00945E93"/>
    <w:rsid w:val="00956470"/>
    <w:rsid w:val="00970770"/>
    <w:rsid w:val="00971854"/>
    <w:rsid w:val="00972E9A"/>
    <w:rsid w:val="00976E74"/>
    <w:rsid w:val="009779DB"/>
    <w:rsid w:val="00980D7E"/>
    <w:rsid w:val="0098422B"/>
    <w:rsid w:val="00987BC2"/>
    <w:rsid w:val="0099099D"/>
    <w:rsid w:val="00994CAA"/>
    <w:rsid w:val="009A21B3"/>
    <w:rsid w:val="009A61F9"/>
    <w:rsid w:val="009A6EE1"/>
    <w:rsid w:val="009B0475"/>
    <w:rsid w:val="009B6F44"/>
    <w:rsid w:val="009C0FE5"/>
    <w:rsid w:val="009C4C95"/>
    <w:rsid w:val="009C6A8A"/>
    <w:rsid w:val="009D279E"/>
    <w:rsid w:val="009E6BD6"/>
    <w:rsid w:val="009F6F6D"/>
    <w:rsid w:val="00A000D1"/>
    <w:rsid w:val="00A041F1"/>
    <w:rsid w:val="00A15D77"/>
    <w:rsid w:val="00A32B11"/>
    <w:rsid w:val="00A343AE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6539"/>
    <w:rsid w:val="00A76748"/>
    <w:rsid w:val="00A771C6"/>
    <w:rsid w:val="00A84942"/>
    <w:rsid w:val="00A93D30"/>
    <w:rsid w:val="00AA3165"/>
    <w:rsid w:val="00AB4446"/>
    <w:rsid w:val="00AB6AA2"/>
    <w:rsid w:val="00AC2083"/>
    <w:rsid w:val="00AC66AB"/>
    <w:rsid w:val="00AC7976"/>
    <w:rsid w:val="00AD1809"/>
    <w:rsid w:val="00AD1EDA"/>
    <w:rsid w:val="00AD4E04"/>
    <w:rsid w:val="00AD75C0"/>
    <w:rsid w:val="00AE2692"/>
    <w:rsid w:val="00AE3F06"/>
    <w:rsid w:val="00AF1719"/>
    <w:rsid w:val="00B062EB"/>
    <w:rsid w:val="00B27B82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74DF7"/>
    <w:rsid w:val="00B80B96"/>
    <w:rsid w:val="00B84B1E"/>
    <w:rsid w:val="00B8669E"/>
    <w:rsid w:val="00B878A3"/>
    <w:rsid w:val="00B90446"/>
    <w:rsid w:val="00BA16C9"/>
    <w:rsid w:val="00BA75AC"/>
    <w:rsid w:val="00BA7D3C"/>
    <w:rsid w:val="00BA7FE4"/>
    <w:rsid w:val="00BB0F9C"/>
    <w:rsid w:val="00BD22C2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10E9F"/>
    <w:rsid w:val="00C12968"/>
    <w:rsid w:val="00C2102A"/>
    <w:rsid w:val="00C30827"/>
    <w:rsid w:val="00C37510"/>
    <w:rsid w:val="00C464B5"/>
    <w:rsid w:val="00C53BCD"/>
    <w:rsid w:val="00C56771"/>
    <w:rsid w:val="00C56BB2"/>
    <w:rsid w:val="00C57D12"/>
    <w:rsid w:val="00C57EE5"/>
    <w:rsid w:val="00C64A9C"/>
    <w:rsid w:val="00C6796B"/>
    <w:rsid w:val="00C67A7F"/>
    <w:rsid w:val="00C75423"/>
    <w:rsid w:val="00C85837"/>
    <w:rsid w:val="00C90C2A"/>
    <w:rsid w:val="00C93C93"/>
    <w:rsid w:val="00C959B2"/>
    <w:rsid w:val="00C96232"/>
    <w:rsid w:val="00CA69F7"/>
    <w:rsid w:val="00CB6948"/>
    <w:rsid w:val="00CB6D2F"/>
    <w:rsid w:val="00CC15B6"/>
    <w:rsid w:val="00CC5EAE"/>
    <w:rsid w:val="00CD0752"/>
    <w:rsid w:val="00CD29E9"/>
    <w:rsid w:val="00CE0CE5"/>
    <w:rsid w:val="00CE1DAD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4DB5"/>
    <w:rsid w:val="00DC6A39"/>
    <w:rsid w:val="00DC7506"/>
    <w:rsid w:val="00DD5A1A"/>
    <w:rsid w:val="00DE1818"/>
    <w:rsid w:val="00DE2280"/>
    <w:rsid w:val="00DE2708"/>
    <w:rsid w:val="00E023ED"/>
    <w:rsid w:val="00E02D28"/>
    <w:rsid w:val="00E12284"/>
    <w:rsid w:val="00E13F33"/>
    <w:rsid w:val="00E173C0"/>
    <w:rsid w:val="00E21A5F"/>
    <w:rsid w:val="00E21F8D"/>
    <w:rsid w:val="00E23C42"/>
    <w:rsid w:val="00E261B9"/>
    <w:rsid w:val="00E40AFF"/>
    <w:rsid w:val="00E42C46"/>
    <w:rsid w:val="00E44FAB"/>
    <w:rsid w:val="00E45CDA"/>
    <w:rsid w:val="00E52B24"/>
    <w:rsid w:val="00E60EAF"/>
    <w:rsid w:val="00E62ADC"/>
    <w:rsid w:val="00E66D51"/>
    <w:rsid w:val="00E758EE"/>
    <w:rsid w:val="00E77918"/>
    <w:rsid w:val="00E83708"/>
    <w:rsid w:val="00E87EB8"/>
    <w:rsid w:val="00E901C4"/>
    <w:rsid w:val="00E91641"/>
    <w:rsid w:val="00E930DE"/>
    <w:rsid w:val="00E96356"/>
    <w:rsid w:val="00EA3A15"/>
    <w:rsid w:val="00EA4944"/>
    <w:rsid w:val="00EA7865"/>
    <w:rsid w:val="00EB3CFB"/>
    <w:rsid w:val="00EC63A2"/>
    <w:rsid w:val="00EC7741"/>
    <w:rsid w:val="00ED793D"/>
    <w:rsid w:val="00EE7868"/>
    <w:rsid w:val="00EF09A0"/>
    <w:rsid w:val="00F11318"/>
    <w:rsid w:val="00F16FB3"/>
    <w:rsid w:val="00F3571D"/>
    <w:rsid w:val="00F37B50"/>
    <w:rsid w:val="00F46B22"/>
    <w:rsid w:val="00F50A6B"/>
    <w:rsid w:val="00F530AC"/>
    <w:rsid w:val="00F535A5"/>
    <w:rsid w:val="00F54A1C"/>
    <w:rsid w:val="00F570C6"/>
    <w:rsid w:val="00F668EB"/>
    <w:rsid w:val="00F67574"/>
    <w:rsid w:val="00F7615D"/>
    <w:rsid w:val="00F848AF"/>
    <w:rsid w:val="00F87F61"/>
    <w:rsid w:val="00F90704"/>
    <w:rsid w:val="00FA00F0"/>
    <w:rsid w:val="00FA5255"/>
    <w:rsid w:val="00FB1572"/>
    <w:rsid w:val="00FB42F3"/>
    <w:rsid w:val="00FC50ED"/>
    <w:rsid w:val="00FD0B34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2</TotalTime>
  <Pages>1</Pages>
  <Words>247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2025-02-05T11:40:00Z</cp:lastPrinted>
  <dcterms:created xsi:type="dcterms:W3CDTF">2025-05-13T07:06:00Z</dcterms:created>
  <dcterms:modified xsi:type="dcterms:W3CDTF">2025-05-13T07:07:00Z</dcterms:modified>
</cp:coreProperties>
</file>