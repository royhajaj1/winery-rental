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25E1F" w14:textId="134EE286" w:rsidR="00C57D12" w:rsidRPr="009632DD" w:rsidRDefault="00ED1087" w:rsidP="00C57D12">
      <w:pPr>
        <w:jc w:val="right"/>
        <w:rPr>
          <w:rFonts w:cs="Arial"/>
          <w:b/>
          <w:bCs/>
          <w:sz w:val="26"/>
          <w:szCs w:val="26"/>
          <w:rtl/>
        </w:rPr>
      </w:pPr>
      <w:r>
        <w:rPr>
          <w:rFonts w:cs="Arial" w:hint="cs"/>
          <w:b/>
          <w:bCs/>
          <w:sz w:val="26"/>
          <w:szCs w:val="26"/>
          <w:rtl/>
        </w:rPr>
        <w:t>2</w:t>
      </w:r>
      <w:r w:rsidR="002044CE">
        <w:rPr>
          <w:rFonts w:cs="Arial" w:hint="cs"/>
          <w:b/>
          <w:bCs/>
          <w:sz w:val="26"/>
          <w:szCs w:val="26"/>
          <w:rtl/>
        </w:rPr>
        <w:t>7</w:t>
      </w:r>
      <w:r>
        <w:rPr>
          <w:rFonts w:cs="Arial" w:hint="cs"/>
          <w:b/>
          <w:bCs/>
          <w:sz w:val="26"/>
          <w:szCs w:val="26"/>
          <w:rtl/>
        </w:rPr>
        <w:t>.</w:t>
      </w:r>
      <w:r w:rsidR="002044CE">
        <w:rPr>
          <w:rFonts w:cs="Arial" w:hint="cs"/>
          <w:b/>
          <w:bCs/>
          <w:sz w:val="26"/>
          <w:szCs w:val="26"/>
          <w:rtl/>
        </w:rPr>
        <w:t>7</w:t>
      </w:r>
      <w:r>
        <w:rPr>
          <w:rFonts w:cs="Arial" w:hint="cs"/>
          <w:b/>
          <w:bCs/>
          <w:sz w:val="26"/>
          <w:szCs w:val="26"/>
          <w:rtl/>
        </w:rPr>
        <w:t>.25</w:t>
      </w:r>
    </w:p>
    <w:p w14:paraId="7915913D" w14:textId="58D3CE48" w:rsidR="00C57D12" w:rsidRPr="00320E5A" w:rsidRDefault="00C57D12" w:rsidP="00C57D12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לכבוד: </w:t>
      </w:r>
      <w:r w:rsidR="002044CE">
        <w:rPr>
          <w:rFonts w:cs="Arial" w:hint="cs"/>
          <w:b/>
          <w:bCs/>
          <w:sz w:val="26"/>
          <w:szCs w:val="26"/>
          <w:rtl/>
        </w:rPr>
        <w:t>בר</w:t>
      </w:r>
      <w:r w:rsidR="00ED1087">
        <w:rPr>
          <w:rFonts w:cs="Arial" w:hint="cs"/>
          <w:b/>
          <w:bCs/>
          <w:sz w:val="26"/>
          <w:szCs w:val="26"/>
          <w:rtl/>
        </w:rPr>
        <w:t xml:space="preserve"> </w:t>
      </w:r>
      <w:r w:rsidR="009536C6">
        <w:rPr>
          <w:rFonts w:cs="Arial"/>
          <w:b/>
          <w:bCs/>
          <w:sz w:val="26"/>
          <w:szCs w:val="26"/>
          <w:rtl/>
        </w:rPr>
        <w:t>–</w:t>
      </w:r>
      <w:r w:rsidR="009536C6">
        <w:rPr>
          <w:rFonts w:cs="Arial" w:hint="cs"/>
          <w:b/>
          <w:bCs/>
          <w:sz w:val="26"/>
          <w:szCs w:val="26"/>
          <w:rtl/>
        </w:rPr>
        <w:t xml:space="preserve"> </w:t>
      </w:r>
      <w:r w:rsidR="002044CE">
        <w:rPr>
          <w:rFonts w:cs="Arial" w:hint="cs"/>
          <w:b/>
          <w:bCs/>
          <w:sz w:val="26"/>
          <w:szCs w:val="26"/>
          <w:rtl/>
        </w:rPr>
        <w:t>אורן 2005 א.ג.ש.ח בע"מ</w:t>
      </w:r>
    </w:p>
    <w:p w14:paraId="4B71D70F" w14:textId="77777777" w:rsidR="00C57D12" w:rsidRPr="00320E5A" w:rsidRDefault="00C57D12" w:rsidP="00C57D12">
      <w:pPr>
        <w:jc w:val="center"/>
        <w:rPr>
          <w:rFonts w:cs="Arial"/>
          <w:sz w:val="26"/>
          <w:szCs w:val="26"/>
          <w:u w:val="single"/>
          <w:rtl/>
        </w:rPr>
      </w:pPr>
      <w:r w:rsidRPr="00320E5A">
        <w:rPr>
          <w:rFonts w:cs="Arial" w:hint="cs"/>
          <w:sz w:val="26"/>
          <w:szCs w:val="26"/>
          <w:u w:val="single"/>
          <w:rtl/>
        </w:rPr>
        <w:t>הנדון: הצעת מחיר לא</w:t>
      </w:r>
      <w:r>
        <w:rPr>
          <w:rFonts w:cs="Arial" w:hint="cs"/>
          <w:sz w:val="26"/>
          <w:szCs w:val="26"/>
          <w:u w:val="single"/>
          <w:rtl/>
        </w:rPr>
        <w:t>י</w:t>
      </w:r>
      <w:r w:rsidRPr="00320E5A">
        <w:rPr>
          <w:rFonts w:cs="Arial" w:hint="cs"/>
          <w:sz w:val="26"/>
          <w:szCs w:val="26"/>
          <w:u w:val="single"/>
          <w:rtl/>
        </w:rPr>
        <w:t>רוח במרכז מבקרים יקב חיטים</w:t>
      </w:r>
    </w:p>
    <w:p w14:paraId="695424B3" w14:textId="77777777" w:rsidR="00C57D12" w:rsidRPr="00320E5A" w:rsidRDefault="00C57D12" w:rsidP="00C57D12">
      <w:pPr>
        <w:rPr>
          <w:rFonts w:cs="Arial"/>
          <w:sz w:val="26"/>
          <w:szCs w:val="26"/>
          <w:rtl/>
        </w:rPr>
      </w:pPr>
      <w:r w:rsidRPr="00320E5A">
        <w:rPr>
          <w:rFonts w:cs="Arial"/>
          <w:sz w:val="26"/>
          <w:szCs w:val="26"/>
          <w:rtl/>
        </w:rPr>
        <w:t>יקב חיטים הנמצא במושב נווה מבטח, הינו יקב בוטיק משפחתי שהחזון שלו לה</w:t>
      </w:r>
      <w:r>
        <w:rPr>
          <w:rFonts w:cs="Arial" w:hint="cs"/>
          <w:sz w:val="26"/>
          <w:szCs w:val="26"/>
          <w:rtl/>
        </w:rPr>
        <w:t>כיר</w:t>
      </w:r>
      <w:r w:rsidRPr="00320E5A">
        <w:rPr>
          <w:rFonts w:cs="Arial"/>
          <w:sz w:val="26"/>
          <w:szCs w:val="26"/>
          <w:rtl/>
        </w:rPr>
        <w:t xml:space="preserve"> את עולם היין לקהל המעוניין להפוך את שעות הפנאי לזמן איכות. מרכז המבקרים</w:t>
      </w:r>
      <w:r>
        <w:rPr>
          <w:rFonts w:cs="Arial" w:hint="cs"/>
          <w:sz w:val="26"/>
          <w:szCs w:val="26"/>
          <w:rtl/>
        </w:rPr>
        <w:t xml:space="preserve"> הממוזג</w:t>
      </w:r>
      <w:r>
        <w:rPr>
          <w:rFonts w:cs="Arial"/>
          <w:sz w:val="26"/>
          <w:szCs w:val="26"/>
          <w:rtl/>
        </w:rPr>
        <w:t xml:space="preserve"> </w:t>
      </w:r>
      <w:r>
        <w:rPr>
          <w:rFonts w:cs="Arial" w:hint="cs"/>
          <w:sz w:val="26"/>
          <w:szCs w:val="26"/>
          <w:rtl/>
        </w:rPr>
        <w:t>(בגודל של כ- 6</w:t>
      </w:r>
      <w:r>
        <w:rPr>
          <w:rFonts w:cs="Arial"/>
          <w:sz w:val="26"/>
          <w:szCs w:val="26"/>
        </w:rPr>
        <w:t>X</w:t>
      </w:r>
      <w:r>
        <w:rPr>
          <w:rFonts w:cs="Arial" w:hint="cs"/>
          <w:sz w:val="26"/>
          <w:szCs w:val="26"/>
          <w:rtl/>
        </w:rPr>
        <w:t xml:space="preserve">9 מ"ר) </w:t>
      </w:r>
      <w:r>
        <w:rPr>
          <w:rFonts w:cs="Arial"/>
          <w:sz w:val="26"/>
          <w:szCs w:val="26"/>
          <w:rtl/>
        </w:rPr>
        <w:t>נמצא בסמוך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cs="Arial"/>
          <w:sz w:val="26"/>
          <w:szCs w:val="26"/>
          <w:rtl/>
        </w:rPr>
        <w:t xml:space="preserve">למדשאה רחבה באווירה פסטורלית ומשקיף </w:t>
      </w:r>
      <w:r w:rsidRPr="00320E5A">
        <w:rPr>
          <w:rFonts w:cs="Arial" w:hint="cs"/>
          <w:sz w:val="26"/>
          <w:szCs w:val="26"/>
          <w:rtl/>
        </w:rPr>
        <w:t>א</w:t>
      </w:r>
      <w:r w:rsidRPr="00320E5A">
        <w:rPr>
          <w:rFonts w:cs="Arial"/>
          <w:sz w:val="26"/>
          <w:szCs w:val="26"/>
          <w:rtl/>
        </w:rPr>
        <w:t>ל הכרם</w:t>
      </w:r>
      <w:r w:rsidRPr="00320E5A">
        <w:rPr>
          <w:rFonts w:cs="Arial" w:hint="cs"/>
          <w:sz w:val="26"/>
          <w:szCs w:val="26"/>
          <w:rtl/>
        </w:rPr>
        <w:t>.</w:t>
      </w:r>
    </w:p>
    <w:p w14:paraId="0F8C33B9" w14:textId="31A3B48E" w:rsidR="00C57D12" w:rsidRPr="00F77598" w:rsidRDefault="00C57D12" w:rsidP="00F77598">
      <w:pPr>
        <w:rPr>
          <w:sz w:val="26"/>
          <w:szCs w:val="26"/>
          <w:u w:val="single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אירוח </w:t>
      </w:r>
      <w:r>
        <w:rPr>
          <w:rFonts w:cs="Arial" w:hint="cs"/>
          <w:sz w:val="26"/>
          <w:szCs w:val="26"/>
          <w:rtl/>
        </w:rPr>
        <w:t>עבור</w:t>
      </w:r>
      <w:r w:rsidR="00DE1192">
        <w:rPr>
          <w:rFonts w:cs="Arial" w:hint="cs"/>
          <w:sz w:val="26"/>
          <w:szCs w:val="26"/>
          <w:rtl/>
        </w:rPr>
        <w:t xml:space="preserve"> עד 40</w:t>
      </w:r>
      <w:r>
        <w:rPr>
          <w:rFonts w:cs="Arial" w:hint="cs"/>
          <w:sz w:val="26"/>
          <w:szCs w:val="26"/>
          <w:rtl/>
        </w:rPr>
        <w:t xml:space="preserve"> משתתפים </w:t>
      </w:r>
      <w:r w:rsidR="00DE1192">
        <w:rPr>
          <w:rFonts w:hint="cs"/>
          <w:b/>
          <w:bCs/>
          <w:sz w:val="26"/>
          <w:szCs w:val="26"/>
          <w:rtl/>
        </w:rPr>
        <w:t xml:space="preserve">בתאריך </w:t>
      </w:r>
      <w:r w:rsidR="002044CE">
        <w:rPr>
          <w:rFonts w:hint="cs"/>
          <w:b/>
          <w:bCs/>
          <w:sz w:val="26"/>
          <w:szCs w:val="26"/>
          <w:rtl/>
        </w:rPr>
        <w:t>27.7.25</w:t>
      </w:r>
      <w:r w:rsidR="00CA0093">
        <w:rPr>
          <w:rFonts w:hint="cs"/>
          <w:b/>
          <w:bCs/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 xml:space="preserve">החל מהשעה </w:t>
      </w:r>
      <w:r w:rsidR="002044CE">
        <w:rPr>
          <w:rFonts w:hint="cs"/>
          <w:b/>
          <w:bCs/>
          <w:sz w:val="26"/>
          <w:szCs w:val="26"/>
          <w:rtl/>
        </w:rPr>
        <w:t xml:space="preserve">8:30 </w:t>
      </w:r>
      <w:r w:rsidR="002044CE">
        <w:rPr>
          <w:b/>
          <w:bCs/>
          <w:sz w:val="26"/>
          <w:szCs w:val="26"/>
          <w:rtl/>
        </w:rPr>
        <w:t>–</w:t>
      </w:r>
      <w:r w:rsidR="002044CE">
        <w:rPr>
          <w:rFonts w:hint="cs"/>
          <w:b/>
          <w:bCs/>
          <w:sz w:val="26"/>
          <w:szCs w:val="26"/>
          <w:rtl/>
        </w:rPr>
        <w:t xml:space="preserve"> 11:00.</w:t>
      </w:r>
      <w:r>
        <w:rPr>
          <w:rFonts w:hint="cs"/>
          <w:sz w:val="26"/>
          <w:szCs w:val="26"/>
          <w:rtl/>
        </w:rPr>
        <w:t xml:space="preserve">  </w:t>
      </w:r>
      <w:r w:rsidR="00F77598">
        <w:rPr>
          <w:rFonts w:hint="cs"/>
          <w:sz w:val="26"/>
          <w:szCs w:val="26"/>
          <w:rtl/>
        </w:rPr>
        <w:t xml:space="preserve">                                  </w:t>
      </w:r>
      <w:r w:rsidR="00F77598" w:rsidRPr="00F77598">
        <w:rPr>
          <w:rFonts w:hint="cs"/>
          <w:sz w:val="26"/>
          <w:szCs w:val="26"/>
          <w:u w:val="single"/>
          <w:rtl/>
        </w:rPr>
        <w:t>האירוח יתקיים במדשאה בשולחנות אבירים בפינה מוצלת</w:t>
      </w:r>
      <w:r w:rsidR="00726C30">
        <w:rPr>
          <w:rFonts w:hint="cs"/>
          <w:sz w:val="26"/>
          <w:szCs w:val="26"/>
          <w:u w:val="single"/>
          <w:rtl/>
        </w:rPr>
        <w:t xml:space="preserve"> ונעימה</w:t>
      </w:r>
      <w:r w:rsidR="00F77598" w:rsidRPr="00F77598">
        <w:rPr>
          <w:rFonts w:hint="cs"/>
          <w:sz w:val="26"/>
          <w:szCs w:val="26"/>
          <w:u w:val="single"/>
          <w:rtl/>
        </w:rPr>
        <w:t>.</w:t>
      </w:r>
      <w:r w:rsidRPr="00F77598">
        <w:rPr>
          <w:rFonts w:hint="cs"/>
          <w:sz w:val="26"/>
          <w:szCs w:val="26"/>
          <w:u w:val="single"/>
          <w:rtl/>
        </w:rPr>
        <w:t xml:space="preserve">                      </w:t>
      </w:r>
    </w:p>
    <w:p w14:paraId="38EA00CE" w14:textId="77777777" w:rsidR="00A803AA" w:rsidRPr="00A803AA" w:rsidRDefault="00C57D12" w:rsidP="00C57D12">
      <w:pPr>
        <w:pStyle w:val="aa"/>
        <w:numPr>
          <w:ilvl w:val="0"/>
          <w:numId w:val="5"/>
        </w:numPr>
        <w:bidi/>
        <w:rPr>
          <w:rFonts w:ascii="Arial" w:hAnsi="Arial" w:cs="Arial"/>
          <w:sz w:val="26"/>
          <w:szCs w:val="26"/>
          <w:u w:val="single"/>
        </w:rPr>
      </w:pPr>
      <w:bookmarkStart w:id="0" w:name="_Hlk188540434"/>
      <w:r w:rsidRPr="0039712A">
        <w:rPr>
          <w:rFonts w:ascii="Arial" w:hAnsi="Arial" w:cs="Arial"/>
          <w:b/>
          <w:bCs/>
          <w:sz w:val="26"/>
          <w:szCs w:val="26"/>
          <w:u w:val="single"/>
          <w:rtl/>
        </w:rPr>
        <w:t>האירוח כולל</w:t>
      </w:r>
      <w:r w:rsidRPr="0039712A">
        <w:rPr>
          <w:rFonts w:ascii="Arial" w:hAnsi="Arial" w:cs="Arial"/>
          <w:sz w:val="26"/>
          <w:szCs w:val="26"/>
          <w:rtl/>
        </w:rPr>
        <w:t xml:space="preserve"> :     </w:t>
      </w:r>
    </w:p>
    <w:p w14:paraId="41B3D301" w14:textId="77777777" w:rsidR="002044CE" w:rsidRDefault="002044CE" w:rsidP="00C57D12">
      <w:pPr>
        <w:pStyle w:val="aa"/>
        <w:bidi/>
        <w:ind w:left="360"/>
        <w:rPr>
          <w:sz w:val="24"/>
          <w:szCs w:val="24"/>
          <w:rtl/>
        </w:rPr>
      </w:pPr>
      <w:r w:rsidRPr="000B3020">
        <w:rPr>
          <w:rFonts w:hint="cs"/>
          <w:sz w:val="24"/>
          <w:szCs w:val="24"/>
          <w:rtl/>
        </w:rPr>
        <w:t>סיור</w:t>
      </w:r>
      <w:r w:rsidRPr="000B3020">
        <w:rPr>
          <w:sz w:val="24"/>
          <w:szCs w:val="24"/>
          <w:rtl/>
        </w:rPr>
        <w:t xml:space="preserve"> בכרם</w:t>
      </w:r>
      <w:r w:rsidRPr="000B3020">
        <w:rPr>
          <w:rFonts w:hint="cs"/>
          <w:sz w:val="24"/>
          <w:szCs w:val="24"/>
          <w:rtl/>
        </w:rPr>
        <w:t xml:space="preserve"> ע"י הכורם - יינן היקב הכולל </w:t>
      </w:r>
      <w:r w:rsidRPr="000B3020">
        <w:rPr>
          <w:sz w:val="24"/>
          <w:szCs w:val="24"/>
          <w:rtl/>
        </w:rPr>
        <w:t>הסברים על גידול הענבים והכנת היין, הסיפור שלנו ,</w:t>
      </w:r>
    </w:p>
    <w:p w14:paraId="63C854E7" w14:textId="77777777" w:rsidR="002044CE" w:rsidRDefault="002044CE" w:rsidP="002044CE">
      <w:pPr>
        <w:pStyle w:val="aa"/>
        <w:bidi/>
        <w:ind w:left="360"/>
        <w:rPr>
          <w:sz w:val="24"/>
          <w:szCs w:val="24"/>
          <w:rtl/>
        </w:rPr>
      </w:pPr>
      <w:r w:rsidRPr="000B3020">
        <w:rPr>
          <w:sz w:val="24"/>
          <w:szCs w:val="24"/>
          <w:rtl/>
        </w:rPr>
        <w:t xml:space="preserve">טעימות 3 זני </w:t>
      </w:r>
      <w:r w:rsidRPr="000B3020">
        <w:rPr>
          <w:rFonts w:hint="cs"/>
          <w:sz w:val="24"/>
          <w:szCs w:val="24"/>
          <w:rtl/>
        </w:rPr>
        <w:t>מיינות היקב</w:t>
      </w:r>
      <w:r>
        <w:rPr>
          <w:rFonts w:hint="cs"/>
          <w:sz w:val="24"/>
          <w:szCs w:val="24"/>
          <w:rtl/>
        </w:rPr>
        <w:t xml:space="preserve"> מלווה בהסברים על ההבדלים בין היינות , </w:t>
      </w:r>
      <w:r w:rsidRPr="000B3020">
        <w:rPr>
          <w:rFonts w:hint="cs"/>
          <w:sz w:val="24"/>
          <w:szCs w:val="24"/>
          <w:rtl/>
        </w:rPr>
        <w:t>שיח פתוח לשאלות.</w:t>
      </w:r>
      <w:r>
        <w:rPr>
          <w:rFonts w:hint="cs"/>
          <w:sz w:val="24"/>
          <w:szCs w:val="24"/>
          <w:rtl/>
        </w:rPr>
        <w:t xml:space="preserve">(כשעה).        </w:t>
      </w:r>
    </w:p>
    <w:p w14:paraId="5795A28B" w14:textId="4B770EF8" w:rsidR="002044CE" w:rsidRDefault="002044CE" w:rsidP="002044CE">
      <w:pPr>
        <w:pStyle w:val="aa"/>
        <w:bidi/>
        <w:ind w:left="360"/>
        <w:rPr>
          <w:rFonts w:ascii="Arial" w:hAnsi="Arial" w:cs="Arial"/>
          <w:b/>
          <w:bCs/>
          <w:sz w:val="26"/>
          <w:szCs w:val="26"/>
          <w:u w:val="single"/>
          <w:rtl/>
        </w:rPr>
      </w:pPr>
      <w:r>
        <w:rPr>
          <w:rFonts w:hint="cs"/>
          <w:sz w:val="24"/>
          <w:szCs w:val="24"/>
          <w:rtl/>
        </w:rPr>
        <w:t>כולל כיבוד מרכזי לצד הטעימות : פלטות גבינות, ירקות חתוכים, בייגלה וזיתים</w:t>
      </w:r>
      <w:r w:rsidR="00D64E1F">
        <w:rPr>
          <w:rFonts w:hint="cs"/>
          <w:sz w:val="24"/>
          <w:szCs w:val="24"/>
          <w:rtl/>
        </w:rPr>
        <w:t>.</w:t>
      </w:r>
      <w:r>
        <w:rPr>
          <w:rFonts w:hint="cs"/>
          <w:sz w:val="24"/>
          <w:szCs w:val="24"/>
          <w:rtl/>
        </w:rPr>
        <w:t xml:space="preserve">                                                                      </w:t>
      </w:r>
      <w:r w:rsidRPr="000B3020">
        <w:rPr>
          <w:rFonts w:hint="cs"/>
          <w:sz w:val="24"/>
          <w:szCs w:val="24"/>
          <w:rtl/>
        </w:rPr>
        <w:t xml:space="preserve"> </w:t>
      </w:r>
    </w:p>
    <w:p w14:paraId="11E115AD" w14:textId="77777777" w:rsidR="002044CE" w:rsidRDefault="002044CE" w:rsidP="002044CE">
      <w:pPr>
        <w:pStyle w:val="aa"/>
        <w:bidi/>
        <w:ind w:left="360"/>
        <w:rPr>
          <w:rFonts w:ascii="Arial" w:hAnsi="Arial" w:cs="Arial"/>
          <w:b/>
          <w:bCs/>
          <w:sz w:val="26"/>
          <w:szCs w:val="26"/>
          <w:u w:val="single"/>
          <w:rtl/>
        </w:rPr>
      </w:pPr>
    </w:p>
    <w:p w14:paraId="158F1327" w14:textId="4591467B" w:rsidR="000C780C" w:rsidRDefault="00C57D12" w:rsidP="002044CE">
      <w:pPr>
        <w:pStyle w:val="aa"/>
        <w:bidi/>
        <w:ind w:left="360"/>
        <w:rPr>
          <w:rFonts w:ascii="Arial" w:hAnsi="Arial" w:cs="Arial"/>
          <w:b/>
          <w:bCs/>
          <w:sz w:val="26"/>
          <w:szCs w:val="26"/>
          <w:rtl/>
        </w:rPr>
      </w:pP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</w:t>
      </w:r>
      <w:r w:rsidRPr="009632DD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="002044CE">
        <w:rPr>
          <w:rFonts w:ascii="Arial" w:hAnsi="Arial" w:cs="Arial" w:hint="cs"/>
          <w:b/>
          <w:bCs/>
          <w:sz w:val="26"/>
          <w:szCs w:val="26"/>
          <w:u w:val="single"/>
          <w:rtl/>
        </w:rPr>
        <w:t>3,800</w:t>
      </w: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כולל מע"מ</w:t>
      </w:r>
      <w:r w:rsidR="00E37493">
        <w:rPr>
          <w:rFonts w:ascii="Arial" w:hAnsi="Arial" w:cs="Arial" w:hint="cs"/>
          <w:b/>
          <w:bCs/>
          <w:sz w:val="26"/>
          <w:szCs w:val="26"/>
          <w:rtl/>
        </w:rPr>
        <w:t>.</w:t>
      </w:r>
    </w:p>
    <w:p w14:paraId="4BA0443F" w14:textId="7149ABA8" w:rsidR="00E736C1" w:rsidRPr="002044CE" w:rsidRDefault="00C57D12" w:rsidP="002044CE">
      <w:pPr>
        <w:pStyle w:val="aa"/>
        <w:bidi/>
        <w:ind w:left="360"/>
        <w:rPr>
          <w:rFonts w:ascii="Arial" w:hAnsi="Arial" w:cs="Arial"/>
          <w:b/>
          <w:bCs/>
          <w:sz w:val="26"/>
          <w:szCs w:val="26"/>
          <w:rtl/>
        </w:rPr>
      </w:pPr>
      <w:r w:rsidRPr="00433E45">
        <w:rPr>
          <w:rFonts w:ascii="Arial" w:hAnsi="Arial" w:cs="Arial" w:hint="cs"/>
          <w:b/>
          <w:bCs/>
          <w:sz w:val="26"/>
          <w:szCs w:val="26"/>
          <w:rtl/>
        </w:rPr>
        <w:t xml:space="preserve">                                                    </w:t>
      </w:r>
      <w:bookmarkEnd w:id="0"/>
    </w:p>
    <w:p w14:paraId="5E7918D5" w14:textId="77777777" w:rsidR="00CE560F" w:rsidRDefault="00CE560F" w:rsidP="00C57D12">
      <w:pPr>
        <w:rPr>
          <w:sz w:val="26"/>
          <w:szCs w:val="26"/>
          <w:rtl/>
        </w:rPr>
      </w:pPr>
    </w:p>
    <w:p w14:paraId="17C435DE" w14:textId="43779AC4" w:rsidR="00C57D12" w:rsidRPr="007000AB" w:rsidRDefault="00C57D12" w:rsidP="00C57D12">
      <w:pPr>
        <w:rPr>
          <w:sz w:val="26"/>
          <w:szCs w:val="26"/>
        </w:rPr>
      </w:pPr>
      <w:r w:rsidRPr="007000AB">
        <w:rPr>
          <w:rFonts w:hint="cs"/>
          <w:sz w:val="26"/>
          <w:szCs w:val="26"/>
          <w:rtl/>
        </w:rPr>
        <w:t>שם החברה_____________ מספר ח.פ._______________ חתימה________________</w:t>
      </w:r>
    </w:p>
    <w:p w14:paraId="5D534B1B" w14:textId="77777777" w:rsidR="00C57D12" w:rsidRPr="00C56771" w:rsidRDefault="00C57D12" w:rsidP="00C57D12">
      <w:pPr>
        <w:pStyle w:val="aa"/>
        <w:numPr>
          <w:ilvl w:val="0"/>
          <w:numId w:val="3"/>
        </w:numPr>
        <w:bidi/>
        <w:rPr>
          <w:rFonts w:ascii="Arial" w:hAnsi="Arial" w:cs="Arial"/>
          <w:sz w:val="26"/>
          <w:szCs w:val="26"/>
          <w:u w:val="single"/>
        </w:rPr>
      </w:pPr>
      <w:r w:rsidRPr="00C56771">
        <w:rPr>
          <w:rFonts w:ascii="Arial" w:hAnsi="Arial" w:cs="Arial" w:hint="cs"/>
          <w:sz w:val="26"/>
          <w:szCs w:val="26"/>
          <w:rtl/>
        </w:rPr>
        <w:t xml:space="preserve">תנאי תשלום </w:t>
      </w:r>
      <w:r>
        <w:rPr>
          <w:rFonts w:ascii="Arial" w:hAnsi="Arial" w:cs="Arial" w:hint="cs"/>
          <w:sz w:val="26"/>
          <w:szCs w:val="26"/>
          <w:rtl/>
        </w:rPr>
        <w:t>ביום האירוח</w:t>
      </w:r>
      <w:r w:rsidRPr="00C56771">
        <w:rPr>
          <w:rFonts w:ascii="Arial" w:hAnsi="Arial" w:cs="Arial" w:hint="cs"/>
          <w:sz w:val="26"/>
          <w:szCs w:val="26"/>
          <w:rtl/>
        </w:rPr>
        <w:t>.</w:t>
      </w:r>
    </w:p>
    <w:p w14:paraId="5F753342" w14:textId="77777777" w:rsidR="00C57D12" w:rsidRDefault="00C57D12" w:rsidP="00C57D12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דחייה עד 14 יום ללא עלות עד 7 ימים </w:t>
      </w:r>
      <w:r>
        <w:rPr>
          <w:sz w:val="26"/>
          <w:szCs w:val="26"/>
          <w:rtl/>
        </w:rPr>
        <w:t>–</w:t>
      </w:r>
      <w:r>
        <w:rPr>
          <w:rFonts w:hint="cs"/>
          <w:sz w:val="26"/>
          <w:szCs w:val="26"/>
          <w:rtl/>
        </w:rPr>
        <w:t xml:space="preserve"> 15% מההצעה.</w:t>
      </w:r>
    </w:p>
    <w:p w14:paraId="27D9A640" w14:textId="77777777" w:rsidR="000C780C" w:rsidRDefault="00C57D12" w:rsidP="00C57D12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מקדמה ודמי ביטול עד 7 ימים 20% מההצעה עד יומיים 40% ואילך תשלום מלא.</w:t>
      </w:r>
      <w:r w:rsidRPr="00D8281E">
        <w:rPr>
          <w:sz w:val="26"/>
          <w:szCs w:val="26"/>
          <w:rtl/>
        </w:rPr>
        <w:t xml:space="preserve">  </w:t>
      </w:r>
    </w:p>
    <w:p w14:paraId="55C23018" w14:textId="77777777" w:rsidR="00FD205C" w:rsidRDefault="000C780C" w:rsidP="00DD2AA2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כל שעה מעבר להצעת מחיר בתשלום 200 ₪ לא כולל מע"מ. (במידה ו</w:t>
      </w:r>
      <w:r w:rsidR="00133308">
        <w:rPr>
          <w:rFonts w:hint="cs"/>
          <w:sz w:val="26"/>
          <w:szCs w:val="26"/>
          <w:rtl/>
        </w:rPr>
        <w:t>פנוי ויש</w:t>
      </w:r>
      <w:r>
        <w:rPr>
          <w:rFonts w:hint="cs"/>
          <w:sz w:val="26"/>
          <w:szCs w:val="26"/>
          <w:rtl/>
        </w:rPr>
        <w:t xml:space="preserve"> אפשרות).</w:t>
      </w:r>
      <w:r w:rsidR="00C57D12" w:rsidRPr="00D8281E">
        <w:rPr>
          <w:sz w:val="26"/>
          <w:szCs w:val="26"/>
          <w:rtl/>
        </w:rPr>
        <w:t xml:space="preserve">       </w:t>
      </w:r>
    </w:p>
    <w:p w14:paraId="2ED9100F" w14:textId="15BBEA94" w:rsidR="00DD2AA2" w:rsidRPr="00DD2AA2" w:rsidRDefault="00C57D12" w:rsidP="00FD205C">
      <w:pPr>
        <w:pStyle w:val="aa"/>
        <w:bidi/>
        <w:rPr>
          <w:sz w:val="26"/>
          <w:szCs w:val="26"/>
          <w:rtl/>
        </w:rPr>
      </w:pPr>
      <w:r w:rsidRPr="00DD2AA2">
        <w:rPr>
          <w:sz w:val="26"/>
          <w:szCs w:val="26"/>
          <w:rtl/>
        </w:rPr>
        <w:t xml:space="preserve">                                                                       </w:t>
      </w:r>
      <w:r w:rsidRPr="00DD2AA2">
        <w:rPr>
          <w:rFonts w:hint="cs"/>
          <w:sz w:val="26"/>
          <w:szCs w:val="26"/>
          <w:rtl/>
        </w:rPr>
        <w:t xml:space="preserve">                                                                                              </w:t>
      </w:r>
      <w:r w:rsidR="00DD2AA2" w:rsidRPr="00DD2AA2">
        <w:rPr>
          <w:rFonts w:hint="cs"/>
          <w:sz w:val="26"/>
          <w:szCs w:val="26"/>
          <w:rtl/>
        </w:rPr>
        <w:t xml:space="preserve">      </w:t>
      </w:r>
    </w:p>
    <w:p w14:paraId="380BBA62" w14:textId="0EBEB43A" w:rsidR="00C57D12" w:rsidRPr="00320E5A" w:rsidRDefault="00DD2AA2" w:rsidP="000948A4">
      <w:pPr>
        <w:ind w:left="360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                                                                                       </w:t>
      </w:r>
      <w:r w:rsidR="00C57D12" w:rsidRPr="00320E5A">
        <w:rPr>
          <w:rFonts w:hint="cs"/>
          <w:sz w:val="26"/>
          <w:szCs w:val="26"/>
          <w:rtl/>
        </w:rPr>
        <w:t>בברכה,</w:t>
      </w:r>
    </w:p>
    <w:p w14:paraId="468B2755" w14:textId="487360AE" w:rsidR="002174D8" w:rsidRPr="00C57D12" w:rsidRDefault="00C57D12" w:rsidP="00433E45"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שרית ועצמון </w:t>
      </w:r>
      <w:r w:rsidRPr="00320E5A">
        <w:rPr>
          <w:sz w:val="26"/>
          <w:szCs w:val="26"/>
          <w:rtl/>
        </w:rPr>
        <w:t>–</w:t>
      </w:r>
      <w:r w:rsidRPr="00320E5A">
        <w:rPr>
          <w:rFonts w:hint="cs"/>
          <w:sz w:val="26"/>
          <w:szCs w:val="26"/>
          <w:rtl/>
        </w:rPr>
        <w:t xml:space="preserve"> יקב חיטים</w:t>
      </w:r>
    </w:p>
    <w:sectPr w:rsidR="002174D8" w:rsidRPr="00C57D12" w:rsidSect="0022799C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8756E1" w14:textId="77777777" w:rsidR="00CA36E9" w:rsidRDefault="00CA36E9" w:rsidP="0022799C">
      <w:pPr>
        <w:spacing w:after="0" w:line="240" w:lineRule="auto"/>
      </w:pPr>
      <w:r>
        <w:separator/>
      </w:r>
    </w:p>
  </w:endnote>
  <w:endnote w:type="continuationSeparator" w:id="0">
    <w:p w14:paraId="128309EC" w14:textId="77777777" w:rsidR="00CA36E9" w:rsidRDefault="00CA36E9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75921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2F799858" wp14:editId="66D64793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98A1D" w14:textId="77777777" w:rsidR="00CA36E9" w:rsidRDefault="00CA36E9" w:rsidP="0022799C">
      <w:pPr>
        <w:spacing w:after="0" w:line="240" w:lineRule="auto"/>
      </w:pPr>
      <w:r>
        <w:separator/>
      </w:r>
    </w:p>
  </w:footnote>
  <w:footnote w:type="continuationSeparator" w:id="0">
    <w:p w14:paraId="2546FDED" w14:textId="77777777" w:rsidR="00CA36E9" w:rsidRDefault="00CA36E9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E1945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6ED34DEF" wp14:editId="3B61BC17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469EC"/>
    <w:multiLevelType w:val="hybridMultilevel"/>
    <w:tmpl w:val="D452F288"/>
    <w:lvl w:ilvl="0" w:tplc="F1E8F3D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D06EC"/>
    <w:multiLevelType w:val="hybridMultilevel"/>
    <w:tmpl w:val="3AB23F94"/>
    <w:lvl w:ilvl="0" w:tplc="5DC00990">
      <w:start w:val="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53A4A"/>
    <w:multiLevelType w:val="hybridMultilevel"/>
    <w:tmpl w:val="BC2EB8F2"/>
    <w:lvl w:ilvl="0" w:tplc="9368896C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018C6"/>
    <w:multiLevelType w:val="hybridMultilevel"/>
    <w:tmpl w:val="AC6AD996"/>
    <w:lvl w:ilvl="0" w:tplc="030A06D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417A9"/>
    <w:multiLevelType w:val="hybridMultilevel"/>
    <w:tmpl w:val="E112EC76"/>
    <w:lvl w:ilvl="0" w:tplc="5C8CF094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431665">
    <w:abstractNumId w:val="4"/>
  </w:num>
  <w:num w:numId="2" w16cid:durableId="1959754557">
    <w:abstractNumId w:val="5"/>
  </w:num>
  <w:num w:numId="3" w16cid:durableId="498928269">
    <w:abstractNumId w:val="3"/>
  </w:num>
  <w:num w:numId="4" w16cid:durableId="719551508">
    <w:abstractNumId w:val="1"/>
  </w:num>
  <w:num w:numId="5" w16cid:durableId="1967202012">
    <w:abstractNumId w:val="0"/>
  </w:num>
  <w:num w:numId="6" w16cid:durableId="1834445122">
    <w:abstractNumId w:val="2"/>
  </w:num>
  <w:num w:numId="7" w16cid:durableId="3635965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4A4C"/>
    <w:rsid w:val="00005BFF"/>
    <w:rsid w:val="00005CF7"/>
    <w:rsid w:val="0001384C"/>
    <w:rsid w:val="00013BA8"/>
    <w:rsid w:val="0001458B"/>
    <w:rsid w:val="00014BD7"/>
    <w:rsid w:val="000162D8"/>
    <w:rsid w:val="00023B1C"/>
    <w:rsid w:val="00026717"/>
    <w:rsid w:val="0003209D"/>
    <w:rsid w:val="000353C1"/>
    <w:rsid w:val="00043CB1"/>
    <w:rsid w:val="0006742A"/>
    <w:rsid w:val="00070AD5"/>
    <w:rsid w:val="000710EE"/>
    <w:rsid w:val="000719EC"/>
    <w:rsid w:val="000730D5"/>
    <w:rsid w:val="00080FBD"/>
    <w:rsid w:val="0008214A"/>
    <w:rsid w:val="00083B37"/>
    <w:rsid w:val="0008762B"/>
    <w:rsid w:val="00093812"/>
    <w:rsid w:val="000948A4"/>
    <w:rsid w:val="00095FDD"/>
    <w:rsid w:val="000A0616"/>
    <w:rsid w:val="000B1D96"/>
    <w:rsid w:val="000B3020"/>
    <w:rsid w:val="000B370F"/>
    <w:rsid w:val="000B5932"/>
    <w:rsid w:val="000B7161"/>
    <w:rsid w:val="000C36FA"/>
    <w:rsid w:val="000C76D3"/>
    <w:rsid w:val="000C780C"/>
    <w:rsid w:val="000C7F31"/>
    <w:rsid w:val="000D2E35"/>
    <w:rsid w:val="000D5EAD"/>
    <w:rsid w:val="000D7439"/>
    <w:rsid w:val="000F130E"/>
    <w:rsid w:val="000F2148"/>
    <w:rsid w:val="000F2B41"/>
    <w:rsid w:val="000F31C2"/>
    <w:rsid w:val="000F52A3"/>
    <w:rsid w:val="001139DC"/>
    <w:rsid w:val="00122CE3"/>
    <w:rsid w:val="00124449"/>
    <w:rsid w:val="001273AE"/>
    <w:rsid w:val="00133308"/>
    <w:rsid w:val="00135CAF"/>
    <w:rsid w:val="00137AD8"/>
    <w:rsid w:val="00140523"/>
    <w:rsid w:val="00145214"/>
    <w:rsid w:val="00150C4A"/>
    <w:rsid w:val="00156255"/>
    <w:rsid w:val="00157519"/>
    <w:rsid w:val="00161C38"/>
    <w:rsid w:val="00162D58"/>
    <w:rsid w:val="00162E62"/>
    <w:rsid w:val="00166B17"/>
    <w:rsid w:val="0016748D"/>
    <w:rsid w:val="0017225E"/>
    <w:rsid w:val="00172BCA"/>
    <w:rsid w:val="00174ACC"/>
    <w:rsid w:val="00175E16"/>
    <w:rsid w:val="00182C92"/>
    <w:rsid w:val="00184B26"/>
    <w:rsid w:val="001945BB"/>
    <w:rsid w:val="001953D4"/>
    <w:rsid w:val="0019766F"/>
    <w:rsid w:val="00197B32"/>
    <w:rsid w:val="001A0775"/>
    <w:rsid w:val="001A3553"/>
    <w:rsid w:val="001A4514"/>
    <w:rsid w:val="001B0770"/>
    <w:rsid w:val="001B460D"/>
    <w:rsid w:val="001B55DB"/>
    <w:rsid w:val="001B78F4"/>
    <w:rsid w:val="001B790F"/>
    <w:rsid w:val="001C06EF"/>
    <w:rsid w:val="001D1E2E"/>
    <w:rsid w:val="001D35FD"/>
    <w:rsid w:val="001D413E"/>
    <w:rsid w:val="001D4EC1"/>
    <w:rsid w:val="001E0046"/>
    <w:rsid w:val="001E48B3"/>
    <w:rsid w:val="001E6BEF"/>
    <w:rsid w:val="001F2F51"/>
    <w:rsid w:val="00203751"/>
    <w:rsid w:val="002044CE"/>
    <w:rsid w:val="0020790E"/>
    <w:rsid w:val="00213C30"/>
    <w:rsid w:val="002174D8"/>
    <w:rsid w:val="0022090C"/>
    <w:rsid w:val="00222A5A"/>
    <w:rsid w:val="002258EB"/>
    <w:rsid w:val="0022799C"/>
    <w:rsid w:val="00232AAA"/>
    <w:rsid w:val="00240BA5"/>
    <w:rsid w:val="00245F06"/>
    <w:rsid w:val="00246EE3"/>
    <w:rsid w:val="0024739D"/>
    <w:rsid w:val="002507ED"/>
    <w:rsid w:val="00251A14"/>
    <w:rsid w:val="00257241"/>
    <w:rsid w:val="00263591"/>
    <w:rsid w:val="002666DF"/>
    <w:rsid w:val="00270F81"/>
    <w:rsid w:val="002717E0"/>
    <w:rsid w:val="00275DD5"/>
    <w:rsid w:val="00283196"/>
    <w:rsid w:val="0028573E"/>
    <w:rsid w:val="00286D7D"/>
    <w:rsid w:val="0029050B"/>
    <w:rsid w:val="002963C9"/>
    <w:rsid w:val="002A0F1D"/>
    <w:rsid w:val="002A182C"/>
    <w:rsid w:val="002A3C8F"/>
    <w:rsid w:val="002A576C"/>
    <w:rsid w:val="002A5FE2"/>
    <w:rsid w:val="002A739F"/>
    <w:rsid w:val="002B058F"/>
    <w:rsid w:val="002B1701"/>
    <w:rsid w:val="002B5350"/>
    <w:rsid w:val="002B5354"/>
    <w:rsid w:val="002C14E4"/>
    <w:rsid w:val="002D25EA"/>
    <w:rsid w:val="002E0B33"/>
    <w:rsid w:val="002F265E"/>
    <w:rsid w:val="002F4942"/>
    <w:rsid w:val="003155D3"/>
    <w:rsid w:val="00316078"/>
    <w:rsid w:val="003173F4"/>
    <w:rsid w:val="00320E5A"/>
    <w:rsid w:val="003275F1"/>
    <w:rsid w:val="00334D87"/>
    <w:rsid w:val="00337AF1"/>
    <w:rsid w:val="00341483"/>
    <w:rsid w:val="00355AC7"/>
    <w:rsid w:val="00357E23"/>
    <w:rsid w:val="003624CB"/>
    <w:rsid w:val="0037119B"/>
    <w:rsid w:val="003715DA"/>
    <w:rsid w:val="00371F6F"/>
    <w:rsid w:val="00380AC4"/>
    <w:rsid w:val="00381B69"/>
    <w:rsid w:val="003865EF"/>
    <w:rsid w:val="00387557"/>
    <w:rsid w:val="003878A6"/>
    <w:rsid w:val="00391D3A"/>
    <w:rsid w:val="00392617"/>
    <w:rsid w:val="00392A8F"/>
    <w:rsid w:val="00392B9A"/>
    <w:rsid w:val="00392FB6"/>
    <w:rsid w:val="00393EEE"/>
    <w:rsid w:val="00394B17"/>
    <w:rsid w:val="00397A59"/>
    <w:rsid w:val="003A1D7E"/>
    <w:rsid w:val="003A39BE"/>
    <w:rsid w:val="003A477B"/>
    <w:rsid w:val="003B128E"/>
    <w:rsid w:val="003B1F0C"/>
    <w:rsid w:val="003B2F33"/>
    <w:rsid w:val="003C2BE1"/>
    <w:rsid w:val="003D2330"/>
    <w:rsid w:val="003D3BE6"/>
    <w:rsid w:val="003D446B"/>
    <w:rsid w:val="003E0528"/>
    <w:rsid w:val="003E10ED"/>
    <w:rsid w:val="003E64DC"/>
    <w:rsid w:val="003F01BC"/>
    <w:rsid w:val="003F0C40"/>
    <w:rsid w:val="003F12B8"/>
    <w:rsid w:val="003F2896"/>
    <w:rsid w:val="003F3F30"/>
    <w:rsid w:val="00402A41"/>
    <w:rsid w:val="00405201"/>
    <w:rsid w:val="00414163"/>
    <w:rsid w:val="00414DA5"/>
    <w:rsid w:val="0043387D"/>
    <w:rsid w:val="00433E45"/>
    <w:rsid w:val="004355C0"/>
    <w:rsid w:val="004421A9"/>
    <w:rsid w:val="00442FAD"/>
    <w:rsid w:val="00443C2C"/>
    <w:rsid w:val="00444FD5"/>
    <w:rsid w:val="00445E27"/>
    <w:rsid w:val="004528D4"/>
    <w:rsid w:val="00457347"/>
    <w:rsid w:val="00460EC4"/>
    <w:rsid w:val="004713F6"/>
    <w:rsid w:val="004730C6"/>
    <w:rsid w:val="00474239"/>
    <w:rsid w:val="00474559"/>
    <w:rsid w:val="00492F6A"/>
    <w:rsid w:val="004940C9"/>
    <w:rsid w:val="0049759B"/>
    <w:rsid w:val="00497DEC"/>
    <w:rsid w:val="004B2BFB"/>
    <w:rsid w:val="004B5272"/>
    <w:rsid w:val="004C1E1E"/>
    <w:rsid w:val="004D02D2"/>
    <w:rsid w:val="004D1545"/>
    <w:rsid w:val="004F1DD0"/>
    <w:rsid w:val="004F223A"/>
    <w:rsid w:val="004F280C"/>
    <w:rsid w:val="004F2AEC"/>
    <w:rsid w:val="00504402"/>
    <w:rsid w:val="00504F51"/>
    <w:rsid w:val="00505856"/>
    <w:rsid w:val="00510129"/>
    <w:rsid w:val="005118C9"/>
    <w:rsid w:val="00520898"/>
    <w:rsid w:val="00521B9E"/>
    <w:rsid w:val="005224FD"/>
    <w:rsid w:val="005309B6"/>
    <w:rsid w:val="005322B3"/>
    <w:rsid w:val="00542C25"/>
    <w:rsid w:val="005465CD"/>
    <w:rsid w:val="00563144"/>
    <w:rsid w:val="00564DFA"/>
    <w:rsid w:val="005825A8"/>
    <w:rsid w:val="00584EF1"/>
    <w:rsid w:val="0058753C"/>
    <w:rsid w:val="00592588"/>
    <w:rsid w:val="00593345"/>
    <w:rsid w:val="005959D3"/>
    <w:rsid w:val="005A3889"/>
    <w:rsid w:val="005A6088"/>
    <w:rsid w:val="005A6317"/>
    <w:rsid w:val="005B55A0"/>
    <w:rsid w:val="005C1894"/>
    <w:rsid w:val="005C7E5E"/>
    <w:rsid w:val="005D35CC"/>
    <w:rsid w:val="005E0E8D"/>
    <w:rsid w:val="005E5272"/>
    <w:rsid w:val="005F1D3E"/>
    <w:rsid w:val="005F32EE"/>
    <w:rsid w:val="005F4930"/>
    <w:rsid w:val="005F6C7E"/>
    <w:rsid w:val="0060336A"/>
    <w:rsid w:val="00607BF3"/>
    <w:rsid w:val="00615D14"/>
    <w:rsid w:val="00616B06"/>
    <w:rsid w:val="00626D95"/>
    <w:rsid w:val="006341B4"/>
    <w:rsid w:val="00635858"/>
    <w:rsid w:val="00647571"/>
    <w:rsid w:val="006509D2"/>
    <w:rsid w:val="006541CA"/>
    <w:rsid w:val="00654810"/>
    <w:rsid w:val="00660535"/>
    <w:rsid w:val="00662FD3"/>
    <w:rsid w:val="00671D76"/>
    <w:rsid w:val="00673478"/>
    <w:rsid w:val="006769CF"/>
    <w:rsid w:val="00677BF0"/>
    <w:rsid w:val="00687910"/>
    <w:rsid w:val="00690B6E"/>
    <w:rsid w:val="00691D1C"/>
    <w:rsid w:val="00693C02"/>
    <w:rsid w:val="006970B3"/>
    <w:rsid w:val="00697460"/>
    <w:rsid w:val="006A02D6"/>
    <w:rsid w:val="006A2E68"/>
    <w:rsid w:val="006B7A7E"/>
    <w:rsid w:val="006C164E"/>
    <w:rsid w:val="006C5874"/>
    <w:rsid w:val="006C7BD3"/>
    <w:rsid w:val="006C7C86"/>
    <w:rsid w:val="006D0542"/>
    <w:rsid w:val="006D2D0E"/>
    <w:rsid w:val="006D3FDE"/>
    <w:rsid w:val="006D538E"/>
    <w:rsid w:val="006E5DA4"/>
    <w:rsid w:val="006E743A"/>
    <w:rsid w:val="00700695"/>
    <w:rsid w:val="007006A3"/>
    <w:rsid w:val="00715C21"/>
    <w:rsid w:val="00715E1B"/>
    <w:rsid w:val="00717A24"/>
    <w:rsid w:val="00717F4E"/>
    <w:rsid w:val="0072022D"/>
    <w:rsid w:val="007265AF"/>
    <w:rsid w:val="00726796"/>
    <w:rsid w:val="00726C30"/>
    <w:rsid w:val="00741BA6"/>
    <w:rsid w:val="007558E0"/>
    <w:rsid w:val="007612EF"/>
    <w:rsid w:val="00764EFF"/>
    <w:rsid w:val="00776701"/>
    <w:rsid w:val="00782F05"/>
    <w:rsid w:val="007866F9"/>
    <w:rsid w:val="007868FC"/>
    <w:rsid w:val="00787CF5"/>
    <w:rsid w:val="007A1B24"/>
    <w:rsid w:val="007A4C5C"/>
    <w:rsid w:val="007B10F8"/>
    <w:rsid w:val="007B4B81"/>
    <w:rsid w:val="007C1FCE"/>
    <w:rsid w:val="007C5BA5"/>
    <w:rsid w:val="007D0D6B"/>
    <w:rsid w:val="007D263D"/>
    <w:rsid w:val="007D30DE"/>
    <w:rsid w:val="007D417F"/>
    <w:rsid w:val="007D4262"/>
    <w:rsid w:val="007D57D9"/>
    <w:rsid w:val="007E4949"/>
    <w:rsid w:val="007E6981"/>
    <w:rsid w:val="007E7C61"/>
    <w:rsid w:val="008023B6"/>
    <w:rsid w:val="0080395F"/>
    <w:rsid w:val="00810E19"/>
    <w:rsid w:val="0081458B"/>
    <w:rsid w:val="008204BC"/>
    <w:rsid w:val="008271C3"/>
    <w:rsid w:val="00830FA8"/>
    <w:rsid w:val="0084269C"/>
    <w:rsid w:val="00844393"/>
    <w:rsid w:val="008621E9"/>
    <w:rsid w:val="00892B76"/>
    <w:rsid w:val="008A2336"/>
    <w:rsid w:val="008A2430"/>
    <w:rsid w:val="008A39CF"/>
    <w:rsid w:val="008A767B"/>
    <w:rsid w:val="008B7846"/>
    <w:rsid w:val="008C0600"/>
    <w:rsid w:val="008C0A03"/>
    <w:rsid w:val="008C156D"/>
    <w:rsid w:val="008C6240"/>
    <w:rsid w:val="008D0841"/>
    <w:rsid w:val="008D7D9C"/>
    <w:rsid w:val="008E1426"/>
    <w:rsid w:val="008E4A1B"/>
    <w:rsid w:val="008F072A"/>
    <w:rsid w:val="008F0C3B"/>
    <w:rsid w:val="008F6DDE"/>
    <w:rsid w:val="008F749C"/>
    <w:rsid w:val="00916C66"/>
    <w:rsid w:val="0092434C"/>
    <w:rsid w:val="00925D1F"/>
    <w:rsid w:val="00934A18"/>
    <w:rsid w:val="00945E93"/>
    <w:rsid w:val="009536C6"/>
    <w:rsid w:val="00956470"/>
    <w:rsid w:val="00970770"/>
    <w:rsid w:val="00972E9A"/>
    <w:rsid w:val="00976E74"/>
    <w:rsid w:val="009779DB"/>
    <w:rsid w:val="00980D4F"/>
    <w:rsid w:val="00980D7E"/>
    <w:rsid w:val="0098422B"/>
    <w:rsid w:val="00987BC2"/>
    <w:rsid w:val="0099099D"/>
    <w:rsid w:val="00994CAA"/>
    <w:rsid w:val="009A21B3"/>
    <w:rsid w:val="009A61F9"/>
    <w:rsid w:val="009A6EE1"/>
    <w:rsid w:val="009B0475"/>
    <w:rsid w:val="009B6F44"/>
    <w:rsid w:val="009C0FE5"/>
    <w:rsid w:val="009C4674"/>
    <w:rsid w:val="009D279E"/>
    <w:rsid w:val="009E6BD6"/>
    <w:rsid w:val="009F6F6D"/>
    <w:rsid w:val="00A000D1"/>
    <w:rsid w:val="00A041F1"/>
    <w:rsid w:val="00A15D77"/>
    <w:rsid w:val="00A32B11"/>
    <w:rsid w:val="00A343AE"/>
    <w:rsid w:val="00A50CB8"/>
    <w:rsid w:val="00A51808"/>
    <w:rsid w:val="00A5191F"/>
    <w:rsid w:val="00A5203E"/>
    <w:rsid w:val="00A53266"/>
    <w:rsid w:val="00A54D9E"/>
    <w:rsid w:val="00A5511D"/>
    <w:rsid w:val="00A62581"/>
    <w:rsid w:val="00A6484B"/>
    <w:rsid w:val="00A76539"/>
    <w:rsid w:val="00A76748"/>
    <w:rsid w:val="00A771C6"/>
    <w:rsid w:val="00A803AA"/>
    <w:rsid w:val="00A84942"/>
    <w:rsid w:val="00A93D30"/>
    <w:rsid w:val="00AA3165"/>
    <w:rsid w:val="00AB4446"/>
    <w:rsid w:val="00AB6AA2"/>
    <w:rsid w:val="00AC2083"/>
    <w:rsid w:val="00AC4F70"/>
    <w:rsid w:val="00AC7976"/>
    <w:rsid w:val="00AD1366"/>
    <w:rsid w:val="00AD1809"/>
    <w:rsid w:val="00AD1EDA"/>
    <w:rsid w:val="00AD4E04"/>
    <w:rsid w:val="00AD75C0"/>
    <w:rsid w:val="00AE2692"/>
    <w:rsid w:val="00AE3F06"/>
    <w:rsid w:val="00AF1719"/>
    <w:rsid w:val="00B062EB"/>
    <w:rsid w:val="00B31306"/>
    <w:rsid w:val="00B31DAE"/>
    <w:rsid w:val="00B36E3C"/>
    <w:rsid w:val="00B375ED"/>
    <w:rsid w:val="00B3797F"/>
    <w:rsid w:val="00B44A82"/>
    <w:rsid w:val="00B452D1"/>
    <w:rsid w:val="00B47794"/>
    <w:rsid w:val="00B54AB4"/>
    <w:rsid w:val="00B638A1"/>
    <w:rsid w:val="00B74DF7"/>
    <w:rsid w:val="00B80B96"/>
    <w:rsid w:val="00B84B1E"/>
    <w:rsid w:val="00B8669E"/>
    <w:rsid w:val="00B878A3"/>
    <w:rsid w:val="00B90446"/>
    <w:rsid w:val="00BA16C9"/>
    <w:rsid w:val="00BA6622"/>
    <w:rsid w:val="00BA75AC"/>
    <w:rsid w:val="00BA7D3C"/>
    <w:rsid w:val="00BA7FE4"/>
    <w:rsid w:val="00BB0F9C"/>
    <w:rsid w:val="00BC0094"/>
    <w:rsid w:val="00BD22C2"/>
    <w:rsid w:val="00BE1DB2"/>
    <w:rsid w:val="00BE5C19"/>
    <w:rsid w:val="00BF34D9"/>
    <w:rsid w:val="00BF3AEA"/>
    <w:rsid w:val="00BF5C94"/>
    <w:rsid w:val="00C0104A"/>
    <w:rsid w:val="00C02684"/>
    <w:rsid w:val="00C03BBC"/>
    <w:rsid w:val="00C0401A"/>
    <w:rsid w:val="00C0753A"/>
    <w:rsid w:val="00C07BCA"/>
    <w:rsid w:val="00C10E9F"/>
    <w:rsid w:val="00C12968"/>
    <w:rsid w:val="00C2102A"/>
    <w:rsid w:val="00C30827"/>
    <w:rsid w:val="00C33580"/>
    <w:rsid w:val="00C37510"/>
    <w:rsid w:val="00C464B5"/>
    <w:rsid w:val="00C53BCD"/>
    <w:rsid w:val="00C56771"/>
    <w:rsid w:val="00C56BB2"/>
    <w:rsid w:val="00C57D12"/>
    <w:rsid w:val="00C57EE5"/>
    <w:rsid w:val="00C64A9C"/>
    <w:rsid w:val="00C6550D"/>
    <w:rsid w:val="00C6796B"/>
    <w:rsid w:val="00C67A7F"/>
    <w:rsid w:val="00C75423"/>
    <w:rsid w:val="00C76B39"/>
    <w:rsid w:val="00C84796"/>
    <w:rsid w:val="00C85837"/>
    <w:rsid w:val="00C90C2A"/>
    <w:rsid w:val="00C91DC3"/>
    <w:rsid w:val="00C93C93"/>
    <w:rsid w:val="00C959B2"/>
    <w:rsid w:val="00C96232"/>
    <w:rsid w:val="00CA0093"/>
    <w:rsid w:val="00CA36E9"/>
    <w:rsid w:val="00CA69F7"/>
    <w:rsid w:val="00CB6948"/>
    <w:rsid w:val="00CB6D2F"/>
    <w:rsid w:val="00CC15B6"/>
    <w:rsid w:val="00CC468C"/>
    <w:rsid w:val="00CC5EAE"/>
    <w:rsid w:val="00CD0752"/>
    <w:rsid w:val="00CD29E9"/>
    <w:rsid w:val="00CD68C8"/>
    <w:rsid w:val="00CE0CE5"/>
    <w:rsid w:val="00CE1DAD"/>
    <w:rsid w:val="00CE560F"/>
    <w:rsid w:val="00CE5B68"/>
    <w:rsid w:val="00CE7E45"/>
    <w:rsid w:val="00CF08B2"/>
    <w:rsid w:val="00CF20E3"/>
    <w:rsid w:val="00CF526A"/>
    <w:rsid w:val="00D0015F"/>
    <w:rsid w:val="00D25D7B"/>
    <w:rsid w:val="00D268E4"/>
    <w:rsid w:val="00D26D70"/>
    <w:rsid w:val="00D379F7"/>
    <w:rsid w:val="00D64E1F"/>
    <w:rsid w:val="00D810F6"/>
    <w:rsid w:val="00D8570A"/>
    <w:rsid w:val="00D937B4"/>
    <w:rsid w:val="00D97EF6"/>
    <w:rsid w:val="00DA201A"/>
    <w:rsid w:val="00DA4E9D"/>
    <w:rsid w:val="00DB561C"/>
    <w:rsid w:val="00DB5EF1"/>
    <w:rsid w:val="00DB6667"/>
    <w:rsid w:val="00DB7990"/>
    <w:rsid w:val="00DC4DB5"/>
    <w:rsid w:val="00DC6A39"/>
    <w:rsid w:val="00DC7506"/>
    <w:rsid w:val="00DD2AA2"/>
    <w:rsid w:val="00DD5A1A"/>
    <w:rsid w:val="00DE1192"/>
    <w:rsid w:val="00DE1818"/>
    <w:rsid w:val="00DE2280"/>
    <w:rsid w:val="00DE2708"/>
    <w:rsid w:val="00E023ED"/>
    <w:rsid w:val="00E02D28"/>
    <w:rsid w:val="00E12284"/>
    <w:rsid w:val="00E13F33"/>
    <w:rsid w:val="00E173C0"/>
    <w:rsid w:val="00E21A5F"/>
    <w:rsid w:val="00E21F8D"/>
    <w:rsid w:val="00E23C42"/>
    <w:rsid w:val="00E261B9"/>
    <w:rsid w:val="00E2709C"/>
    <w:rsid w:val="00E37493"/>
    <w:rsid w:val="00E40AFF"/>
    <w:rsid w:val="00E42C46"/>
    <w:rsid w:val="00E44FAB"/>
    <w:rsid w:val="00E45CDA"/>
    <w:rsid w:val="00E45EFB"/>
    <w:rsid w:val="00E52B24"/>
    <w:rsid w:val="00E60F18"/>
    <w:rsid w:val="00E62ADC"/>
    <w:rsid w:val="00E66D51"/>
    <w:rsid w:val="00E736C1"/>
    <w:rsid w:val="00E758EE"/>
    <w:rsid w:val="00E77918"/>
    <w:rsid w:val="00E83708"/>
    <w:rsid w:val="00E87EB8"/>
    <w:rsid w:val="00E901C4"/>
    <w:rsid w:val="00E91641"/>
    <w:rsid w:val="00E930DE"/>
    <w:rsid w:val="00E96356"/>
    <w:rsid w:val="00EA2DF5"/>
    <w:rsid w:val="00EA3A15"/>
    <w:rsid w:val="00EA4944"/>
    <w:rsid w:val="00EB3970"/>
    <w:rsid w:val="00EB3CFB"/>
    <w:rsid w:val="00EC0B17"/>
    <w:rsid w:val="00EC63A2"/>
    <w:rsid w:val="00EC7741"/>
    <w:rsid w:val="00ED1087"/>
    <w:rsid w:val="00ED5230"/>
    <w:rsid w:val="00EE7868"/>
    <w:rsid w:val="00EF09A0"/>
    <w:rsid w:val="00F11318"/>
    <w:rsid w:val="00F16FB3"/>
    <w:rsid w:val="00F3571D"/>
    <w:rsid w:val="00F37B50"/>
    <w:rsid w:val="00F46B22"/>
    <w:rsid w:val="00F50A6B"/>
    <w:rsid w:val="00F530AC"/>
    <w:rsid w:val="00F535A5"/>
    <w:rsid w:val="00F54A1C"/>
    <w:rsid w:val="00F570C6"/>
    <w:rsid w:val="00F668EB"/>
    <w:rsid w:val="00F67574"/>
    <w:rsid w:val="00F7615D"/>
    <w:rsid w:val="00F77598"/>
    <w:rsid w:val="00F848AF"/>
    <w:rsid w:val="00F87F61"/>
    <w:rsid w:val="00FA00F0"/>
    <w:rsid w:val="00FA5255"/>
    <w:rsid w:val="00FB03A2"/>
    <w:rsid w:val="00FB1572"/>
    <w:rsid w:val="00FB42F3"/>
    <w:rsid w:val="00FB7F29"/>
    <w:rsid w:val="00FC50ED"/>
    <w:rsid w:val="00FC687B"/>
    <w:rsid w:val="00FD0B34"/>
    <w:rsid w:val="00FD205C"/>
    <w:rsid w:val="00FE09AB"/>
    <w:rsid w:val="00FE1F21"/>
    <w:rsid w:val="00FE5219"/>
    <w:rsid w:val="00FE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2E4FC"/>
  <w15:docId w15:val="{6EFE7BF8-0253-4DC0-8B06-574494F7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0475D-CAA0-4802-91FA-79FBF4E1E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7</TotalTime>
  <Pages>1</Pages>
  <Words>266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2025-06-12T12:08:00Z</cp:lastPrinted>
  <dcterms:created xsi:type="dcterms:W3CDTF">2025-07-21T09:40:00Z</dcterms:created>
  <dcterms:modified xsi:type="dcterms:W3CDTF">2025-07-21T09:46:00Z</dcterms:modified>
</cp:coreProperties>
</file>