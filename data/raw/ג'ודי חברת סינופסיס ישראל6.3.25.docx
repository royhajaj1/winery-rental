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D51F" w14:textId="13B21B50" w:rsidR="00B8669E" w:rsidRPr="001E6713" w:rsidRDefault="00D246DE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26.3.25</w:t>
      </w:r>
    </w:p>
    <w:p w14:paraId="725DD083" w14:textId="715EB5A5" w:rsidR="001E6713" w:rsidRPr="00320E5A" w:rsidRDefault="001E6713" w:rsidP="00AD7AAC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D246DE">
        <w:rPr>
          <w:rFonts w:cs="Arial" w:hint="cs"/>
          <w:sz w:val="26"/>
          <w:szCs w:val="26"/>
          <w:rtl/>
        </w:rPr>
        <w:t xml:space="preserve">ג'ודי </w:t>
      </w:r>
      <w:r w:rsidR="00BC4DBD">
        <w:rPr>
          <w:rFonts w:cs="Arial"/>
          <w:sz w:val="26"/>
          <w:szCs w:val="26"/>
          <w:rtl/>
        </w:rPr>
        <w:t>–</w:t>
      </w:r>
      <w:r w:rsidR="00BC4DBD">
        <w:rPr>
          <w:rFonts w:cs="Arial" w:hint="cs"/>
          <w:sz w:val="26"/>
          <w:szCs w:val="26"/>
          <w:rtl/>
        </w:rPr>
        <w:t xml:space="preserve"> חברת </w:t>
      </w:r>
      <w:r w:rsidR="00D246DE">
        <w:rPr>
          <w:rFonts w:cs="Arial" w:hint="cs"/>
          <w:sz w:val="26"/>
          <w:szCs w:val="26"/>
          <w:rtl/>
        </w:rPr>
        <w:t>סינופסיס ישראל</w:t>
      </w:r>
    </w:p>
    <w:p w14:paraId="0C2CAA2F" w14:textId="673FD00E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B24DA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FD28FD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620CF502" w14:textId="70E085D5" w:rsidR="00C468A6" w:rsidRPr="00320E5A" w:rsidRDefault="00E57018" w:rsidP="00C468A6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D80212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</w:t>
      </w:r>
      <w:r w:rsidR="00C468A6" w:rsidRPr="00320E5A">
        <w:rPr>
          <w:rFonts w:cs="Arial"/>
          <w:sz w:val="26"/>
          <w:szCs w:val="26"/>
          <w:rtl/>
        </w:rPr>
        <w:t>מרכז המבקרים</w:t>
      </w:r>
      <w:r w:rsidR="00C468A6">
        <w:rPr>
          <w:rFonts w:cs="Arial" w:hint="cs"/>
          <w:sz w:val="26"/>
          <w:szCs w:val="26"/>
          <w:rtl/>
        </w:rPr>
        <w:t xml:space="preserve"> הממוזג</w:t>
      </w:r>
      <w:r w:rsidR="00C468A6">
        <w:rPr>
          <w:rFonts w:cs="Arial"/>
          <w:sz w:val="26"/>
          <w:szCs w:val="26"/>
          <w:rtl/>
        </w:rPr>
        <w:t xml:space="preserve"> </w:t>
      </w:r>
      <w:r w:rsidR="00C468A6">
        <w:rPr>
          <w:rFonts w:cs="Arial" w:hint="cs"/>
          <w:sz w:val="26"/>
          <w:szCs w:val="26"/>
          <w:rtl/>
        </w:rPr>
        <w:t>(בגודל של כ- 6</w:t>
      </w:r>
      <w:r w:rsidR="00C468A6">
        <w:rPr>
          <w:rFonts w:cs="Arial"/>
          <w:sz w:val="26"/>
          <w:szCs w:val="26"/>
        </w:rPr>
        <w:t>X</w:t>
      </w:r>
      <w:r w:rsidR="00C468A6">
        <w:rPr>
          <w:rFonts w:cs="Arial" w:hint="cs"/>
          <w:sz w:val="26"/>
          <w:szCs w:val="26"/>
          <w:rtl/>
        </w:rPr>
        <w:t xml:space="preserve">9 מ"ר) </w:t>
      </w:r>
      <w:r w:rsidR="00C468A6">
        <w:rPr>
          <w:rFonts w:cs="Arial"/>
          <w:sz w:val="26"/>
          <w:szCs w:val="26"/>
          <w:rtl/>
        </w:rPr>
        <w:t>נמצא בסמוך</w:t>
      </w:r>
      <w:r w:rsidR="00C468A6">
        <w:rPr>
          <w:rFonts w:cs="Arial" w:hint="cs"/>
          <w:sz w:val="26"/>
          <w:szCs w:val="26"/>
          <w:rtl/>
        </w:rPr>
        <w:t xml:space="preserve"> </w:t>
      </w:r>
      <w:r w:rsidR="00C468A6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C468A6" w:rsidRPr="00320E5A">
        <w:rPr>
          <w:rFonts w:cs="Arial" w:hint="cs"/>
          <w:sz w:val="26"/>
          <w:szCs w:val="26"/>
          <w:rtl/>
        </w:rPr>
        <w:t>א</w:t>
      </w:r>
      <w:r w:rsidR="00C468A6" w:rsidRPr="00320E5A">
        <w:rPr>
          <w:rFonts w:cs="Arial"/>
          <w:sz w:val="26"/>
          <w:szCs w:val="26"/>
          <w:rtl/>
        </w:rPr>
        <w:t>ל הכרם</w:t>
      </w:r>
      <w:r w:rsidR="00C468A6" w:rsidRPr="00320E5A">
        <w:rPr>
          <w:rFonts w:cs="Arial" w:hint="cs"/>
          <w:sz w:val="26"/>
          <w:szCs w:val="26"/>
          <w:rtl/>
        </w:rPr>
        <w:t>.</w:t>
      </w:r>
    </w:p>
    <w:p w14:paraId="262042FE" w14:textId="77777777" w:rsidR="00C468A6" w:rsidRPr="00320E5A" w:rsidRDefault="00C468A6" w:rsidP="00C468A6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20D51556" w14:textId="79958CA0" w:rsidR="00E57018" w:rsidRPr="001E6713" w:rsidRDefault="00E57018" w:rsidP="00E57018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 xml:space="preserve">אירוח </w:t>
      </w:r>
      <w:r w:rsidR="00101A11">
        <w:rPr>
          <w:rFonts w:cs="Arial" w:hint="cs"/>
          <w:sz w:val="26"/>
          <w:szCs w:val="26"/>
          <w:u w:val="single"/>
          <w:rtl/>
        </w:rPr>
        <w:t xml:space="preserve">לעד </w:t>
      </w:r>
      <w:r w:rsidR="00D246DE" w:rsidRPr="005D2F7B">
        <w:rPr>
          <w:rFonts w:cs="Arial" w:hint="cs"/>
          <w:b/>
          <w:bCs/>
          <w:sz w:val="26"/>
          <w:szCs w:val="26"/>
          <w:u w:val="single"/>
          <w:rtl/>
        </w:rPr>
        <w:t>45</w:t>
      </w:r>
      <w:r>
        <w:rPr>
          <w:rFonts w:cs="Arial" w:hint="cs"/>
          <w:sz w:val="26"/>
          <w:szCs w:val="26"/>
          <w:u w:val="single"/>
          <w:rtl/>
        </w:rPr>
        <w:t xml:space="preserve"> 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>
        <w:rPr>
          <w:rFonts w:hint="cs"/>
          <w:sz w:val="26"/>
          <w:szCs w:val="26"/>
          <w:u w:val="single"/>
          <w:rtl/>
        </w:rPr>
        <w:t>בתארי</w:t>
      </w:r>
      <w:r w:rsidR="00101A11">
        <w:rPr>
          <w:rFonts w:hint="cs"/>
          <w:sz w:val="26"/>
          <w:szCs w:val="26"/>
          <w:u w:val="single"/>
          <w:rtl/>
        </w:rPr>
        <w:t>ך</w:t>
      </w:r>
      <w:r w:rsidR="003344C5">
        <w:rPr>
          <w:rFonts w:hint="cs"/>
          <w:sz w:val="26"/>
          <w:szCs w:val="26"/>
          <w:u w:val="single"/>
          <w:rtl/>
        </w:rPr>
        <w:t xml:space="preserve"> 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>9.4.25</w:t>
      </w:r>
      <w:r w:rsidR="003344C5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>החל מהשע</w:t>
      </w:r>
      <w:r>
        <w:rPr>
          <w:rFonts w:hint="cs"/>
          <w:sz w:val="26"/>
          <w:szCs w:val="26"/>
          <w:u w:val="single"/>
          <w:rtl/>
        </w:rPr>
        <w:t xml:space="preserve">ה 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 xml:space="preserve">10:00 </w:t>
      </w:r>
      <w:r w:rsidR="00D246DE" w:rsidRPr="005D2F7B">
        <w:rPr>
          <w:b/>
          <w:bCs/>
          <w:sz w:val="26"/>
          <w:szCs w:val="26"/>
          <w:u w:val="single"/>
          <w:rtl/>
        </w:rPr>
        <w:t>–</w:t>
      </w:r>
      <w:r w:rsidR="00D246DE" w:rsidRPr="005D2F7B">
        <w:rPr>
          <w:rFonts w:hint="cs"/>
          <w:b/>
          <w:bCs/>
          <w:sz w:val="26"/>
          <w:szCs w:val="26"/>
          <w:u w:val="single"/>
          <w:rtl/>
        </w:rPr>
        <w:t xml:space="preserve"> 14:00.</w:t>
      </w:r>
      <w:r w:rsidRPr="005D2F7B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                     </w:t>
      </w:r>
    </w:p>
    <w:p w14:paraId="2D3A8853" w14:textId="13A11A46" w:rsidR="0008659F" w:rsidRDefault="00E57018" w:rsidP="0008659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</w:t>
      </w:r>
    </w:p>
    <w:p w14:paraId="75A75BB2" w14:textId="4E1371F7" w:rsidR="0008659F" w:rsidRDefault="0008659F" w:rsidP="0008659F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840384">
        <w:rPr>
          <w:rFonts w:ascii="Arial" w:hAnsi="Arial" w:cs="Arial" w:hint="cs"/>
          <w:sz w:val="26"/>
          <w:szCs w:val="26"/>
          <w:rtl/>
        </w:rPr>
        <w:t>שימו</w:t>
      </w:r>
      <w:r w:rsidR="00AF5106" w:rsidRPr="00840384">
        <w:rPr>
          <w:rFonts w:ascii="Arial" w:hAnsi="Arial" w:cs="Arial" w:hint="cs"/>
          <w:sz w:val="26"/>
          <w:szCs w:val="26"/>
          <w:rtl/>
        </w:rPr>
        <w:t>ש במתחם שלנו</w:t>
      </w:r>
      <w:r w:rsidR="002F107E">
        <w:rPr>
          <w:rFonts w:ascii="Arial" w:hAnsi="Arial" w:cs="Arial" w:hint="cs"/>
          <w:sz w:val="26"/>
          <w:szCs w:val="26"/>
          <w:rtl/>
        </w:rPr>
        <w:t xml:space="preserve"> הכולל </w:t>
      </w:r>
      <w:r w:rsidR="00F65378">
        <w:rPr>
          <w:rFonts w:ascii="Arial" w:hAnsi="Arial" w:cs="Arial" w:hint="cs"/>
          <w:sz w:val="26"/>
          <w:szCs w:val="26"/>
          <w:rtl/>
        </w:rPr>
        <w:t xml:space="preserve">מגוון </w:t>
      </w:r>
      <w:r w:rsidR="002F107E">
        <w:rPr>
          <w:rFonts w:ascii="Arial" w:hAnsi="Arial" w:cs="Arial" w:hint="cs"/>
          <w:sz w:val="26"/>
          <w:szCs w:val="26"/>
          <w:rtl/>
        </w:rPr>
        <w:t>פינות ישיבה במדשאה</w:t>
      </w:r>
      <w:r w:rsidR="00AC6FCF">
        <w:rPr>
          <w:rFonts w:ascii="Arial" w:hAnsi="Arial" w:cs="Arial" w:hint="cs"/>
          <w:sz w:val="26"/>
          <w:szCs w:val="26"/>
          <w:rtl/>
        </w:rPr>
        <w:t xml:space="preserve"> </w:t>
      </w:r>
      <w:r w:rsidR="00F65378">
        <w:rPr>
          <w:rFonts w:ascii="Arial" w:hAnsi="Arial" w:cs="Arial" w:hint="cs"/>
          <w:sz w:val="26"/>
          <w:szCs w:val="26"/>
          <w:rtl/>
        </w:rPr>
        <w:t>(שולחנות דמוי קק"ל, שולחנות גבוהים, שולחנות אבירים)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 כולל </w:t>
      </w:r>
      <w:r w:rsidR="00A95F0D">
        <w:rPr>
          <w:rFonts w:ascii="Arial" w:hAnsi="Arial" w:cs="Arial" w:hint="cs"/>
          <w:sz w:val="26"/>
          <w:szCs w:val="26"/>
          <w:rtl/>
        </w:rPr>
        <w:t>שימוש ב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מרכז </w:t>
      </w:r>
      <w:r w:rsidR="00A95F0D">
        <w:rPr>
          <w:rFonts w:ascii="Arial" w:hAnsi="Arial" w:cs="Arial" w:hint="cs"/>
          <w:sz w:val="26"/>
          <w:szCs w:val="26"/>
          <w:rtl/>
        </w:rPr>
        <w:t>ה</w:t>
      </w:r>
      <w:r w:rsidR="00AF5106" w:rsidRPr="00840384">
        <w:rPr>
          <w:rFonts w:ascii="Arial" w:hAnsi="Arial" w:cs="Arial" w:hint="cs"/>
          <w:sz w:val="26"/>
          <w:szCs w:val="26"/>
          <w:rtl/>
        </w:rPr>
        <w:t>מבקרים</w:t>
      </w:r>
      <w:r w:rsidR="0007748F">
        <w:rPr>
          <w:rFonts w:ascii="Arial" w:hAnsi="Arial" w:cs="Arial" w:hint="cs"/>
          <w:sz w:val="26"/>
          <w:szCs w:val="26"/>
          <w:rtl/>
        </w:rPr>
        <w:t xml:space="preserve"> הממוזג</w:t>
      </w:r>
      <w:r w:rsidR="00AF5106" w:rsidRPr="00840384">
        <w:rPr>
          <w:rFonts w:ascii="Arial" w:hAnsi="Arial" w:cs="Arial" w:hint="cs"/>
          <w:sz w:val="26"/>
          <w:szCs w:val="26"/>
          <w:rtl/>
        </w:rPr>
        <w:t>.</w:t>
      </w:r>
      <w:r w:rsidRPr="0084038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עלות </w:t>
      </w:r>
      <w:r w:rsidR="00AF5106" w:rsidRPr="00840384">
        <w:rPr>
          <w:rFonts w:ascii="Arial" w:hAnsi="Arial" w:cs="Arial"/>
          <w:sz w:val="26"/>
          <w:szCs w:val="26"/>
          <w:u w:val="single"/>
          <w:rtl/>
        </w:rPr>
        <w:t>–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E564C7" w:rsidRPr="00840384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>,</w:t>
      </w:r>
      <w:r w:rsidR="00B879E5">
        <w:rPr>
          <w:rFonts w:ascii="Arial" w:hAnsi="Arial" w:cs="Arial" w:hint="cs"/>
          <w:sz w:val="26"/>
          <w:szCs w:val="26"/>
          <w:u w:val="single"/>
          <w:rtl/>
        </w:rPr>
        <w:t>4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00 ₪ </w:t>
      </w:r>
      <w:r w:rsidR="00BC4DBD" w:rsidRPr="00840384">
        <w:rPr>
          <w:rFonts w:ascii="Arial" w:hAnsi="Arial" w:cs="Arial" w:hint="cs"/>
          <w:sz w:val="26"/>
          <w:szCs w:val="26"/>
          <w:u w:val="single"/>
          <w:rtl/>
        </w:rPr>
        <w:t xml:space="preserve">לא </w:t>
      </w:r>
      <w:r w:rsidR="00AF5106" w:rsidRPr="00840384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44FCE7CD" w14:textId="028EC6FB" w:rsidR="00E51653" w:rsidRDefault="00CF358C" w:rsidP="00840384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proofErr w:type="spellStart"/>
      <w:r>
        <w:rPr>
          <w:rFonts w:ascii="Arial" w:hAnsi="Arial" w:cs="Arial" w:hint="cs"/>
          <w:sz w:val="26"/>
          <w:szCs w:val="26"/>
          <w:rtl/>
        </w:rPr>
        <w:t>ב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="00AF5106" w:rsidRPr="00840384">
        <w:rPr>
          <w:rFonts w:ascii="Arial" w:hAnsi="Arial" w:cs="Arial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חלבי 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–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שקשוקה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08659F" w:rsidRPr="00840384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קיש</w:t>
      </w:r>
      <w:r w:rsidR="00AF5106" w:rsidRPr="00840384">
        <w:rPr>
          <w:rFonts w:ascii="Arial" w:hAnsi="Arial" w:cs="Arial" w:hint="cs"/>
          <w:sz w:val="26"/>
          <w:szCs w:val="26"/>
          <w:rtl/>
        </w:rPr>
        <w:t>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proofErr w:type="spellStart"/>
      <w:r w:rsidR="00AF5106" w:rsidRPr="00840384">
        <w:rPr>
          <w:rFonts w:ascii="Arial" w:hAnsi="Arial" w:cs="Arial" w:hint="eastAsia"/>
          <w:sz w:val="26"/>
          <w:szCs w:val="26"/>
          <w:rtl/>
        </w:rPr>
        <w:t>פוקצ</w:t>
      </w:r>
      <w:r w:rsidR="00AF5106" w:rsidRPr="00840384">
        <w:rPr>
          <w:rFonts w:ascii="Arial" w:hAnsi="Arial" w:cs="Arial" w:hint="cs"/>
          <w:sz w:val="26"/>
          <w:szCs w:val="26"/>
          <w:rtl/>
        </w:rPr>
        <w:t>'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="00AF5106" w:rsidRPr="00840384">
        <w:rPr>
          <w:rFonts w:ascii="Arial" w:hAnsi="Arial" w:cs="Arial"/>
          <w:sz w:val="26"/>
          <w:szCs w:val="26"/>
          <w:rtl/>
        </w:rPr>
        <w:t>,</w:t>
      </w:r>
      <w:r w:rsidR="005F751C" w:rsidRPr="00840384">
        <w:rPr>
          <w:rFonts w:ascii="Arial" w:hAnsi="Arial" w:cs="Arial" w:hint="cs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לחמים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וממרחים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AF5106" w:rsidRPr="00840384">
        <w:rPr>
          <w:rFonts w:ascii="Arial" w:hAnsi="Arial" w:cs="Arial" w:hint="cs"/>
          <w:sz w:val="26"/>
          <w:szCs w:val="26"/>
          <w:rtl/>
        </w:rPr>
        <w:t xml:space="preserve">פלטת גבינות,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סלט</w:t>
      </w:r>
      <w:r w:rsidR="00AF5106" w:rsidRPr="00840384">
        <w:rPr>
          <w:rFonts w:ascii="Arial" w:hAnsi="Arial" w:cs="Arial" w:hint="cs"/>
          <w:sz w:val="26"/>
          <w:szCs w:val="26"/>
          <w:rtl/>
        </w:rPr>
        <w:t>ים</w:t>
      </w:r>
      <w:r w:rsidR="00AF5106" w:rsidRPr="00840384">
        <w:rPr>
          <w:rFonts w:ascii="Arial" w:hAnsi="Arial" w:cs="Arial"/>
          <w:sz w:val="26"/>
          <w:szCs w:val="26"/>
          <w:rtl/>
        </w:rPr>
        <w:t xml:space="preserve">, </w:t>
      </w:r>
      <w:r w:rsidR="00AF5106" w:rsidRPr="00840384">
        <w:rPr>
          <w:rFonts w:ascii="Arial" w:hAnsi="Arial" w:cs="Arial" w:hint="eastAsia"/>
          <w:sz w:val="26"/>
          <w:szCs w:val="26"/>
          <w:rtl/>
        </w:rPr>
        <w:t>עוגות</w:t>
      </w:r>
      <w:r w:rsidR="00AF5106" w:rsidRPr="00840384">
        <w:rPr>
          <w:rFonts w:ascii="Arial" w:hAnsi="Arial" w:cs="Arial" w:hint="cs"/>
          <w:sz w:val="26"/>
          <w:szCs w:val="26"/>
          <w:rtl/>
        </w:rPr>
        <w:t>, שתיה קלה</w:t>
      </w:r>
      <w:r w:rsidR="00E564C7" w:rsidRPr="00840384">
        <w:rPr>
          <w:rFonts w:ascii="Arial" w:hAnsi="Arial" w:cs="Arial" w:hint="cs"/>
          <w:sz w:val="26"/>
          <w:szCs w:val="26"/>
          <w:rtl/>
        </w:rPr>
        <w:t>.</w:t>
      </w:r>
      <w:r w:rsidR="005F751C" w:rsidRPr="00840384">
        <w:rPr>
          <w:rFonts w:ascii="Arial" w:hAnsi="Arial" w:cs="Arial" w:hint="cs"/>
          <w:sz w:val="26"/>
          <w:szCs w:val="26"/>
          <w:rtl/>
        </w:rPr>
        <w:t xml:space="preserve"> </w:t>
      </w:r>
      <w:r w:rsidR="00725511" w:rsidRPr="00840384">
        <w:rPr>
          <w:rFonts w:ascii="Arial" w:hAnsi="Arial" w:cs="Arial" w:hint="cs"/>
          <w:sz w:val="26"/>
          <w:szCs w:val="26"/>
          <w:rtl/>
        </w:rPr>
        <w:t>ש</w:t>
      </w:r>
      <w:r w:rsidR="00725511" w:rsidRPr="0084038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8659F" w:rsidRPr="0084038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</w:t>
      </w:r>
      <w:r w:rsidR="00725511" w:rsidRPr="00840384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עלות </w:t>
      </w:r>
      <w:r w:rsidR="00E51653" w:rsidRPr="00840384">
        <w:rPr>
          <w:sz w:val="26"/>
          <w:szCs w:val="26"/>
          <w:u w:val="single"/>
          <w:rtl/>
        </w:rPr>
        <w:t>–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 </w:t>
      </w:r>
      <w:r w:rsidR="004B38CA">
        <w:rPr>
          <w:rFonts w:hint="cs"/>
          <w:sz w:val="26"/>
          <w:szCs w:val="26"/>
          <w:u w:val="single"/>
          <w:rtl/>
        </w:rPr>
        <w:t>5,400</w:t>
      </w:r>
      <w:r w:rsidR="00E51653" w:rsidRPr="00840384">
        <w:rPr>
          <w:rFonts w:hint="cs"/>
          <w:sz w:val="26"/>
          <w:szCs w:val="26"/>
          <w:u w:val="single"/>
          <w:rtl/>
        </w:rPr>
        <w:t xml:space="preserve"> ₪ </w:t>
      </w:r>
      <w:r w:rsidR="00BC4DBD" w:rsidRPr="00840384">
        <w:rPr>
          <w:rFonts w:hint="cs"/>
          <w:sz w:val="26"/>
          <w:szCs w:val="26"/>
          <w:u w:val="single"/>
          <w:rtl/>
        </w:rPr>
        <w:t xml:space="preserve">לא </w:t>
      </w:r>
      <w:r w:rsidR="00E51653" w:rsidRPr="00840384">
        <w:rPr>
          <w:rFonts w:hint="cs"/>
          <w:sz w:val="26"/>
          <w:szCs w:val="26"/>
          <w:u w:val="single"/>
          <w:rtl/>
        </w:rPr>
        <w:t>כולל מע"מ.</w:t>
      </w:r>
    </w:p>
    <w:p w14:paraId="44FC6487" w14:textId="18143F0B" w:rsidR="00FE226D" w:rsidRDefault="00FE226D" w:rsidP="00FE226D">
      <w:pPr>
        <w:pStyle w:val="aa"/>
        <w:numPr>
          <w:ilvl w:val="0"/>
          <w:numId w:val="6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 xml:space="preserve">סיור בכרם עם יינן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כורם היקב כולל הסברים על גידול הענבים, הכנת היין, הסיפור שלנו, טעימות של 3 מיינות היקב (כשעה)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FE226D">
        <w:rPr>
          <w:rFonts w:ascii="Arial" w:hAnsi="Arial" w:cs="Arial" w:hint="cs"/>
          <w:sz w:val="26"/>
          <w:szCs w:val="26"/>
          <w:u w:val="single"/>
          <w:rtl/>
        </w:rPr>
        <w:t>2,250 ₪ לא כולל מע"מ</w:t>
      </w:r>
    </w:p>
    <w:p w14:paraId="63E5F106" w14:textId="27EF6D3E" w:rsidR="00D6543D" w:rsidRPr="002F107E" w:rsidRDefault="00B72641" w:rsidP="00840384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4</w:t>
      </w:r>
      <w:r w:rsidR="00840384">
        <w:rPr>
          <w:rFonts w:ascii="Arial" w:hAnsi="Arial" w:cs="Arial" w:hint="cs"/>
          <w:sz w:val="26"/>
          <w:szCs w:val="26"/>
          <w:rtl/>
        </w:rPr>
        <w:t xml:space="preserve">. </w:t>
      </w:r>
      <w:r w:rsidR="00D6543D" w:rsidRPr="00840384">
        <w:rPr>
          <w:rFonts w:ascii="Arial" w:hAnsi="Arial" w:cs="Arial" w:hint="cs"/>
          <w:sz w:val="26"/>
          <w:szCs w:val="26"/>
          <w:rtl/>
        </w:rPr>
        <w:t>רכישת יינות להרמת כוסית ב- 15% הנחה ממחירון היקב (מתחיל בעלות 80 ₪ ומעלה)</w:t>
      </w:r>
      <w:r w:rsidR="002F107E">
        <w:rPr>
          <w:rFonts w:ascii="Arial" w:hAnsi="Arial" w:cs="Arial" w:hint="cs"/>
          <w:sz w:val="26"/>
          <w:szCs w:val="26"/>
          <w:rtl/>
        </w:rPr>
        <w:t>.</w:t>
      </w:r>
    </w:p>
    <w:p w14:paraId="7369EA20" w14:textId="5694C09C" w:rsidR="001E6713" w:rsidRDefault="003A713F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 w:rsidR="000958AE">
        <w:rPr>
          <w:rFonts w:ascii="Arial" w:hAnsi="Arial" w:cs="Arial" w:hint="cs"/>
          <w:sz w:val="26"/>
          <w:szCs w:val="26"/>
          <w:rtl/>
        </w:rPr>
        <w:t>ביום האירוח.</w:t>
      </w:r>
      <w:r w:rsidR="00450D21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1600E06F" w14:textId="7AD5BC8C" w:rsidR="00450D21" w:rsidRPr="00450D21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59F33843" w14:textId="5ED4B525" w:rsidR="00F747CF" w:rsidRPr="00F747CF" w:rsidRDefault="00450D21" w:rsidP="00F747CF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="00A92AB1">
        <w:rPr>
          <w:rFonts w:ascii="Arial" w:hAnsi="Arial" w:cs="Arial" w:hint="cs"/>
          <w:sz w:val="26"/>
          <w:szCs w:val="26"/>
          <w:rtl/>
        </w:rPr>
        <w:t xml:space="preserve"> והלאה מלא</w:t>
      </w:r>
      <w:r w:rsidR="00F747CF">
        <w:rPr>
          <w:rFonts w:ascii="Arial" w:hAnsi="Arial" w:cs="Arial" w:hint="cs"/>
          <w:sz w:val="26"/>
          <w:szCs w:val="26"/>
          <w:rtl/>
        </w:rPr>
        <w:t>.</w:t>
      </w:r>
    </w:p>
    <w:p w14:paraId="4147D565" w14:textId="6EEBF6E8" w:rsidR="001E6713" w:rsidRPr="001E6713" w:rsidRDefault="00450D21" w:rsidP="004B38CA">
      <w:pPr>
        <w:ind w:left="360"/>
        <w:rPr>
          <w:rFonts w:ascii="Arial" w:hAnsi="Arial" w:cs="Arial"/>
          <w:sz w:val="26"/>
          <w:szCs w:val="26"/>
          <w:rtl/>
        </w:rPr>
      </w:pPr>
      <w:r w:rsidRPr="00F747CF">
        <w:rPr>
          <w:rFonts w:ascii="Arial" w:hAnsi="Arial" w:cs="Arial"/>
          <w:sz w:val="26"/>
          <w:szCs w:val="26"/>
          <w:rtl/>
        </w:rPr>
        <w:t xml:space="preserve">   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</w:t>
      </w:r>
      <w:r w:rsidR="000C7570">
        <w:rPr>
          <w:rFonts w:ascii="Arial" w:hAnsi="Arial" w:cs="Arial" w:hint="cs"/>
          <w:sz w:val="26"/>
          <w:szCs w:val="26"/>
          <w:rtl/>
        </w:rPr>
        <w:t xml:space="preserve">           </w:t>
      </w:r>
      <w:r w:rsidR="001E6713">
        <w:rPr>
          <w:rFonts w:ascii="Arial" w:hAnsi="Arial" w:cs="Arial" w:hint="cs"/>
          <w:sz w:val="26"/>
          <w:szCs w:val="26"/>
          <w:rtl/>
        </w:rPr>
        <w:t xml:space="preserve">    </w:t>
      </w:r>
      <w:r w:rsidR="001E6713"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007950FE" w14:textId="7F5A86C1" w:rsidR="00F004C8" w:rsidRDefault="001E6713" w:rsidP="00D246DE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015110AD" w14:textId="77777777" w:rsidR="00D246DE" w:rsidRDefault="00D246DE" w:rsidP="00D246DE">
      <w:pPr>
        <w:ind w:left="360"/>
        <w:rPr>
          <w:rFonts w:ascii="Arial" w:hAnsi="Arial" w:cs="Arial"/>
          <w:sz w:val="26"/>
          <w:szCs w:val="26"/>
          <w:rtl/>
        </w:rPr>
      </w:pPr>
    </w:p>
    <w:p w14:paraId="1839855F" w14:textId="39C16479" w:rsidR="002174D8" w:rsidRPr="00BF3AEA" w:rsidRDefault="0079221B" w:rsidP="0066118B">
      <w:pPr>
        <w:rPr>
          <w:sz w:val="28"/>
          <w:szCs w:val="28"/>
        </w:rPr>
      </w:pPr>
      <w:r>
        <w:rPr>
          <w:rFonts w:hint="cs"/>
          <w:sz w:val="26"/>
          <w:szCs w:val="26"/>
          <w:rtl/>
        </w:rPr>
        <w:t>.</w:t>
      </w: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679D4" w14:textId="77777777" w:rsidR="00FA6832" w:rsidRDefault="00FA6832" w:rsidP="0022799C">
      <w:pPr>
        <w:spacing w:after="0" w:line="240" w:lineRule="auto"/>
      </w:pPr>
      <w:r>
        <w:separator/>
      </w:r>
    </w:p>
  </w:endnote>
  <w:endnote w:type="continuationSeparator" w:id="0">
    <w:p w14:paraId="3BFC7F50" w14:textId="77777777" w:rsidR="00FA6832" w:rsidRDefault="00FA683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DC8D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6CAE17F4" wp14:editId="6DD9D476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DD6CF" w14:textId="77777777" w:rsidR="00FA6832" w:rsidRDefault="00FA6832" w:rsidP="0022799C">
      <w:pPr>
        <w:spacing w:after="0" w:line="240" w:lineRule="auto"/>
      </w:pPr>
      <w:r>
        <w:separator/>
      </w:r>
    </w:p>
  </w:footnote>
  <w:footnote w:type="continuationSeparator" w:id="0">
    <w:p w14:paraId="2D4583A2" w14:textId="77777777" w:rsidR="00FA6832" w:rsidRDefault="00FA683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E2B1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71E5769" wp14:editId="420C4B35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9A0"/>
    <w:multiLevelType w:val="hybridMultilevel"/>
    <w:tmpl w:val="F30A86E6"/>
    <w:lvl w:ilvl="0" w:tplc="9662C89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E08"/>
    <w:multiLevelType w:val="hybridMultilevel"/>
    <w:tmpl w:val="AA5E82AC"/>
    <w:lvl w:ilvl="0" w:tplc="86EEF912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B96"/>
    <w:multiLevelType w:val="hybridMultilevel"/>
    <w:tmpl w:val="7E9C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4175">
    <w:abstractNumId w:val="4"/>
  </w:num>
  <w:num w:numId="2" w16cid:durableId="772750350">
    <w:abstractNumId w:val="3"/>
  </w:num>
  <w:num w:numId="3" w16cid:durableId="1303535540">
    <w:abstractNumId w:val="1"/>
  </w:num>
  <w:num w:numId="4" w16cid:durableId="1607233768">
    <w:abstractNumId w:val="5"/>
  </w:num>
  <w:num w:numId="5" w16cid:durableId="915357173">
    <w:abstractNumId w:val="0"/>
  </w:num>
  <w:num w:numId="6" w16cid:durableId="183444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62D8"/>
    <w:rsid w:val="00026717"/>
    <w:rsid w:val="00026ACF"/>
    <w:rsid w:val="00034542"/>
    <w:rsid w:val="00034C26"/>
    <w:rsid w:val="00045F44"/>
    <w:rsid w:val="00056BC2"/>
    <w:rsid w:val="000730D5"/>
    <w:rsid w:val="00075FC0"/>
    <w:rsid w:val="0007748F"/>
    <w:rsid w:val="00083B37"/>
    <w:rsid w:val="00084FE5"/>
    <w:rsid w:val="0008659F"/>
    <w:rsid w:val="0008762B"/>
    <w:rsid w:val="00093746"/>
    <w:rsid w:val="0009400E"/>
    <w:rsid w:val="000958AE"/>
    <w:rsid w:val="000B75AA"/>
    <w:rsid w:val="000C689F"/>
    <w:rsid w:val="000C7570"/>
    <w:rsid w:val="000D2127"/>
    <w:rsid w:val="000D5E92"/>
    <w:rsid w:val="000D5EAD"/>
    <w:rsid w:val="000E242A"/>
    <w:rsid w:val="000E259D"/>
    <w:rsid w:val="000F0614"/>
    <w:rsid w:val="000F0BB6"/>
    <w:rsid w:val="000F2B41"/>
    <w:rsid w:val="000F56FC"/>
    <w:rsid w:val="0010028F"/>
    <w:rsid w:val="00101A11"/>
    <w:rsid w:val="00107106"/>
    <w:rsid w:val="00111120"/>
    <w:rsid w:val="00117333"/>
    <w:rsid w:val="00125C5F"/>
    <w:rsid w:val="00126C29"/>
    <w:rsid w:val="00137AD8"/>
    <w:rsid w:val="00140523"/>
    <w:rsid w:val="00145214"/>
    <w:rsid w:val="00145954"/>
    <w:rsid w:val="00156255"/>
    <w:rsid w:val="001566A3"/>
    <w:rsid w:val="00162D58"/>
    <w:rsid w:val="00162E62"/>
    <w:rsid w:val="001657DA"/>
    <w:rsid w:val="00166B72"/>
    <w:rsid w:val="0016748D"/>
    <w:rsid w:val="0017225E"/>
    <w:rsid w:val="00174ACC"/>
    <w:rsid w:val="00175E16"/>
    <w:rsid w:val="00177928"/>
    <w:rsid w:val="00181C94"/>
    <w:rsid w:val="00182C92"/>
    <w:rsid w:val="001847CA"/>
    <w:rsid w:val="00184B26"/>
    <w:rsid w:val="00184D63"/>
    <w:rsid w:val="001964AF"/>
    <w:rsid w:val="001A219A"/>
    <w:rsid w:val="001A2F5A"/>
    <w:rsid w:val="001A5650"/>
    <w:rsid w:val="001A7E2E"/>
    <w:rsid w:val="001A7E46"/>
    <w:rsid w:val="001B0770"/>
    <w:rsid w:val="001C271B"/>
    <w:rsid w:val="001D1E2E"/>
    <w:rsid w:val="001D413E"/>
    <w:rsid w:val="001E0046"/>
    <w:rsid w:val="001E36C5"/>
    <w:rsid w:val="001E6604"/>
    <w:rsid w:val="001E6713"/>
    <w:rsid w:val="00200347"/>
    <w:rsid w:val="002017DA"/>
    <w:rsid w:val="002167F2"/>
    <w:rsid w:val="002174D8"/>
    <w:rsid w:val="00221BED"/>
    <w:rsid w:val="0022381F"/>
    <w:rsid w:val="0022799C"/>
    <w:rsid w:val="00232AAA"/>
    <w:rsid w:val="00235A0B"/>
    <w:rsid w:val="00240BA5"/>
    <w:rsid w:val="00245F06"/>
    <w:rsid w:val="00251A14"/>
    <w:rsid w:val="0027111F"/>
    <w:rsid w:val="002717E0"/>
    <w:rsid w:val="0027699F"/>
    <w:rsid w:val="00283196"/>
    <w:rsid w:val="0028573E"/>
    <w:rsid w:val="00285BBD"/>
    <w:rsid w:val="00295382"/>
    <w:rsid w:val="002963C9"/>
    <w:rsid w:val="002A0F1D"/>
    <w:rsid w:val="002A576C"/>
    <w:rsid w:val="002C0855"/>
    <w:rsid w:val="002F107E"/>
    <w:rsid w:val="0030051B"/>
    <w:rsid w:val="0030546D"/>
    <w:rsid w:val="00315C88"/>
    <w:rsid w:val="003173F4"/>
    <w:rsid w:val="00326548"/>
    <w:rsid w:val="003344C5"/>
    <w:rsid w:val="00335681"/>
    <w:rsid w:val="00337AF1"/>
    <w:rsid w:val="00361926"/>
    <w:rsid w:val="0037119B"/>
    <w:rsid w:val="00391C53"/>
    <w:rsid w:val="00392617"/>
    <w:rsid w:val="00392B9A"/>
    <w:rsid w:val="00393EEE"/>
    <w:rsid w:val="00394BF6"/>
    <w:rsid w:val="00397A59"/>
    <w:rsid w:val="003A713F"/>
    <w:rsid w:val="003A7DAF"/>
    <w:rsid w:val="003B128E"/>
    <w:rsid w:val="003B1F0C"/>
    <w:rsid w:val="003B5FBA"/>
    <w:rsid w:val="003C08C4"/>
    <w:rsid w:val="003C292B"/>
    <w:rsid w:val="003D446B"/>
    <w:rsid w:val="003D51D6"/>
    <w:rsid w:val="003E5C9E"/>
    <w:rsid w:val="003F0898"/>
    <w:rsid w:val="003F12B8"/>
    <w:rsid w:val="003F50DF"/>
    <w:rsid w:val="00405201"/>
    <w:rsid w:val="004166A4"/>
    <w:rsid w:val="00450D21"/>
    <w:rsid w:val="00451448"/>
    <w:rsid w:val="00463FBE"/>
    <w:rsid w:val="00471DE1"/>
    <w:rsid w:val="00474559"/>
    <w:rsid w:val="004923AB"/>
    <w:rsid w:val="004A02EB"/>
    <w:rsid w:val="004A2FFE"/>
    <w:rsid w:val="004A5D71"/>
    <w:rsid w:val="004B24DA"/>
    <w:rsid w:val="004B38CA"/>
    <w:rsid w:val="004B463F"/>
    <w:rsid w:val="004C1E1E"/>
    <w:rsid w:val="004C2955"/>
    <w:rsid w:val="004D2946"/>
    <w:rsid w:val="0050717A"/>
    <w:rsid w:val="00510129"/>
    <w:rsid w:val="005309B6"/>
    <w:rsid w:val="005379E2"/>
    <w:rsid w:val="00542C25"/>
    <w:rsid w:val="00560A6C"/>
    <w:rsid w:val="00561D1A"/>
    <w:rsid w:val="00570322"/>
    <w:rsid w:val="0058753C"/>
    <w:rsid w:val="00590350"/>
    <w:rsid w:val="00592588"/>
    <w:rsid w:val="005A1C90"/>
    <w:rsid w:val="005B5AC3"/>
    <w:rsid w:val="005B690B"/>
    <w:rsid w:val="005C0A0E"/>
    <w:rsid w:val="005C1A92"/>
    <w:rsid w:val="005C7E5E"/>
    <w:rsid w:val="005D2F7B"/>
    <w:rsid w:val="005F2399"/>
    <w:rsid w:val="005F4930"/>
    <w:rsid w:val="005F6C7E"/>
    <w:rsid w:val="005F751C"/>
    <w:rsid w:val="00607BF3"/>
    <w:rsid w:val="006114D8"/>
    <w:rsid w:val="006341B4"/>
    <w:rsid w:val="00635858"/>
    <w:rsid w:val="00646C5F"/>
    <w:rsid w:val="006541CA"/>
    <w:rsid w:val="00654A38"/>
    <w:rsid w:val="0066118B"/>
    <w:rsid w:val="00680845"/>
    <w:rsid w:val="00690B6E"/>
    <w:rsid w:val="00690D41"/>
    <w:rsid w:val="006A5555"/>
    <w:rsid w:val="006B4B3A"/>
    <w:rsid w:val="006B6732"/>
    <w:rsid w:val="006C164E"/>
    <w:rsid w:val="006C7908"/>
    <w:rsid w:val="006C7BD3"/>
    <w:rsid w:val="006D52F8"/>
    <w:rsid w:val="006E5DA4"/>
    <w:rsid w:val="00702BBD"/>
    <w:rsid w:val="00704119"/>
    <w:rsid w:val="00712BAB"/>
    <w:rsid w:val="007148AA"/>
    <w:rsid w:val="00715671"/>
    <w:rsid w:val="00715C21"/>
    <w:rsid w:val="00715E1B"/>
    <w:rsid w:val="00717A24"/>
    <w:rsid w:val="00725511"/>
    <w:rsid w:val="00741171"/>
    <w:rsid w:val="007612EF"/>
    <w:rsid w:val="00761A31"/>
    <w:rsid w:val="007866F9"/>
    <w:rsid w:val="0079221B"/>
    <w:rsid w:val="007923D6"/>
    <w:rsid w:val="007A41D2"/>
    <w:rsid w:val="007B2683"/>
    <w:rsid w:val="007B2993"/>
    <w:rsid w:val="007C7F09"/>
    <w:rsid w:val="007D417F"/>
    <w:rsid w:val="007E515C"/>
    <w:rsid w:val="00805494"/>
    <w:rsid w:val="008271C3"/>
    <w:rsid w:val="00830018"/>
    <w:rsid w:val="008342D4"/>
    <w:rsid w:val="008351CB"/>
    <w:rsid w:val="008376F4"/>
    <w:rsid w:val="00840384"/>
    <w:rsid w:val="00841FB1"/>
    <w:rsid w:val="0084269C"/>
    <w:rsid w:val="00844E82"/>
    <w:rsid w:val="00846957"/>
    <w:rsid w:val="00855AA3"/>
    <w:rsid w:val="0085684E"/>
    <w:rsid w:val="008621E9"/>
    <w:rsid w:val="00862518"/>
    <w:rsid w:val="00880023"/>
    <w:rsid w:val="00886D7C"/>
    <w:rsid w:val="00892B76"/>
    <w:rsid w:val="00895AE1"/>
    <w:rsid w:val="00896579"/>
    <w:rsid w:val="008A2430"/>
    <w:rsid w:val="008A767B"/>
    <w:rsid w:val="008B09C2"/>
    <w:rsid w:val="008B3298"/>
    <w:rsid w:val="008B4134"/>
    <w:rsid w:val="008B5CC8"/>
    <w:rsid w:val="008C0A03"/>
    <w:rsid w:val="008E16F9"/>
    <w:rsid w:val="008E2D3D"/>
    <w:rsid w:val="008E7AE8"/>
    <w:rsid w:val="008F072A"/>
    <w:rsid w:val="00915FC2"/>
    <w:rsid w:val="00923156"/>
    <w:rsid w:val="00923C4C"/>
    <w:rsid w:val="0092434C"/>
    <w:rsid w:val="009262D9"/>
    <w:rsid w:val="009355B3"/>
    <w:rsid w:val="00952CF3"/>
    <w:rsid w:val="009779DB"/>
    <w:rsid w:val="0098447B"/>
    <w:rsid w:val="00984A7D"/>
    <w:rsid w:val="00985DC2"/>
    <w:rsid w:val="00986FE5"/>
    <w:rsid w:val="00990439"/>
    <w:rsid w:val="009A21B3"/>
    <w:rsid w:val="009A4961"/>
    <w:rsid w:val="009A4AF7"/>
    <w:rsid w:val="009A5DB0"/>
    <w:rsid w:val="009B0024"/>
    <w:rsid w:val="009B4D07"/>
    <w:rsid w:val="009B6F44"/>
    <w:rsid w:val="009C1331"/>
    <w:rsid w:val="009D1CD5"/>
    <w:rsid w:val="009D2D6C"/>
    <w:rsid w:val="009E6AB7"/>
    <w:rsid w:val="009F6F6D"/>
    <w:rsid w:val="00A000D1"/>
    <w:rsid w:val="00A079A6"/>
    <w:rsid w:val="00A27AFB"/>
    <w:rsid w:val="00A32B11"/>
    <w:rsid w:val="00A34B85"/>
    <w:rsid w:val="00A41092"/>
    <w:rsid w:val="00A42308"/>
    <w:rsid w:val="00A50CB8"/>
    <w:rsid w:val="00A5191F"/>
    <w:rsid w:val="00A5203E"/>
    <w:rsid w:val="00A535A6"/>
    <w:rsid w:val="00A61B17"/>
    <w:rsid w:val="00A6484B"/>
    <w:rsid w:val="00A76748"/>
    <w:rsid w:val="00A76ADB"/>
    <w:rsid w:val="00A92AB1"/>
    <w:rsid w:val="00A953E1"/>
    <w:rsid w:val="00A95F0D"/>
    <w:rsid w:val="00AA6984"/>
    <w:rsid w:val="00AB154D"/>
    <w:rsid w:val="00AB5661"/>
    <w:rsid w:val="00AB6AA2"/>
    <w:rsid w:val="00AC421D"/>
    <w:rsid w:val="00AC5C96"/>
    <w:rsid w:val="00AC6FCF"/>
    <w:rsid w:val="00AD1EDA"/>
    <w:rsid w:val="00AD7A24"/>
    <w:rsid w:val="00AD7AAC"/>
    <w:rsid w:val="00AE0D74"/>
    <w:rsid w:val="00AE7B67"/>
    <w:rsid w:val="00AF5106"/>
    <w:rsid w:val="00B062EB"/>
    <w:rsid w:val="00B06C19"/>
    <w:rsid w:val="00B23805"/>
    <w:rsid w:val="00B27CBF"/>
    <w:rsid w:val="00B44A82"/>
    <w:rsid w:val="00B452D1"/>
    <w:rsid w:val="00B526FE"/>
    <w:rsid w:val="00B53BC7"/>
    <w:rsid w:val="00B57E5D"/>
    <w:rsid w:val="00B627D5"/>
    <w:rsid w:val="00B72641"/>
    <w:rsid w:val="00B74ED0"/>
    <w:rsid w:val="00B761C7"/>
    <w:rsid w:val="00B76C50"/>
    <w:rsid w:val="00B80B96"/>
    <w:rsid w:val="00B84B1E"/>
    <w:rsid w:val="00B8669E"/>
    <w:rsid w:val="00B878A3"/>
    <w:rsid w:val="00B879E5"/>
    <w:rsid w:val="00B90446"/>
    <w:rsid w:val="00B97912"/>
    <w:rsid w:val="00BA16C9"/>
    <w:rsid w:val="00BA7D3C"/>
    <w:rsid w:val="00BB0F9C"/>
    <w:rsid w:val="00BB10F8"/>
    <w:rsid w:val="00BC4DBD"/>
    <w:rsid w:val="00BE3ACA"/>
    <w:rsid w:val="00BE5C59"/>
    <w:rsid w:val="00BF3AEA"/>
    <w:rsid w:val="00BF5C94"/>
    <w:rsid w:val="00C06C20"/>
    <w:rsid w:val="00C07162"/>
    <w:rsid w:val="00C0753A"/>
    <w:rsid w:val="00C30827"/>
    <w:rsid w:val="00C36033"/>
    <w:rsid w:val="00C36A82"/>
    <w:rsid w:val="00C37510"/>
    <w:rsid w:val="00C40CA3"/>
    <w:rsid w:val="00C43352"/>
    <w:rsid w:val="00C464B5"/>
    <w:rsid w:val="00C468A6"/>
    <w:rsid w:val="00C55D3F"/>
    <w:rsid w:val="00C578F5"/>
    <w:rsid w:val="00C63C3D"/>
    <w:rsid w:val="00C64A9C"/>
    <w:rsid w:val="00C67A7F"/>
    <w:rsid w:val="00C67E2D"/>
    <w:rsid w:val="00C959B2"/>
    <w:rsid w:val="00CC3432"/>
    <w:rsid w:val="00CD29E9"/>
    <w:rsid w:val="00CD3CA8"/>
    <w:rsid w:val="00CE5B68"/>
    <w:rsid w:val="00CE65E6"/>
    <w:rsid w:val="00CF20E3"/>
    <w:rsid w:val="00CF358C"/>
    <w:rsid w:val="00D171F6"/>
    <w:rsid w:val="00D223A5"/>
    <w:rsid w:val="00D246DE"/>
    <w:rsid w:val="00D32D96"/>
    <w:rsid w:val="00D37388"/>
    <w:rsid w:val="00D46F6F"/>
    <w:rsid w:val="00D50F8E"/>
    <w:rsid w:val="00D5369A"/>
    <w:rsid w:val="00D5767E"/>
    <w:rsid w:val="00D6543D"/>
    <w:rsid w:val="00D80212"/>
    <w:rsid w:val="00D81D96"/>
    <w:rsid w:val="00D8570A"/>
    <w:rsid w:val="00D937B4"/>
    <w:rsid w:val="00D9464B"/>
    <w:rsid w:val="00DA6AC9"/>
    <w:rsid w:val="00DB3972"/>
    <w:rsid w:val="00DC6C7B"/>
    <w:rsid w:val="00DE2708"/>
    <w:rsid w:val="00DE668D"/>
    <w:rsid w:val="00DF777B"/>
    <w:rsid w:val="00E052E3"/>
    <w:rsid w:val="00E05CC3"/>
    <w:rsid w:val="00E13186"/>
    <w:rsid w:val="00E140D2"/>
    <w:rsid w:val="00E173C0"/>
    <w:rsid w:val="00E21F8D"/>
    <w:rsid w:val="00E23C42"/>
    <w:rsid w:val="00E44D93"/>
    <w:rsid w:val="00E51653"/>
    <w:rsid w:val="00E51A5C"/>
    <w:rsid w:val="00E52B24"/>
    <w:rsid w:val="00E564C7"/>
    <w:rsid w:val="00E57018"/>
    <w:rsid w:val="00E66D51"/>
    <w:rsid w:val="00E73DC8"/>
    <w:rsid w:val="00E758EE"/>
    <w:rsid w:val="00E75C6A"/>
    <w:rsid w:val="00E7683B"/>
    <w:rsid w:val="00E85386"/>
    <w:rsid w:val="00E901C4"/>
    <w:rsid w:val="00E930DE"/>
    <w:rsid w:val="00EA66BC"/>
    <w:rsid w:val="00EB3CFB"/>
    <w:rsid w:val="00ED13E6"/>
    <w:rsid w:val="00EE52B1"/>
    <w:rsid w:val="00EF22DC"/>
    <w:rsid w:val="00EF5F0F"/>
    <w:rsid w:val="00EF79D8"/>
    <w:rsid w:val="00F004C8"/>
    <w:rsid w:val="00F05365"/>
    <w:rsid w:val="00F07B7E"/>
    <w:rsid w:val="00F140F6"/>
    <w:rsid w:val="00F36BA7"/>
    <w:rsid w:val="00F37F0C"/>
    <w:rsid w:val="00F41623"/>
    <w:rsid w:val="00F42D5D"/>
    <w:rsid w:val="00F4592B"/>
    <w:rsid w:val="00F46637"/>
    <w:rsid w:val="00F530AC"/>
    <w:rsid w:val="00F54DC7"/>
    <w:rsid w:val="00F65378"/>
    <w:rsid w:val="00F668EB"/>
    <w:rsid w:val="00F747CF"/>
    <w:rsid w:val="00F74949"/>
    <w:rsid w:val="00F752F2"/>
    <w:rsid w:val="00F83BBA"/>
    <w:rsid w:val="00F84686"/>
    <w:rsid w:val="00F95B58"/>
    <w:rsid w:val="00FA172C"/>
    <w:rsid w:val="00FA6832"/>
    <w:rsid w:val="00FA6D3F"/>
    <w:rsid w:val="00FD0B5C"/>
    <w:rsid w:val="00FD28FD"/>
    <w:rsid w:val="00FE1F21"/>
    <w:rsid w:val="00FE226D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0387"/>
  <w15:docId w15:val="{15B141B3-3AE2-4B79-B402-5E8666D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74</TotalTime>
  <Pages>1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2024-09-16T10:45:00Z</cp:lastPrinted>
  <dcterms:created xsi:type="dcterms:W3CDTF">2025-03-26T09:16:00Z</dcterms:created>
  <dcterms:modified xsi:type="dcterms:W3CDTF">2025-03-26T10:28:00Z</dcterms:modified>
</cp:coreProperties>
</file>