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D0E47" w14:textId="7F884B16" w:rsidR="00B8669E" w:rsidRPr="00320E5A" w:rsidRDefault="008553D5" w:rsidP="0012149B">
      <w:pPr>
        <w:jc w:val="right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15.8.25</w:t>
      </w:r>
    </w:p>
    <w:p w14:paraId="1D740887" w14:textId="5F581B77" w:rsidR="00B8669E" w:rsidRPr="00320E5A" w:rsidRDefault="00B8669E" w:rsidP="008F49D0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לכבוד:</w:t>
      </w:r>
      <w:r w:rsidR="00635858" w:rsidRPr="00320E5A">
        <w:rPr>
          <w:rFonts w:cs="Arial" w:hint="cs"/>
          <w:sz w:val="26"/>
          <w:szCs w:val="26"/>
          <w:rtl/>
        </w:rPr>
        <w:t xml:space="preserve"> </w:t>
      </w:r>
      <w:r w:rsidR="008553D5">
        <w:rPr>
          <w:rFonts w:cs="Arial" w:hint="cs"/>
          <w:sz w:val="26"/>
          <w:szCs w:val="26"/>
          <w:rtl/>
        </w:rPr>
        <w:t xml:space="preserve">גלית </w:t>
      </w:r>
      <w:r w:rsidR="008553D5">
        <w:rPr>
          <w:rFonts w:cs="Arial"/>
          <w:sz w:val="26"/>
          <w:szCs w:val="26"/>
          <w:rtl/>
        </w:rPr>
        <w:t>–</w:t>
      </w:r>
      <w:r w:rsidR="008553D5">
        <w:rPr>
          <w:rFonts w:cs="Arial" w:hint="cs"/>
          <w:sz w:val="26"/>
          <w:szCs w:val="26"/>
          <w:rtl/>
        </w:rPr>
        <w:t xml:space="preserve"> כללית</w:t>
      </w:r>
      <w:r w:rsidR="001D2FB7">
        <w:rPr>
          <w:rFonts w:cs="Arial" w:hint="cs"/>
          <w:sz w:val="26"/>
          <w:szCs w:val="26"/>
          <w:rtl/>
        </w:rPr>
        <w:t xml:space="preserve"> הנדה רפואית</w:t>
      </w:r>
      <w:r w:rsidR="008553D5">
        <w:rPr>
          <w:rFonts w:cs="Arial" w:hint="cs"/>
          <w:sz w:val="26"/>
          <w:szCs w:val="26"/>
          <w:rtl/>
        </w:rPr>
        <w:t xml:space="preserve"> </w:t>
      </w:r>
    </w:p>
    <w:p w14:paraId="0777DB3E" w14:textId="467FA183" w:rsidR="00542C25" w:rsidRPr="00320E5A" w:rsidRDefault="00B8669E" w:rsidP="00542C25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404D8F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1C2295D8" w14:textId="3BD88946" w:rsidR="00AD4E04" w:rsidRPr="00320E5A" w:rsidRDefault="00CF08B2" w:rsidP="00AD4E04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074037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 w:rsidR="00E261B9">
        <w:rPr>
          <w:rFonts w:cs="Arial" w:hint="cs"/>
          <w:sz w:val="26"/>
          <w:szCs w:val="26"/>
          <w:rtl/>
        </w:rPr>
        <w:t xml:space="preserve"> הממוזג</w:t>
      </w:r>
      <w:r w:rsidR="00E261B9">
        <w:rPr>
          <w:rFonts w:cs="Arial"/>
          <w:sz w:val="26"/>
          <w:szCs w:val="26"/>
          <w:rtl/>
        </w:rPr>
        <w:t xml:space="preserve"> </w:t>
      </w:r>
      <w:r w:rsidR="00AD4E04">
        <w:rPr>
          <w:rFonts w:cs="Arial" w:hint="cs"/>
          <w:sz w:val="26"/>
          <w:szCs w:val="26"/>
          <w:rtl/>
        </w:rPr>
        <w:t>(בגודל של כ- 6</w:t>
      </w:r>
      <w:r w:rsidR="00AD4E04">
        <w:rPr>
          <w:rFonts w:cs="Arial"/>
          <w:sz w:val="26"/>
          <w:szCs w:val="26"/>
        </w:rPr>
        <w:t>X</w:t>
      </w:r>
      <w:r w:rsidR="00AD4E04">
        <w:rPr>
          <w:rFonts w:cs="Arial" w:hint="cs"/>
          <w:sz w:val="26"/>
          <w:szCs w:val="26"/>
          <w:rtl/>
        </w:rPr>
        <w:t xml:space="preserve">9 מ"ר) </w:t>
      </w:r>
      <w:r w:rsidR="00AD4E04">
        <w:rPr>
          <w:rFonts w:cs="Arial"/>
          <w:sz w:val="26"/>
          <w:szCs w:val="26"/>
          <w:rtl/>
        </w:rPr>
        <w:t>נמצא בסמוך</w:t>
      </w:r>
      <w:r w:rsidR="00AD4E04">
        <w:rPr>
          <w:rFonts w:cs="Arial" w:hint="cs"/>
          <w:sz w:val="26"/>
          <w:szCs w:val="26"/>
          <w:rtl/>
        </w:rPr>
        <w:t xml:space="preserve"> </w:t>
      </w:r>
      <w:r w:rsidR="00AD4E04"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="00AD4E04" w:rsidRPr="00320E5A">
        <w:rPr>
          <w:rFonts w:cs="Arial" w:hint="cs"/>
          <w:sz w:val="26"/>
          <w:szCs w:val="26"/>
          <w:rtl/>
        </w:rPr>
        <w:t>א</w:t>
      </w:r>
      <w:r w:rsidR="00AD4E04" w:rsidRPr="00320E5A">
        <w:rPr>
          <w:rFonts w:cs="Arial"/>
          <w:sz w:val="26"/>
          <w:szCs w:val="26"/>
          <w:rtl/>
        </w:rPr>
        <w:t>ל הכרם</w:t>
      </w:r>
      <w:r w:rsidR="00AD4E04" w:rsidRPr="00320E5A">
        <w:rPr>
          <w:rFonts w:cs="Arial" w:hint="cs"/>
          <w:sz w:val="26"/>
          <w:szCs w:val="26"/>
          <w:rtl/>
        </w:rPr>
        <w:t>.</w:t>
      </w:r>
    </w:p>
    <w:p w14:paraId="768310F8" w14:textId="367AA8E8" w:rsidR="00394B17" w:rsidRPr="00320E5A" w:rsidRDefault="00B8669E" w:rsidP="00E844E7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א</w:t>
      </w:r>
      <w:r w:rsidR="0016748D" w:rsidRPr="00320E5A">
        <w:rPr>
          <w:rFonts w:cs="Arial" w:hint="cs"/>
          <w:sz w:val="26"/>
          <w:szCs w:val="26"/>
          <w:rtl/>
        </w:rPr>
        <w:t>י</w:t>
      </w:r>
      <w:r w:rsidRPr="00320E5A">
        <w:rPr>
          <w:rFonts w:cs="Arial" w:hint="cs"/>
          <w:sz w:val="26"/>
          <w:szCs w:val="26"/>
          <w:rtl/>
        </w:rPr>
        <w:t xml:space="preserve">רוח </w:t>
      </w:r>
      <w:r w:rsidR="0016748D" w:rsidRPr="00320E5A">
        <w:rPr>
          <w:rFonts w:cs="Arial" w:hint="cs"/>
          <w:sz w:val="26"/>
          <w:szCs w:val="26"/>
          <w:rtl/>
        </w:rPr>
        <w:t>ל</w:t>
      </w:r>
      <w:r w:rsidR="003A0BAF">
        <w:rPr>
          <w:rFonts w:cs="Arial" w:hint="cs"/>
          <w:sz w:val="26"/>
          <w:szCs w:val="26"/>
          <w:rtl/>
        </w:rPr>
        <w:t xml:space="preserve">עד </w:t>
      </w:r>
      <w:r w:rsidR="008553D5">
        <w:rPr>
          <w:rFonts w:cs="Arial" w:hint="cs"/>
          <w:b/>
          <w:bCs/>
          <w:sz w:val="26"/>
          <w:szCs w:val="26"/>
          <w:rtl/>
        </w:rPr>
        <w:t>60</w:t>
      </w:r>
      <w:r w:rsidR="00994CAA">
        <w:rPr>
          <w:rFonts w:cs="Arial" w:hint="cs"/>
          <w:sz w:val="26"/>
          <w:szCs w:val="26"/>
          <w:rtl/>
        </w:rPr>
        <w:t xml:space="preserve"> </w:t>
      </w:r>
      <w:r w:rsidR="00691D1C">
        <w:rPr>
          <w:rFonts w:cs="Arial" w:hint="cs"/>
          <w:sz w:val="26"/>
          <w:szCs w:val="26"/>
          <w:rtl/>
        </w:rPr>
        <w:t>משתתפים</w:t>
      </w:r>
      <w:r w:rsidR="00CE0CE5">
        <w:rPr>
          <w:rFonts w:cs="Arial" w:hint="cs"/>
          <w:sz w:val="26"/>
          <w:szCs w:val="26"/>
          <w:rtl/>
        </w:rPr>
        <w:t xml:space="preserve"> </w:t>
      </w:r>
      <w:r w:rsidR="006B7A7E" w:rsidRPr="00F61566">
        <w:rPr>
          <w:rFonts w:hint="cs"/>
          <w:b/>
          <w:bCs/>
          <w:sz w:val="26"/>
          <w:szCs w:val="26"/>
          <w:rtl/>
        </w:rPr>
        <w:t>בתארי</w:t>
      </w:r>
      <w:r w:rsidR="00CE0CE5" w:rsidRPr="00F61566">
        <w:rPr>
          <w:rFonts w:hint="cs"/>
          <w:b/>
          <w:bCs/>
          <w:sz w:val="26"/>
          <w:szCs w:val="26"/>
          <w:rtl/>
        </w:rPr>
        <w:t>ך</w:t>
      </w:r>
      <w:r w:rsidR="00994CAA" w:rsidRPr="00F61566">
        <w:rPr>
          <w:rFonts w:hint="cs"/>
          <w:b/>
          <w:bCs/>
          <w:sz w:val="26"/>
          <w:szCs w:val="26"/>
          <w:rtl/>
        </w:rPr>
        <w:t xml:space="preserve"> </w:t>
      </w:r>
      <w:r w:rsidR="00781B0D" w:rsidRPr="00F61566">
        <w:rPr>
          <w:b/>
          <w:bCs/>
          <w:sz w:val="26"/>
          <w:szCs w:val="26"/>
          <w:rtl/>
        </w:rPr>
        <w:t>–</w:t>
      </w:r>
      <w:r w:rsidR="008553D5">
        <w:rPr>
          <w:rFonts w:hint="cs"/>
          <w:sz w:val="26"/>
          <w:szCs w:val="26"/>
          <w:rtl/>
        </w:rPr>
        <w:t xml:space="preserve"> </w:t>
      </w:r>
      <w:r w:rsidR="001D2FB7">
        <w:rPr>
          <w:rFonts w:hint="cs"/>
          <w:sz w:val="26"/>
          <w:szCs w:val="26"/>
          <w:rtl/>
        </w:rPr>
        <w:t xml:space="preserve">16.9.25 </w:t>
      </w:r>
      <w:r w:rsidR="000F2148">
        <w:rPr>
          <w:rFonts w:hint="cs"/>
          <w:sz w:val="26"/>
          <w:szCs w:val="26"/>
          <w:rtl/>
        </w:rPr>
        <w:t xml:space="preserve">החל </w:t>
      </w:r>
      <w:r w:rsidR="001D2FB7">
        <w:rPr>
          <w:rFonts w:hint="cs"/>
          <w:b/>
          <w:bCs/>
          <w:sz w:val="26"/>
          <w:szCs w:val="26"/>
          <w:rtl/>
        </w:rPr>
        <w:t xml:space="preserve">12:00 </w:t>
      </w:r>
      <w:r w:rsidR="001D2FB7">
        <w:rPr>
          <w:b/>
          <w:bCs/>
          <w:sz w:val="26"/>
          <w:szCs w:val="26"/>
          <w:rtl/>
        </w:rPr>
        <w:t>–</w:t>
      </w:r>
      <w:r w:rsidR="001D2FB7">
        <w:rPr>
          <w:rFonts w:hint="cs"/>
          <w:b/>
          <w:bCs/>
          <w:sz w:val="26"/>
          <w:szCs w:val="26"/>
          <w:rtl/>
        </w:rPr>
        <w:t xml:space="preserve"> 15:00.</w:t>
      </w:r>
      <w:r w:rsidR="00691D1C">
        <w:rPr>
          <w:rFonts w:hint="cs"/>
          <w:sz w:val="26"/>
          <w:szCs w:val="26"/>
          <w:rtl/>
        </w:rPr>
        <w:t xml:space="preserve">                       </w:t>
      </w:r>
    </w:p>
    <w:p w14:paraId="67E651DB" w14:textId="2818D429" w:rsidR="009D5B24" w:rsidRPr="00F61566" w:rsidRDefault="00404D8F" w:rsidP="00B97099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>האירוח כולל</w:t>
      </w:r>
      <w:r w:rsidR="00F3571D" w:rsidRPr="0039712A">
        <w:rPr>
          <w:rFonts w:ascii="Arial" w:hAnsi="Arial" w:cs="Arial"/>
          <w:sz w:val="26"/>
          <w:szCs w:val="26"/>
          <w:rtl/>
        </w:rPr>
        <w:t xml:space="preserve"> :   </w:t>
      </w:r>
      <w:r w:rsidR="00F92F66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A5166A">
        <w:rPr>
          <w:rFonts w:ascii="Arial" w:hAnsi="Arial" w:cs="Arial" w:hint="cs"/>
          <w:sz w:val="26"/>
          <w:szCs w:val="26"/>
          <w:rtl/>
        </w:rPr>
        <w:t xml:space="preserve">       </w:t>
      </w:r>
      <w:r w:rsidRPr="00674613">
        <w:rPr>
          <w:rFonts w:ascii="Arial" w:hAnsi="Arial" w:cs="Arial" w:hint="cs"/>
          <w:b/>
          <w:bCs/>
          <w:sz w:val="26"/>
          <w:szCs w:val="26"/>
          <w:rtl/>
        </w:rPr>
        <w:t>1</w:t>
      </w:r>
      <w:r>
        <w:rPr>
          <w:rFonts w:ascii="Arial" w:hAnsi="Arial" w:cs="Arial" w:hint="cs"/>
          <w:sz w:val="26"/>
          <w:szCs w:val="26"/>
          <w:rtl/>
        </w:rPr>
        <w:t xml:space="preserve">. </w:t>
      </w:r>
      <w:r w:rsidR="00F81706">
        <w:rPr>
          <w:rFonts w:hint="cs"/>
          <w:sz w:val="26"/>
          <w:szCs w:val="26"/>
          <w:rtl/>
        </w:rPr>
        <w:t>שימוש</w:t>
      </w:r>
      <w:r w:rsidR="00787287">
        <w:rPr>
          <w:rFonts w:hint="cs"/>
          <w:sz w:val="26"/>
          <w:szCs w:val="26"/>
          <w:rtl/>
        </w:rPr>
        <w:t xml:space="preserve"> </w:t>
      </w:r>
      <w:r w:rsidR="00611B9B">
        <w:rPr>
          <w:rFonts w:hint="cs"/>
          <w:sz w:val="26"/>
          <w:szCs w:val="26"/>
          <w:rtl/>
        </w:rPr>
        <w:t>ב</w:t>
      </w:r>
      <w:r w:rsidR="00585FC7">
        <w:rPr>
          <w:rFonts w:hint="cs"/>
          <w:sz w:val="26"/>
          <w:szCs w:val="26"/>
          <w:rtl/>
        </w:rPr>
        <w:t>מתחם היק</w:t>
      </w:r>
      <w:r w:rsidR="00B97099">
        <w:rPr>
          <w:rFonts w:hint="cs"/>
          <w:sz w:val="26"/>
          <w:szCs w:val="26"/>
          <w:rtl/>
        </w:rPr>
        <w:t>ב</w:t>
      </w:r>
      <w:r w:rsidR="00B97099">
        <w:rPr>
          <w:rFonts w:ascii="Arial" w:hAnsi="Arial" w:cs="Arial" w:hint="cs"/>
          <w:sz w:val="26"/>
          <w:szCs w:val="26"/>
          <w:rtl/>
        </w:rPr>
        <w:t xml:space="preserve"> </w:t>
      </w:r>
      <w:r w:rsidR="005167FF">
        <w:rPr>
          <w:rFonts w:ascii="Arial" w:hAnsi="Arial" w:cs="Arial" w:hint="cs"/>
          <w:sz w:val="26"/>
          <w:szCs w:val="26"/>
          <w:rtl/>
        </w:rPr>
        <w:t>- ה</w:t>
      </w:r>
      <w:r w:rsidR="00B97099" w:rsidRPr="00B97099">
        <w:rPr>
          <w:rFonts w:ascii="Arial" w:hAnsi="Arial" w:cs="Arial" w:hint="cs"/>
          <w:sz w:val="26"/>
          <w:szCs w:val="26"/>
          <w:rtl/>
        </w:rPr>
        <w:t>ישיבה מגוונת במספר אפשרויות כיסאות גבוהים ליד חביות, בשולחנות דמוי קק"ל במדשאה, שולחנות אבירים במדשאה,</w:t>
      </w:r>
      <w:r w:rsidR="00885F98">
        <w:rPr>
          <w:rFonts w:ascii="Arial" w:hAnsi="Arial" w:cs="Arial" w:hint="cs"/>
          <w:sz w:val="26"/>
          <w:szCs w:val="26"/>
          <w:rtl/>
        </w:rPr>
        <w:t xml:space="preserve"> נ</w:t>
      </w:r>
      <w:r w:rsidR="00885F98" w:rsidRPr="00B97099">
        <w:rPr>
          <w:rFonts w:ascii="Arial" w:hAnsi="Arial" w:cs="Arial" w:hint="cs"/>
          <w:sz w:val="26"/>
          <w:szCs w:val="26"/>
          <w:rtl/>
        </w:rPr>
        <w:t xml:space="preserve">יתן להשמיע מוסיקת רקע לאווירה.  </w:t>
      </w:r>
      <w:r w:rsidR="00885F98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                       </w:t>
      </w:r>
      <w:r w:rsidR="00650A9C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</w:t>
      </w:r>
      <w:r w:rsidR="00E844E7">
        <w:rPr>
          <w:rFonts w:ascii="Arial" w:hAnsi="Arial" w:cs="Arial" w:hint="cs"/>
          <w:sz w:val="26"/>
          <w:szCs w:val="26"/>
          <w:rtl/>
        </w:rPr>
        <w:t>*</w:t>
      </w:r>
      <w:r w:rsidR="00F03C0B">
        <w:rPr>
          <w:rFonts w:ascii="Arial" w:hAnsi="Arial" w:cs="Arial" w:hint="cs"/>
          <w:sz w:val="26"/>
          <w:szCs w:val="26"/>
          <w:rtl/>
        </w:rPr>
        <w:t>במידה ו</w:t>
      </w:r>
      <w:r w:rsidR="00E844E7" w:rsidRPr="00843E81">
        <w:rPr>
          <w:rFonts w:ascii="Arial" w:hAnsi="Arial" w:cs="Arial" w:hint="cs"/>
          <w:sz w:val="26"/>
          <w:szCs w:val="26"/>
          <w:rtl/>
        </w:rPr>
        <w:t xml:space="preserve">נושא האוכל ע"י הלקוח באחריותו עריכת שולחנות וכל מה שכרוך באירוח ואוכל, כולל פינוי וניקיון.                                                                                                                  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</w:t>
      </w:r>
      <w:r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עלות: </w:t>
      </w:r>
      <w:r w:rsidR="00400D8A">
        <w:rPr>
          <w:rFonts w:ascii="Arial" w:hAnsi="Arial" w:cs="Arial" w:hint="cs"/>
          <w:b/>
          <w:bCs/>
          <w:sz w:val="26"/>
          <w:szCs w:val="26"/>
          <w:u w:val="single"/>
          <w:rtl/>
        </w:rPr>
        <w:t>3,</w:t>
      </w:r>
      <w:r w:rsidR="008F74BB">
        <w:rPr>
          <w:rFonts w:ascii="Arial" w:hAnsi="Arial" w:cs="Arial" w:hint="cs"/>
          <w:b/>
          <w:bCs/>
          <w:sz w:val="26"/>
          <w:szCs w:val="26"/>
          <w:u w:val="single"/>
          <w:rtl/>
        </w:rPr>
        <w:t>6</w:t>
      </w:r>
      <w:r w:rsidR="00400D8A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="003A0BAF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.</w:t>
      </w:r>
    </w:p>
    <w:p w14:paraId="16B8BFA8" w14:textId="21EE3A12" w:rsidR="00C72796" w:rsidRDefault="009D5B24" w:rsidP="00C72796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 w:rsidRPr="00674613">
        <w:rPr>
          <w:rFonts w:ascii="Arial" w:hAnsi="Arial" w:cs="Arial" w:hint="cs"/>
          <w:b/>
          <w:bCs/>
          <w:sz w:val="26"/>
          <w:szCs w:val="26"/>
          <w:rtl/>
        </w:rPr>
        <w:t>2</w:t>
      </w:r>
      <w:r w:rsidRPr="009D5B24">
        <w:rPr>
          <w:rFonts w:ascii="Arial" w:hAnsi="Arial" w:cs="Arial" w:hint="cs"/>
          <w:sz w:val="26"/>
          <w:szCs w:val="26"/>
          <w:rtl/>
        </w:rPr>
        <w:t>.</w:t>
      </w:r>
      <w:r w:rsidR="008A7C36">
        <w:rPr>
          <w:rFonts w:ascii="Arial" w:hAnsi="Arial" w:cs="Arial" w:hint="cs"/>
          <w:sz w:val="26"/>
          <w:szCs w:val="26"/>
          <w:rtl/>
        </w:rPr>
        <w:t xml:space="preserve"> בופה חלבי : שקשוקה,</w:t>
      </w:r>
      <w:r w:rsidR="005D7ED4">
        <w:rPr>
          <w:rFonts w:ascii="Arial" w:hAnsi="Arial" w:cs="Arial" w:hint="cs"/>
          <w:sz w:val="26"/>
          <w:szCs w:val="26"/>
          <w:rtl/>
        </w:rPr>
        <w:t xml:space="preserve"> </w:t>
      </w:r>
      <w:r w:rsidR="00BD5793">
        <w:rPr>
          <w:rFonts w:ascii="Arial" w:hAnsi="Arial" w:cs="Arial" w:hint="cs"/>
          <w:sz w:val="26"/>
          <w:szCs w:val="26"/>
          <w:rtl/>
        </w:rPr>
        <w:t>פסט</w:t>
      </w:r>
      <w:r w:rsidR="00B81880">
        <w:rPr>
          <w:rFonts w:ascii="Arial" w:hAnsi="Arial" w:cs="Arial" w:hint="cs"/>
          <w:sz w:val="26"/>
          <w:szCs w:val="26"/>
          <w:rtl/>
        </w:rPr>
        <w:t>ה</w:t>
      </w:r>
      <w:r w:rsidR="00BD5793">
        <w:rPr>
          <w:rFonts w:ascii="Arial" w:hAnsi="Arial" w:cs="Arial" w:hint="cs"/>
          <w:sz w:val="26"/>
          <w:szCs w:val="26"/>
          <w:rtl/>
        </w:rPr>
        <w:t xml:space="preserve">, </w:t>
      </w:r>
      <w:r w:rsidR="008A7C36">
        <w:rPr>
          <w:rFonts w:ascii="Arial" w:hAnsi="Arial" w:cs="Arial" w:hint="cs"/>
          <w:sz w:val="26"/>
          <w:szCs w:val="26"/>
          <w:rtl/>
        </w:rPr>
        <w:t>קישים, סלטים, פוקצ'ות, פוקצ'ות פיצה, לחמים ומטבלים, עוגות</w:t>
      </w:r>
      <w:r w:rsidR="00976B44">
        <w:rPr>
          <w:rFonts w:ascii="Arial" w:hAnsi="Arial" w:cs="Arial" w:hint="cs"/>
          <w:sz w:val="26"/>
          <w:szCs w:val="26"/>
          <w:rtl/>
        </w:rPr>
        <w:t xml:space="preserve"> לקינוח</w:t>
      </w:r>
      <w:r w:rsidR="008A7C36">
        <w:rPr>
          <w:rFonts w:ascii="Arial" w:hAnsi="Arial" w:cs="Arial" w:hint="cs"/>
          <w:sz w:val="26"/>
          <w:szCs w:val="26"/>
          <w:rtl/>
        </w:rPr>
        <w:t>.</w:t>
      </w:r>
      <w:r w:rsidR="00634517">
        <w:rPr>
          <w:rFonts w:ascii="Arial" w:hAnsi="Arial" w:cs="Arial" w:hint="cs"/>
          <w:sz w:val="26"/>
          <w:szCs w:val="26"/>
          <w:rtl/>
        </w:rPr>
        <w:t xml:space="preserve"> </w:t>
      </w:r>
      <w:r w:rsidR="008A7C36">
        <w:rPr>
          <w:rFonts w:ascii="Arial" w:hAnsi="Arial" w:cs="Arial" w:hint="cs"/>
          <w:sz w:val="26"/>
          <w:szCs w:val="26"/>
          <w:rtl/>
        </w:rPr>
        <w:t xml:space="preserve">שימוש בצלחות מתכלות. שתייה קלה. הקייטרינג כשר חלבי.                                                    </w:t>
      </w:r>
      <w:r w:rsidR="008A7C36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: </w:t>
      </w:r>
      <w:r w:rsidR="008553D5">
        <w:rPr>
          <w:rFonts w:ascii="Arial" w:hAnsi="Arial" w:cs="Arial" w:hint="cs"/>
          <w:b/>
          <w:bCs/>
          <w:sz w:val="26"/>
          <w:szCs w:val="26"/>
          <w:u w:val="single"/>
          <w:rtl/>
        </w:rPr>
        <w:t>7,</w:t>
      </w:r>
      <w:r w:rsidR="00F53C60">
        <w:rPr>
          <w:rFonts w:ascii="Arial" w:hAnsi="Arial" w:cs="Arial" w:hint="cs"/>
          <w:b/>
          <w:bCs/>
          <w:sz w:val="26"/>
          <w:szCs w:val="26"/>
          <w:u w:val="single"/>
          <w:rtl/>
        </w:rPr>
        <w:t>8</w:t>
      </w:r>
      <w:r w:rsidR="008553D5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="008A7C36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="003A0BAF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.</w:t>
      </w:r>
    </w:p>
    <w:p w14:paraId="2942D69A" w14:textId="089D3225" w:rsidR="00091EAE" w:rsidRPr="00C72796" w:rsidRDefault="00C72796" w:rsidP="00C72796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 w:rsidRPr="00C72796">
        <w:rPr>
          <w:rFonts w:ascii="Arial" w:hAnsi="Arial" w:cs="Arial" w:hint="cs"/>
          <w:b/>
          <w:bCs/>
          <w:sz w:val="26"/>
          <w:szCs w:val="26"/>
          <w:rtl/>
        </w:rPr>
        <w:t>3</w:t>
      </w:r>
      <w:r w:rsidR="00091EAE">
        <w:rPr>
          <w:rFonts w:ascii="Arial" w:hAnsi="Arial" w:cs="Arial" w:hint="cs"/>
          <w:sz w:val="26"/>
          <w:szCs w:val="26"/>
          <w:rtl/>
        </w:rPr>
        <w:t>. ניתן לרכוש מיינות היקב בהנחה של 1</w:t>
      </w:r>
      <w:r w:rsidR="006E35E1">
        <w:rPr>
          <w:rFonts w:ascii="Arial" w:hAnsi="Arial" w:cs="Arial" w:hint="cs"/>
          <w:sz w:val="26"/>
          <w:szCs w:val="26"/>
          <w:rtl/>
        </w:rPr>
        <w:t>0</w:t>
      </w:r>
      <w:r w:rsidR="00091EAE">
        <w:rPr>
          <w:rFonts w:ascii="Arial" w:hAnsi="Arial" w:cs="Arial" w:hint="cs"/>
          <w:sz w:val="26"/>
          <w:szCs w:val="26"/>
          <w:rtl/>
        </w:rPr>
        <w:t>% מהמחירון (מתחיל בעלות 80 ₪ ומעלה)</w:t>
      </w:r>
      <w:r>
        <w:rPr>
          <w:rFonts w:ascii="Arial" w:hAnsi="Arial" w:cs="Arial" w:hint="cs"/>
          <w:sz w:val="26"/>
          <w:szCs w:val="26"/>
          <w:rtl/>
        </w:rPr>
        <w:t>, לא ניתן להביא יינות מבחוץ</w:t>
      </w:r>
      <w:r w:rsidRPr="008553D5">
        <w:rPr>
          <w:rFonts w:ascii="Arial" w:hAnsi="Arial" w:cs="Arial" w:hint="cs"/>
          <w:sz w:val="26"/>
          <w:szCs w:val="26"/>
          <w:rtl/>
        </w:rPr>
        <w:t>.</w:t>
      </w:r>
      <w:r w:rsidR="008553D5" w:rsidRPr="008553D5">
        <w:rPr>
          <w:rFonts w:ascii="Arial" w:hAnsi="Arial" w:cs="Arial" w:hint="cs"/>
          <w:sz w:val="26"/>
          <w:szCs w:val="26"/>
          <w:rtl/>
        </w:rPr>
        <w:t xml:space="preserve"> לקבוצה של 60 משתתפים מומלץ להזמין 10 בקבוקים</w:t>
      </w:r>
      <w:r w:rsidR="00A0121F">
        <w:rPr>
          <w:rFonts w:ascii="Arial" w:hAnsi="Arial" w:cs="Arial" w:hint="cs"/>
          <w:sz w:val="26"/>
          <w:szCs w:val="26"/>
          <w:rtl/>
        </w:rPr>
        <w:t xml:space="preserve"> לכוס יין למשתתף.</w:t>
      </w:r>
    </w:p>
    <w:p w14:paraId="4144D6F7" w14:textId="0EFD8CB4" w:rsidR="00645D9E" w:rsidRPr="005F7AB9" w:rsidRDefault="00C72796" w:rsidP="005F7AB9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ל</w:t>
      </w:r>
      <w:r w:rsidR="00B372C1">
        <w:rPr>
          <w:rFonts w:hint="cs"/>
          <w:sz w:val="26"/>
          <w:szCs w:val="26"/>
          <w:rtl/>
        </w:rPr>
        <w:t xml:space="preserve">אישור ההצעה:                                                                                                                      </w:t>
      </w:r>
      <w:r w:rsidR="0040768C" w:rsidRPr="007000AB">
        <w:rPr>
          <w:rFonts w:hint="cs"/>
          <w:sz w:val="26"/>
          <w:szCs w:val="26"/>
          <w:rtl/>
        </w:rPr>
        <w:t>שם החברה_____________ מספר ח.פ._______________ חתימה_______________</w:t>
      </w:r>
      <w:r w:rsidR="00CC62AD">
        <w:rPr>
          <w:rFonts w:ascii="Arial" w:hAnsi="Arial" w:cs="Arial" w:hint="cs"/>
          <w:sz w:val="26"/>
          <w:szCs w:val="26"/>
          <w:rtl/>
        </w:rPr>
        <w:t xml:space="preserve">                                           </w:t>
      </w:r>
    </w:p>
    <w:p w14:paraId="2495305A" w14:textId="21DA2CC0" w:rsidR="008F49D0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u w:val="single"/>
        </w:rPr>
      </w:pPr>
      <w:r w:rsidRPr="003A713F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האירוח.</w:t>
      </w:r>
      <w:r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</w:p>
    <w:p w14:paraId="0A6CBC1F" w14:textId="77777777" w:rsidR="008F49D0" w:rsidRPr="00450D21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50D21">
        <w:rPr>
          <w:rFonts w:ascii="Arial" w:hAnsi="Arial" w:cs="Arial"/>
          <w:sz w:val="26"/>
          <w:szCs w:val="26"/>
          <w:rtl/>
        </w:rPr>
        <w:t>דחייה עד 14 יום ללא עלות עד 7 ימים – 15% מההצעה.</w:t>
      </w:r>
    </w:p>
    <w:p w14:paraId="33DF1D87" w14:textId="524ECE5C" w:rsidR="001D6F07" w:rsidRPr="008929DA" w:rsidRDefault="008F49D0" w:rsidP="004D69BF">
      <w:pPr>
        <w:pStyle w:val="aa"/>
        <w:numPr>
          <w:ilvl w:val="0"/>
          <w:numId w:val="4"/>
        </w:numPr>
        <w:bidi/>
        <w:rPr>
          <w:sz w:val="26"/>
          <w:szCs w:val="26"/>
          <w:rtl/>
        </w:rPr>
      </w:pPr>
      <w:r w:rsidRPr="008929DA">
        <w:rPr>
          <w:rFonts w:ascii="Arial" w:hAnsi="Arial" w:cs="Arial"/>
          <w:sz w:val="26"/>
          <w:szCs w:val="26"/>
          <w:rtl/>
        </w:rPr>
        <w:t>מקדמה ודמי ביטול עד 7 ימים 20% מההצעה עד יומיים 40%</w:t>
      </w:r>
      <w:r w:rsidRPr="008929DA">
        <w:rPr>
          <w:rFonts w:ascii="Arial" w:hAnsi="Arial" w:cs="Arial" w:hint="cs"/>
          <w:sz w:val="26"/>
          <w:szCs w:val="26"/>
          <w:rtl/>
        </w:rPr>
        <w:t xml:space="preserve"> והלאה מלא.</w:t>
      </w:r>
      <w:r w:rsidRPr="008929DA">
        <w:rPr>
          <w:rFonts w:ascii="Arial" w:hAnsi="Arial" w:cs="Arial"/>
          <w:sz w:val="26"/>
          <w:szCs w:val="26"/>
          <w:rtl/>
        </w:rPr>
        <w:t xml:space="preserve">           </w:t>
      </w:r>
      <w:r w:rsidR="002174D8" w:rsidRPr="008929DA">
        <w:rPr>
          <w:rFonts w:hint="cs"/>
          <w:sz w:val="26"/>
          <w:szCs w:val="26"/>
          <w:rtl/>
        </w:rPr>
        <w:t xml:space="preserve">                                                                                     </w:t>
      </w:r>
    </w:p>
    <w:p w14:paraId="559957CA" w14:textId="1F0E89C6" w:rsidR="002174D8" w:rsidRPr="00320E5A" w:rsidRDefault="001D6F07" w:rsidP="002174D8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2174D8" w:rsidRPr="00320E5A">
        <w:rPr>
          <w:rFonts w:hint="cs"/>
          <w:sz w:val="26"/>
          <w:szCs w:val="26"/>
          <w:rtl/>
        </w:rPr>
        <w:t>בברכה,</w:t>
      </w:r>
    </w:p>
    <w:p w14:paraId="76C9BAAB" w14:textId="77777777" w:rsidR="002174D8" w:rsidRPr="00320E5A" w:rsidRDefault="002174D8" w:rsidP="00C96232">
      <w:pPr>
        <w:rPr>
          <w:sz w:val="26"/>
          <w:szCs w:val="26"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</w:t>
      </w:r>
      <w:r w:rsidR="00690B6E" w:rsidRPr="00320E5A">
        <w:rPr>
          <w:rFonts w:hint="cs"/>
          <w:sz w:val="26"/>
          <w:szCs w:val="26"/>
          <w:rtl/>
        </w:rPr>
        <w:t>שרית</w:t>
      </w:r>
      <w:r w:rsidRPr="00320E5A">
        <w:rPr>
          <w:rFonts w:hint="cs"/>
          <w:sz w:val="26"/>
          <w:szCs w:val="26"/>
          <w:rtl/>
        </w:rPr>
        <w:t xml:space="preserve"> </w:t>
      </w:r>
      <w:r w:rsidR="00AC7976" w:rsidRPr="00320E5A">
        <w:rPr>
          <w:rFonts w:hint="cs"/>
          <w:sz w:val="26"/>
          <w:szCs w:val="26"/>
          <w:rtl/>
        </w:rPr>
        <w:t>ועצמון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320E5A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98556" w14:textId="77777777" w:rsidR="00BA6D9D" w:rsidRDefault="00BA6D9D" w:rsidP="0022799C">
      <w:pPr>
        <w:spacing w:after="0" w:line="240" w:lineRule="auto"/>
      </w:pPr>
      <w:r>
        <w:separator/>
      </w:r>
    </w:p>
  </w:endnote>
  <w:endnote w:type="continuationSeparator" w:id="0">
    <w:p w14:paraId="5833CD27" w14:textId="77777777" w:rsidR="00BA6D9D" w:rsidRDefault="00BA6D9D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990A5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B74D6B8" wp14:editId="6C5E0B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AF1B0" w14:textId="77777777" w:rsidR="00BA6D9D" w:rsidRDefault="00BA6D9D" w:rsidP="0022799C">
      <w:pPr>
        <w:spacing w:after="0" w:line="240" w:lineRule="auto"/>
      </w:pPr>
      <w:r>
        <w:separator/>
      </w:r>
    </w:p>
  </w:footnote>
  <w:footnote w:type="continuationSeparator" w:id="0">
    <w:p w14:paraId="2EBAF372" w14:textId="77777777" w:rsidR="00BA6D9D" w:rsidRDefault="00BA6D9D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ABCBB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7BB94F26" wp14:editId="0F1E60D0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50576"/>
    <w:multiLevelType w:val="hybridMultilevel"/>
    <w:tmpl w:val="F148FC50"/>
    <w:lvl w:ilvl="0" w:tplc="C9D80A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051781">
    <w:abstractNumId w:val="1"/>
  </w:num>
  <w:num w:numId="2" w16cid:durableId="203714776">
    <w:abstractNumId w:val="2"/>
  </w:num>
  <w:num w:numId="3" w16cid:durableId="1149901981">
    <w:abstractNumId w:val="3"/>
  </w:num>
  <w:num w:numId="4" w16cid:durableId="142176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0B16"/>
    <w:rsid w:val="00000B69"/>
    <w:rsid w:val="00000EE7"/>
    <w:rsid w:val="00004A4C"/>
    <w:rsid w:val="00005A36"/>
    <w:rsid w:val="00005BFF"/>
    <w:rsid w:val="00006711"/>
    <w:rsid w:val="0001115E"/>
    <w:rsid w:val="00014BD7"/>
    <w:rsid w:val="000162D8"/>
    <w:rsid w:val="00025161"/>
    <w:rsid w:val="00026717"/>
    <w:rsid w:val="0003209D"/>
    <w:rsid w:val="0003366B"/>
    <w:rsid w:val="00043CB1"/>
    <w:rsid w:val="000710EE"/>
    <w:rsid w:val="000719EC"/>
    <w:rsid w:val="000730D5"/>
    <w:rsid w:val="00074037"/>
    <w:rsid w:val="00080FBD"/>
    <w:rsid w:val="00083995"/>
    <w:rsid w:val="00083B37"/>
    <w:rsid w:val="0008487D"/>
    <w:rsid w:val="0008762B"/>
    <w:rsid w:val="00091EAE"/>
    <w:rsid w:val="00095309"/>
    <w:rsid w:val="00095FDD"/>
    <w:rsid w:val="000979D9"/>
    <w:rsid w:val="000C36FA"/>
    <w:rsid w:val="000C57B6"/>
    <w:rsid w:val="000C76D3"/>
    <w:rsid w:val="000D2E35"/>
    <w:rsid w:val="000D5EAD"/>
    <w:rsid w:val="000D7439"/>
    <w:rsid w:val="000F2148"/>
    <w:rsid w:val="000F2B41"/>
    <w:rsid w:val="000F3331"/>
    <w:rsid w:val="001139DC"/>
    <w:rsid w:val="0012149B"/>
    <w:rsid w:val="00123987"/>
    <w:rsid w:val="0013018A"/>
    <w:rsid w:val="00137AD8"/>
    <w:rsid w:val="00137F74"/>
    <w:rsid w:val="00140523"/>
    <w:rsid w:val="00145214"/>
    <w:rsid w:val="00150C4A"/>
    <w:rsid w:val="00156255"/>
    <w:rsid w:val="00162D58"/>
    <w:rsid w:val="00162E62"/>
    <w:rsid w:val="001662B7"/>
    <w:rsid w:val="0016748D"/>
    <w:rsid w:val="0017225E"/>
    <w:rsid w:val="00174ACC"/>
    <w:rsid w:val="00175E16"/>
    <w:rsid w:val="00182C92"/>
    <w:rsid w:val="00184B26"/>
    <w:rsid w:val="001953D4"/>
    <w:rsid w:val="0019603F"/>
    <w:rsid w:val="00197B32"/>
    <w:rsid w:val="001A0775"/>
    <w:rsid w:val="001A148D"/>
    <w:rsid w:val="001A3553"/>
    <w:rsid w:val="001B0770"/>
    <w:rsid w:val="001B1AE5"/>
    <w:rsid w:val="001B790F"/>
    <w:rsid w:val="001C06EF"/>
    <w:rsid w:val="001D1E2E"/>
    <w:rsid w:val="001D2FB7"/>
    <w:rsid w:val="001D33EB"/>
    <w:rsid w:val="001D413E"/>
    <w:rsid w:val="001D4E9D"/>
    <w:rsid w:val="001D6F07"/>
    <w:rsid w:val="001E0046"/>
    <w:rsid w:val="001E3EF1"/>
    <w:rsid w:val="001E48B3"/>
    <w:rsid w:val="001E6BEF"/>
    <w:rsid w:val="001F2902"/>
    <w:rsid w:val="002000A7"/>
    <w:rsid w:val="00200E04"/>
    <w:rsid w:val="00201921"/>
    <w:rsid w:val="0020578D"/>
    <w:rsid w:val="00206341"/>
    <w:rsid w:val="0020790E"/>
    <w:rsid w:val="002174D8"/>
    <w:rsid w:val="0022090C"/>
    <w:rsid w:val="00222A5A"/>
    <w:rsid w:val="002232FA"/>
    <w:rsid w:val="0022799C"/>
    <w:rsid w:val="00231008"/>
    <w:rsid w:val="00232AAA"/>
    <w:rsid w:val="00235EB4"/>
    <w:rsid w:val="002409E0"/>
    <w:rsid w:val="00240BA5"/>
    <w:rsid w:val="00245F06"/>
    <w:rsid w:val="00246EE3"/>
    <w:rsid w:val="00251A14"/>
    <w:rsid w:val="0025433D"/>
    <w:rsid w:val="00254EE6"/>
    <w:rsid w:val="00257241"/>
    <w:rsid w:val="002666DF"/>
    <w:rsid w:val="00270F81"/>
    <w:rsid w:val="002717E0"/>
    <w:rsid w:val="00283196"/>
    <w:rsid w:val="00284182"/>
    <w:rsid w:val="0028573E"/>
    <w:rsid w:val="00285CA4"/>
    <w:rsid w:val="0028771B"/>
    <w:rsid w:val="002963C9"/>
    <w:rsid w:val="002A0F1D"/>
    <w:rsid w:val="002A182C"/>
    <w:rsid w:val="002A3C8F"/>
    <w:rsid w:val="002A42B9"/>
    <w:rsid w:val="002A576C"/>
    <w:rsid w:val="002B0221"/>
    <w:rsid w:val="002B1701"/>
    <w:rsid w:val="002B284B"/>
    <w:rsid w:val="002B337B"/>
    <w:rsid w:val="002B5354"/>
    <w:rsid w:val="002C2EA0"/>
    <w:rsid w:val="002D637A"/>
    <w:rsid w:val="002E0B33"/>
    <w:rsid w:val="002F0478"/>
    <w:rsid w:val="00313B2F"/>
    <w:rsid w:val="003151E1"/>
    <w:rsid w:val="003155D3"/>
    <w:rsid w:val="003173F4"/>
    <w:rsid w:val="00320E5A"/>
    <w:rsid w:val="00326864"/>
    <w:rsid w:val="00326AFA"/>
    <w:rsid w:val="00331377"/>
    <w:rsid w:val="00337AF1"/>
    <w:rsid w:val="003407C7"/>
    <w:rsid w:val="00341483"/>
    <w:rsid w:val="0034380F"/>
    <w:rsid w:val="00351B41"/>
    <w:rsid w:val="00355AC7"/>
    <w:rsid w:val="003624CB"/>
    <w:rsid w:val="0037119B"/>
    <w:rsid w:val="00375409"/>
    <w:rsid w:val="00380AC4"/>
    <w:rsid w:val="0038213F"/>
    <w:rsid w:val="00387557"/>
    <w:rsid w:val="00390FDC"/>
    <w:rsid w:val="00391D3A"/>
    <w:rsid w:val="00392617"/>
    <w:rsid w:val="00392B9A"/>
    <w:rsid w:val="00392FB6"/>
    <w:rsid w:val="00393EEE"/>
    <w:rsid w:val="00394B17"/>
    <w:rsid w:val="0039790A"/>
    <w:rsid w:val="00397A59"/>
    <w:rsid w:val="003A0BAF"/>
    <w:rsid w:val="003A1D7E"/>
    <w:rsid w:val="003A39BE"/>
    <w:rsid w:val="003A477B"/>
    <w:rsid w:val="003B128E"/>
    <w:rsid w:val="003B137D"/>
    <w:rsid w:val="003B1F0C"/>
    <w:rsid w:val="003C52B0"/>
    <w:rsid w:val="003D3BE6"/>
    <w:rsid w:val="003D446B"/>
    <w:rsid w:val="003E145A"/>
    <w:rsid w:val="003E695F"/>
    <w:rsid w:val="003F01BC"/>
    <w:rsid w:val="003F0C40"/>
    <w:rsid w:val="003F12B8"/>
    <w:rsid w:val="003F2896"/>
    <w:rsid w:val="003F3F30"/>
    <w:rsid w:val="003F4E63"/>
    <w:rsid w:val="00400D8A"/>
    <w:rsid w:val="00402A41"/>
    <w:rsid w:val="00404D8F"/>
    <w:rsid w:val="00405201"/>
    <w:rsid w:val="0040768C"/>
    <w:rsid w:val="00407728"/>
    <w:rsid w:val="00422BB6"/>
    <w:rsid w:val="0043387D"/>
    <w:rsid w:val="004413FD"/>
    <w:rsid w:val="00441A74"/>
    <w:rsid w:val="004421A9"/>
    <w:rsid w:val="00457347"/>
    <w:rsid w:val="004723E1"/>
    <w:rsid w:val="004730C6"/>
    <w:rsid w:val="00474559"/>
    <w:rsid w:val="004767AE"/>
    <w:rsid w:val="00476BB4"/>
    <w:rsid w:val="00477CD8"/>
    <w:rsid w:val="004801E4"/>
    <w:rsid w:val="004B5272"/>
    <w:rsid w:val="004C1E1E"/>
    <w:rsid w:val="004D02D2"/>
    <w:rsid w:val="004F1DD0"/>
    <w:rsid w:val="004F2AEC"/>
    <w:rsid w:val="005071C2"/>
    <w:rsid w:val="00510129"/>
    <w:rsid w:val="005140D7"/>
    <w:rsid w:val="005167FF"/>
    <w:rsid w:val="00520898"/>
    <w:rsid w:val="00521B9E"/>
    <w:rsid w:val="0052755E"/>
    <w:rsid w:val="0053028D"/>
    <w:rsid w:val="005309B6"/>
    <w:rsid w:val="00533AC2"/>
    <w:rsid w:val="00542C25"/>
    <w:rsid w:val="00545FB5"/>
    <w:rsid w:val="005465CD"/>
    <w:rsid w:val="005517ED"/>
    <w:rsid w:val="005656F1"/>
    <w:rsid w:val="00572116"/>
    <w:rsid w:val="00574961"/>
    <w:rsid w:val="005825A8"/>
    <w:rsid w:val="005841BF"/>
    <w:rsid w:val="00585FC7"/>
    <w:rsid w:val="0058753C"/>
    <w:rsid w:val="0059039E"/>
    <w:rsid w:val="00592588"/>
    <w:rsid w:val="00593CB2"/>
    <w:rsid w:val="005A6732"/>
    <w:rsid w:val="005B6381"/>
    <w:rsid w:val="005C31C4"/>
    <w:rsid w:val="005C42B5"/>
    <w:rsid w:val="005C7E5E"/>
    <w:rsid w:val="005D7ED4"/>
    <w:rsid w:val="005E79C6"/>
    <w:rsid w:val="005F4930"/>
    <w:rsid w:val="005F6C7E"/>
    <w:rsid w:val="005F7AB9"/>
    <w:rsid w:val="00601A7C"/>
    <w:rsid w:val="00605A42"/>
    <w:rsid w:val="0060660B"/>
    <w:rsid w:val="00607BF3"/>
    <w:rsid w:val="00611B9B"/>
    <w:rsid w:val="006142E5"/>
    <w:rsid w:val="00615D14"/>
    <w:rsid w:val="00616D2F"/>
    <w:rsid w:val="0062558E"/>
    <w:rsid w:val="00626000"/>
    <w:rsid w:val="006341B4"/>
    <w:rsid w:val="00634517"/>
    <w:rsid w:val="00635858"/>
    <w:rsid w:val="00645D9E"/>
    <w:rsid w:val="00647D10"/>
    <w:rsid w:val="00650A9C"/>
    <w:rsid w:val="006541CA"/>
    <w:rsid w:val="00671D76"/>
    <w:rsid w:val="00673478"/>
    <w:rsid w:val="00674613"/>
    <w:rsid w:val="00675D59"/>
    <w:rsid w:val="006769CF"/>
    <w:rsid w:val="00690B6E"/>
    <w:rsid w:val="00691D1C"/>
    <w:rsid w:val="00693C02"/>
    <w:rsid w:val="00694B38"/>
    <w:rsid w:val="006A2E68"/>
    <w:rsid w:val="006A35E5"/>
    <w:rsid w:val="006A4798"/>
    <w:rsid w:val="006B7A7E"/>
    <w:rsid w:val="006C164E"/>
    <w:rsid w:val="006C5874"/>
    <w:rsid w:val="006C7BD3"/>
    <w:rsid w:val="006D0429"/>
    <w:rsid w:val="006D0542"/>
    <w:rsid w:val="006D538E"/>
    <w:rsid w:val="006D6BCA"/>
    <w:rsid w:val="006E32A1"/>
    <w:rsid w:val="006E35E1"/>
    <w:rsid w:val="006E5DA4"/>
    <w:rsid w:val="006E6CDC"/>
    <w:rsid w:val="006E743A"/>
    <w:rsid w:val="006F0155"/>
    <w:rsid w:val="00700695"/>
    <w:rsid w:val="00700984"/>
    <w:rsid w:val="007123EC"/>
    <w:rsid w:val="00714C55"/>
    <w:rsid w:val="00715C21"/>
    <w:rsid w:val="00715E1B"/>
    <w:rsid w:val="00717A24"/>
    <w:rsid w:val="00721DE6"/>
    <w:rsid w:val="00725F9B"/>
    <w:rsid w:val="00726796"/>
    <w:rsid w:val="00741BA6"/>
    <w:rsid w:val="00752532"/>
    <w:rsid w:val="007532D8"/>
    <w:rsid w:val="007558E0"/>
    <w:rsid w:val="00756B0B"/>
    <w:rsid w:val="00757D08"/>
    <w:rsid w:val="007612EF"/>
    <w:rsid w:val="007811FD"/>
    <w:rsid w:val="00781B0D"/>
    <w:rsid w:val="00782F05"/>
    <w:rsid w:val="007866F9"/>
    <w:rsid w:val="00787287"/>
    <w:rsid w:val="00790F52"/>
    <w:rsid w:val="007A0CC9"/>
    <w:rsid w:val="007A3762"/>
    <w:rsid w:val="007B048F"/>
    <w:rsid w:val="007B4F5F"/>
    <w:rsid w:val="007D263D"/>
    <w:rsid w:val="007D417F"/>
    <w:rsid w:val="007D4262"/>
    <w:rsid w:val="007E6981"/>
    <w:rsid w:val="007F676E"/>
    <w:rsid w:val="00800EC9"/>
    <w:rsid w:val="008055F1"/>
    <w:rsid w:val="008065D1"/>
    <w:rsid w:val="0081094D"/>
    <w:rsid w:val="00810E19"/>
    <w:rsid w:val="00811C79"/>
    <w:rsid w:val="00814C70"/>
    <w:rsid w:val="00816C43"/>
    <w:rsid w:val="008271C3"/>
    <w:rsid w:val="00830FA8"/>
    <w:rsid w:val="00835CBF"/>
    <w:rsid w:val="0084269C"/>
    <w:rsid w:val="00844393"/>
    <w:rsid w:val="008509A6"/>
    <w:rsid w:val="00851276"/>
    <w:rsid w:val="008553D5"/>
    <w:rsid w:val="0085577A"/>
    <w:rsid w:val="008621E9"/>
    <w:rsid w:val="00862F0F"/>
    <w:rsid w:val="00884CD3"/>
    <w:rsid w:val="00885F98"/>
    <w:rsid w:val="00886EBB"/>
    <w:rsid w:val="008929DA"/>
    <w:rsid w:val="00892B76"/>
    <w:rsid w:val="008A2430"/>
    <w:rsid w:val="008A767B"/>
    <w:rsid w:val="008A7C36"/>
    <w:rsid w:val="008B7846"/>
    <w:rsid w:val="008C0A03"/>
    <w:rsid w:val="008C156D"/>
    <w:rsid w:val="008C22CF"/>
    <w:rsid w:val="008C6240"/>
    <w:rsid w:val="008D0841"/>
    <w:rsid w:val="008E1426"/>
    <w:rsid w:val="008E4D91"/>
    <w:rsid w:val="008E7D3B"/>
    <w:rsid w:val="008F072A"/>
    <w:rsid w:val="008F0C3B"/>
    <w:rsid w:val="008F49D0"/>
    <w:rsid w:val="008F74BB"/>
    <w:rsid w:val="008F7BA4"/>
    <w:rsid w:val="00902F68"/>
    <w:rsid w:val="00906AF1"/>
    <w:rsid w:val="00916C66"/>
    <w:rsid w:val="009208B9"/>
    <w:rsid w:val="0092434C"/>
    <w:rsid w:val="00925BF5"/>
    <w:rsid w:val="00934A18"/>
    <w:rsid w:val="00937BB4"/>
    <w:rsid w:val="00945E93"/>
    <w:rsid w:val="00956470"/>
    <w:rsid w:val="00976B44"/>
    <w:rsid w:val="00976E74"/>
    <w:rsid w:val="009779DB"/>
    <w:rsid w:val="00980D7E"/>
    <w:rsid w:val="00982084"/>
    <w:rsid w:val="0098422B"/>
    <w:rsid w:val="009865F6"/>
    <w:rsid w:val="00994CAA"/>
    <w:rsid w:val="009A21B3"/>
    <w:rsid w:val="009B6F44"/>
    <w:rsid w:val="009C099F"/>
    <w:rsid w:val="009C55EA"/>
    <w:rsid w:val="009D5B24"/>
    <w:rsid w:val="009E1645"/>
    <w:rsid w:val="009E6BD6"/>
    <w:rsid w:val="009F4C72"/>
    <w:rsid w:val="009F6F6D"/>
    <w:rsid w:val="00A000D1"/>
    <w:rsid w:val="00A0121F"/>
    <w:rsid w:val="00A041F1"/>
    <w:rsid w:val="00A15D77"/>
    <w:rsid w:val="00A21AF2"/>
    <w:rsid w:val="00A27316"/>
    <w:rsid w:val="00A32B11"/>
    <w:rsid w:val="00A42B09"/>
    <w:rsid w:val="00A50CB8"/>
    <w:rsid w:val="00A5166A"/>
    <w:rsid w:val="00A5191F"/>
    <w:rsid w:val="00A5203E"/>
    <w:rsid w:val="00A52B69"/>
    <w:rsid w:val="00A53266"/>
    <w:rsid w:val="00A5511D"/>
    <w:rsid w:val="00A56A61"/>
    <w:rsid w:val="00A6484B"/>
    <w:rsid w:val="00A65668"/>
    <w:rsid w:val="00A72235"/>
    <w:rsid w:val="00A76748"/>
    <w:rsid w:val="00A771C6"/>
    <w:rsid w:val="00A77AA2"/>
    <w:rsid w:val="00A851D4"/>
    <w:rsid w:val="00A8557F"/>
    <w:rsid w:val="00A92A18"/>
    <w:rsid w:val="00AB366A"/>
    <w:rsid w:val="00AB6AA2"/>
    <w:rsid w:val="00AC2083"/>
    <w:rsid w:val="00AC5FCD"/>
    <w:rsid w:val="00AC7976"/>
    <w:rsid w:val="00AD1809"/>
    <w:rsid w:val="00AD1EDA"/>
    <w:rsid w:val="00AD4E04"/>
    <w:rsid w:val="00AD75C0"/>
    <w:rsid w:val="00AE2692"/>
    <w:rsid w:val="00AE3F06"/>
    <w:rsid w:val="00B02AD1"/>
    <w:rsid w:val="00B061E8"/>
    <w:rsid w:val="00B062EB"/>
    <w:rsid w:val="00B15B04"/>
    <w:rsid w:val="00B161A4"/>
    <w:rsid w:val="00B31306"/>
    <w:rsid w:val="00B348B9"/>
    <w:rsid w:val="00B372C1"/>
    <w:rsid w:val="00B3797F"/>
    <w:rsid w:val="00B4260B"/>
    <w:rsid w:val="00B441FB"/>
    <w:rsid w:val="00B44A82"/>
    <w:rsid w:val="00B452D1"/>
    <w:rsid w:val="00B46135"/>
    <w:rsid w:val="00B5347F"/>
    <w:rsid w:val="00B670C5"/>
    <w:rsid w:val="00B70676"/>
    <w:rsid w:val="00B77C3D"/>
    <w:rsid w:val="00B805CE"/>
    <w:rsid w:val="00B80B96"/>
    <w:rsid w:val="00B81880"/>
    <w:rsid w:val="00B8457A"/>
    <w:rsid w:val="00B84743"/>
    <w:rsid w:val="00B84B1E"/>
    <w:rsid w:val="00B8669E"/>
    <w:rsid w:val="00B878A3"/>
    <w:rsid w:val="00B90446"/>
    <w:rsid w:val="00B94D31"/>
    <w:rsid w:val="00B97099"/>
    <w:rsid w:val="00BA09A4"/>
    <w:rsid w:val="00BA16C9"/>
    <w:rsid w:val="00BA6D9D"/>
    <w:rsid w:val="00BA7D3C"/>
    <w:rsid w:val="00BB0F9C"/>
    <w:rsid w:val="00BB612E"/>
    <w:rsid w:val="00BD431E"/>
    <w:rsid w:val="00BD5793"/>
    <w:rsid w:val="00BF3AEA"/>
    <w:rsid w:val="00BF41F2"/>
    <w:rsid w:val="00BF5C94"/>
    <w:rsid w:val="00BF6A48"/>
    <w:rsid w:val="00BF6F08"/>
    <w:rsid w:val="00C0104A"/>
    <w:rsid w:val="00C02122"/>
    <w:rsid w:val="00C02684"/>
    <w:rsid w:val="00C03BBC"/>
    <w:rsid w:val="00C0401A"/>
    <w:rsid w:val="00C0753A"/>
    <w:rsid w:val="00C10E9F"/>
    <w:rsid w:val="00C12968"/>
    <w:rsid w:val="00C1404E"/>
    <w:rsid w:val="00C2102A"/>
    <w:rsid w:val="00C22483"/>
    <w:rsid w:val="00C26355"/>
    <w:rsid w:val="00C26581"/>
    <w:rsid w:val="00C269E2"/>
    <w:rsid w:val="00C30827"/>
    <w:rsid w:val="00C37510"/>
    <w:rsid w:val="00C464B5"/>
    <w:rsid w:val="00C53BCD"/>
    <w:rsid w:val="00C56BB2"/>
    <w:rsid w:val="00C61480"/>
    <w:rsid w:val="00C64A9C"/>
    <w:rsid w:val="00C67A7F"/>
    <w:rsid w:val="00C72796"/>
    <w:rsid w:val="00C80542"/>
    <w:rsid w:val="00C80573"/>
    <w:rsid w:val="00C856E4"/>
    <w:rsid w:val="00C85837"/>
    <w:rsid w:val="00C86335"/>
    <w:rsid w:val="00C90C2A"/>
    <w:rsid w:val="00C9244C"/>
    <w:rsid w:val="00C93C93"/>
    <w:rsid w:val="00C9481E"/>
    <w:rsid w:val="00C959B2"/>
    <w:rsid w:val="00C96232"/>
    <w:rsid w:val="00C962D8"/>
    <w:rsid w:val="00CA6910"/>
    <w:rsid w:val="00CB3D49"/>
    <w:rsid w:val="00CC07B9"/>
    <w:rsid w:val="00CC15B6"/>
    <w:rsid w:val="00CC62AD"/>
    <w:rsid w:val="00CD29E9"/>
    <w:rsid w:val="00CD4FDB"/>
    <w:rsid w:val="00CE0CE5"/>
    <w:rsid w:val="00CE1DAD"/>
    <w:rsid w:val="00CE4FFB"/>
    <w:rsid w:val="00CE5B68"/>
    <w:rsid w:val="00CE7E45"/>
    <w:rsid w:val="00CF08B2"/>
    <w:rsid w:val="00CF20E3"/>
    <w:rsid w:val="00D04FC4"/>
    <w:rsid w:val="00D2405C"/>
    <w:rsid w:val="00D25D7B"/>
    <w:rsid w:val="00D26D70"/>
    <w:rsid w:val="00D319F0"/>
    <w:rsid w:val="00D404C3"/>
    <w:rsid w:val="00D50B09"/>
    <w:rsid w:val="00D560D6"/>
    <w:rsid w:val="00D6685C"/>
    <w:rsid w:val="00D67243"/>
    <w:rsid w:val="00D71563"/>
    <w:rsid w:val="00D74BA3"/>
    <w:rsid w:val="00D814E9"/>
    <w:rsid w:val="00D8570A"/>
    <w:rsid w:val="00D937B4"/>
    <w:rsid w:val="00D97EF6"/>
    <w:rsid w:val="00DA273A"/>
    <w:rsid w:val="00DB48DE"/>
    <w:rsid w:val="00DB72E6"/>
    <w:rsid w:val="00DB7990"/>
    <w:rsid w:val="00DC6A39"/>
    <w:rsid w:val="00DC7506"/>
    <w:rsid w:val="00DD109C"/>
    <w:rsid w:val="00DE0565"/>
    <w:rsid w:val="00DE0E17"/>
    <w:rsid w:val="00DE18D0"/>
    <w:rsid w:val="00DE2280"/>
    <w:rsid w:val="00DE2708"/>
    <w:rsid w:val="00DE5CF7"/>
    <w:rsid w:val="00E023ED"/>
    <w:rsid w:val="00E07BB5"/>
    <w:rsid w:val="00E11E09"/>
    <w:rsid w:val="00E12284"/>
    <w:rsid w:val="00E149EC"/>
    <w:rsid w:val="00E173C0"/>
    <w:rsid w:val="00E20DA1"/>
    <w:rsid w:val="00E21A5F"/>
    <w:rsid w:val="00E21F8D"/>
    <w:rsid w:val="00E23C42"/>
    <w:rsid w:val="00E261B9"/>
    <w:rsid w:val="00E42C46"/>
    <w:rsid w:val="00E44FAB"/>
    <w:rsid w:val="00E52B24"/>
    <w:rsid w:val="00E5426C"/>
    <w:rsid w:val="00E56391"/>
    <w:rsid w:val="00E62ADC"/>
    <w:rsid w:val="00E62DF6"/>
    <w:rsid w:val="00E66D51"/>
    <w:rsid w:val="00E70C98"/>
    <w:rsid w:val="00E74B39"/>
    <w:rsid w:val="00E758EE"/>
    <w:rsid w:val="00E844E7"/>
    <w:rsid w:val="00E84738"/>
    <w:rsid w:val="00E84926"/>
    <w:rsid w:val="00E901C4"/>
    <w:rsid w:val="00E90CAF"/>
    <w:rsid w:val="00E91641"/>
    <w:rsid w:val="00E930DE"/>
    <w:rsid w:val="00E9419B"/>
    <w:rsid w:val="00E978AE"/>
    <w:rsid w:val="00EA44A5"/>
    <w:rsid w:val="00EA67A3"/>
    <w:rsid w:val="00EB2D6B"/>
    <w:rsid w:val="00EB3CFB"/>
    <w:rsid w:val="00EB63E0"/>
    <w:rsid w:val="00EC63A2"/>
    <w:rsid w:val="00EE206C"/>
    <w:rsid w:val="00EE7629"/>
    <w:rsid w:val="00EF2280"/>
    <w:rsid w:val="00F03C0B"/>
    <w:rsid w:val="00F13DC4"/>
    <w:rsid w:val="00F14BBD"/>
    <w:rsid w:val="00F1719E"/>
    <w:rsid w:val="00F24B1F"/>
    <w:rsid w:val="00F34C8F"/>
    <w:rsid w:val="00F3571D"/>
    <w:rsid w:val="00F46B22"/>
    <w:rsid w:val="00F50A6B"/>
    <w:rsid w:val="00F530AC"/>
    <w:rsid w:val="00F5397B"/>
    <w:rsid w:val="00F53C60"/>
    <w:rsid w:val="00F61566"/>
    <w:rsid w:val="00F668EB"/>
    <w:rsid w:val="00F67A11"/>
    <w:rsid w:val="00F7615D"/>
    <w:rsid w:val="00F81706"/>
    <w:rsid w:val="00F848AF"/>
    <w:rsid w:val="00F86835"/>
    <w:rsid w:val="00F86B3E"/>
    <w:rsid w:val="00F90B3C"/>
    <w:rsid w:val="00F92023"/>
    <w:rsid w:val="00F92F66"/>
    <w:rsid w:val="00F945D9"/>
    <w:rsid w:val="00FA5255"/>
    <w:rsid w:val="00FB6734"/>
    <w:rsid w:val="00FE1F21"/>
    <w:rsid w:val="00FE2C78"/>
    <w:rsid w:val="00FE5219"/>
    <w:rsid w:val="00FE7518"/>
    <w:rsid w:val="00FE7D44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5C6F3"/>
  <w15:docId w15:val="{2DAD442E-D386-4B44-950F-A20489A5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68E06-4445-4015-8028-B62F003D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43</TotalTime>
  <Pages>1</Pages>
  <Words>384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14</cp:revision>
  <cp:lastPrinted>2025-07-23T11:22:00Z</cp:lastPrinted>
  <dcterms:created xsi:type="dcterms:W3CDTF">2025-08-15T08:35:00Z</dcterms:created>
  <dcterms:modified xsi:type="dcterms:W3CDTF">2025-08-15T09:34:00Z</dcterms:modified>
</cp:coreProperties>
</file>