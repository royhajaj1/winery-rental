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D51F" w14:textId="5A7E4734" w:rsidR="00B8669E" w:rsidRPr="001E6713" w:rsidRDefault="00A536AD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18.3.25</w:t>
      </w:r>
    </w:p>
    <w:p w14:paraId="725DD083" w14:textId="6D1653A5" w:rsidR="001E6713" w:rsidRPr="00320E5A" w:rsidRDefault="001E6713" w:rsidP="00AD7AAC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A536AD">
        <w:rPr>
          <w:rFonts w:cs="Arial" w:hint="cs"/>
          <w:sz w:val="26"/>
          <w:szCs w:val="26"/>
          <w:rtl/>
        </w:rPr>
        <w:t>דרור</w:t>
      </w:r>
      <w:r w:rsidR="003B5DCA">
        <w:rPr>
          <w:rFonts w:cs="Arial" w:hint="cs"/>
          <w:sz w:val="26"/>
          <w:szCs w:val="26"/>
          <w:rtl/>
        </w:rPr>
        <w:t xml:space="preserve"> </w:t>
      </w:r>
      <w:r w:rsidR="003B5DCA">
        <w:rPr>
          <w:rFonts w:cs="Arial"/>
          <w:sz w:val="26"/>
          <w:szCs w:val="26"/>
          <w:rtl/>
        </w:rPr>
        <w:t>–</w:t>
      </w:r>
      <w:r w:rsidR="003B5DCA">
        <w:rPr>
          <w:rFonts w:cs="Arial" w:hint="cs"/>
          <w:sz w:val="26"/>
          <w:szCs w:val="26"/>
          <w:rtl/>
        </w:rPr>
        <w:t xml:space="preserve"> חברת </w:t>
      </w:r>
      <w:r w:rsidR="00A536AD">
        <w:rPr>
          <w:rFonts w:cs="Arial" w:hint="cs"/>
          <w:sz w:val="26"/>
          <w:szCs w:val="26"/>
          <w:rtl/>
        </w:rPr>
        <w:t>תקשוב</w:t>
      </w:r>
    </w:p>
    <w:p w14:paraId="0C2CAA2F" w14:textId="673FD00E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B24DA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 xml:space="preserve">רוח </w:t>
      </w:r>
      <w:r w:rsidR="00FD28FD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620CF502" w14:textId="70E085D5" w:rsidR="00C468A6" w:rsidRPr="00320E5A" w:rsidRDefault="00E57018" w:rsidP="00C468A6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D80212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</w:t>
      </w:r>
      <w:r w:rsidR="00C468A6" w:rsidRPr="00320E5A">
        <w:rPr>
          <w:rFonts w:cs="Arial"/>
          <w:sz w:val="26"/>
          <w:szCs w:val="26"/>
          <w:rtl/>
        </w:rPr>
        <w:t>מרכז המבקרים</w:t>
      </w:r>
      <w:r w:rsidR="00C468A6">
        <w:rPr>
          <w:rFonts w:cs="Arial" w:hint="cs"/>
          <w:sz w:val="26"/>
          <w:szCs w:val="26"/>
          <w:rtl/>
        </w:rPr>
        <w:t xml:space="preserve"> הממוזג</w:t>
      </w:r>
      <w:r w:rsidR="00C468A6">
        <w:rPr>
          <w:rFonts w:cs="Arial"/>
          <w:sz w:val="26"/>
          <w:szCs w:val="26"/>
          <w:rtl/>
        </w:rPr>
        <w:t xml:space="preserve"> </w:t>
      </w:r>
      <w:r w:rsidR="00C468A6">
        <w:rPr>
          <w:rFonts w:cs="Arial" w:hint="cs"/>
          <w:sz w:val="26"/>
          <w:szCs w:val="26"/>
          <w:rtl/>
        </w:rPr>
        <w:t>(בגודל של כ- 6</w:t>
      </w:r>
      <w:r w:rsidR="00C468A6">
        <w:rPr>
          <w:rFonts w:cs="Arial"/>
          <w:sz w:val="26"/>
          <w:szCs w:val="26"/>
        </w:rPr>
        <w:t>X</w:t>
      </w:r>
      <w:r w:rsidR="00C468A6">
        <w:rPr>
          <w:rFonts w:cs="Arial" w:hint="cs"/>
          <w:sz w:val="26"/>
          <w:szCs w:val="26"/>
          <w:rtl/>
        </w:rPr>
        <w:t xml:space="preserve">9 מ"ר) </w:t>
      </w:r>
      <w:r w:rsidR="00C468A6">
        <w:rPr>
          <w:rFonts w:cs="Arial"/>
          <w:sz w:val="26"/>
          <w:szCs w:val="26"/>
          <w:rtl/>
        </w:rPr>
        <w:t>נמצא בסמוך</w:t>
      </w:r>
      <w:r w:rsidR="00C468A6">
        <w:rPr>
          <w:rFonts w:cs="Arial" w:hint="cs"/>
          <w:sz w:val="26"/>
          <w:szCs w:val="26"/>
          <w:rtl/>
        </w:rPr>
        <w:t xml:space="preserve"> </w:t>
      </w:r>
      <w:r w:rsidR="00C468A6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C468A6" w:rsidRPr="00320E5A">
        <w:rPr>
          <w:rFonts w:cs="Arial" w:hint="cs"/>
          <w:sz w:val="26"/>
          <w:szCs w:val="26"/>
          <w:rtl/>
        </w:rPr>
        <w:t>א</w:t>
      </w:r>
      <w:r w:rsidR="00C468A6" w:rsidRPr="00320E5A">
        <w:rPr>
          <w:rFonts w:cs="Arial"/>
          <w:sz w:val="26"/>
          <w:szCs w:val="26"/>
          <w:rtl/>
        </w:rPr>
        <w:t>ל הכרם</w:t>
      </w:r>
      <w:r w:rsidR="00C468A6" w:rsidRPr="00320E5A">
        <w:rPr>
          <w:rFonts w:cs="Arial" w:hint="cs"/>
          <w:sz w:val="26"/>
          <w:szCs w:val="26"/>
          <w:rtl/>
        </w:rPr>
        <w:t>.</w:t>
      </w:r>
    </w:p>
    <w:p w14:paraId="72ED60DA" w14:textId="06613354" w:rsidR="004C25CF" w:rsidRDefault="00E57018" w:rsidP="004C25CF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 xml:space="preserve">אירוח </w:t>
      </w:r>
      <w:r w:rsidR="00101A11">
        <w:rPr>
          <w:rFonts w:cs="Arial" w:hint="cs"/>
          <w:sz w:val="26"/>
          <w:szCs w:val="26"/>
          <w:u w:val="single"/>
          <w:rtl/>
        </w:rPr>
        <w:t xml:space="preserve">לעד </w:t>
      </w:r>
      <w:r w:rsidR="00A536AD">
        <w:rPr>
          <w:rFonts w:cs="Arial" w:hint="cs"/>
          <w:sz w:val="26"/>
          <w:szCs w:val="26"/>
          <w:u w:val="single"/>
          <w:rtl/>
        </w:rPr>
        <w:t>30</w:t>
      </w:r>
      <w:r>
        <w:rPr>
          <w:rFonts w:cs="Arial" w:hint="cs"/>
          <w:sz w:val="26"/>
          <w:szCs w:val="26"/>
          <w:u w:val="single"/>
          <w:rtl/>
        </w:rPr>
        <w:t xml:space="preserve"> מ</w:t>
      </w:r>
      <w:r w:rsidRPr="001E6713">
        <w:rPr>
          <w:rFonts w:cs="Arial" w:hint="cs"/>
          <w:sz w:val="26"/>
          <w:szCs w:val="26"/>
          <w:u w:val="single"/>
          <w:rtl/>
        </w:rPr>
        <w:t xml:space="preserve">שתתפים </w:t>
      </w:r>
      <w:r>
        <w:rPr>
          <w:rFonts w:hint="cs"/>
          <w:sz w:val="26"/>
          <w:szCs w:val="26"/>
          <w:u w:val="single"/>
          <w:rtl/>
        </w:rPr>
        <w:t>בתארי</w:t>
      </w:r>
      <w:r w:rsidR="00101A11">
        <w:rPr>
          <w:rFonts w:hint="cs"/>
          <w:sz w:val="26"/>
          <w:szCs w:val="26"/>
          <w:u w:val="single"/>
          <w:rtl/>
        </w:rPr>
        <w:t>ך</w:t>
      </w:r>
      <w:r w:rsidR="003344C5">
        <w:rPr>
          <w:rFonts w:hint="cs"/>
          <w:sz w:val="26"/>
          <w:szCs w:val="26"/>
          <w:u w:val="single"/>
          <w:rtl/>
        </w:rPr>
        <w:t xml:space="preserve"> </w:t>
      </w:r>
      <w:r w:rsidR="00A536AD">
        <w:rPr>
          <w:rFonts w:hint="cs"/>
          <w:sz w:val="26"/>
          <w:szCs w:val="26"/>
          <w:u w:val="single"/>
          <w:rtl/>
        </w:rPr>
        <w:t xml:space="preserve">25.3.25 </w:t>
      </w:r>
      <w:r w:rsidR="002904E0">
        <w:rPr>
          <w:rFonts w:hint="cs"/>
          <w:sz w:val="26"/>
          <w:szCs w:val="26"/>
          <w:u w:val="single"/>
          <w:rtl/>
        </w:rPr>
        <w:t>בשעות</w:t>
      </w:r>
      <w:r w:rsidR="00513BE0">
        <w:rPr>
          <w:rFonts w:hint="cs"/>
          <w:sz w:val="26"/>
          <w:szCs w:val="26"/>
          <w:u w:val="single"/>
          <w:rtl/>
        </w:rPr>
        <w:t xml:space="preserve"> </w:t>
      </w:r>
      <w:r w:rsidR="00A536AD">
        <w:rPr>
          <w:rFonts w:hint="cs"/>
          <w:sz w:val="26"/>
          <w:szCs w:val="26"/>
          <w:u w:val="single"/>
          <w:rtl/>
        </w:rPr>
        <w:t xml:space="preserve">12:00 </w:t>
      </w:r>
      <w:r w:rsidR="00A536AD">
        <w:rPr>
          <w:sz w:val="26"/>
          <w:szCs w:val="26"/>
          <w:u w:val="single"/>
          <w:rtl/>
        </w:rPr>
        <w:t>–</w:t>
      </w:r>
      <w:r w:rsidR="00A536AD">
        <w:rPr>
          <w:rFonts w:hint="cs"/>
          <w:sz w:val="26"/>
          <w:szCs w:val="26"/>
          <w:u w:val="single"/>
          <w:rtl/>
        </w:rPr>
        <w:t xml:space="preserve"> 14:00</w:t>
      </w:r>
    </w:p>
    <w:p w14:paraId="5DA4BA63" w14:textId="09425557" w:rsidR="00A536AD" w:rsidRPr="00A536AD" w:rsidRDefault="00A536AD" w:rsidP="004C25CF">
      <w:pPr>
        <w:rPr>
          <w:sz w:val="26"/>
          <w:szCs w:val="26"/>
          <w:rtl/>
        </w:rPr>
      </w:pPr>
      <w:r w:rsidRPr="00A536AD">
        <w:rPr>
          <w:rFonts w:hint="cs"/>
          <w:sz w:val="26"/>
          <w:szCs w:val="26"/>
          <w:rtl/>
        </w:rPr>
        <w:t>האירוח יתקיים במדשאה בסמוך לכרם בפינה מוצלת</w:t>
      </w:r>
      <w:r w:rsidR="000F7447">
        <w:rPr>
          <w:rFonts w:hint="cs"/>
          <w:sz w:val="26"/>
          <w:szCs w:val="26"/>
          <w:rtl/>
        </w:rPr>
        <w:t>.</w:t>
      </w:r>
    </w:p>
    <w:p w14:paraId="2D3A8853" w14:textId="13A11A46" w:rsidR="0008659F" w:rsidRDefault="00E57018" w:rsidP="0008659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</w:t>
      </w:r>
    </w:p>
    <w:p w14:paraId="17FBCF3C" w14:textId="77777777" w:rsidR="000F7447" w:rsidRPr="000F7447" w:rsidRDefault="00513BE0" w:rsidP="00C24A2F">
      <w:pPr>
        <w:pStyle w:val="aa"/>
        <w:numPr>
          <w:ilvl w:val="0"/>
          <w:numId w:val="6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 xml:space="preserve">סיור בכרם עם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כולל הסברים על גידול הענבים והכנת היין, הסיפור שלנו, טעימות של </w:t>
      </w:r>
      <w:r w:rsidR="000F7447">
        <w:rPr>
          <w:rFonts w:ascii="Arial" w:hAnsi="Arial" w:cs="Arial" w:hint="cs"/>
          <w:sz w:val="26"/>
          <w:szCs w:val="26"/>
          <w:rtl/>
        </w:rPr>
        <w:t>2</w:t>
      </w:r>
      <w:r>
        <w:rPr>
          <w:rFonts w:ascii="Arial" w:hAnsi="Arial" w:cs="Arial" w:hint="cs"/>
          <w:sz w:val="26"/>
          <w:szCs w:val="26"/>
          <w:rtl/>
        </w:rPr>
        <w:t xml:space="preserve"> מיינות היקב.</w:t>
      </w:r>
      <w:r w:rsidR="00A04BBD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5345B648" w14:textId="77777777" w:rsidR="000F7447" w:rsidRDefault="000F7447" w:rsidP="000F7447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לצד הטעימות פלטת גבינות זוגיות ( כולל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גבינות, ירקות, זיתים, קרקרים/ לחם).</w:t>
      </w:r>
      <w:r w:rsidR="00513BE0">
        <w:rPr>
          <w:rFonts w:ascii="Arial" w:hAnsi="Arial" w:cs="Arial" w:hint="cs"/>
          <w:sz w:val="26"/>
          <w:szCs w:val="26"/>
          <w:rtl/>
        </w:rPr>
        <w:t xml:space="preserve">      </w:t>
      </w:r>
    </w:p>
    <w:p w14:paraId="0461B23B" w14:textId="77777777" w:rsidR="000F7447" w:rsidRDefault="000F7447" w:rsidP="000F7447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p w14:paraId="75A75BB2" w14:textId="78CA9EA2" w:rsidR="0008659F" w:rsidRPr="000F7447" w:rsidRDefault="00AF5106" w:rsidP="000F7447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  <w:r w:rsidRPr="000F7447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0F7447">
        <w:rPr>
          <w:rFonts w:ascii="Arial" w:hAnsi="Arial" w:cs="Arial"/>
          <w:sz w:val="26"/>
          <w:szCs w:val="26"/>
          <w:u w:val="single"/>
          <w:rtl/>
        </w:rPr>
        <w:t>–</w:t>
      </w:r>
      <w:r w:rsidRPr="000F7447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C47E94">
        <w:rPr>
          <w:rFonts w:ascii="Arial" w:hAnsi="Arial" w:cs="Arial" w:hint="cs"/>
          <w:sz w:val="26"/>
          <w:szCs w:val="26"/>
          <w:u w:val="single"/>
          <w:rtl/>
        </w:rPr>
        <w:t>3,</w:t>
      </w:r>
      <w:r w:rsidR="008E7550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C47E94">
        <w:rPr>
          <w:rFonts w:ascii="Arial" w:hAnsi="Arial" w:cs="Arial" w:hint="cs"/>
          <w:sz w:val="26"/>
          <w:szCs w:val="26"/>
          <w:u w:val="single"/>
          <w:rtl/>
        </w:rPr>
        <w:t>00</w:t>
      </w:r>
      <w:r w:rsidRPr="000F7447">
        <w:rPr>
          <w:rFonts w:ascii="Arial" w:hAnsi="Arial" w:cs="Arial" w:hint="cs"/>
          <w:sz w:val="26"/>
          <w:szCs w:val="26"/>
          <w:u w:val="single"/>
          <w:rtl/>
        </w:rPr>
        <w:t xml:space="preserve"> ₪ </w:t>
      </w:r>
      <w:r w:rsidR="00BC4DBD" w:rsidRPr="000F7447">
        <w:rPr>
          <w:rFonts w:ascii="Arial" w:hAnsi="Arial" w:cs="Arial" w:hint="cs"/>
          <w:sz w:val="26"/>
          <w:szCs w:val="26"/>
          <w:u w:val="single"/>
          <w:rtl/>
        </w:rPr>
        <w:t xml:space="preserve">לא </w:t>
      </w:r>
      <w:r w:rsidRPr="000F7447">
        <w:rPr>
          <w:rFonts w:ascii="Arial" w:hAnsi="Arial" w:cs="Arial" w:hint="cs"/>
          <w:sz w:val="26"/>
          <w:szCs w:val="26"/>
          <w:u w:val="single"/>
          <w:rtl/>
        </w:rPr>
        <w:t>כולל מע"מ.</w:t>
      </w:r>
    </w:p>
    <w:p w14:paraId="79099D94" w14:textId="77777777" w:rsidR="007E515C" w:rsidRDefault="007E515C" w:rsidP="007E515C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</w:p>
    <w:p w14:paraId="02797CFD" w14:textId="77777777" w:rsidR="008E5939" w:rsidRPr="008E5939" w:rsidRDefault="008E5939" w:rsidP="008E5939">
      <w:pPr>
        <w:pStyle w:val="aa"/>
        <w:rPr>
          <w:rFonts w:ascii="Arial" w:hAnsi="Arial" w:cs="Arial"/>
          <w:sz w:val="26"/>
          <w:szCs w:val="26"/>
          <w:u w:val="single"/>
          <w:rtl/>
        </w:rPr>
      </w:pPr>
    </w:p>
    <w:p w14:paraId="7369EA20" w14:textId="5694C09C" w:rsidR="001E6713" w:rsidRDefault="003A713F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 w:rsidR="000958AE">
        <w:rPr>
          <w:rFonts w:ascii="Arial" w:hAnsi="Arial" w:cs="Arial" w:hint="cs"/>
          <w:sz w:val="26"/>
          <w:szCs w:val="26"/>
          <w:rtl/>
        </w:rPr>
        <w:t>ביום האירוח.</w:t>
      </w:r>
      <w:r w:rsidR="00450D21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1600E06F" w14:textId="7AD5BC8C" w:rsidR="00450D21" w:rsidRPr="00450D21" w:rsidRDefault="00450D21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59F33843" w14:textId="5ED4B525" w:rsidR="00F747CF" w:rsidRDefault="00450D21" w:rsidP="00F747CF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="00A92AB1">
        <w:rPr>
          <w:rFonts w:ascii="Arial" w:hAnsi="Arial" w:cs="Arial" w:hint="cs"/>
          <w:sz w:val="26"/>
          <w:szCs w:val="26"/>
          <w:rtl/>
        </w:rPr>
        <w:t xml:space="preserve"> והלאה מלא</w:t>
      </w:r>
      <w:r w:rsidR="00F747CF">
        <w:rPr>
          <w:rFonts w:ascii="Arial" w:hAnsi="Arial" w:cs="Arial" w:hint="cs"/>
          <w:sz w:val="26"/>
          <w:szCs w:val="26"/>
          <w:rtl/>
        </w:rPr>
        <w:t>.</w:t>
      </w:r>
    </w:p>
    <w:p w14:paraId="317FDBD1" w14:textId="77777777" w:rsidR="00276736" w:rsidRDefault="00276736" w:rsidP="00276736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308CD8A9" w14:textId="77777777" w:rsidR="00276736" w:rsidRPr="00F747CF" w:rsidRDefault="00276736" w:rsidP="00276736">
      <w:pPr>
        <w:pStyle w:val="aa"/>
        <w:bidi/>
        <w:rPr>
          <w:rFonts w:ascii="Arial" w:hAnsi="Arial" w:cs="Arial"/>
          <w:sz w:val="26"/>
          <w:szCs w:val="26"/>
        </w:rPr>
      </w:pPr>
    </w:p>
    <w:p w14:paraId="4147D565" w14:textId="5F8B6CB0" w:rsidR="001E6713" w:rsidRPr="001E6713" w:rsidRDefault="00450D21" w:rsidP="001A0AA4">
      <w:pPr>
        <w:ind w:left="360"/>
        <w:rPr>
          <w:rFonts w:ascii="Arial" w:hAnsi="Arial" w:cs="Arial"/>
          <w:sz w:val="26"/>
          <w:szCs w:val="26"/>
          <w:rtl/>
        </w:rPr>
      </w:pPr>
      <w:r w:rsidRPr="00F747CF">
        <w:rPr>
          <w:rFonts w:ascii="Arial" w:hAnsi="Arial" w:cs="Arial"/>
          <w:sz w:val="26"/>
          <w:szCs w:val="26"/>
          <w:rtl/>
        </w:rPr>
        <w:t xml:space="preserve">           </w:t>
      </w:r>
      <w:r w:rsidR="001E6713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="001E6713"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7BD2629F" w14:textId="77777777" w:rsid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sectPr w:rsidR="001E6713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B07A1" w14:textId="77777777" w:rsidR="00FC68A8" w:rsidRDefault="00FC68A8" w:rsidP="0022799C">
      <w:pPr>
        <w:spacing w:after="0" w:line="240" w:lineRule="auto"/>
      </w:pPr>
      <w:r>
        <w:separator/>
      </w:r>
    </w:p>
  </w:endnote>
  <w:endnote w:type="continuationSeparator" w:id="0">
    <w:p w14:paraId="11FB5181" w14:textId="77777777" w:rsidR="00FC68A8" w:rsidRDefault="00FC68A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DC8D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6CAE17F4" wp14:editId="6DD9D476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52E94" w14:textId="77777777" w:rsidR="00FC68A8" w:rsidRDefault="00FC68A8" w:rsidP="0022799C">
      <w:pPr>
        <w:spacing w:after="0" w:line="240" w:lineRule="auto"/>
      </w:pPr>
      <w:r>
        <w:separator/>
      </w:r>
    </w:p>
  </w:footnote>
  <w:footnote w:type="continuationSeparator" w:id="0">
    <w:p w14:paraId="2E4EB4FB" w14:textId="77777777" w:rsidR="00FC68A8" w:rsidRDefault="00FC68A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1E2B1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571E5769" wp14:editId="420C4B35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9A0"/>
    <w:multiLevelType w:val="hybridMultilevel"/>
    <w:tmpl w:val="F30A86E6"/>
    <w:lvl w:ilvl="0" w:tplc="9662C89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E08"/>
    <w:multiLevelType w:val="hybridMultilevel"/>
    <w:tmpl w:val="AA5E82AC"/>
    <w:lvl w:ilvl="0" w:tplc="86EEF912">
      <w:start w:val="1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335E3"/>
    <w:multiLevelType w:val="hybridMultilevel"/>
    <w:tmpl w:val="4B624B90"/>
    <w:lvl w:ilvl="0" w:tplc="4968A55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F1B96"/>
    <w:multiLevelType w:val="hybridMultilevel"/>
    <w:tmpl w:val="7E9C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04175">
    <w:abstractNumId w:val="5"/>
  </w:num>
  <w:num w:numId="2" w16cid:durableId="772750350">
    <w:abstractNumId w:val="4"/>
  </w:num>
  <w:num w:numId="3" w16cid:durableId="1303535540">
    <w:abstractNumId w:val="1"/>
  </w:num>
  <w:num w:numId="4" w16cid:durableId="1607233768">
    <w:abstractNumId w:val="6"/>
  </w:num>
  <w:num w:numId="5" w16cid:durableId="915357173">
    <w:abstractNumId w:val="0"/>
  </w:num>
  <w:num w:numId="6" w16cid:durableId="1834445122">
    <w:abstractNumId w:val="3"/>
  </w:num>
  <w:num w:numId="7" w16cid:durableId="141632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62D8"/>
    <w:rsid w:val="00026717"/>
    <w:rsid w:val="00026ACF"/>
    <w:rsid w:val="00034542"/>
    <w:rsid w:val="00034C26"/>
    <w:rsid w:val="00045F44"/>
    <w:rsid w:val="00056BC2"/>
    <w:rsid w:val="000730D5"/>
    <w:rsid w:val="00075FC0"/>
    <w:rsid w:val="0007748F"/>
    <w:rsid w:val="00083B37"/>
    <w:rsid w:val="00084FE5"/>
    <w:rsid w:val="0008659F"/>
    <w:rsid w:val="0008762B"/>
    <w:rsid w:val="00093746"/>
    <w:rsid w:val="0009400E"/>
    <w:rsid w:val="000958AE"/>
    <w:rsid w:val="000B75AA"/>
    <w:rsid w:val="000C689F"/>
    <w:rsid w:val="000D2127"/>
    <w:rsid w:val="000D5E92"/>
    <w:rsid w:val="000D5EAD"/>
    <w:rsid w:val="000E1291"/>
    <w:rsid w:val="000E242A"/>
    <w:rsid w:val="000E259D"/>
    <w:rsid w:val="000F0614"/>
    <w:rsid w:val="000F0BB6"/>
    <w:rsid w:val="000F28E5"/>
    <w:rsid w:val="000F2B41"/>
    <w:rsid w:val="000F56FC"/>
    <w:rsid w:val="000F7447"/>
    <w:rsid w:val="0010028F"/>
    <w:rsid w:val="00101A11"/>
    <w:rsid w:val="00107106"/>
    <w:rsid w:val="00111120"/>
    <w:rsid w:val="001132DD"/>
    <w:rsid w:val="00117333"/>
    <w:rsid w:val="00124D56"/>
    <w:rsid w:val="00125C5F"/>
    <w:rsid w:val="00126C29"/>
    <w:rsid w:val="00137AD8"/>
    <w:rsid w:val="00140523"/>
    <w:rsid w:val="00145214"/>
    <w:rsid w:val="00145954"/>
    <w:rsid w:val="00156255"/>
    <w:rsid w:val="001566A3"/>
    <w:rsid w:val="00162D58"/>
    <w:rsid w:val="00162E62"/>
    <w:rsid w:val="00166B72"/>
    <w:rsid w:val="0016748D"/>
    <w:rsid w:val="0017225E"/>
    <w:rsid w:val="001744E4"/>
    <w:rsid w:val="00174ACC"/>
    <w:rsid w:val="00175E16"/>
    <w:rsid w:val="00182C92"/>
    <w:rsid w:val="001847CA"/>
    <w:rsid w:val="00184B26"/>
    <w:rsid w:val="00184D63"/>
    <w:rsid w:val="00191B08"/>
    <w:rsid w:val="00194D49"/>
    <w:rsid w:val="001964AF"/>
    <w:rsid w:val="001A0AA4"/>
    <w:rsid w:val="001A219A"/>
    <w:rsid w:val="001A2F5A"/>
    <w:rsid w:val="001A5650"/>
    <w:rsid w:val="001A7E2E"/>
    <w:rsid w:val="001A7E46"/>
    <w:rsid w:val="001B0770"/>
    <w:rsid w:val="001C271B"/>
    <w:rsid w:val="001C7D1C"/>
    <w:rsid w:val="001D1E2E"/>
    <w:rsid w:val="001D413E"/>
    <w:rsid w:val="001E0046"/>
    <w:rsid w:val="001E36C5"/>
    <w:rsid w:val="001E6604"/>
    <w:rsid w:val="001E6713"/>
    <w:rsid w:val="00200347"/>
    <w:rsid w:val="002017DA"/>
    <w:rsid w:val="002167F2"/>
    <w:rsid w:val="002174D8"/>
    <w:rsid w:val="00221BED"/>
    <w:rsid w:val="0022381F"/>
    <w:rsid w:val="0022799C"/>
    <w:rsid w:val="002310F6"/>
    <w:rsid w:val="00232AAA"/>
    <w:rsid w:val="00235A0B"/>
    <w:rsid w:val="00240BA5"/>
    <w:rsid w:val="00245F06"/>
    <w:rsid w:val="00251A14"/>
    <w:rsid w:val="0027111F"/>
    <w:rsid w:val="002717E0"/>
    <w:rsid w:val="00276736"/>
    <w:rsid w:val="0027699F"/>
    <w:rsid w:val="00283196"/>
    <w:rsid w:val="0028573E"/>
    <w:rsid w:val="00285BBD"/>
    <w:rsid w:val="002904E0"/>
    <w:rsid w:val="00292AE1"/>
    <w:rsid w:val="00295382"/>
    <w:rsid w:val="002963C9"/>
    <w:rsid w:val="002A0F1D"/>
    <w:rsid w:val="002A576C"/>
    <w:rsid w:val="002C0855"/>
    <w:rsid w:val="002C4F59"/>
    <w:rsid w:val="002C79F1"/>
    <w:rsid w:val="0030051B"/>
    <w:rsid w:val="0030546D"/>
    <w:rsid w:val="00315C88"/>
    <w:rsid w:val="003173F4"/>
    <w:rsid w:val="00326548"/>
    <w:rsid w:val="00327977"/>
    <w:rsid w:val="003344C5"/>
    <w:rsid w:val="00335681"/>
    <w:rsid w:val="003364C5"/>
    <w:rsid w:val="00337AF1"/>
    <w:rsid w:val="00342867"/>
    <w:rsid w:val="003471CF"/>
    <w:rsid w:val="00360D30"/>
    <w:rsid w:val="00361926"/>
    <w:rsid w:val="0037119B"/>
    <w:rsid w:val="00382167"/>
    <w:rsid w:val="00391C53"/>
    <w:rsid w:val="00392617"/>
    <w:rsid w:val="00392B9A"/>
    <w:rsid w:val="00393EEE"/>
    <w:rsid w:val="00394BF6"/>
    <w:rsid w:val="00397A59"/>
    <w:rsid w:val="003A713F"/>
    <w:rsid w:val="003A7DAF"/>
    <w:rsid w:val="003B128E"/>
    <w:rsid w:val="003B1F0C"/>
    <w:rsid w:val="003B5DCA"/>
    <w:rsid w:val="003B5FBA"/>
    <w:rsid w:val="003C292B"/>
    <w:rsid w:val="003D446B"/>
    <w:rsid w:val="003D51D6"/>
    <w:rsid w:val="003E3D92"/>
    <w:rsid w:val="003E5C9E"/>
    <w:rsid w:val="003F0898"/>
    <w:rsid w:val="003F12B8"/>
    <w:rsid w:val="003F50DF"/>
    <w:rsid w:val="00405201"/>
    <w:rsid w:val="004166A4"/>
    <w:rsid w:val="00426EAD"/>
    <w:rsid w:val="00450D21"/>
    <w:rsid w:val="00451448"/>
    <w:rsid w:val="00463FBE"/>
    <w:rsid w:val="00471DE1"/>
    <w:rsid w:val="00474559"/>
    <w:rsid w:val="0048357A"/>
    <w:rsid w:val="004923AB"/>
    <w:rsid w:val="004A02EB"/>
    <w:rsid w:val="004A2FFE"/>
    <w:rsid w:val="004A5D71"/>
    <w:rsid w:val="004A7628"/>
    <w:rsid w:val="004B24DA"/>
    <w:rsid w:val="004B463F"/>
    <w:rsid w:val="004C1E1E"/>
    <w:rsid w:val="004C25CF"/>
    <w:rsid w:val="004C2955"/>
    <w:rsid w:val="004C3432"/>
    <w:rsid w:val="004D2946"/>
    <w:rsid w:val="004E4559"/>
    <w:rsid w:val="0050717A"/>
    <w:rsid w:val="00510129"/>
    <w:rsid w:val="00513BE0"/>
    <w:rsid w:val="0051678B"/>
    <w:rsid w:val="005309B6"/>
    <w:rsid w:val="005379E2"/>
    <w:rsid w:val="00540A7A"/>
    <w:rsid w:val="00542C25"/>
    <w:rsid w:val="0055282C"/>
    <w:rsid w:val="00560A6C"/>
    <w:rsid w:val="00570322"/>
    <w:rsid w:val="00575A4A"/>
    <w:rsid w:val="0058753C"/>
    <w:rsid w:val="0059029C"/>
    <w:rsid w:val="00590350"/>
    <w:rsid w:val="00592588"/>
    <w:rsid w:val="005A1C90"/>
    <w:rsid w:val="005B5AC3"/>
    <w:rsid w:val="005B690B"/>
    <w:rsid w:val="005C0A0E"/>
    <w:rsid w:val="005C1A92"/>
    <w:rsid w:val="005C7E5E"/>
    <w:rsid w:val="005F4930"/>
    <w:rsid w:val="005F6C7E"/>
    <w:rsid w:val="005F751C"/>
    <w:rsid w:val="0060122F"/>
    <w:rsid w:val="00607BF3"/>
    <w:rsid w:val="006114D8"/>
    <w:rsid w:val="00622E70"/>
    <w:rsid w:val="006341B4"/>
    <w:rsid w:val="00635858"/>
    <w:rsid w:val="006427AA"/>
    <w:rsid w:val="00644251"/>
    <w:rsid w:val="00646C5F"/>
    <w:rsid w:val="006541CA"/>
    <w:rsid w:val="00654A38"/>
    <w:rsid w:val="00680845"/>
    <w:rsid w:val="00687C27"/>
    <w:rsid w:val="00690B6E"/>
    <w:rsid w:val="00690D41"/>
    <w:rsid w:val="006A5555"/>
    <w:rsid w:val="006B4B3A"/>
    <w:rsid w:val="006B6732"/>
    <w:rsid w:val="006C06CE"/>
    <w:rsid w:val="006C164E"/>
    <w:rsid w:val="006C59F7"/>
    <w:rsid w:val="006C7908"/>
    <w:rsid w:val="006C7BD3"/>
    <w:rsid w:val="006D52F8"/>
    <w:rsid w:val="006D5ED9"/>
    <w:rsid w:val="006E56E7"/>
    <w:rsid w:val="006E5DA4"/>
    <w:rsid w:val="00702BBD"/>
    <w:rsid w:val="00712BAB"/>
    <w:rsid w:val="007148AA"/>
    <w:rsid w:val="00715671"/>
    <w:rsid w:val="00715C21"/>
    <w:rsid w:val="00715E1B"/>
    <w:rsid w:val="00717A24"/>
    <w:rsid w:val="00725511"/>
    <w:rsid w:val="00736C99"/>
    <w:rsid w:val="00741171"/>
    <w:rsid w:val="007612EF"/>
    <w:rsid w:val="007617EA"/>
    <w:rsid w:val="00761A31"/>
    <w:rsid w:val="007866F9"/>
    <w:rsid w:val="007923D6"/>
    <w:rsid w:val="007A41D2"/>
    <w:rsid w:val="007B2683"/>
    <w:rsid w:val="007C7F09"/>
    <w:rsid w:val="007D417F"/>
    <w:rsid w:val="007E515C"/>
    <w:rsid w:val="007F580C"/>
    <w:rsid w:val="00805494"/>
    <w:rsid w:val="008271C3"/>
    <w:rsid w:val="00830018"/>
    <w:rsid w:val="008342D4"/>
    <w:rsid w:val="008351CB"/>
    <w:rsid w:val="008376F4"/>
    <w:rsid w:val="00840384"/>
    <w:rsid w:val="00841FB1"/>
    <w:rsid w:val="0084269C"/>
    <w:rsid w:val="00846957"/>
    <w:rsid w:val="00855AA3"/>
    <w:rsid w:val="008621E9"/>
    <w:rsid w:val="00862518"/>
    <w:rsid w:val="00880023"/>
    <w:rsid w:val="00886D7C"/>
    <w:rsid w:val="00892B76"/>
    <w:rsid w:val="00895AE1"/>
    <w:rsid w:val="00896579"/>
    <w:rsid w:val="008A2430"/>
    <w:rsid w:val="008A767B"/>
    <w:rsid w:val="008B09C2"/>
    <w:rsid w:val="008B4134"/>
    <w:rsid w:val="008B5CC8"/>
    <w:rsid w:val="008C0A03"/>
    <w:rsid w:val="008E16F9"/>
    <w:rsid w:val="008E5939"/>
    <w:rsid w:val="008E7550"/>
    <w:rsid w:val="008E7AE8"/>
    <w:rsid w:val="008F072A"/>
    <w:rsid w:val="008F7611"/>
    <w:rsid w:val="00910A05"/>
    <w:rsid w:val="009140E2"/>
    <w:rsid w:val="00923156"/>
    <w:rsid w:val="00923C4C"/>
    <w:rsid w:val="0092434C"/>
    <w:rsid w:val="009248E4"/>
    <w:rsid w:val="009262D9"/>
    <w:rsid w:val="00944CB8"/>
    <w:rsid w:val="00952CF3"/>
    <w:rsid w:val="009779DB"/>
    <w:rsid w:val="0098447B"/>
    <w:rsid w:val="00984A7D"/>
    <w:rsid w:val="00985DC2"/>
    <w:rsid w:val="00986FE5"/>
    <w:rsid w:val="00990439"/>
    <w:rsid w:val="009A04EC"/>
    <w:rsid w:val="009A21B3"/>
    <w:rsid w:val="009A4961"/>
    <w:rsid w:val="009A4AF7"/>
    <w:rsid w:val="009A5DB0"/>
    <w:rsid w:val="009B0024"/>
    <w:rsid w:val="009B4D07"/>
    <w:rsid w:val="009B6F44"/>
    <w:rsid w:val="009C1331"/>
    <w:rsid w:val="009D1CD5"/>
    <w:rsid w:val="009D2D6C"/>
    <w:rsid w:val="009E6AB7"/>
    <w:rsid w:val="009E713E"/>
    <w:rsid w:val="009F6F6D"/>
    <w:rsid w:val="00A000D1"/>
    <w:rsid w:val="00A0276C"/>
    <w:rsid w:val="00A04BBD"/>
    <w:rsid w:val="00A05555"/>
    <w:rsid w:val="00A079A6"/>
    <w:rsid w:val="00A32B11"/>
    <w:rsid w:val="00A34B85"/>
    <w:rsid w:val="00A41092"/>
    <w:rsid w:val="00A42308"/>
    <w:rsid w:val="00A50CB8"/>
    <w:rsid w:val="00A5191F"/>
    <w:rsid w:val="00A5203E"/>
    <w:rsid w:val="00A535A6"/>
    <w:rsid w:val="00A536AD"/>
    <w:rsid w:val="00A61B17"/>
    <w:rsid w:val="00A6484B"/>
    <w:rsid w:val="00A76748"/>
    <w:rsid w:val="00A76ADB"/>
    <w:rsid w:val="00A845F4"/>
    <w:rsid w:val="00A92AB1"/>
    <w:rsid w:val="00A953E1"/>
    <w:rsid w:val="00AA6984"/>
    <w:rsid w:val="00AA771F"/>
    <w:rsid w:val="00AB154D"/>
    <w:rsid w:val="00AB5661"/>
    <w:rsid w:val="00AB6AA2"/>
    <w:rsid w:val="00AC3CFF"/>
    <w:rsid w:val="00AC421D"/>
    <w:rsid w:val="00AC5C96"/>
    <w:rsid w:val="00AD1EDA"/>
    <w:rsid w:val="00AD7A24"/>
    <w:rsid w:val="00AD7AAC"/>
    <w:rsid w:val="00AE0D74"/>
    <w:rsid w:val="00AE7B67"/>
    <w:rsid w:val="00AF5106"/>
    <w:rsid w:val="00B062EB"/>
    <w:rsid w:val="00B06C19"/>
    <w:rsid w:val="00B23805"/>
    <w:rsid w:val="00B27CBF"/>
    <w:rsid w:val="00B44A82"/>
    <w:rsid w:val="00B452D1"/>
    <w:rsid w:val="00B526FE"/>
    <w:rsid w:val="00B53BC7"/>
    <w:rsid w:val="00B57E5D"/>
    <w:rsid w:val="00B627D5"/>
    <w:rsid w:val="00B72CD0"/>
    <w:rsid w:val="00B74ED0"/>
    <w:rsid w:val="00B761C7"/>
    <w:rsid w:val="00B76C50"/>
    <w:rsid w:val="00B80B96"/>
    <w:rsid w:val="00B84B1E"/>
    <w:rsid w:val="00B8669E"/>
    <w:rsid w:val="00B878A3"/>
    <w:rsid w:val="00B90446"/>
    <w:rsid w:val="00B97912"/>
    <w:rsid w:val="00BA16C9"/>
    <w:rsid w:val="00BA7D3C"/>
    <w:rsid w:val="00BB0F9C"/>
    <w:rsid w:val="00BB10F8"/>
    <w:rsid w:val="00BC4DBD"/>
    <w:rsid w:val="00BE3ACA"/>
    <w:rsid w:val="00BE5C59"/>
    <w:rsid w:val="00BF3AEA"/>
    <w:rsid w:val="00BF5C94"/>
    <w:rsid w:val="00C06C20"/>
    <w:rsid w:val="00C0753A"/>
    <w:rsid w:val="00C24A2F"/>
    <w:rsid w:val="00C30827"/>
    <w:rsid w:val="00C36033"/>
    <w:rsid w:val="00C362B1"/>
    <w:rsid w:val="00C36A82"/>
    <w:rsid w:val="00C37510"/>
    <w:rsid w:val="00C40CA3"/>
    <w:rsid w:val="00C43352"/>
    <w:rsid w:val="00C464B5"/>
    <w:rsid w:val="00C468A6"/>
    <w:rsid w:val="00C47E94"/>
    <w:rsid w:val="00C55D3F"/>
    <w:rsid w:val="00C578F5"/>
    <w:rsid w:val="00C63C3D"/>
    <w:rsid w:val="00C64A9C"/>
    <w:rsid w:val="00C67A7F"/>
    <w:rsid w:val="00C67E2D"/>
    <w:rsid w:val="00C959B2"/>
    <w:rsid w:val="00CC3432"/>
    <w:rsid w:val="00CC664E"/>
    <w:rsid w:val="00CD29E9"/>
    <w:rsid w:val="00CD3CA8"/>
    <w:rsid w:val="00CD3E82"/>
    <w:rsid w:val="00CE3143"/>
    <w:rsid w:val="00CE5B68"/>
    <w:rsid w:val="00CE65E6"/>
    <w:rsid w:val="00CF20E3"/>
    <w:rsid w:val="00CF361B"/>
    <w:rsid w:val="00D0464F"/>
    <w:rsid w:val="00D15DC5"/>
    <w:rsid w:val="00D171F6"/>
    <w:rsid w:val="00D223A5"/>
    <w:rsid w:val="00D469F1"/>
    <w:rsid w:val="00D46F6F"/>
    <w:rsid w:val="00D50F8E"/>
    <w:rsid w:val="00D51D76"/>
    <w:rsid w:val="00D5369A"/>
    <w:rsid w:val="00D5767E"/>
    <w:rsid w:val="00D6543D"/>
    <w:rsid w:val="00D80212"/>
    <w:rsid w:val="00D81D96"/>
    <w:rsid w:val="00D8570A"/>
    <w:rsid w:val="00D937B4"/>
    <w:rsid w:val="00D9464B"/>
    <w:rsid w:val="00DA6AC9"/>
    <w:rsid w:val="00DB3972"/>
    <w:rsid w:val="00DC6C7B"/>
    <w:rsid w:val="00DE2708"/>
    <w:rsid w:val="00DE668D"/>
    <w:rsid w:val="00DF777B"/>
    <w:rsid w:val="00E052E3"/>
    <w:rsid w:val="00E05CC3"/>
    <w:rsid w:val="00E13186"/>
    <w:rsid w:val="00E17232"/>
    <w:rsid w:val="00E173C0"/>
    <w:rsid w:val="00E21F8D"/>
    <w:rsid w:val="00E23C42"/>
    <w:rsid w:val="00E37CE0"/>
    <w:rsid w:val="00E44D93"/>
    <w:rsid w:val="00E5004C"/>
    <w:rsid w:val="00E51653"/>
    <w:rsid w:val="00E51A5C"/>
    <w:rsid w:val="00E52B24"/>
    <w:rsid w:val="00E564C7"/>
    <w:rsid w:val="00E57018"/>
    <w:rsid w:val="00E61335"/>
    <w:rsid w:val="00E66D51"/>
    <w:rsid w:val="00E73DC8"/>
    <w:rsid w:val="00E758EE"/>
    <w:rsid w:val="00E75C6A"/>
    <w:rsid w:val="00E85386"/>
    <w:rsid w:val="00E901C4"/>
    <w:rsid w:val="00E930DE"/>
    <w:rsid w:val="00EA66BC"/>
    <w:rsid w:val="00EB137E"/>
    <w:rsid w:val="00EB3CFB"/>
    <w:rsid w:val="00ED13E6"/>
    <w:rsid w:val="00EE52B1"/>
    <w:rsid w:val="00EF22DC"/>
    <w:rsid w:val="00EF5F0F"/>
    <w:rsid w:val="00EF6735"/>
    <w:rsid w:val="00EF79D8"/>
    <w:rsid w:val="00F05365"/>
    <w:rsid w:val="00F07B7E"/>
    <w:rsid w:val="00F13C60"/>
    <w:rsid w:val="00F140F6"/>
    <w:rsid w:val="00F36BA7"/>
    <w:rsid w:val="00F37F0C"/>
    <w:rsid w:val="00F41623"/>
    <w:rsid w:val="00F42D5D"/>
    <w:rsid w:val="00F4592B"/>
    <w:rsid w:val="00F46637"/>
    <w:rsid w:val="00F530AC"/>
    <w:rsid w:val="00F54DC7"/>
    <w:rsid w:val="00F668EB"/>
    <w:rsid w:val="00F747CF"/>
    <w:rsid w:val="00F74949"/>
    <w:rsid w:val="00F752F2"/>
    <w:rsid w:val="00F83BBA"/>
    <w:rsid w:val="00F84686"/>
    <w:rsid w:val="00F95B58"/>
    <w:rsid w:val="00FA172C"/>
    <w:rsid w:val="00FA2580"/>
    <w:rsid w:val="00FA6D3F"/>
    <w:rsid w:val="00FC2DA9"/>
    <w:rsid w:val="00FC68A8"/>
    <w:rsid w:val="00FD28FD"/>
    <w:rsid w:val="00FE1F21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70387"/>
  <w15:docId w15:val="{15B141B3-3AE2-4B79-B402-5E8666D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</TotalTime>
  <Pages>1</Pages>
  <Words>156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2024-09-17T10:13:00Z</cp:lastPrinted>
  <dcterms:created xsi:type="dcterms:W3CDTF">2025-03-18T11:43:00Z</dcterms:created>
  <dcterms:modified xsi:type="dcterms:W3CDTF">2025-03-18T11:47:00Z</dcterms:modified>
</cp:coreProperties>
</file>