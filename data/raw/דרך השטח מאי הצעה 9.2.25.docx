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176F5EE1" w:rsidR="00B8669E" w:rsidRPr="0039712A" w:rsidRDefault="008E73DB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9.2.25</w:t>
      </w:r>
    </w:p>
    <w:p w14:paraId="170F8DDB" w14:textId="666D4B50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</w:t>
      </w:r>
      <w:r w:rsidR="00B95EBC">
        <w:rPr>
          <w:rFonts w:ascii="Arial" w:hAnsi="Arial" w:cs="Arial" w:hint="cs"/>
          <w:sz w:val="26"/>
          <w:szCs w:val="26"/>
          <w:rtl/>
        </w:rPr>
        <w:t>מאי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C11945">
        <w:rPr>
          <w:rFonts w:ascii="Arial" w:hAnsi="Arial" w:cs="Arial" w:hint="cs"/>
          <w:sz w:val="26"/>
          <w:szCs w:val="26"/>
          <w:rtl/>
        </w:rPr>
        <w:t>דרך השטח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6AE090C3" w14:textId="72091B2B" w:rsidR="0039712A" w:rsidRDefault="0039712A" w:rsidP="0039712A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</w:p>
    <w:p w14:paraId="589DD301" w14:textId="08BD1273" w:rsidR="00743D05" w:rsidRPr="00024FF2" w:rsidRDefault="00390F0F" w:rsidP="00743D05">
      <w:pPr>
        <w:rPr>
          <w:rFonts w:ascii="Arial" w:hAnsi="Arial" w:cs="Arial"/>
          <w:b/>
          <w:bCs/>
          <w:sz w:val="26"/>
          <w:szCs w:val="26"/>
          <w:rtl/>
        </w:rPr>
      </w:pPr>
      <w:r w:rsidRPr="00024FF2">
        <w:rPr>
          <w:rFonts w:ascii="Arial" w:hAnsi="Arial" w:cs="Arial" w:hint="cs"/>
          <w:b/>
          <w:bCs/>
          <w:sz w:val="26"/>
          <w:szCs w:val="26"/>
          <w:rtl/>
        </w:rPr>
        <w:t>אירוח עבור</w:t>
      </w:r>
      <w:r w:rsidR="0005577B" w:rsidRPr="00024FF2">
        <w:rPr>
          <w:rFonts w:ascii="Arial" w:hAnsi="Arial" w:cs="Arial" w:hint="cs"/>
          <w:b/>
          <w:bCs/>
          <w:sz w:val="26"/>
          <w:szCs w:val="26"/>
          <w:rtl/>
        </w:rPr>
        <w:t xml:space="preserve"> עד</w:t>
      </w:r>
      <w:r w:rsidRPr="00024FF2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8E73DB">
        <w:rPr>
          <w:rFonts w:ascii="Arial" w:hAnsi="Arial" w:cs="Arial" w:hint="cs"/>
          <w:b/>
          <w:bCs/>
          <w:sz w:val="26"/>
          <w:szCs w:val="26"/>
          <w:rtl/>
        </w:rPr>
        <w:t>20</w:t>
      </w:r>
      <w:r w:rsidRPr="00024FF2">
        <w:rPr>
          <w:rFonts w:ascii="Arial" w:hAnsi="Arial" w:cs="Arial" w:hint="cs"/>
          <w:b/>
          <w:bCs/>
          <w:sz w:val="26"/>
          <w:szCs w:val="26"/>
          <w:rtl/>
        </w:rPr>
        <w:t xml:space="preserve"> משתתפים בתאריך</w:t>
      </w:r>
      <w:r w:rsidR="00161E00">
        <w:rPr>
          <w:rFonts w:ascii="Arial" w:hAnsi="Arial" w:cs="Arial" w:hint="cs"/>
          <w:b/>
          <w:bCs/>
          <w:sz w:val="26"/>
          <w:szCs w:val="26"/>
          <w:rtl/>
        </w:rPr>
        <w:t xml:space="preserve"> 24.2.25 ה</w:t>
      </w:r>
      <w:r w:rsidRPr="00024FF2">
        <w:rPr>
          <w:rFonts w:ascii="Arial" w:hAnsi="Arial" w:cs="Arial" w:hint="cs"/>
          <w:b/>
          <w:bCs/>
          <w:sz w:val="26"/>
          <w:szCs w:val="26"/>
          <w:rtl/>
        </w:rPr>
        <w:t xml:space="preserve">חל מהשעה </w:t>
      </w:r>
      <w:r w:rsidR="00F4452D" w:rsidRPr="00024FF2">
        <w:rPr>
          <w:rFonts w:ascii="Arial" w:hAnsi="Arial" w:cs="Arial" w:hint="cs"/>
          <w:b/>
          <w:bCs/>
          <w:sz w:val="26"/>
          <w:szCs w:val="26"/>
          <w:rtl/>
        </w:rPr>
        <w:t>1</w:t>
      </w:r>
      <w:r w:rsidR="00161E00">
        <w:rPr>
          <w:rFonts w:ascii="Arial" w:hAnsi="Arial" w:cs="Arial" w:hint="cs"/>
          <w:b/>
          <w:bCs/>
          <w:sz w:val="26"/>
          <w:szCs w:val="26"/>
          <w:rtl/>
        </w:rPr>
        <w:t>9</w:t>
      </w:r>
      <w:r w:rsidR="00F4452D" w:rsidRPr="00024FF2">
        <w:rPr>
          <w:rFonts w:ascii="Arial" w:hAnsi="Arial" w:cs="Arial" w:hint="cs"/>
          <w:b/>
          <w:bCs/>
          <w:sz w:val="26"/>
          <w:szCs w:val="26"/>
          <w:rtl/>
        </w:rPr>
        <w:t xml:space="preserve">:00 </w:t>
      </w:r>
      <w:r w:rsidR="00F4452D" w:rsidRPr="00024FF2">
        <w:rPr>
          <w:rFonts w:ascii="Arial" w:hAnsi="Arial" w:cs="Arial"/>
          <w:b/>
          <w:bCs/>
          <w:sz w:val="26"/>
          <w:szCs w:val="26"/>
          <w:rtl/>
        </w:rPr>
        <w:t>–</w:t>
      </w:r>
      <w:r w:rsidR="00F4452D" w:rsidRPr="00024FF2">
        <w:rPr>
          <w:rFonts w:ascii="Arial" w:hAnsi="Arial" w:cs="Arial" w:hint="cs"/>
          <w:b/>
          <w:bCs/>
          <w:sz w:val="26"/>
          <w:szCs w:val="26"/>
          <w:rtl/>
        </w:rPr>
        <w:t xml:space="preserve"> 2</w:t>
      </w:r>
      <w:r w:rsidR="00161E00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="00F4452D" w:rsidRPr="00024FF2">
        <w:rPr>
          <w:rFonts w:ascii="Arial" w:hAnsi="Arial" w:cs="Arial" w:hint="cs"/>
          <w:b/>
          <w:bCs/>
          <w:sz w:val="26"/>
          <w:szCs w:val="26"/>
          <w:rtl/>
        </w:rPr>
        <w:t>:00.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5D5C6BE0" w:rsidR="00675DC1" w:rsidRPr="00C92E69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747A2F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</w:t>
      </w:r>
      <w:r w:rsidRPr="00C92E69">
        <w:rPr>
          <w:rFonts w:ascii="Arial" w:hAnsi="Arial" w:cs="Arial" w:hint="cs"/>
          <w:b/>
          <w:bCs/>
          <w:sz w:val="26"/>
          <w:szCs w:val="26"/>
          <w:rtl/>
        </w:rPr>
        <w:t>כולל שימוש במרכז המבקרים ה</w:t>
      </w:r>
      <w:r w:rsidR="00CE18CB" w:rsidRPr="00C92E69">
        <w:rPr>
          <w:rFonts w:ascii="Arial" w:hAnsi="Arial" w:cs="Arial" w:hint="cs"/>
          <w:b/>
          <w:bCs/>
          <w:sz w:val="26"/>
          <w:szCs w:val="26"/>
          <w:rtl/>
        </w:rPr>
        <w:t>סגור ו</w:t>
      </w:r>
      <w:r w:rsidRPr="00C92E69">
        <w:rPr>
          <w:rFonts w:ascii="Arial" w:hAnsi="Arial" w:cs="Arial" w:hint="cs"/>
          <w:b/>
          <w:bCs/>
          <w:sz w:val="26"/>
          <w:szCs w:val="26"/>
          <w:rtl/>
        </w:rPr>
        <w:t>ממוזג</w:t>
      </w:r>
      <w:r w:rsidR="009C67A4" w:rsidRPr="00C92E69">
        <w:rPr>
          <w:rFonts w:ascii="Arial" w:hAnsi="Arial" w:cs="Arial" w:hint="cs"/>
          <w:b/>
          <w:bCs/>
          <w:sz w:val="26"/>
          <w:szCs w:val="26"/>
          <w:rtl/>
        </w:rPr>
        <w:t xml:space="preserve"> כולל פינת קפה.</w:t>
      </w:r>
    </w:p>
    <w:p w14:paraId="7F99333D" w14:textId="590F8FD9" w:rsidR="00675DC1" w:rsidRDefault="00675DC1" w:rsidP="00CF7984">
      <w:pPr>
        <w:pStyle w:val="aa"/>
        <w:bidi/>
        <w:rPr>
          <w:rFonts w:ascii="Arial" w:hAnsi="Arial" w:cs="Arial"/>
          <w:sz w:val="26"/>
          <w:szCs w:val="26"/>
        </w:rPr>
      </w:pP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121E93">
        <w:rPr>
          <w:rFonts w:ascii="Arial" w:hAnsi="Arial" w:cs="Arial"/>
          <w:sz w:val="26"/>
          <w:szCs w:val="26"/>
          <w:u w:val="single"/>
          <w:rtl/>
        </w:rPr>
        <w:t>–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F4452D">
        <w:rPr>
          <w:rFonts w:ascii="Arial" w:hAnsi="Arial" w:cs="Arial" w:hint="cs"/>
          <w:sz w:val="26"/>
          <w:szCs w:val="26"/>
          <w:u w:val="single"/>
          <w:rtl/>
        </w:rPr>
        <w:t>2,</w:t>
      </w:r>
      <w:r w:rsidR="00C903EA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F4452D"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6CD24742" w14:textId="36DB0D9F" w:rsidR="00675DC1" w:rsidRPr="008770DB" w:rsidRDefault="00675DC1" w:rsidP="00CA592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8770DB">
        <w:rPr>
          <w:rFonts w:ascii="Arial" w:hAnsi="Arial" w:cs="Arial" w:hint="cs"/>
          <w:sz w:val="26"/>
          <w:szCs w:val="26"/>
          <w:rtl/>
        </w:rPr>
        <w:t xml:space="preserve">בופה חלבי </w:t>
      </w:r>
      <w:r w:rsidRPr="008770DB">
        <w:rPr>
          <w:rFonts w:ascii="Arial" w:hAnsi="Arial" w:cs="Arial"/>
          <w:sz w:val="26"/>
          <w:szCs w:val="26"/>
          <w:rtl/>
        </w:rPr>
        <w:t>–</w:t>
      </w:r>
      <w:r w:rsidR="00AC51A4">
        <w:rPr>
          <w:rFonts w:ascii="Arial" w:hAnsi="Arial" w:cs="Arial" w:hint="cs"/>
          <w:sz w:val="26"/>
          <w:szCs w:val="26"/>
          <w:rtl/>
        </w:rPr>
        <w:t xml:space="preserve"> שקשוקה או </w:t>
      </w:r>
      <w:r w:rsidRPr="008770DB">
        <w:rPr>
          <w:rFonts w:ascii="Arial" w:hAnsi="Arial" w:cs="Arial" w:hint="cs"/>
          <w:sz w:val="26"/>
          <w:szCs w:val="26"/>
          <w:rtl/>
        </w:rPr>
        <w:t>פסטה</w:t>
      </w:r>
      <w:r w:rsidR="00AC51A4">
        <w:rPr>
          <w:rFonts w:ascii="Arial" w:hAnsi="Arial" w:cs="Arial" w:hint="cs"/>
          <w:sz w:val="26"/>
          <w:szCs w:val="26"/>
          <w:rtl/>
        </w:rPr>
        <w:t xml:space="preserve"> (לבחירה)</w:t>
      </w:r>
      <w:r w:rsidRPr="008770DB">
        <w:rPr>
          <w:rFonts w:ascii="Arial" w:hAnsi="Arial" w:cs="Arial" w:hint="cs"/>
          <w:sz w:val="26"/>
          <w:szCs w:val="26"/>
          <w:rtl/>
        </w:rPr>
        <w:t>, קישים, סלטים, לחם מטבלים, פוקצ'ות,</w:t>
      </w:r>
      <w:r w:rsidR="008770DB" w:rsidRPr="008770DB">
        <w:rPr>
          <w:rFonts w:ascii="Arial" w:hAnsi="Arial" w:cs="Arial" w:hint="cs"/>
          <w:sz w:val="26"/>
          <w:szCs w:val="26"/>
          <w:rtl/>
        </w:rPr>
        <w:t xml:space="preserve"> פוקצ'ות פיצה, </w:t>
      </w:r>
      <w:r w:rsidRPr="008770DB">
        <w:rPr>
          <w:rFonts w:ascii="Arial" w:hAnsi="Arial" w:cs="Arial" w:hint="cs"/>
          <w:sz w:val="26"/>
          <w:szCs w:val="26"/>
          <w:rtl/>
        </w:rPr>
        <w:t>עוגות לקינוח.</w:t>
      </w:r>
      <w:r w:rsidR="008770DB">
        <w:rPr>
          <w:rFonts w:ascii="Arial" w:hAnsi="Arial" w:cs="Arial" w:hint="cs"/>
          <w:sz w:val="26"/>
          <w:szCs w:val="26"/>
          <w:rtl/>
        </w:rPr>
        <w:t xml:space="preserve"> </w:t>
      </w:r>
      <w:r w:rsidRPr="008770DB"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</w:p>
    <w:p w14:paraId="05B9CAFC" w14:textId="628150B5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121E93">
        <w:rPr>
          <w:rFonts w:ascii="Arial" w:hAnsi="Arial" w:cs="Arial"/>
          <w:sz w:val="26"/>
          <w:szCs w:val="26"/>
          <w:u w:val="single"/>
          <w:rtl/>
        </w:rPr>
        <w:t>–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DA456C">
        <w:rPr>
          <w:rFonts w:ascii="Arial" w:hAnsi="Arial" w:cs="Arial" w:hint="cs"/>
          <w:sz w:val="26"/>
          <w:szCs w:val="26"/>
          <w:u w:val="single"/>
          <w:rtl/>
        </w:rPr>
        <w:t>2,600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4433F6D8" w14:textId="437E7016" w:rsidR="00E13815" w:rsidRDefault="00E13815" w:rsidP="00E13815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יינות לצד האוכל </w:t>
      </w:r>
      <w:r w:rsidR="006A44EE">
        <w:rPr>
          <w:rFonts w:ascii="Arial" w:hAnsi="Arial" w:cs="Arial"/>
          <w:sz w:val="26"/>
          <w:szCs w:val="26"/>
          <w:rtl/>
        </w:rPr>
        <w:t>–</w:t>
      </w:r>
      <w:r w:rsidR="006A44EE">
        <w:rPr>
          <w:rFonts w:ascii="Arial" w:hAnsi="Arial" w:cs="Arial" w:hint="cs"/>
          <w:sz w:val="26"/>
          <w:szCs w:val="26"/>
          <w:rtl/>
        </w:rPr>
        <w:t xml:space="preserve"> מומלץ 5-6 בקבוקים </w:t>
      </w:r>
      <w:r w:rsidR="006A44EE">
        <w:rPr>
          <w:rFonts w:ascii="Arial" w:hAnsi="Arial" w:cs="Arial"/>
          <w:sz w:val="26"/>
          <w:szCs w:val="26"/>
          <w:rtl/>
        </w:rPr>
        <w:t>–</w:t>
      </w:r>
      <w:r w:rsidR="006A44EE">
        <w:rPr>
          <w:rFonts w:ascii="Arial" w:hAnsi="Arial" w:cs="Arial" w:hint="cs"/>
          <w:sz w:val="26"/>
          <w:szCs w:val="26"/>
          <w:rtl/>
        </w:rPr>
        <w:t xml:space="preserve"> </w:t>
      </w:r>
      <w:r w:rsidR="006A44EE" w:rsidRPr="006A44EE">
        <w:rPr>
          <w:rFonts w:ascii="Arial" w:hAnsi="Arial" w:cs="Arial" w:hint="cs"/>
          <w:sz w:val="26"/>
          <w:szCs w:val="26"/>
          <w:u w:val="single"/>
          <w:rtl/>
        </w:rPr>
        <w:t>8</w:t>
      </w:r>
      <w:r w:rsidR="008A5048">
        <w:rPr>
          <w:rFonts w:ascii="Arial" w:hAnsi="Arial" w:cs="Arial" w:hint="cs"/>
          <w:sz w:val="26"/>
          <w:szCs w:val="26"/>
          <w:u w:val="single"/>
          <w:rtl/>
        </w:rPr>
        <w:t>0</w:t>
      </w:r>
      <w:r w:rsidR="006A44EE" w:rsidRPr="006A44EE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 לבקבוק</w:t>
      </w:r>
      <w:r w:rsidR="006A44EE">
        <w:rPr>
          <w:rFonts w:ascii="Arial" w:hAnsi="Arial" w:cs="Arial" w:hint="cs"/>
          <w:sz w:val="26"/>
          <w:szCs w:val="26"/>
          <w:rtl/>
        </w:rPr>
        <w:t>.</w:t>
      </w:r>
    </w:p>
    <w:p w14:paraId="4F29B189" w14:textId="630AF10E" w:rsidR="00E13815" w:rsidRPr="00E13815" w:rsidRDefault="00E13815" w:rsidP="00E13815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10 בקבוקי רוזה כולל שקית קרטון למתנה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E13815">
        <w:rPr>
          <w:rFonts w:ascii="Arial" w:hAnsi="Arial" w:cs="Arial" w:hint="cs"/>
          <w:sz w:val="26"/>
          <w:szCs w:val="26"/>
          <w:u w:val="single"/>
          <w:rtl/>
        </w:rPr>
        <w:t>בעלות 680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5B7FCD9E" w14:textId="4AFF95F2" w:rsidR="00CE59BC" w:rsidRDefault="00E26C31" w:rsidP="00CE59BC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sz w:val="26"/>
          <w:szCs w:val="26"/>
          <w:rtl/>
        </w:rPr>
        <w:t>ניתן להשמיע מוסיקת רקע לאווירה במהלך האירו</w:t>
      </w:r>
      <w:r w:rsidR="00CE4355">
        <w:rPr>
          <w:rFonts w:ascii="Arial" w:hAnsi="Arial" w:cs="Arial" w:hint="cs"/>
          <w:sz w:val="26"/>
          <w:szCs w:val="26"/>
          <w:rtl/>
        </w:rPr>
        <w:t>ח</w:t>
      </w:r>
      <w:r>
        <w:rPr>
          <w:rFonts w:ascii="Arial" w:hAnsi="Arial" w:cs="Arial" w:hint="cs"/>
          <w:sz w:val="26"/>
          <w:szCs w:val="26"/>
          <w:rtl/>
        </w:rPr>
        <w:t>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    </w:t>
      </w:r>
    </w:p>
    <w:p w14:paraId="3F088C9E" w14:textId="67D01FD0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3106AD">
        <w:rPr>
          <w:rFonts w:ascii="Arial" w:hAnsi="Arial" w:cs="Arial" w:hint="cs"/>
          <w:sz w:val="26"/>
          <w:szCs w:val="26"/>
          <w:rtl/>
        </w:rPr>
        <w:t xml:space="preserve">שוטף 60.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1770D292" w:rsidR="00390F0F" w:rsidRPr="00CA4709" w:rsidRDefault="00390F0F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0B1E3" w14:textId="77777777" w:rsidR="00C10CB3" w:rsidRDefault="00C10CB3" w:rsidP="0022799C">
      <w:pPr>
        <w:spacing w:after="0" w:line="240" w:lineRule="auto"/>
      </w:pPr>
      <w:r>
        <w:separator/>
      </w:r>
    </w:p>
  </w:endnote>
  <w:endnote w:type="continuationSeparator" w:id="0">
    <w:p w14:paraId="160188A4" w14:textId="77777777" w:rsidR="00C10CB3" w:rsidRDefault="00C10CB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0FD2A" w14:textId="77777777" w:rsidR="00C10CB3" w:rsidRDefault="00C10CB3" w:rsidP="0022799C">
      <w:pPr>
        <w:spacing w:after="0" w:line="240" w:lineRule="auto"/>
      </w:pPr>
      <w:r>
        <w:separator/>
      </w:r>
    </w:p>
  </w:footnote>
  <w:footnote w:type="continuationSeparator" w:id="0">
    <w:p w14:paraId="23FF4EC2" w14:textId="77777777" w:rsidR="00C10CB3" w:rsidRDefault="00C10CB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B37"/>
    <w:rsid w:val="000162D8"/>
    <w:rsid w:val="00017A15"/>
    <w:rsid w:val="00017D39"/>
    <w:rsid w:val="00020688"/>
    <w:rsid w:val="00024FF2"/>
    <w:rsid w:val="00026717"/>
    <w:rsid w:val="00033602"/>
    <w:rsid w:val="0005577B"/>
    <w:rsid w:val="00060FB4"/>
    <w:rsid w:val="000710F7"/>
    <w:rsid w:val="000730D5"/>
    <w:rsid w:val="00081228"/>
    <w:rsid w:val="00081644"/>
    <w:rsid w:val="00083B37"/>
    <w:rsid w:val="000A23EF"/>
    <w:rsid w:val="000B021E"/>
    <w:rsid w:val="000B1D47"/>
    <w:rsid w:val="000C242E"/>
    <w:rsid w:val="000F4AFA"/>
    <w:rsid w:val="00121E93"/>
    <w:rsid w:val="0013327D"/>
    <w:rsid w:val="00137AD8"/>
    <w:rsid w:val="00140523"/>
    <w:rsid w:val="001406AA"/>
    <w:rsid w:val="00152E47"/>
    <w:rsid w:val="00156255"/>
    <w:rsid w:val="00161E00"/>
    <w:rsid w:val="00162D58"/>
    <w:rsid w:val="0016748D"/>
    <w:rsid w:val="00174ACC"/>
    <w:rsid w:val="00182C92"/>
    <w:rsid w:val="00184125"/>
    <w:rsid w:val="00184B26"/>
    <w:rsid w:val="001A0ED4"/>
    <w:rsid w:val="001B0770"/>
    <w:rsid w:val="001C68FE"/>
    <w:rsid w:val="001D7581"/>
    <w:rsid w:val="001E0046"/>
    <w:rsid w:val="001E5BCD"/>
    <w:rsid w:val="001E7D36"/>
    <w:rsid w:val="001F4DBA"/>
    <w:rsid w:val="00204172"/>
    <w:rsid w:val="0021260B"/>
    <w:rsid w:val="00216407"/>
    <w:rsid w:val="002174D8"/>
    <w:rsid w:val="00222FE6"/>
    <w:rsid w:val="0022612B"/>
    <w:rsid w:val="002274B0"/>
    <w:rsid w:val="0022799C"/>
    <w:rsid w:val="00232AAA"/>
    <w:rsid w:val="0023667B"/>
    <w:rsid w:val="00240BA5"/>
    <w:rsid w:val="00251A14"/>
    <w:rsid w:val="002802B5"/>
    <w:rsid w:val="00282256"/>
    <w:rsid w:val="0028279F"/>
    <w:rsid w:val="00283196"/>
    <w:rsid w:val="00283460"/>
    <w:rsid w:val="002A0F1D"/>
    <w:rsid w:val="002A576C"/>
    <w:rsid w:val="002E134F"/>
    <w:rsid w:val="003065FE"/>
    <w:rsid w:val="003106AD"/>
    <w:rsid w:val="003234E9"/>
    <w:rsid w:val="0032672C"/>
    <w:rsid w:val="00326909"/>
    <w:rsid w:val="00337AF1"/>
    <w:rsid w:val="0037119B"/>
    <w:rsid w:val="00390F0F"/>
    <w:rsid w:val="00393EEE"/>
    <w:rsid w:val="0039712A"/>
    <w:rsid w:val="00397A59"/>
    <w:rsid w:val="003A42DA"/>
    <w:rsid w:val="003B128E"/>
    <w:rsid w:val="003B1F0C"/>
    <w:rsid w:val="003B2C1D"/>
    <w:rsid w:val="003F12B8"/>
    <w:rsid w:val="00405201"/>
    <w:rsid w:val="004147BE"/>
    <w:rsid w:val="00433772"/>
    <w:rsid w:val="0043558A"/>
    <w:rsid w:val="00442CA7"/>
    <w:rsid w:val="00442E22"/>
    <w:rsid w:val="00446C8A"/>
    <w:rsid w:val="00474559"/>
    <w:rsid w:val="004A596C"/>
    <w:rsid w:val="004B0B24"/>
    <w:rsid w:val="004C1E1E"/>
    <w:rsid w:val="004C39F4"/>
    <w:rsid w:val="004E4810"/>
    <w:rsid w:val="004E5522"/>
    <w:rsid w:val="004E6A8A"/>
    <w:rsid w:val="004F1005"/>
    <w:rsid w:val="004F408E"/>
    <w:rsid w:val="00510129"/>
    <w:rsid w:val="005309B6"/>
    <w:rsid w:val="00542C25"/>
    <w:rsid w:val="00552F3C"/>
    <w:rsid w:val="0056409B"/>
    <w:rsid w:val="0058753C"/>
    <w:rsid w:val="00592588"/>
    <w:rsid w:val="00593362"/>
    <w:rsid w:val="00594D11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2D36"/>
    <w:rsid w:val="0062359F"/>
    <w:rsid w:val="0063054E"/>
    <w:rsid w:val="006341B4"/>
    <w:rsid w:val="00635858"/>
    <w:rsid w:val="006541CA"/>
    <w:rsid w:val="006546FC"/>
    <w:rsid w:val="00670788"/>
    <w:rsid w:val="00675DC1"/>
    <w:rsid w:val="006978B5"/>
    <w:rsid w:val="006A44EE"/>
    <w:rsid w:val="006A6A33"/>
    <w:rsid w:val="006C164E"/>
    <w:rsid w:val="006C7BD3"/>
    <w:rsid w:val="006D1A04"/>
    <w:rsid w:val="006D2A31"/>
    <w:rsid w:val="006E106E"/>
    <w:rsid w:val="00710704"/>
    <w:rsid w:val="00717A24"/>
    <w:rsid w:val="00730505"/>
    <w:rsid w:val="007433D5"/>
    <w:rsid w:val="00743D05"/>
    <w:rsid w:val="00743EB4"/>
    <w:rsid w:val="00747A2F"/>
    <w:rsid w:val="007612EF"/>
    <w:rsid w:val="007866F9"/>
    <w:rsid w:val="0079684D"/>
    <w:rsid w:val="007A7E07"/>
    <w:rsid w:val="007C2C98"/>
    <w:rsid w:val="007C49F9"/>
    <w:rsid w:val="007C7B47"/>
    <w:rsid w:val="007F3CDC"/>
    <w:rsid w:val="007F4FAA"/>
    <w:rsid w:val="0084269C"/>
    <w:rsid w:val="008560C8"/>
    <w:rsid w:val="008621E9"/>
    <w:rsid w:val="00865F37"/>
    <w:rsid w:val="008770DB"/>
    <w:rsid w:val="00892B76"/>
    <w:rsid w:val="008A2430"/>
    <w:rsid w:val="008A5048"/>
    <w:rsid w:val="008A767B"/>
    <w:rsid w:val="008C287A"/>
    <w:rsid w:val="008C404E"/>
    <w:rsid w:val="008E3612"/>
    <w:rsid w:val="008E73DB"/>
    <w:rsid w:val="009017F6"/>
    <w:rsid w:val="0092434C"/>
    <w:rsid w:val="00934083"/>
    <w:rsid w:val="00946329"/>
    <w:rsid w:val="00947B4C"/>
    <w:rsid w:val="0095270A"/>
    <w:rsid w:val="00953C74"/>
    <w:rsid w:val="009779DB"/>
    <w:rsid w:val="009A21B3"/>
    <w:rsid w:val="009B6F44"/>
    <w:rsid w:val="009C67A4"/>
    <w:rsid w:val="009F08F6"/>
    <w:rsid w:val="00A000D1"/>
    <w:rsid w:val="00A007F0"/>
    <w:rsid w:val="00A06E3E"/>
    <w:rsid w:val="00A15059"/>
    <w:rsid w:val="00A30565"/>
    <w:rsid w:val="00A32B11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C51A4"/>
    <w:rsid w:val="00B44A82"/>
    <w:rsid w:val="00B452D1"/>
    <w:rsid w:val="00B509F0"/>
    <w:rsid w:val="00B83F8A"/>
    <w:rsid w:val="00B84B1E"/>
    <w:rsid w:val="00B8669E"/>
    <w:rsid w:val="00B866F7"/>
    <w:rsid w:val="00B878A3"/>
    <w:rsid w:val="00B95EBC"/>
    <w:rsid w:val="00B97E46"/>
    <w:rsid w:val="00BA16C9"/>
    <w:rsid w:val="00BA2617"/>
    <w:rsid w:val="00BA7D3C"/>
    <w:rsid w:val="00BB0F9C"/>
    <w:rsid w:val="00BB2965"/>
    <w:rsid w:val="00BC51DC"/>
    <w:rsid w:val="00BF3AEA"/>
    <w:rsid w:val="00C051DC"/>
    <w:rsid w:val="00C0753A"/>
    <w:rsid w:val="00C10CB3"/>
    <w:rsid w:val="00C11945"/>
    <w:rsid w:val="00C26252"/>
    <w:rsid w:val="00C30827"/>
    <w:rsid w:val="00C37510"/>
    <w:rsid w:val="00C37A95"/>
    <w:rsid w:val="00C464B5"/>
    <w:rsid w:val="00C64A9C"/>
    <w:rsid w:val="00C66ED0"/>
    <w:rsid w:val="00C67A7F"/>
    <w:rsid w:val="00C727A6"/>
    <w:rsid w:val="00C903EA"/>
    <w:rsid w:val="00C92E69"/>
    <w:rsid w:val="00C93110"/>
    <w:rsid w:val="00C959B2"/>
    <w:rsid w:val="00C96B74"/>
    <w:rsid w:val="00CA0558"/>
    <w:rsid w:val="00CB3DED"/>
    <w:rsid w:val="00CD29E9"/>
    <w:rsid w:val="00CE18CB"/>
    <w:rsid w:val="00CE4355"/>
    <w:rsid w:val="00CE59BC"/>
    <w:rsid w:val="00CE5B68"/>
    <w:rsid w:val="00CF20E3"/>
    <w:rsid w:val="00CF7984"/>
    <w:rsid w:val="00D04F7D"/>
    <w:rsid w:val="00D0740E"/>
    <w:rsid w:val="00D65263"/>
    <w:rsid w:val="00D66C6C"/>
    <w:rsid w:val="00D8570A"/>
    <w:rsid w:val="00D937B4"/>
    <w:rsid w:val="00D94102"/>
    <w:rsid w:val="00DA456C"/>
    <w:rsid w:val="00DD4544"/>
    <w:rsid w:val="00DE2708"/>
    <w:rsid w:val="00E13815"/>
    <w:rsid w:val="00E21F8D"/>
    <w:rsid w:val="00E23C42"/>
    <w:rsid w:val="00E26C31"/>
    <w:rsid w:val="00E52B24"/>
    <w:rsid w:val="00E72CBA"/>
    <w:rsid w:val="00E75180"/>
    <w:rsid w:val="00E758EE"/>
    <w:rsid w:val="00F02AEC"/>
    <w:rsid w:val="00F237C4"/>
    <w:rsid w:val="00F35C61"/>
    <w:rsid w:val="00F3754A"/>
    <w:rsid w:val="00F4452D"/>
    <w:rsid w:val="00F47972"/>
    <w:rsid w:val="00F650B2"/>
    <w:rsid w:val="00F67EB2"/>
    <w:rsid w:val="00FA2A53"/>
    <w:rsid w:val="00FB5C0E"/>
    <w:rsid w:val="00FE43D0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41</TotalTime>
  <Pages>1</Pages>
  <Words>267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2025-02-09T12:37:00Z</cp:lastPrinted>
  <dcterms:created xsi:type="dcterms:W3CDTF">2025-02-09T12:21:00Z</dcterms:created>
  <dcterms:modified xsi:type="dcterms:W3CDTF">2025-02-09T12:41:00Z</dcterms:modified>
</cp:coreProperties>
</file>