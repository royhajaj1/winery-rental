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0E47" w14:textId="7255D7D2" w:rsidR="00B8669E" w:rsidRPr="00320E5A" w:rsidRDefault="00293EF3" w:rsidP="0012149B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24.3.25</w:t>
      </w:r>
    </w:p>
    <w:p w14:paraId="1D740887" w14:textId="222E95F7" w:rsidR="00B8669E" w:rsidRPr="00320E5A" w:rsidRDefault="00B8669E" w:rsidP="008F49D0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293EF3">
        <w:rPr>
          <w:rFonts w:cs="Arial" w:hint="cs"/>
          <w:sz w:val="26"/>
          <w:szCs w:val="26"/>
          <w:rtl/>
        </w:rPr>
        <w:t>הדר</w:t>
      </w:r>
      <w:r w:rsidR="0007165A">
        <w:rPr>
          <w:rFonts w:cs="Arial" w:hint="cs"/>
          <w:sz w:val="26"/>
          <w:szCs w:val="26"/>
          <w:rtl/>
        </w:rPr>
        <w:t xml:space="preserve"> </w:t>
      </w:r>
      <w:r w:rsidR="0007165A">
        <w:rPr>
          <w:rFonts w:cs="Arial"/>
          <w:sz w:val="26"/>
          <w:szCs w:val="26"/>
          <w:rtl/>
        </w:rPr>
        <w:t>–</w:t>
      </w:r>
      <w:r w:rsidR="0007165A">
        <w:rPr>
          <w:rFonts w:cs="Arial" w:hint="cs"/>
          <w:sz w:val="26"/>
          <w:szCs w:val="26"/>
          <w:rtl/>
        </w:rPr>
        <w:t xml:space="preserve"> </w:t>
      </w:r>
      <w:r w:rsidR="00F55E5E">
        <w:rPr>
          <w:rFonts w:cs="Arial" w:hint="cs"/>
          <w:sz w:val="26"/>
          <w:szCs w:val="26"/>
          <w:rtl/>
        </w:rPr>
        <w:t>ביוטכנולוגיה</w:t>
      </w:r>
    </w:p>
    <w:p w14:paraId="0777DB3E" w14:textId="129FA331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98540C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1C2295D8" w14:textId="3BD88946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074037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75DB3B69" w14:textId="2ED3C7A2" w:rsidR="00CF08B2" w:rsidRPr="00320E5A" w:rsidRDefault="00CF08B2" w:rsidP="00533AC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</w:t>
      </w:r>
      <w:r w:rsidR="00B5347F">
        <w:rPr>
          <w:rFonts w:cs="Arial" w:hint="cs"/>
          <w:sz w:val="26"/>
          <w:szCs w:val="26"/>
          <w:rtl/>
        </w:rPr>
        <w:t xml:space="preserve"> </w:t>
      </w:r>
      <w:r w:rsidR="005841BF">
        <w:rPr>
          <w:rFonts w:cs="Arial" w:hint="cs"/>
          <w:sz w:val="26"/>
          <w:szCs w:val="26"/>
          <w:rtl/>
        </w:rPr>
        <w:t>(פליפ צ'ארץ)</w:t>
      </w:r>
      <w:r w:rsidR="00E023ED" w:rsidRPr="00320E5A">
        <w:rPr>
          <w:rFonts w:cs="Arial" w:hint="cs"/>
          <w:sz w:val="26"/>
          <w:szCs w:val="26"/>
          <w:rtl/>
        </w:rPr>
        <w:t>,</w:t>
      </w:r>
      <w:r w:rsidR="00D97EF6">
        <w:rPr>
          <w:rFonts w:cs="Arial" w:hint="cs"/>
          <w:sz w:val="26"/>
          <w:szCs w:val="26"/>
          <w:rtl/>
        </w:rPr>
        <w:t xml:space="preserve"> </w:t>
      </w:r>
      <w:r w:rsidR="00E023ED" w:rsidRPr="00320E5A">
        <w:rPr>
          <w:rFonts w:hint="cs"/>
          <w:sz w:val="26"/>
          <w:szCs w:val="26"/>
          <w:rtl/>
        </w:rPr>
        <w:t xml:space="preserve">פינת קפה </w:t>
      </w:r>
      <w:r w:rsidR="003155D3">
        <w:rPr>
          <w:rFonts w:hint="cs"/>
          <w:sz w:val="26"/>
          <w:szCs w:val="26"/>
          <w:rtl/>
        </w:rPr>
        <w:t>כולל מכונת קפה</w:t>
      </w:r>
      <w:r w:rsidR="00810E19"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768310F8" w14:textId="0B7DA0A2" w:rsidR="00394B17" w:rsidRPr="00DB5636" w:rsidRDefault="00B8669E" w:rsidP="00B805CE">
      <w:pPr>
        <w:rPr>
          <w:sz w:val="26"/>
          <w:szCs w:val="26"/>
          <w:u w:val="single"/>
          <w:rtl/>
        </w:rPr>
      </w:pPr>
      <w:r w:rsidRPr="00DB5636">
        <w:rPr>
          <w:rFonts w:cs="Arial" w:hint="cs"/>
          <w:sz w:val="26"/>
          <w:szCs w:val="26"/>
          <w:u w:val="single"/>
          <w:rtl/>
        </w:rPr>
        <w:t>א</w:t>
      </w:r>
      <w:r w:rsidR="0016748D" w:rsidRPr="00DB5636">
        <w:rPr>
          <w:rFonts w:cs="Arial" w:hint="cs"/>
          <w:sz w:val="26"/>
          <w:szCs w:val="26"/>
          <w:u w:val="single"/>
          <w:rtl/>
        </w:rPr>
        <w:t>י</w:t>
      </w:r>
      <w:r w:rsidRPr="00DB5636">
        <w:rPr>
          <w:rFonts w:cs="Arial" w:hint="cs"/>
          <w:sz w:val="26"/>
          <w:szCs w:val="26"/>
          <w:u w:val="single"/>
          <w:rtl/>
        </w:rPr>
        <w:t>רו</w:t>
      </w:r>
      <w:r w:rsidR="002763E1" w:rsidRPr="00DB5636">
        <w:rPr>
          <w:rFonts w:cs="Arial" w:hint="cs"/>
          <w:sz w:val="26"/>
          <w:szCs w:val="26"/>
          <w:u w:val="single"/>
          <w:rtl/>
        </w:rPr>
        <w:t>ח ל</w:t>
      </w:r>
      <w:r w:rsidR="00BF1A59" w:rsidRPr="00DB5636">
        <w:rPr>
          <w:rFonts w:cs="Arial" w:hint="cs"/>
          <w:sz w:val="26"/>
          <w:szCs w:val="26"/>
          <w:u w:val="single"/>
          <w:rtl/>
        </w:rPr>
        <w:t xml:space="preserve"> - </w:t>
      </w:r>
      <w:r w:rsidR="00BF1A59" w:rsidRPr="00DB5636">
        <w:rPr>
          <w:rFonts w:cs="Arial" w:hint="cs"/>
          <w:b/>
          <w:bCs/>
          <w:sz w:val="26"/>
          <w:szCs w:val="26"/>
          <w:u w:val="single"/>
          <w:rtl/>
        </w:rPr>
        <w:t>1</w:t>
      </w:r>
      <w:r w:rsidR="00293EF3" w:rsidRPr="00DB5636">
        <w:rPr>
          <w:rFonts w:cs="Arial" w:hint="cs"/>
          <w:b/>
          <w:bCs/>
          <w:sz w:val="26"/>
          <w:szCs w:val="26"/>
          <w:u w:val="single"/>
          <w:rtl/>
        </w:rPr>
        <w:t>7</w:t>
      </w:r>
      <w:r w:rsidR="00BF1A59" w:rsidRPr="00DB5636">
        <w:rPr>
          <w:rFonts w:cs="Arial" w:hint="cs"/>
          <w:sz w:val="26"/>
          <w:szCs w:val="26"/>
          <w:u w:val="single"/>
          <w:rtl/>
        </w:rPr>
        <w:t xml:space="preserve"> </w:t>
      </w:r>
      <w:r w:rsidR="00691D1C" w:rsidRPr="00DB5636">
        <w:rPr>
          <w:rFonts w:cs="Arial" w:hint="cs"/>
          <w:sz w:val="26"/>
          <w:szCs w:val="26"/>
          <w:u w:val="single"/>
          <w:rtl/>
        </w:rPr>
        <w:t>משתתפים</w:t>
      </w:r>
      <w:r w:rsidR="00CE0CE5" w:rsidRPr="00DB5636">
        <w:rPr>
          <w:rFonts w:cs="Arial" w:hint="cs"/>
          <w:sz w:val="26"/>
          <w:szCs w:val="26"/>
          <w:u w:val="single"/>
          <w:rtl/>
        </w:rPr>
        <w:t xml:space="preserve"> </w:t>
      </w:r>
      <w:r w:rsidR="006B7A7E" w:rsidRPr="00DB5636">
        <w:rPr>
          <w:rFonts w:hint="cs"/>
          <w:sz w:val="26"/>
          <w:szCs w:val="26"/>
          <w:u w:val="single"/>
          <w:rtl/>
        </w:rPr>
        <w:t>בתארי</w:t>
      </w:r>
      <w:r w:rsidR="00293EF3" w:rsidRPr="00DB5636">
        <w:rPr>
          <w:rFonts w:hint="cs"/>
          <w:sz w:val="26"/>
          <w:szCs w:val="26"/>
          <w:u w:val="single"/>
          <w:rtl/>
        </w:rPr>
        <w:t>כים</w:t>
      </w:r>
      <w:r w:rsidR="00994CAA" w:rsidRPr="00DB5636">
        <w:rPr>
          <w:rFonts w:hint="cs"/>
          <w:sz w:val="26"/>
          <w:szCs w:val="26"/>
          <w:u w:val="single"/>
          <w:rtl/>
        </w:rPr>
        <w:t xml:space="preserve"> </w:t>
      </w:r>
      <w:r w:rsidR="00F55E5E" w:rsidRPr="00DB5636">
        <w:rPr>
          <w:sz w:val="26"/>
          <w:szCs w:val="26"/>
          <w:u w:val="single"/>
          <w:rtl/>
        </w:rPr>
        <w:t>–</w:t>
      </w:r>
      <w:r w:rsidR="00F55E5E" w:rsidRPr="00DB5636">
        <w:rPr>
          <w:rFonts w:hint="cs"/>
          <w:sz w:val="26"/>
          <w:szCs w:val="26"/>
          <w:u w:val="single"/>
          <w:rtl/>
        </w:rPr>
        <w:t xml:space="preserve"> </w:t>
      </w:r>
      <w:r w:rsidR="00293EF3" w:rsidRPr="00DB5636">
        <w:rPr>
          <w:rFonts w:hint="cs"/>
          <w:b/>
          <w:bCs/>
          <w:sz w:val="26"/>
          <w:szCs w:val="26"/>
          <w:u w:val="single"/>
          <w:rtl/>
        </w:rPr>
        <w:t>8/5,22/5,5/6,19/6,3/7,17/7</w:t>
      </w:r>
      <w:r w:rsidR="00293EF3" w:rsidRPr="00DB5636">
        <w:rPr>
          <w:rFonts w:hint="cs"/>
          <w:sz w:val="26"/>
          <w:szCs w:val="26"/>
          <w:u w:val="single"/>
          <w:rtl/>
        </w:rPr>
        <w:t xml:space="preserve">  </w:t>
      </w:r>
      <w:r w:rsidR="000F2148" w:rsidRPr="00DB5636">
        <w:rPr>
          <w:rFonts w:hint="cs"/>
          <w:sz w:val="26"/>
          <w:szCs w:val="26"/>
          <w:u w:val="single"/>
          <w:rtl/>
        </w:rPr>
        <w:t>מהשעה</w:t>
      </w:r>
      <w:r w:rsidR="007123EC" w:rsidRPr="00DB5636">
        <w:rPr>
          <w:rFonts w:hint="cs"/>
          <w:sz w:val="26"/>
          <w:szCs w:val="26"/>
          <w:u w:val="single"/>
          <w:rtl/>
        </w:rPr>
        <w:t xml:space="preserve"> </w:t>
      </w:r>
      <w:r w:rsidR="00293EF3" w:rsidRPr="00DB5636">
        <w:rPr>
          <w:rFonts w:hint="cs"/>
          <w:b/>
          <w:bCs/>
          <w:sz w:val="26"/>
          <w:szCs w:val="26"/>
          <w:u w:val="single"/>
          <w:rtl/>
        </w:rPr>
        <w:t xml:space="preserve">8:30 </w:t>
      </w:r>
      <w:r w:rsidR="00293EF3" w:rsidRPr="00DB5636">
        <w:rPr>
          <w:b/>
          <w:bCs/>
          <w:sz w:val="26"/>
          <w:szCs w:val="26"/>
          <w:u w:val="single"/>
          <w:rtl/>
        </w:rPr>
        <w:t>–</w:t>
      </w:r>
      <w:r w:rsidR="00293EF3" w:rsidRPr="00DB5636">
        <w:rPr>
          <w:rFonts w:hint="cs"/>
          <w:b/>
          <w:bCs/>
          <w:sz w:val="26"/>
          <w:szCs w:val="26"/>
          <w:u w:val="single"/>
          <w:rtl/>
        </w:rPr>
        <w:t xml:space="preserve"> 16:00</w:t>
      </w:r>
      <w:r w:rsidR="000E128D" w:rsidRPr="00DB5636">
        <w:rPr>
          <w:rFonts w:hint="cs"/>
          <w:b/>
          <w:bCs/>
          <w:sz w:val="26"/>
          <w:szCs w:val="26"/>
          <w:u w:val="single"/>
          <w:rtl/>
        </w:rPr>
        <w:t>.</w:t>
      </w:r>
    </w:p>
    <w:p w14:paraId="5BBE8595" w14:textId="68CF15F5" w:rsidR="00A05E45" w:rsidRDefault="00F3571D" w:rsidP="0068389B">
      <w:pPr>
        <w:ind w:left="360"/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</w:t>
      </w:r>
      <w:r w:rsidR="00F92F66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A5166A">
        <w:rPr>
          <w:rFonts w:ascii="Arial" w:hAnsi="Arial" w:cs="Arial" w:hint="cs"/>
          <w:sz w:val="26"/>
          <w:szCs w:val="26"/>
          <w:rtl/>
        </w:rPr>
        <w:t xml:space="preserve">       </w:t>
      </w:r>
      <w:r w:rsidR="000E128D">
        <w:rPr>
          <w:rFonts w:ascii="Arial" w:hAnsi="Arial" w:cs="Arial" w:hint="cs"/>
          <w:sz w:val="26"/>
          <w:szCs w:val="26"/>
          <w:rtl/>
        </w:rPr>
        <w:t xml:space="preserve"> </w:t>
      </w:r>
    </w:p>
    <w:p w14:paraId="64FA791C" w14:textId="6FF626EA" w:rsidR="00787287" w:rsidRPr="00FF7DAF" w:rsidRDefault="00A05E45" w:rsidP="00A05E45">
      <w:pPr>
        <w:ind w:left="36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כיבוד </w:t>
      </w:r>
      <w:r w:rsidRPr="0039712A">
        <w:rPr>
          <w:rFonts w:ascii="Arial" w:hAnsi="Arial" w:cs="Arial"/>
          <w:sz w:val="26"/>
          <w:szCs w:val="26"/>
          <w:rtl/>
        </w:rPr>
        <w:t xml:space="preserve">בוקר: </w:t>
      </w:r>
      <w:r w:rsidR="00056C10" w:rsidRPr="00AC157C">
        <w:rPr>
          <w:rFonts w:ascii="Arial" w:hAnsi="Arial" w:cs="Arial" w:hint="cs"/>
          <w:sz w:val="26"/>
          <w:szCs w:val="26"/>
          <w:rtl/>
        </w:rPr>
        <w:t>כריכונים ארוזים</w:t>
      </w:r>
      <w:r w:rsidR="00264ACC">
        <w:rPr>
          <w:rFonts w:ascii="Arial" w:hAnsi="Arial" w:cs="Arial" w:hint="cs"/>
          <w:sz w:val="26"/>
          <w:szCs w:val="26"/>
          <w:rtl/>
        </w:rPr>
        <w:t>,</w:t>
      </w:r>
      <w:r w:rsidR="00056C10">
        <w:rPr>
          <w:rFonts w:ascii="Arial" w:hAnsi="Arial" w:cs="Arial" w:hint="cs"/>
          <w:sz w:val="26"/>
          <w:szCs w:val="26"/>
          <w:rtl/>
        </w:rPr>
        <w:t xml:space="preserve"> </w:t>
      </w:r>
      <w:r>
        <w:rPr>
          <w:rFonts w:ascii="Arial" w:hAnsi="Arial" w:cs="Arial" w:hint="cs"/>
          <w:sz w:val="26"/>
          <w:szCs w:val="26"/>
          <w:rtl/>
        </w:rPr>
        <w:t>מגש ירקות</w:t>
      </w:r>
      <w:r w:rsidRPr="0039712A">
        <w:rPr>
          <w:rFonts w:ascii="Arial" w:hAnsi="Arial" w:cs="Arial"/>
          <w:sz w:val="26"/>
          <w:szCs w:val="26"/>
          <w:rtl/>
        </w:rPr>
        <w:t xml:space="preserve"> חתוכים,</w:t>
      </w:r>
      <w:r w:rsidR="00AC157C">
        <w:rPr>
          <w:rFonts w:ascii="Arial" w:hAnsi="Arial" w:cs="Arial" w:hint="cs"/>
          <w:sz w:val="26"/>
          <w:szCs w:val="26"/>
          <w:rtl/>
        </w:rPr>
        <w:t xml:space="preserve"> </w:t>
      </w:r>
      <w:r>
        <w:rPr>
          <w:rFonts w:ascii="Arial" w:hAnsi="Arial" w:cs="Arial" w:hint="cs"/>
          <w:sz w:val="26"/>
          <w:szCs w:val="26"/>
          <w:rtl/>
        </w:rPr>
        <w:t>עוגה</w:t>
      </w:r>
      <w:r w:rsidRPr="0039712A">
        <w:rPr>
          <w:rFonts w:ascii="Arial" w:hAnsi="Arial" w:cs="Arial"/>
          <w:sz w:val="26"/>
          <w:szCs w:val="26"/>
          <w:rtl/>
        </w:rPr>
        <w:t xml:space="preserve">/ עוגיות.                                                  </w:t>
      </w:r>
      <w:r w:rsidR="00CC62AD">
        <w:rPr>
          <w:rFonts w:ascii="Arial" w:hAnsi="Arial" w:cs="Arial" w:hint="cs"/>
          <w:sz w:val="26"/>
          <w:szCs w:val="26"/>
          <w:rtl/>
        </w:rPr>
        <w:t xml:space="preserve">                                              </w:t>
      </w:r>
      <w:r w:rsidR="00FF7DAF">
        <w:rPr>
          <w:rFonts w:hint="cs"/>
          <w:sz w:val="26"/>
          <w:szCs w:val="26"/>
          <w:u w:val="single"/>
          <w:rtl/>
        </w:rPr>
        <w:t xml:space="preserve">                            </w:t>
      </w:r>
    </w:p>
    <w:p w14:paraId="4930F4C8" w14:textId="19B052D0" w:rsidR="00A05E45" w:rsidRDefault="0007165A" w:rsidP="00FF7DAF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בופה חלבי לצהרים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</w:t>
      </w:r>
      <w:r w:rsidR="00AC157C">
        <w:rPr>
          <w:rFonts w:hint="cs"/>
          <w:sz w:val="26"/>
          <w:szCs w:val="26"/>
          <w:rtl/>
        </w:rPr>
        <w:t xml:space="preserve">סיר </w:t>
      </w:r>
      <w:r w:rsidR="00F168B9">
        <w:rPr>
          <w:rFonts w:hint="cs"/>
          <w:sz w:val="26"/>
          <w:szCs w:val="26"/>
          <w:rtl/>
        </w:rPr>
        <w:t>שקשוק</w:t>
      </w:r>
      <w:r w:rsidR="00A05E45">
        <w:rPr>
          <w:rFonts w:hint="cs"/>
          <w:sz w:val="26"/>
          <w:szCs w:val="26"/>
          <w:rtl/>
        </w:rPr>
        <w:t xml:space="preserve">ה או </w:t>
      </w:r>
      <w:r w:rsidR="00F168B9">
        <w:rPr>
          <w:rFonts w:hint="cs"/>
          <w:sz w:val="26"/>
          <w:szCs w:val="26"/>
          <w:rtl/>
        </w:rPr>
        <w:t>פסטה</w:t>
      </w:r>
      <w:r w:rsidR="00A05E45">
        <w:rPr>
          <w:rFonts w:hint="cs"/>
          <w:sz w:val="26"/>
          <w:szCs w:val="26"/>
          <w:rtl/>
        </w:rPr>
        <w:t xml:space="preserve"> (לבחירה)</w:t>
      </w:r>
      <w:r w:rsidR="00DE1DD5">
        <w:rPr>
          <w:rFonts w:hint="cs"/>
          <w:sz w:val="26"/>
          <w:szCs w:val="26"/>
          <w:rtl/>
        </w:rPr>
        <w:t>,</w:t>
      </w:r>
      <w:r w:rsidR="00F168B9">
        <w:rPr>
          <w:rFonts w:hint="cs"/>
          <w:sz w:val="26"/>
          <w:szCs w:val="26"/>
          <w:rtl/>
        </w:rPr>
        <w:t xml:space="preserve"> </w:t>
      </w:r>
      <w:r w:rsidR="00560B50">
        <w:rPr>
          <w:rFonts w:hint="cs"/>
          <w:sz w:val="26"/>
          <w:szCs w:val="26"/>
          <w:rtl/>
        </w:rPr>
        <w:t>קיש</w:t>
      </w:r>
      <w:r w:rsidR="00A05E45">
        <w:rPr>
          <w:rFonts w:hint="cs"/>
          <w:sz w:val="26"/>
          <w:szCs w:val="26"/>
          <w:rtl/>
        </w:rPr>
        <w:t>ים</w:t>
      </w:r>
      <w:r w:rsidR="00560B50">
        <w:rPr>
          <w:rFonts w:hint="cs"/>
          <w:sz w:val="26"/>
          <w:szCs w:val="26"/>
          <w:rtl/>
        </w:rPr>
        <w:t>,</w:t>
      </w:r>
      <w:r w:rsidR="00D779D8">
        <w:rPr>
          <w:rFonts w:hint="cs"/>
          <w:sz w:val="26"/>
          <w:szCs w:val="26"/>
          <w:rtl/>
        </w:rPr>
        <w:t xml:space="preserve"> </w:t>
      </w:r>
      <w:r w:rsidR="00A05E45">
        <w:rPr>
          <w:rFonts w:hint="cs"/>
          <w:sz w:val="26"/>
          <w:szCs w:val="26"/>
          <w:rtl/>
        </w:rPr>
        <w:t>ס</w:t>
      </w:r>
      <w:r w:rsidR="00560B50">
        <w:rPr>
          <w:rFonts w:hint="cs"/>
          <w:sz w:val="26"/>
          <w:szCs w:val="26"/>
          <w:rtl/>
        </w:rPr>
        <w:t>לט</w:t>
      </w:r>
      <w:r w:rsidR="00DE1DD5">
        <w:rPr>
          <w:rFonts w:hint="cs"/>
          <w:sz w:val="26"/>
          <w:szCs w:val="26"/>
          <w:rtl/>
        </w:rPr>
        <w:t>ים</w:t>
      </w:r>
      <w:r w:rsidR="00560B50">
        <w:rPr>
          <w:rFonts w:hint="cs"/>
          <w:sz w:val="26"/>
          <w:szCs w:val="26"/>
          <w:rtl/>
        </w:rPr>
        <w:t>, פ</w:t>
      </w:r>
      <w:r w:rsidR="002A3EF9">
        <w:rPr>
          <w:rFonts w:hint="cs"/>
          <w:sz w:val="26"/>
          <w:szCs w:val="26"/>
          <w:rtl/>
        </w:rPr>
        <w:t>וקצ'ו</w:t>
      </w:r>
      <w:r w:rsidR="00560B50">
        <w:rPr>
          <w:rFonts w:hint="cs"/>
          <w:sz w:val="26"/>
          <w:szCs w:val="26"/>
          <w:rtl/>
        </w:rPr>
        <w:t>ת</w:t>
      </w:r>
      <w:r w:rsidR="00D779D8">
        <w:rPr>
          <w:rFonts w:hint="cs"/>
          <w:sz w:val="26"/>
          <w:szCs w:val="26"/>
          <w:rtl/>
        </w:rPr>
        <w:t xml:space="preserve">, </w:t>
      </w:r>
      <w:r w:rsidR="00AC157C">
        <w:rPr>
          <w:rFonts w:hint="cs"/>
          <w:sz w:val="26"/>
          <w:szCs w:val="26"/>
          <w:rtl/>
        </w:rPr>
        <w:t xml:space="preserve">פוקצ'ות פיצה, </w:t>
      </w:r>
      <w:r w:rsidR="00560B50">
        <w:rPr>
          <w:rFonts w:hint="cs"/>
          <w:sz w:val="26"/>
          <w:szCs w:val="26"/>
          <w:rtl/>
        </w:rPr>
        <w:t>לחם ומטבלים, עוג</w:t>
      </w:r>
      <w:r w:rsidR="00F168B9">
        <w:rPr>
          <w:rFonts w:hint="cs"/>
          <w:sz w:val="26"/>
          <w:szCs w:val="26"/>
          <w:rtl/>
        </w:rPr>
        <w:t>ות</w:t>
      </w:r>
      <w:r w:rsidR="00560B50">
        <w:rPr>
          <w:rFonts w:hint="cs"/>
          <w:sz w:val="26"/>
          <w:szCs w:val="26"/>
          <w:rtl/>
        </w:rPr>
        <w:t xml:space="preserve"> לקינוח.</w:t>
      </w:r>
      <w:r w:rsidR="002568E6">
        <w:rPr>
          <w:rFonts w:hint="cs"/>
          <w:sz w:val="26"/>
          <w:szCs w:val="26"/>
          <w:rtl/>
        </w:rPr>
        <w:t xml:space="preserve"> כולל שתייה קל</w:t>
      </w:r>
      <w:r w:rsidR="00B74E0E">
        <w:rPr>
          <w:rFonts w:hint="cs"/>
          <w:sz w:val="26"/>
          <w:szCs w:val="26"/>
          <w:rtl/>
        </w:rPr>
        <w:t>ה</w:t>
      </w:r>
      <w:r w:rsidR="0002448E" w:rsidRPr="002A3EF9">
        <w:rPr>
          <w:rFonts w:hint="cs"/>
          <w:sz w:val="26"/>
          <w:szCs w:val="26"/>
          <w:rtl/>
        </w:rPr>
        <w:t>.</w:t>
      </w:r>
      <w:r w:rsidR="00FF7DAF" w:rsidRPr="002A3EF9">
        <w:rPr>
          <w:rFonts w:hint="cs"/>
          <w:sz w:val="26"/>
          <w:szCs w:val="26"/>
          <w:rtl/>
        </w:rPr>
        <w:t xml:space="preserve"> </w:t>
      </w:r>
      <w:r w:rsidR="002A3EF9" w:rsidRPr="002A3EF9">
        <w:rPr>
          <w:rFonts w:hint="cs"/>
          <w:sz w:val="26"/>
          <w:szCs w:val="26"/>
          <w:rtl/>
        </w:rPr>
        <w:t>שימוש בכלים חד פעמיים אי</w:t>
      </w:r>
      <w:r w:rsidR="002A3EF9">
        <w:rPr>
          <w:rFonts w:hint="cs"/>
          <w:sz w:val="26"/>
          <w:szCs w:val="26"/>
          <w:rtl/>
        </w:rPr>
        <w:t>כותיי</w:t>
      </w:r>
      <w:r w:rsidR="002A3EF9" w:rsidRPr="002A3EF9">
        <w:rPr>
          <w:rFonts w:hint="cs"/>
          <w:sz w:val="26"/>
          <w:szCs w:val="26"/>
          <w:rtl/>
        </w:rPr>
        <w:t>ם</w:t>
      </w:r>
      <w:r w:rsidR="00481A66">
        <w:rPr>
          <w:rFonts w:hint="cs"/>
          <w:sz w:val="26"/>
          <w:szCs w:val="26"/>
          <w:rtl/>
        </w:rPr>
        <w:t>.</w:t>
      </w:r>
      <w:r w:rsidR="00FF7DAF" w:rsidRPr="002A3EF9">
        <w:rPr>
          <w:rFonts w:hint="cs"/>
          <w:sz w:val="26"/>
          <w:szCs w:val="26"/>
          <w:rtl/>
        </w:rPr>
        <w:t xml:space="preserve">    </w:t>
      </w:r>
    </w:p>
    <w:p w14:paraId="7D9131D2" w14:textId="2CD93C5A" w:rsidR="002568E6" w:rsidRDefault="002568E6" w:rsidP="00FF7DAF">
      <w:pPr>
        <w:ind w:left="360"/>
        <w:rPr>
          <w:sz w:val="26"/>
          <w:szCs w:val="26"/>
        </w:rPr>
      </w:pPr>
      <w:r w:rsidRPr="00AF3F33">
        <w:rPr>
          <w:rFonts w:hint="cs"/>
          <w:sz w:val="26"/>
          <w:szCs w:val="26"/>
          <w:u w:val="single"/>
          <w:rtl/>
        </w:rPr>
        <w:t xml:space="preserve">עלות </w:t>
      </w:r>
      <w:r w:rsidR="0002448E" w:rsidRPr="00AF3F33">
        <w:rPr>
          <w:sz w:val="26"/>
          <w:szCs w:val="26"/>
          <w:u w:val="single"/>
          <w:rtl/>
        </w:rPr>
        <w:t>–</w:t>
      </w:r>
      <w:r w:rsidR="008D3E02">
        <w:rPr>
          <w:rFonts w:hint="cs"/>
          <w:sz w:val="26"/>
          <w:szCs w:val="26"/>
          <w:u w:val="single"/>
          <w:rtl/>
        </w:rPr>
        <w:t xml:space="preserve">  </w:t>
      </w:r>
      <w:r w:rsidR="00AC157C">
        <w:rPr>
          <w:rFonts w:hint="cs"/>
          <w:sz w:val="26"/>
          <w:szCs w:val="26"/>
          <w:u w:val="single"/>
          <w:rtl/>
        </w:rPr>
        <w:t>5,100</w:t>
      </w:r>
      <w:r w:rsidR="00587C13">
        <w:rPr>
          <w:rFonts w:hint="cs"/>
          <w:sz w:val="26"/>
          <w:szCs w:val="26"/>
          <w:u w:val="single"/>
          <w:rtl/>
        </w:rPr>
        <w:t xml:space="preserve"> </w:t>
      </w:r>
      <w:r w:rsidR="0002448E" w:rsidRPr="00AF3F33">
        <w:rPr>
          <w:rFonts w:hint="cs"/>
          <w:sz w:val="26"/>
          <w:szCs w:val="26"/>
          <w:u w:val="single"/>
          <w:rtl/>
        </w:rPr>
        <w:t>₪ לא כולל מע"מ</w:t>
      </w:r>
      <w:r w:rsidR="00AC157C">
        <w:rPr>
          <w:rFonts w:hint="cs"/>
          <w:sz w:val="26"/>
          <w:szCs w:val="26"/>
          <w:u w:val="single"/>
          <w:rtl/>
        </w:rPr>
        <w:t xml:space="preserve"> ליום אירוח</w:t>
      </w:r>
      <w:r w:rsidR="0002448E">
        <w:rPr>
          <w:rFonts w:hint="cs"/>
          <w:sz w:val="26"/>
          <w:szCs w:val="26"/>
          <w:rtl/>
        </w:rPr>
        <w:t>.</w:t>
      </w:r>
    </w:p>
    <w:p w14:paraId="5A7A5D76" w14:textId="77777777" w:rsidR="00A05E45" w:rsidRDefault="00A05E45" w:rsidP="00373245">
      <w:pPr>
        <w:ind w:left="360"/>
        <w:rPr>
          <w:sz w:val="26"/>
          <w:szCs w:val="26"/>
          <w:rtl/>
        </w:rPr>
      </w:pPr>
    </w:p>
    <w:p w14:paraId="26DA24AC" w14:textId="0AFCEA4F" w:rsidR="00FE2E05" w:rsidRDefault="00FD6F71" w:rsidP="00373245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*</w:t>
      </w:r>
      <w:r w:rsidR="00A173BB">
        <w:rPr>
          <w:rFonts w:hint="cs"/>
          <w:sz w:val="26"/>
          <w:szCs w:val="26"/>
          <w:rtl/>
        </w:rPr>
        <w:t xml:space="preserve">ניתן לשלב סיור בכרם, הסברים על גידול הענבים והכנת היין, הסיפור שלנו ,טעימות 3 </w:t>
      </w:r>
      <w:r w:rsidR="00F830AF">
        <w:rPr>
          <w:rFonts w:hint="cs"/>
          <w:sz w:val="26"/>
          <w:szCs w:val="26"/>
          <w:rtl/>
        </w:rPr>
        <w:t>מיינות היקב</w:t>
      </w:r>
      <w:r w:rsidR="00A173BB">
        <w:rPr>
          <w:rFonts w:hint="cs"/>
          <w:sz w:val="26"/>
          <w:szCs w:val="26"/>
          <w:rtl/>
        </w:rPr>
        <w:t xml:space="preserve"> </w:t>
      </w:r>
      <w:r w:rsidR="00A173BB">
        <w:rPr>
          <w:sz w:val="26"/>
          <w:szCs w:val="26"/>
          <w:rtl/>
        </w:rPr>
        <w:t>–</w:t>
      </w:r>
      <w:r w:rsidR="00D60A3A">
        <w:rPr>
          <w:rFonts w:hint="cs"/>
          <w:sz w:val="26"/>
          <w:szCs w:val="26"/>
          <w:rtl/>
        </w:rPr>
        <w:t xml:space="preserve"> </w:t>
      </w:r>
      <w:r w:rsidR="00F830AF" w:rsidRPr="00F830AF">
        <w:rPr>
          <w:rFonts w:hint="cs"/>
          <w:sz w:val="26"/>
          <w:szCs w:val="26"/>
          <w:u w:val="single"/>
          <w:rtl/>
        </w:rPr>
        <w:t xml:space="preserve">עלות </w:t>
      </w:r>
      <w:r w:rsidR="00A173BB" w:rsidRPr="00F830AF">
        <w:rPr>
          <w:rFonts w:hint="cs"/>
          <w:sz w:val="26"/>
          <w:szCs w:val="26"/>
          <w:u w:val="single"/>
          <w:rtl/>
        </w:rPr>
        <w:t>1,</w:t>
      </w:r>
      <w:r w:rsidR="00373245" w:rsidRPr="00F830AF">
        <w:rPr>
          <w:rFonts w:hint="cs"/>
          <w:sz w:val="26"/>
          <w:szCs w:val="26"/>
          <w:u w:val="single"/>
          <w:rtl/>
        </w:rPr>
        <w:t>2</w:t>
      </w:r>
      <w:r w:rsidR="00A173BB" w:rsidRPr="00F830AF">
        <w:rPr>
          <w:rFonts w:hint="cs"/>
          <w:sz w:val="26"/>
          <w:szCs w:val="26"/>
          <w:u w:val="single"/>
          <w:rtl/>
        </w:rPr>
        <w:t xml:space="preserve">00 </w:t>
      </w:r>
      <w:r w:rsidR="00A173BB" w:rsidRPr="00F830AF">
        <w:rPr>
          <w:rFonts w:hint="eastAsia"/>
          <w:sz w:val="26"/>
          <w:szCs w:val="26"/>
          <w:u w:val="single"/>
          <w:rtl/>
        </w:rPr>
        <w:t>₪</w:t>
      </w:r>
      <w:r w:rsidR="00A173BB" w:rsidRPr="00F830AF">
        <w:rPr>
          <w:rFonts w:hint="cs"/>
          <w:sz w:val="26"/>
          <w:szCs w:val="26"/>
          <w:u w:val="single"/>
          <w:rtl/>
        </w:rPr>
        <w:t xml:space="preserve"> </w:t>
      </w:r>
      <w:r w:rsidR="000A5B68" w:rsidRPr="00F830AF">
        <w:rPr>
          <w:rFonts w:hint="cs"/>
          <w:sz w:val="26"/>
          <w:szCs w:val="26"/>
          <w:u w:val="single"/>
          <w:rtl/>
        </w:rPr>
        <w:t>לא כולל</w:t>
      </w:r>
      <w:r w:rsidR="00A173BB" w:rsidRPr="00F830AF">
        <w:rPr>
          <w:rFonts w:hint="cs"/>
          <w:sz w:val="26"/>
          <w:szCs w:val="26"/>
          <w:u w:val="single"/>
          <w:rtl/>
        </w:rPr>
        <w:t xml:space="preserve"> מע"מ</w:t>
      </w:r>
      <w:r w:rsidR="00A173BB">
        <w:rPr>
          <w:rFonts w:hint="cs"/>
          <w:sz w:val="26"/>
          <w:szCs w:val="26"/>
          <w:rtl/>
        </w:rPr>
        <w:t xml:space="preserve">.  </w:t>
      </w:r>
    </w:p>
    <w:p w14:paraId="1BE9D450" w14:textId="4AC2F228" w:rsidR="00A173BB" w:rsidRDefault="00CD6327" w:rsidP="00B04373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לאישור ההצעה:</w:t>
      </w:r>
      <w:r w:rsidR="00B04373">
        <w:rPr>
          <w:rFonts w:hint="cs"/>
          <w:sz w:val="26"/>
          <w:szCs w:val="26"/>
          <w:rtl/>
        </w:rPr>
        <w:t xml:space="preserve">                                                                                                                         </w:t>
      </w:r>
      <w:r w:rsidR="0002448E">
        <w:rPr>
          <w:rFonts w:hint="cs"/>
          <w:sz w:val="26"/>
          <w:szCs w:val="26"/>
          <w:rtl/>
        </w:rPr>
        <w:t>שם החברה___________ ח.פ.______________ חותמת וחתימה______________</w:t>
      </w:r>
      <w:r w:rsidR="00A173BB">
        <w:rPr>
          <w:rFonts w:hint="cs"/>
          <w:sz w:val="26"/>
          <w:szCs w:val="26"/>
          <w:rtl/>
        </w:rPr>
        <w:t xml:space="preserve">              </w:t>
      </w:r>
    </w:p>
    <w:p w14:paraId="2495305A" w14:textId="600F385A" w:rsidR="008F49D0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72114302"/>
      <w:r w:rsidRPr="003A713F">
        <w:rPr>
          <w:rFonts w:ascii="Arial" w:hAnsi="Arial" w:cs="Arial" w:hint="cs"/>
          <w:sz w:val="26"/>
          <w:szCs w:val="26"/>
          <w:rtl/>
        </w:rPr>
        <w:t>תנאי תשל</w:t>
      </w:r>
      <w:r w:rsidR="003E5751">
        <w:rPr>
          <w:rFonts w:ascii="Arial" w:hAnsi="Arial" w:cs="Arial" w:hint="cs"/>
          <w:sz w:val="26"/>
          <w:szCs w:val="26"/>
          <w:rtl/>
        </w:rPr>
        <w:t xml:space="preserve">ום </w:t>
      </w:r>
      <w:r w:rsidR="00A05E45">
        <w:rPr>
          <w:rFonts w:ascii="Arial" w:hAnsi="Arial" w:cs="Arial" w:hint="cs"/>
          <w:sz w:val="26"/>
          <w:szCs w:val="26"/>
          <w:rtl/>
        </w:rPr>
        <w:t>שוטף 30.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0A6CBC1F" w14:textId="77777777" w:rsidR="008F49D0" w:rsidRPr="00450D21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5EC43C2E" w14:textId="736D0BF4" w:rsidR="00B04373" w:rsidRPr="0092560B" w:rsidRDefault="008F49D0" w:rsidP="006476B7">
      <w:pPr>
        <w:pStyle w:val="aa"/>
        <w:numPr>
          <w:ilvl w:val="0"/>
          <w:numId w:val="4"/>
        </w:numPr>
        <w:bidi/>
        <w:rPr>
          <w:sz w:val="26"/>
          <w:szCs w:val="26"/>
          <w:rtl/>
        </w:rPr>
      </w:pPr>
      <w:r w:rsidRPr="0092560B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Pr="0092560B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92560B">
        <w:rPr>
          <w:rFonts w:ascii="Arial" w:hAnsi="Arial" w:cs="Arial"/>
          <w:sz w:val="26"/>
          <w:szCs w:val="26"/>
          <w:rtl/>
        </w:rPr>
        <w:t xml:space="preserve">         </w:t>
      </w:r>
      <w:bookmarkEnd w:id="0"/>
      <w:r w:rsidR="002174D8" w:rsidRPr="0092560B">
        <w:rPr>
          <w:rFonts w:hint="cs"/>
          <w:sz w:val="26"/>
          <w:szCs w:val="26"/>
          <w:rtl/>
        </w:rPr>
        <w:t xml:space="preserve">                                                                                        </w:t>
      </w:r>
      <w:r w:rsidR="001D6F07" w:rsidRPr="0092560B">
        <w:rPr>
          <w:rFonts w:hint="cs"/>
          <w:sz w:val="26"/>
          <w:szCs w:val="26"/>
          <w:rtl/>
        </w:rPr>
        <w:t xml:space="preserve">                                                                                            </w:t>
      </w:r>
      <w:r w:rsidR="00B04373" w:rsidRPr="0092560B">
        <w:rPr>
          <w:rFonts w:hint="cs"/>
          <w:sz w:val="26"/>
          <w:szCs w:val="26"/>
          <w:rtl/>
        </w:rPr>
        <w:t xml:space="preserve"> </w:t>
      </w:r>
    </w:p>
    <w:p w14:paraId="559957CA" w14:textId="23F797EA" w:rsidR="002174D8" w:rsidRPr="00320E5A" w:rsidRDefault="00B04373" w:rsidP="00B04373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</w:t>
      </w:r>
      <w:r w:rsidR="002174D8" w:rsidRPr="00320E5A">
        <w:rPr>
          <w:rFonts w:hint="cs"/>
          <w:sz w:val="26"/>
          <w:szCs w:val="26"/>
          <w:rtl/>
        </w:rPr>
        <w:t>בברכה,</w:t>
      </w:r>
    </w:p>
    <w:p w14:paraId="76C9BAAB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3C4247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BC976" w14:textId="77777777" w:rsidR="0084566C" w:rsidRDefault="0084566C" w:rsidP="0022799C">
      <w:pPr>
        <w:spacing w:after="0" w:line="240" w:lineRule="auto"/>
      </w:pPr>
      <w:r>
        <w:separator/>
      </w:r>
    </w:p>
  </w:endnote>
  <w:endnote w:type="continuationSeparator" w:id="0">
    <w:p w14:paraId="396C2964" w14:textId="77777777" w:rsidR="0084566C" w:rsidRDefault="0084566C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90A5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B74D6B8" wp14:editId="6C5E0B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070C5" w14:textId="77777777" w:rsidR="0084566C" w:rsidRDefault="0084566C" w:rsidP="0022799C">
      <w:pPr>
        <w:spacing w:after="0" w:line="240" w:lineRule="auto"/>
      </w:pPr>
      <w:r>
        <w:separator/>
      </w:r>
    </w:p>
  </w:footnote>
  <w:footnote w:type="continuationSeparator" w:id="0">
    <w:p w14:paraId="64716FB8" w14:textId="77777777" w:rsidR="0084566C" w:rsidRDefault="0084566C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CBB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BB94F26" wp14:editId="0F1E60D0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0576"/>
    <w:multiLevelType w:val="hybridMultilevel"/>
    <w:tmpl w:val="F148FC50"/>
    <w:lvl w:ilvl="0" w:tplc="C9D80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1781">
    <w:abstractNumId w:val="1"/>
  </w:num>
  <w:num w:numId="2" w16cid:durableId="203714776">
    <w:abstractNumId w:val="2"/>
  </w:num>
  <w:num w:numId="3" w16cid:durableId="1149901981">
    <w:abstractNumId w:val="3"/>
  </w:num>
  <w:num w:numId="4" w16cid:durableId="14217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B69"/>
    <w:rsid w:val="00002DA8"/>
    <w:rsid w:val="00004A4C"/>
    <w:rsid w:val="00004CD8"/>
    <w:rsid w:val="00005A36"/>
    <w:rsid w:val="00005BFF"/>
    <w:rsid w:val="00006711"/>
    <w:rsid w:val="0001115E"/>
    <w:rsid w:val="00014BD7"/>
    <w:rsid w:val="000162D8"/>
    <w:rsid w:val="0002448E"/>
    <w:rsid w:val="00025161"/>
    <w:rsid w:val="00026717"/>
    <w:rsid w:val="0003209D"/>
    <w:rsid w:val="0003366B"/>
    <w:rsid w:val="00043CB1"/>
    <w:rsid w:val="00056C10"/>
    <w:rsid w:val="000710EE"/>
    <w:rsid w:val="0007165A"/>
    <w:rsid w:val="000719EC"/>
    <w:rsid w:val="000730D5"/>
    <w:rsid w:val="00074037"/>
    <w:rsid w:val="00077ED5"/>
    <w:rsid w:val="00080FBD"/>
    <w:rsid w:val="00083995"/>
    <w:rsid w:val="00083B37"/>
    <w:rsid w:val="0008762B"/>
    <w:rsid w:val="00095FDD"/>
    <w:rsid w:val="000979D9"/>
    <w:rsid w:val="000A5B68"/>
    <w:rsid w:val="000C0C47"/>
    <w:rsid w:val="000C36FA"/>
    <w:rsid w:val="000C57B6"/>
    <w:rsid w:val="000C76D3"/>
    <w:rsid w:val="000D2E35"/>
    <w:rsid w:val="000D5EAD"/>
    <w:rsid w:val="000D7439"/>
    <w:rsid w:val="000E128D"/>
    <w:rsid w:val="000F2148"/>
    <w:rsid w:val="000F2B41"/>
    <w:rsid w:val="000F3331"/>
    <w:rsid w:val="0010564C"/>
    <w:rsid w:val="001139DC"/>
    <w:rsid w:val="00115A00"/>
    <w:rsid w:val="0012149B"/>
    <w:rsid w:val="00123987"/>
    <w:rsid w:val="00124697"/>
    <w:rsid w:val="0013018A"/>
    <w:rsid w:val="00137AD8"/>
    <w:rsid w:val="00137F74"/>
    <w:rsid w:val="00140523"/>
    <w:rsid w:val="00145214"/>
    <w:rsid w:val="00150C4A"/>
    <w:rsid w:val="00156255"/>
    <w:rsid w:val="00162D58"/>
    <w:rsid w:val="00162E62"/>
    <w:rsid w:val="001662B7"/>
    <w:rsid w:val="00166B72"/>
    <w:rsid w:val="0016748D"/>
    <w:rsid w:val="0017225E"/>
    <w:rsid w:val="00174ACC"/>
    <w:rsid w:val="00175E16"/>
    <w:rsid w:val="00182C92"/>
    <w:rsid w:val="0018418E"/>
    <w:rsid w:val="00184B26"/>
    <w:rsid w:val="001953D4"/>
    <w:rsid w:val="00197B32"/>
    <w:rsid w:val="001A0775"/>
    <w:rsid w:val="001A3553"/>
    <w:rsid w:val="001A5705"/>
    <w:rsid w:val="001B0770"/>
    <w:rsid w:val="001B790F"/>
    <w:rsid w:val="001C06EF"/>
    <w:rsid w:val="001D1E2E"/>
    <w:rsid w:val="001D33EB"/>
    <w:rsid w:val="001D413E"/>
    <w:rsid w:val="001D6F07"/>
    <w:rsid w:val="001E0046"/>
    <w:rsid w:val="001E48B3"/>
    <w:rsid w:val="001E6BEF"/>
    <w:rsid w:val="001F2902"/>
    <w:rsid w:val="00201921"/>
    <w:rsid w:val="0020578D"/>
    <w:rsid w:val="00206341"/>
    <w:rsid w:val="0020790E"/>
    <w:rsid w:val="002174D8"/>
    <w:rsid w:val="0022090C"/>
    <w:rsid w:val="00222A5A"/>
    <w:rsid w:val="002232FA"/>
    <w:rsid w:val="0022799C"/>
    <w:rsid w:val="00231008"/>
    <w:rsid w:val="00232AAA"/>
    <w:rsid w:val="00235EB4"/>
    <w:rsid w:val="002409E0"/>
    <w:rsid w:val="00240BA5"/>
    <w:rsid w:val="00245F06"/>
    <w:rsid w:val="00246EE3"/>
    <w:rsid w:val="00251A14"/>
    <w:rsid w:val="0025433D"/>
    <w:rsid w:val="00254EE6"/>
    <w:rsid w:val="002568E6"/>
    <w:rsid w:val="00257241"/>
    <w:rsid w:val="00264ACC"/>
    <w:rsid w:val="002666DF"/>
    <w:rsid w:val="00270F81"/>
    <w:rsid w:val="002717E0"/>
    <w:rsid w:val="002763E1"/>
    <w:rsid w:val="00283196"/>
    <w:rsid w:val="00284182"/>
    <w:rsid w:val="0028573E"/>
    <w:rsid w:val="00285CA4"/>
    <w:rsid w:val="0028771B"/>
    <w:rsid w:val="00293EF3"/>
    <w:rsid w:val="0029480F"/>
    <w:rsid w:val="002963C9"/>
    <w:rsid w:val="00297D3F"/>
    <w:rsid w:val="002A0F1D"/>
    <w:rsid w:val="002A182C"/>
    <w:rsid w:val="002A3C8F"/>
    <w:rsid w:val="002A3EF9"/>
    <w:rsid w:val="002A42B9"/>
    <w:rsid w:val="002A576C"/>
    <w:rsid w:val="002B1701"/>
    <w:rsid w:val="002B284B"/>
    <w:rsid w:val="002B337B"/>
    <w:rsid w:val="002B5354"/>
    <w:rsid w:val="002D637A"/>
    <w:rsid w:val="002E0B33"/>
    <w:rsid w:val="002F0478"/>
    <w:rsid w:val="00302BBC"/>
    <w:rsid w:val="003155D3"/>
    <w:rsid w:val="003173F4"/>
    <w:rsid w:val="00320E5A"/>
    <w:rsid w:val="003261AC"/>
    <w:rsid w:val="00326AFA"/>
    <w:rsid w:val="00330A2F"/>
    <w:rsid w:val="00331377"/>
    <w:rsid w:val="0033524E"/>
    <w:rsid w:val="00337AF1"/>
    <w:rsid w:val="003407C7"/>
    <w:rsid w:val="00341483"/>
    <w:rsid w:val="0034380F"/>
    <w:rsid w:val="0034534D"/>
    <w:rsid w:val="00351B41"/>
    <w:rsid w:val="00355AC7"/>
    <w:rsid w:val="003624CB"/>
    <w:rsid w:val="0037119B"/>
    <w:rsid w:val="00373245"/>
    <w:rsid w:val="00380AC4"/>
    <w:rsid w:val="0038213F"/>
    <w:rsid w:val="00387557"/>
    <w:rsid w:val="00390FDC"/>
    <w:rsid w:val="00391D3A"/>
    <w:rsid w:val="00392617"/>
    <w:rsid w:val="00392B9A"/>
    <w:rsid w:val="00392FB6"/>
    <w:rsid w:val="00393EEE"/>
    <w:rsid w:val="00394B17"/>
    <w:rsid w:val="0039790A"/>
    <w:rsid w:val="00397A59"/>
    <w:rsid w:val="003A1D7E"/>
    <w:rsid w:val="003A39BE"/>
    <w:rsid w:val="003A477B"/>
    <w:rsid w:val="003B128E"/>
    <w:rsid w:val="003B137D"/>
    <w:rsid w:val="003B1F0C"/>
    <w:rsid w:val="003B7D9C"/>
    <w:rsid w:val="003C4247"/>
    <w:rsid w:val="003C52B0"/>
    <w:rsid w:val="003D3BE6"/>
    <w:rsid w:val="003D40EE"/>
    <w:rsid w:val="003D446B"/>
    <w:rsid w:val="003E145A"/>
    <w:rsid w:val="003E5751"/>
    <w:rsid w:val="003E695F"/>
    <w:rsid w:val="003F01BC"/>
    <w:rsid w:val="003F0C40"/>
    <w:rsid w:val="003F12B8"/>
    <w:rsid w:val="003F2896"/>
    <w:rsid w:val="003F3F30"/>
    <w:rsid w:val="003F4841"/>
    <w:rsid w:val="00402A41"/>
    <w:rsid w:val="00405201"/>
    <w:rsid w:val="00407728"/>
    <w:rsid w:val="00422BB6"/>
    <w:rsid w:val="0043387D"/>
    <w:rsid w:val="00440B28"/>
    <w:rsid w:val="00441A74"/>
    <w:rsid w:val="004421A9"/>
    <w:rsid w:val="00447121"/>
    <w:rsid w:val="00457347"/>
    <w:rsid w:val="004617FC"/>
    <w:rsid w:val="004723E1"/>
    <w:rsid w:val="004730C6"/>
    <w:rsid w:val="00474559"/>
    <w:rsid w:val="00476BB4"/>
    <w:rsid w:val="00477CD8"/>
    <w:rsid w:val="004801E4"/>
    <w:rsid w:val="00481A66"/>
    <w:rsid w:val="004B5272"/>
    <w:rsid w:val="004B5E1A"/>
    <w:rsid w:val="004C1E1E"/>
    <w:rsid w:val="004C25BC"/>
    <w:rsid w:val="004D02D2"/>
    <w:rsid w:val="004F1DD0"/>
    <w:rsid w:val="004F2AEC"/>
    <w:rsid w:val="004F537F"/>
    <w:rsid w:val="00510129"/>
    <w:rsid w:val="005140D7"/>
    <w:rsid w:val="00520898"/>
    <w:rsid w:val="00521B9E"/>
    <w:rsid w:val="0052755E"/>
    <w:rsid w:val="0053028D"/>
    <w:rsid w:val="005309B6"/>
    <w:rsid w:val="00533AC2"/>
    <w:rsid w:val="00542C25"/>
    <w:rsid w:val="005465CD"/>
    <w:rsid w:val="005505AE"/>
    <w:rsid w:val="005517ED"/>
    <w:rsid w:val="00560B50"/>
    <w:rsid w:val="00570ABC"/>
    <w:rsid w:val="00572116"/>
    <w:rsid w:val="00573BFD"/>
    <w:rsid w:val="00574961"/>
    <w:rsid w:val="005825A8"/>
    <w:rsid w:val="005841BF"/>
    <w:rsid w:val="0058753C"/>
    <w:rsid w:val="00587C13"/>
    <w:rsid w:val="0059039E"/>
    <w:rsid w:val="00592588"/>
    <w:rsid w:val="005C31C4"/>
    <w:rsid w:val="005C7E5E"/>
    <w:rsid w:val="005E79C6"/>
    <w:rsid w:val="005F37D8"/>
    <w:rsid w:val="005F4930"/>
    <w:rsid w:val="005F6C7E"/>
    <w:rsid w:val="00605A42"/>
    <w:rsid w:val="00607BF3"/>
    <w:rsid w:val="00615D14"/>
    <w:rsid w:val="00616D2F"/>
    <w:rsid w:val="00626000"/>
    <w:rsid w:val="006341B4"/>
    <w:rsid w:val="00635858"/>
    <w:rsid w:val="006370A3"/>
    <w:rsid w:val="00641DE4"/>
    <w:rsid w:val="00645D9E"/>
    <w:rsid w:val="006478B6"/>
    <w:rsid w:val="00647D10"/>
    <w:rsid w:val="006541CA"/>
    <w:rsid w:val="00671D76"/>
    <w:rsid w:val="00671DB5"/>
    <w:rsid w:val="00673478"/>
    <w:rsid w:val="006769CF"/>
    <w:rsid w:val="0068389B"/>
    <w:rsid w:val="00684F2B"/>
    <w:rsid w:val="00690B6E"/>
    <w:rsid w:val="00691D1C"/>
    <w:rsid w:val="00693C02"/>
    <w:rsid w:val="00694B38"/>
    <w:rsid w:val="006A2E68"/>
    <w:rsid w:val="006A35E5"/>
    <w:rsid w:val="006A4798"/>
    <w:rsid w:val="006B7A7E"/>
    <w:rsid w:val="006C164E"/>
    <w:rsid w:val="006C5874"/>
    <w:rsid w:val="006C7BD3"/>
    <w:rsid w:val="006D0429"/>
    <w:rsid w:val="006D0542"/>
    <w:rsid w:val="006D538E"/>
    <w:rsid w:val="006E2345"/>
    <w:rsid w:val="006E32A1"/>
    <w:rsid w:val="006E48F9"/>
    <w:rsid w:val="006E5DA4"/>
    <w:rsid w:val="006E6CDC"/>
    <w:rsid w:val="006E743A"/>
    <w:rsid w:val="006F0155"/>
    <w:rsid w:val="006F03AC"/>
    <w:rsid w:val="00700695"/>
    <w:rsid w:val="007123EC"/>
    <w:rsid w:val="00714C55"/>
    <w:rsid w:val="00715C21"/>
    <w:rsid w:val="00715E1B"/>
    <w:rsid w:val="00717A24"/>
    <w:rsid w:val="00721DE6"/>
    <w:rsid w:val="00725F9B"/>
    <w:rsid w:val="00726796"/>
    <w:rsid w:val="00741BA6"/>
    <w:rsid w:val="00747AAA"/>
    <w:rsid w:val="00752532"/>
    <w:rsid w:val="0075527D"/>
    <w:rsid w:val="007558E0"/>
    <w:rsid w:val="00756195"/>
    <w:rsid w:val="00756AE0"/>
    <w:rsid w:val="00756B0B"/>
    <w:rsid w:val="00757D08"/>
    <w:rsid w:val="007612EF"/>
    <w:rsid w:val="0077450D"/>
    <w:rsid w:val="00781B0D"/>
    <w:rsid w:val="00782F05"/>
    <w:rsid w:val="007866F9"/>
    <w:rsid w:val="00787287"/>
    <w:rsid w:val="00790F52"/>
    <w:rsid w:val="007A0CC9"/>
    <w:rsid w:val="007A3762"/>
    <w:rsid w:val="007B0984"/>
    <w:rsid w:val="007B3A0D"/>
    <w:rsid w:val="007B4F5F"/>
    <w:rsid w:val="007C7967"/>
    <w:rsid w:val="007D263D"/>
    <w:rsid w:val="007D417F"/>
    <w:rsid w:val="007D4262"/>
    <w:rsid w:val="007E6981"/>
    <w:rsid w:val="007F676E"/>
    <w:rsid w:val="00800EC9"/>
    <w:rsid w:val="0081094D"/>
    <w:rsid w:val="00810E19"/>
    <w:rsid w:val="00814C70"/>
    <w:rsid w:val="0081598D"/>
    <w:rsid w:val="008271C3"/>
    <w:rsid w:val="00830FA8"/>
    <w:rsid w:val="00831264"/>
    <w:rsid w:val="00835CBF"/>
    <w:rsid w:val="0084269C"/>
    <w:rsid w:val="0084396A"/>
    <w:rsid w:val="00844393"/>
    <w:rsid w:val="0084566C"/>
    <w:rsid w:val="008509A6"/>
    <w:rsid w:val="00851276"/>
    <w:rsid w:val="0085577A"/>
    <w:rsid w:val="00860812"/>
    <w:rsid w:val="008621E9"/>
    <w:rsid w:val="00892B76"/>
    <w:rsid w:val="008A2430"/>
    <w:rsid w:val="008A767B"/>
    <w:rsid w:val="008B7846"/>
    <w:rsid w:val="008C0A03"/>
    <w:rsid w:val="008C156D"/>
    <w:rsid w:val="008C4791"/>
    <w:rsid w:val="008C6240"/>
    <w:rsid w:val="008D0841"/>
    <w:rsid w:val="008D3E02"/>
    <w:rsid w:val="008E1426"/>
    <w:rsid w:val="008E3676"/>
    <w:rsid w:val="008E4D91"/>
    <w:rsid w:val="008E72FD"/>
    <w:rsid w:val="008E7D3B"/>
    <w:rsid w:val="008F072A"/>
    <w:rsid w:val="008F0C3B"/>
    <w:rsid w:val="008F429A"/>
    <w:rsid w:val="008F49D0"/>
    <w:rsid w:val="008F4C53"/>
    <w:rsid w:val="00902F68"/>
    <w:rsid w:val="00906AF1"/>
    <w:rsid w:val="00916C66"/>
    <w:rsid w:val="009208B9"/>
    <w:rsid w:val="0092434C"/>
    <w:rsid w:val="0092560B"/>
    <w:rsid w:val="00925BF5"/>
    <w:rsid w:val="00934A18"/>
    <w:rsid w:val="00937BB4"/>
    <w:rsid w:val="00945E93"/>
    <w:rsid w:val="00956470"/>
    <w:rsid w:val="00956F4A"/>
    <w:rsid w:val="00976E74"/>
    <w:rsid w:val="009779DB"/>
    <w:rsid w:val="00980D7E"/>
    <w:rsid w:val="00982084"/>
    <w:rsid w:val="0098422B"/>
    <w:rsid w:val="0098540C"/>
    <w:rsid w:val="00987C81"/>
    <w:rsid w:val="00994CAA"/>
    <w:rsid w:val="009A21B3"/>
    <w:rsid w:val="009B37C0"/>
    <w:rsid w:val="009B6F44"/>
    <w:rsid w:val="009D5675"/>
    <w:rsid w:val="009E37B3"/>
    <w:rsid w:val="009E6BD6"/>
    <w:rsid w:val="009F4C72"/>
    <w:rsid w:val="009F6F6D"/>
    <w:rsid w:val="00A000D1"/>
    <w:rsid w:val="00A041F1"/>
    <w:rsid w:val="00A05E45"/>
    <w:rsid w:val="00A15D77"/>
    <w:rsid w:val="00A173BB"/>
    <w:rsid w:val="00A20F97"/>
    <w:rsid w:val="00A21AF2"/>
    <w:rsid w:val="00A25E34"/>
    <w:rsid w:val="00A32B11"/>
    <w:rsid w:val="00A37EB3"/>
    <w:rsid w:val="00A42B09"/>
    <w:rsid w:val="00A50CB8"/>
    <w:rsid w:val="00A5166A"/>
    <w:rsid w:val="00A5191F"/>
    <w:rsid w:val="00A5203E"/>
    <w:rsid w:val="00A52B69"/>
    <w:rsid w:val="00A53266"/>
    <w:rsid w:val="00A5511D"/>
    <w:rsid w:val="00A56A61"/>
    <w:rsid w:val="00A63547"/>
    <w:rsid w:val="00A6484B"/>
    <w:rsid w:val="00A65668"/>
    <w:rsid w:val="00A72235"/>
    <w:rsid w:val="00A76748"/>
    <w:rsid w:val="00A771C6"/>
    <w:rsid w:val="00A77AA2"/>
    <w:rsid w:val="00A93E97"/>
    <w:rsid w:val="00AA376C"/>
    <w:rsid w:val="00AB6AA2"/>
    <w:rsid w:val="00AC0FDB"/>
    <w:rsid w:val="00AC157C"/>
    <w:rsid w:val="00AC2083"/>
    <w:rsid w:val="00AC5FCD"/>
    <w:rsid w:val="00AC7976"/>
    <w:rsid w:val="00AD1809"/>
    <w:rsid w:val="00AD1EDA"/>
    <w:rsid w:val="00AD4E04"/>
    <w:rsid w:val="00AD684D"/>
    <w:rsid w:val="00AD75C0"/>
    <w:rsid w:val="00AE2692"/>
    <w:rsid w:val="00AE3F06"/>
    <w:rsid w:val="00AF3F33"/>
    <w:rsid w:val="00B04373"/>
    <w:rsid w:val="00B061E8"/>
    <w:rsid w:val="00B062EB"/>
    <w:rsid w:val="00B2504C"/>
    <w:rsid w:val="00B31306"/>
    <w:rsid w:val="00B348B9"/>
    <w:rsid w:val="00B3797F"/>
    <w:rsid w:val="00B4260B"/>
    <w:rsid w:val="00B441FB"/>
    <w:rsid w:val="00B44A82"/>
    <w:rsid w:val="00B452D1"/>
    <w:rsid w:val="00B46135"/>
    <w:rsid w:val="00B526EA"/>
    <w:rsid w:val="00B5347F"/>
    <w:rsid w:val="00B70676"/>
    <w:rsid w:val="00B74E0E"/>
    <w:rsid w:val="00B77C3D"/>
    <w:rsid w:val="00B77CD8"/>
    <w:rsid w:val="00B805CE"/>
    <w:rsid w:val="00B80B96"/>
    <w:rsid w:val="00B8457A"/>
    <w:rsid w:val="00B84B1E"/>
    <w:rsid w:val="00B8669E"/>
    <w:rsid w:val="00B878A3"/>
    <w:rsid w:val="00B90446"/>
    <w:rsid w:val="00B9325C"/>
    <w:rsid w:val="00BA16C9"/>
    <w:rsid w:val="00BA7D3C"/>
    <w:rsid w:val="00BB0F9C"/>
    <w:rsid w:val="00BB612E"/>
    <w:rsid w:val="00BD431E"/>
    <w:rsid w:val="00BF1A59"/>
    <w:rsid w:val="00BF3AEA"/>
    <w:rsid w:val="00BF41F2"/>
    <w:rsid w:val="00BF5C94"/>
    <w:rsid w:val="00BF6A48"/>
    <w:rsid w:val="00C0104A"/>
    <w:rsid w:val="00C02684"/>
    <w:rsid w:val="00C03BBC"/>
    <w:rsid w:val="00C0401A"/>
    <w:rsid w:val="00C0753A"/>
    <w:rsid w:val="00C10E9F"/>
    <w:rsid w:val="00C12968"/>
    <w:rsid w:val="00C1404E"/>
    <w:rsid w:val="00C2102A"/>
    <w:rsid w:val="00C22483"/>
    <w:rsid w:val="00C26355"/>
    <w:rsid w:val="00C26581"/>
    <w:rsid w:val="00C269E2"/>
    <w:rsid w:val="00C30827"/>
    <w:rsid w:val="00C37510"/>
    <w:rsid w:val="00C464B5"/>
    <w:rsid w:val="00C53BCD"/>
    <w:rsid w:val="00C56BB2"/>
    <w:rsid w:val="00C64A9C"/>
    <w:rsid w:val="00C67A7F"/>
    <w:rsid w:val="00C856E4"/>
    <w:rsid w:val="00C85837"/>
    <w:rsid w:val="00C90C2A"/>
    <w:rsid w:val="00C9244C"/>
    <w:rsid w:val="00C93C93"/>
    <w:rsid w:val="00C959B2"/>
    <w:rsid w:val="00C96232"/>
    <w:rsid w:val="00CB07F8"/>
    <w:rsid w:val="00CB1DB7"/>
    <w:rsid w:val="00CB3D49"/>
    <w:rsid w:val="00CC07B9"/>
    <w:rsid w:val="00CC15B6"/>
    <w:rsid w:val="00CC62AD"/>
    <w:rsid w:val="00CD29E9"/>
    <w:rsid w:val="00CD4FDB"/>
    <w:rsid w:val="00CD6327"/>
    <w:rsid w:val="00CE0CE5"/>
    <w:rsid w:val="00CE1DAD"/>
    <w:rsid w:val="00CE5B68"/>
    <w:rsid w:val="00CE7E45"/>
    <w:rsid w:val="00CF08B2"/>
    <w:rsid w:val="00CF20E3"/>
    <w:rsid w:val="00D04FC4"/>
    <w:rsid w:val="00D2405C"/>
    <w:rsid w:val="00D25D7B"/>
    <w:rsid w:val="00D26D70"/>
    <w:rsid w:val="00D319F0"/>
    <w:rsid w:val="00D40800"/>
    <w:rsid w:val="00D50B09"/>
    <w:rsid w:val="00D60A3A"/>
    <w:rsid w:val="00D6685C"/>
    <w:rsid w:val="00D67243"/>
    <w:rsid w:val="00D74BA3"/>
    <w:rsid w:val="00D779D8"/>
    <w:rsid w:val="00D814E9"/>
    <w:rsid w:val="00D82177"/>
    <w:rsid w:val="00D8570A"/>
    <w:rsid w:val="00D937B4"/>
    <w:rsid w:val="00D97EF6"/>
    <w:rsid w:val="00DA273A"/>
    <w:rsid w:val="00DB5636"/>
    <w:rsid w:val="00DB72E6"/>
    <w:rsid w:val="00DB7990"/>
    <w:rsid w:val="00DC6A39"/>
    <w:rsid w:val="00DC7506"/>
    <w:rsid w:val="00DD109C"/>
    <w:rsid w:val="00DE0565"/>
    <w:rsid w:val="00DE0E17"/>
    <w:rsid w:val="00DE1DD5"/>
    <w:rsid w:val="00DE2280"/>
    <w:rsid w:val="00DE2708"/>
    <w:rsid w:val="00DE5CF7"/>
    <w:rsid w:val="00E023ED"/>
    <w:rsid w:val="00E11E09"/>
    <w:rsid w:val="00E12284"/>
    <w:rsid w:val="00E149EC"/>
    <w:rsid w:val="00E165C4"/>
    <w:rsid w:val="00E173C0"/>
    <w:rsid w:val="00E20DA1"/>
    <w:rsid w:val="00E21A5F"/>
    <w:rsid w:val="00E21F8D"/>
    <w:rsid w:val="00E23C42"/>
    <w:rsid w:val="00E261B9"/>
    <w:rsid w:val="00E42C46"/>
    <w:rsid w:val="00E44FAB"/>
    <w:rsid w:val="00E52B24"/>
    <w:rsid w:val="00E62ADC"/>
    <w:rsid w:val="00E66D51"/>
    <w:rsid w:val="00E74B39"/>
    <w:rsid w:val="00E757E8"/>
    <w:rsid w:val="00E758EE"/>
    <w:rsid w:val="00E901C4"/>
    <w:rsid w:val="00E90CAF"/>
    <w:rsid w:val="00E91641"/>
    <w:rsid w:val="00E930DE"/>
    <w:rsid w:val="00E9419B"/>
    <w:rsid w:val="00E972BA"/>
    <w:rsid w:val="00EA1901"/>
    <w:rsid w:val="00EA44A5"/>
    <w:rsid w:val="00EA67A3"/>
    <w:rsid w:val="00EB3CFB"/>
    <w:rsid w:val="00EC63A2"/>
    <w:rsid w:val="00EE206C"/>
    <w:rsid w:val="00EE7629"/>
    <w:rsid w:val="00EF2280"/>
    <w:rsid w:val="00F0283F"/>
    <w:rsid w:val="00F02EE8"/>
    <w:rsid w:val="00F13DC4"/>
    <w:rsid w:val="00F14BBD"/>
    <w:rsid w:val="00F168B9"/>
    <w:rsid w:val="00F1719E"/>
    <w:rsid w:val="00F24B1F"/>
    <w:rsid w:val="00F34C8F"/>
    <w:rsid w:val="00F3571D"/>
    <w:rsid w:val="00F46B22"/>
    <w:rsid w:val="00F50A6B"/>
    <w:rsid w:val="00F530AC"/>
    <w:rsid w:val="00F5397B"/>
    <w:rsid w:val="00F55E5E"/>
    <w:rsid w:val="00F668EB"/>
    <w:rsid w:val="00F7615D"/>
    <w:rsid w:val="00F7698C"/>
    <w:rsid w:val="00F81706"/>
    <w:rsid w:val="00F8177E"/>
    <w:rsid w:val="00F830AF"/>
    <w:rsid w:val="00F848AF"/>
    <w:rsid w:val="00F86835"/>
    <w:rsid w:val="00F86B3E"/>
    <w:rsid w:val="00F92F66"/>
    <w:rsid w:val="00F945D9"/>
    <w:rsid w:val="00FA5255"/>
    <w:rsid w:val="00FA5BC8"/>
    <w:rsid w:val="00FB642E"/>
    <w:rsid w:val="00FB6734"/>
    <w:rsid w:val="00FC4D45"/>
    <w:rsid w:val="00FD1A75"/>
    <w:rsid w:val="00FD6F71"/>
    <w:rsid w:val="00FE1F21"/>
    <w:rsid w:val="00FE2C78"/>
    <w:rsid w:val="00FE2E05"/>
    <w:rsid w:val="00FE5219"/>
    <w:rsid w:val="00FE7518"/>
    <w:rsid w:val="00FE7D44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C6F3"/>
  <w15:docId w15:val="{2DAD442E-D386-4B44-950F-A20489A5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8E06-4445-4015-8028-B62F003D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18</TotalTime>
  <Pages>1</Pages>
  <Words>310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cp:lastPrinted>2018-05-17T07:39:00Z</cp:lastPrinted>
  <dcterms:created xsi:type="dcterms:W3CDTF">2025-03-23T14:25:00Z</dcterms:created>
  <dcterms:modified xsi:type="dcterms:W3CDTF">2025-03-24T11:40:00Z</dcterms:modified>
</cp:coreProperties>
</file>