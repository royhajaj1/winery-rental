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551D8D2F"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w:t>
      </w:r>
      <w:r w:rsidR="00A565A1">
        <w:rPr>
          <w:rFonts w:hint="cs"/>
          <w:sz w:val="26"/>
          <w:szCs w:val="26"/>
          <w:u w:val="single"/>
          <w:rtl/>
        </w:rPr>
        <w:t>ח</w:t>
      </w:r>
      <w:r w:rsidR="002B6E1D">
        <w:rPr>
          <w:rFonts w:hint="cs"/>
          <w:sz w:val="26"/>
          <w:szCs w:val="26"/>
          <w:u w:val="single"/>
          <w:rtl/>
        </w:rPr>
        <w:t xml:space="preserve"> </w:t>
      </w:r>
    </w:p>
    <w:p w14:paraId="620261D1" w14:textId="1554D86B" w:rsidR="0003784D" w:rsidRDefault="00C72A39" w:rsidP="00FA5DFD">
      <w:pPr>
        <w:ind w:left="360"/>
        <w:rPr>
          <w:sz w:val="26"/>
          <w:szCs w:val="26"/>
          <w:rtl/>
        </w:rPr>
      </w:pPr>
      <w:r w:rsidRPr="00844062">
        <w:rPr>
          <w:rFonts w:hint="cs"/>
          <w:sz w:val="26"/>
          <w:szCs w:val="26"/>
          <w:rtl/>
        </w:rPr>
        <w:t>האירו</w:t>
      </w:r>
      <w:r w:rsidR="00A565A1">
        <w:rPr>
          <w:rFonts w:hint="cs"/>
          <w:sz w:val="26"/>
          <w:szCs w:val="26"/>
          <w:rtl/>
        </w:rPr>
        <w:t>ח</w:t>
      </w:r>
      <w:r w:rsidRPr="00844062">
        <w:rPr>
          <w:rFonts w:hint="cs"/>
          <w:sz w:val="26"/>
          <w:szCs w:val="26"/>
          <w:rtl/>
        </w:rPr>
        <w:t xml:space="preserve"> יתקיים ביום</w:t>
      </w:r>
      <w:r w:rsidR="00F41014">
        <w:rPr>
          <w:rFonts w:hint="cs"/>
          <w:sz w:val="26"/>
          <w:szCs w:val="26"/>
          <w:rtl/>
        </w:rPr>
        <w:t xml:space="preserve"> </w:t>
      </w:r>
      <w:r w:rsidR="00162537">
        <w:rPr>
          <w:rFonts w:hint="cs"/>
          <w:sz w:val="26"/>
          <w:szCs w:val="26"/>
          <w:rtl/>
        </w:rPr>
        <w:t>שישי</w:t>
      </w:r>
      <w:r w:rsidRPr="00844062">
        <w:rPr>
          <w:rFonts w:hint="cs"/>
          <w:sz w:val="26"/>
          <w:szCs w:val="26"/>
          <w:rtl/>
        </w:rPr>
        <w:t xml:space="preserve"> </w:t>
      </w:r>
      <w:r w:rsidR="00162537">
        <w:rPr>
          <w:rFonts w:hint="cs"/>
          <w:sz w:val="26"/>
          <w:szCs w:val="26"/>
          <w:rtl/>
        </w:rPr>
        <w:t>26.9.25</w:t>
      </w:r>
      <w:r w:rsidR="002B6E1D">
        <w:rPr>
          <w:rFonts w:hint="cs"/>
          <w:sz w:val="26"/>
          <w:szCs w:val="26"/>
          <w:rtl/>
        </w:rPr>
        <w:t xml:space="preserve"> </w:t>
      </w:r>
      <w:r w:rsidR="00AD7E93" w:rsidRPr="00844062">
        <w:rPr>
          <w:rFonts w:hint="cs"/>
          <w:sz w:val="26"/>
          <w:szCs w:val="26"/>
          <w:rtl/>
        </w:rPr>
        <w:t xml:space="preserve">החל מהשעה </w:t>
      </w:r>
      <w:r w:rsidR="00162537">
        <w:rPr>
          <w:rFonts w:hint="cs"/>
          <w:sz w:val="26"/>
          <w:szCs w:val="26"/>
          <w:rtl/>
        </w:rPr>
        <w:t>1</w:t>
      </w:r>
      <w:r w:rsidR="00D6786B">
        <w:rPr>
          <w:rFonts w:hint="cs"/>
          <w:sz w:val="26"/>
          <w:szCs w:val="26"/>
          <w:rtl/>
        </w:rPr>
        <w:t>1</w:t>
      </w:r>
      <w:r w:rsidR="00162537">
        <w:rPr>
          <w:rFonts w:hint="cs"/>
          <w:sz w:val="26"/>
          <w:szCs w:val="26"/>
          <w:rtl/>
        </w:rPr>
        <w:t>:00</w:t>
      </w:r>
      <w:r w:rsidR="00F41014">
        <w:rPr>
          <w:rFonts w:hint="cs"/>
          <w:sz w:val="26"/>
          <w:szCs w:val="26"/>
          <w:rtl/>
        </w:rPr>
        <w:t xml:space="preserve"> </w:t>
      </w:r>
      <w:r w:rsidR="00AD7E93" w:rsidRPr="00844062">
        <w:rPr>
          <w:rFonts w:hint="cs"/>
          <w:sz w:val="26"/>
          <w:szCs w:val="26"/>
          <w:rtl/>
        </w:rPr>
        <w:t xml:space="preserve">עד השעה </w:t>
      </w:r>
      <w:r w:rsidR="00162537">
        <w:rPr>
          <w:rFonts w:hint="cs"/>
          <w:sz w:val="26"/>
          <w:szCs w:val="26"/>
          <w:rtl/>
        </w:rPr>
        <w:t>16:00</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w:t>
      </w:r>
      <w:r w:rsidR="00EC670E" w:rsidRPr="00FA5DFD">
        <w:rPr>
          <w:rFonts w:hint="cs"/>
          <w:b/>
          <w:bCs/>
          <w:sz w:val="26"/>
          <w:szCs w:val="26"/>
          <w:rtl/>
        </w:rPr>
        <w:t>עד</w:t>
      </w:r>
      <w:r w:rsidR="00F35CDF" w:rsidRPr="00FA5DFD">
        <w:rPr>
          <w:rFonts w:hint="cs"/>
          <w:b/>
          <w:bCs/>
          <w:sz w:val="26"/>
          <w:szCs w:val="26"/>
          <w:rtl/>
        </w:rPr>
        <w:t xml:space="preserve"> </w:t>
      </w:r>
      <w:r w:rsidR="00162537">
        <w:rPr>
          <w:rFonts w:hint="cs"/>
          <w:b/>
          <w:bCs/>
          <w:sz w:val="26"/>
          <w:szCs w:val="26"/>
          <w:rtl/>
        </w:rPr>
        <w:t>80</w:t>
      </w:r>
      <w:r w:rsidR="00F35CDF" w:rsidRPr="00FA5DFD">
        <w:rPr>
          <w:rFonts w:hint="cs"/>
          <w:b/>
          <w:bCs/>
          <w:sz w:val="26"/>
          <w:szCs w:val="26"/>
          <w:rtl/>
        </w:rPr>
        <w:t xml:space="preserve"> </w:t>
      </w:r>
      <w:r w:rsidR="00373944" w:rsidRPr="00FA5DFD">
        <w:rPr>
          <w:rFonts w:hint="cs"/>
          <w:b/>
          <w:bCs/>
          <w:sz w:val="26"/>
          <w:szCs w:val="26"/>
          <w:rtl/>
        </w:rPr>
        <w:t>מוזמנים</w:t>
      </w:r>
      <w:r w:rsidR="00FA5DFD">
        <w:rPr>
          <w:rFonts w:hint="cs"/>
          <w:sz w:val="26"/>
          <w:szCs w:val="26"/>
          <w:rtl/>
        </w:rPr>
        <w:t>.</w:t>
      </w:r>
      <w:r w:rsidR="00F449F3">
        <w:rPr>
          <w:rFonts w:hint="cs"/>
          <w:sz w:val="26"/>
          <w:szCs w:val="26"/>
          <w:rtl/>
        </w:rPr>
        <w:t xml:space="preserve">                                                                  </w:t>
      </w:r>
    </w:p>
    <w:p w14:paraId="6B28C7E4" w14:textId="61CA3375" w:rsidR="0003784D" w:rsidRDefault="0003784D" w:rsidP="00A565A1">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האירו</w:t>
      </w:r>
      <w:r w:rsidR="00A565A1">
        <w:rPr>
          <w:rFonts w:hint="cs"/>
          <w:sz w:val="26"/>
          <w:szCs w:val="26"/>
          <w:rtl/>
        </w:rPr>
        <w:t xml:space="preserve">ח </w:t>
      </w:r>
      <w:r w:rsidR="004678DE">
        <w:rPr>
          <w:rFonts w:hint="cs"/>
          <w:sz w:val="26"/>
          <w:szCs w:val="26"/>
          <w:rtl/>
        </w:rPr>
        <w:t>החל מהשע</w:t>
      </w:r>
      <w:r w:rsidR="00162537">
        <w:rPr>
          <w:rFonts w:hint="cs"/>
          <w:sz w:val="26"/>
          <w:szCs w:val="26"/>
          <w:rtl/>
        </w:rPr>
        <w:t>ה 8:00</w:t>
      </w:r>
      <w:r w:rsidR="00D6786B">
        <w:rPr>
          <w:rFonts w:hint="cs"/>
          <w:sz w:val="26"/>
          <w:szCs w:val="26"/>
          <w:rtl/>
        </w:rPr>
        <w:t xml:space="preserve"> בבוקר.</w:t>
      </w:r>
      <w:r w:rsidR="000F2ABC">
        <w:rPr>
          <w:rFonts w:hint="cs"/>
          <w:sz w:val="26"/>
          <w:szCs w:val="26"/>
          <w:rtl/>
        </w:rPr>
        <w:t xml:space="preserve">          </w:t>
      </w:r>
    </w:p>
    <w:p w14:paraId="69A1355F" w14:textId="0A99E587" w:rsidR="0003784D" w:rsidRDefault="00A565A1" w:rsidP="00FA5DFD">
      <w:pPr>
        <w:ind w:left="360"/>
        <w:rPr>
          <w:sz w:val="26"/>
          <w:szCs w:val="26"/>
          <w:rtl/>
        </w:rPr>
      </w:pPr>
      <w:r>
        <w:rPr>
          <w:rFonts w:hint="cs"/>
          <w:sz w:val="26"/>
          <w:szCs w:val="26"/>
          <w:rtl/>
        </w:rPr>
        <w:t>2</w:t>
      </w:r>
      <w:r w:rsidR="0003784D">
        <w:rPr>
          <w:rFonts w:hint="cs"/>
          <w:sz w:val="26"/>
          <w:szCs w:val="26"/>
          <w:rtl/>
        </w:rPr>
        <w:t xml:space="preserve">. </w:t>
      </w:r>
      <w:r w:rsidR="006A09D2">
        <w:rPr>
          <w:rFonts w:hint="cs"/>
          <w:sz w:val="26"/>
          <w:szCs w:val="26"/>
          <w:rtl/>
        </w:rPr>
        <w:t>פינוי</w:t>
      </w:r>
      <w:r w:rsidR="00D74336">
        <w:rPr>
          <w:rFonts w:hint="cs"/>
          <w:sz w:val="26"/>
          <w:szCs w:val="26"/>
          <w:rtl/>
        </w:rPr>
        <w:t xml:space="preserve"> הציוד עד למחרת בשעה 8:00 בבוקר(במידה ולא מתקיים אירוע למחרת) </w:t>
      </w:r>
      <w:r w:rsidR="006A09D2">
        <w:rPr>
          <w:rFonts w:hint="cs"/>
          <w:sz w:val="26"/>
          <w:szCs w:val="26"/>
          <w:rtl/>
        </w:rPr>
        <w:t>ובכל מקרה ניתן להשאיר ציוד בנקודת ריכוז באישור עצמון</w:t>
      </w:r>
      <w:r w:rsidR="003C3B7B">
        <w:rPr>
          <w:rFonts w:hint="cs"/>
          <w:sz w:val="26"/>
          <w:szCs w:val="26"/>
          <w:rtl/>
        </w:rPr>
        <w:t xml:space="preserve"> </w:t>
      </w:r>
      <w:r w:rsidR="00373944">
        <w:rPr>
          <w:rFonts w:hint="cs"/>
          <w:sz w:val="26"/>
          <w:szCs w:val="26"/>
          <w:rtl/>
        </w:rPr>
        <w:t>(באזור הכניסה למתחם צמוד לגדר מימין)</w:t>
      </w:r>
      <w:r w:rsidR="00FA5DFD">
        <w:rPr>
          <w:rFonts w:hint="cs"/>
          <w:sz w:val="26"/>
          <w:szCs w:val="26"/>
          <w:rtl/>
        </w:rPr>
        <w:t>.</w:t>
      </w:r>
    </w:p>
    <w:p w14:paraId="20120BBF" w14:textId="4D6711DE" w:rsidR="00704034" w:rsidRPr="00AB22A2" w:rsidRDefault="00A565A1" w:rsidP="00BD6331">
      <w:pPr>
        <w:ind w:left="360"/>
        <w:rPr>
          <w:sz w:val="26"/>
          <w:szCs w:val="26"/>
          <w:u w:val="single"/>
          <w:rtl/>
        </w:rPr>
      </w:pPr>
      <w:r>
        <w:rPr>
          <w:rFonts w:hint="cs"/>
          <w:sz w:val="26"/>
          <w:szCs w:val="26"/>
          <w:rtl/>
        </w:rPr>
        <w:t>3</w:t>
      </w:r>
      <w:r w:rsidR="0003784D">
        <w:rPr>
          <w:rFonts w:hint="cs"/>
          <w:sz w:val="26"/>
          <w:szCs w:val="26"/>
          <w:rtl/>
        </w:rPr>
        <w:t>.</w:t>
      </w:r>
      <w:r w:rsidR="0053584F">
        <w:rPr>
          <w:rFonts w:hint="cs"/>
          <w:sz w:val="26"/>
          <w:szCs w:val="26"/>
          <w:rtl/>
        </w:rPr>
        <w:t xml:space="preserve"> </w:t>
      </w:r>
      <w:r w:rsidR="00DA35F0">
        <w:rPr>
          <w:rFonts w:hint="cs"/>
          <w:sz w:val="26"/>
          <w:szCs w:val="26"/>
          <w:rtl/>
        </w:rPr>
        <w:t xml:space="preserve">השטח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 xml:space="preserve">מרחק הליכה </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373944" w:rsidRPr="00F42E06">
        <w:rPr>
          <w:rFonts w:hint="cs"/>
          <w:b/>
          <w:bCs/>
          <w:sz w:val="26"/>
          <w:szCs w:val="26"/>
          <w:u w:val="single"/>
          <w:rtl/>
        </w:rPr>
        <w:t>חובה</w:t>
      </w:r>
      <w:r w:rsidR="00AF59D7" w:rsidRPr="00F42E06">
        <w:rPr>
          <w:rFonts w:hint="cs"/>
          <w:b/>
          <w:bCs/>
          <w:sz w:val="26"/>
          <w:szCs w:val="26"/>
          <w:u w:val="single"/>
          <w:rtl/>
        </w:rPr>
        <w:t xml:space="preserve"> לדאוג למכוון שיעמוד בתחילת האירוע בכביש הגישה הראשי</w:t>
      </w:r>
      <w:r w:rsidR="00AF59D7">
        <w:rPr>
          <w:rFonts w:hint="cs"/>
          <w:sz w:val="26"/>
          <w:szCs w:val="26"/>
          <w:rtl/>
        </w:rPr>
        <w:t>.</w:t>
      </w:r>
      <w:r w:rsidR="00E41644">
        <w:rPr>
          <w:rFonts w:hint="cs"/>
          <w:sz w:val="26"/>
          <w:szCs w:val="26"/>
          <w:rtl/>
        </w:rPr>
        <w:t xml:space="preserve"> </w:t>
      </w:r>
      <w:r w:rsidR="00E41644" w:rsidRPr="00F42E06">
        <w:rPr>
          <w:rFonts w:hint="cs"/>
          <w:b/>
          <w:bCs/>
          <w:sz w:val="26"/>
          <w:szCs w:val="26"/>
          <w:rtl/>
        </w:rPr>
        <w:t xml:space="preserve">כמו כן </w:t>
      </w:r>
      <w:r w:rsidR="00441101" w:rsidRPr="00F42E06">
        <w:rPr>
          <w:rFonts w:hint="cs"/>
          <w:b/>
          <w:bCs/>
          <w:sz w:val="26"/>
          <w:szCs w:val="26"/>
          <w:rtl/>
        </w:rPr>
        <w:t xml:space="preserve">יש </w:t>
      </w:r>
      <w:r w:rsidR="00E41644" w:rsidRPr="00F42E06">
        <w:rPr>
          <w:rFonts w:hint="cs"/>
          <w:b/>
          <w:bCs/>
          <w:sz w:val="26"/>
          <w:szCs w:val="26"/>
          <w:rtl/>
        </w:rPr>
        <w:t>להעביר לכל האורחים קישור של מיקום החניה</w:t>
      </w:r>
      <w:r w:rsidR="00441101" w:rsidRPr="00F42E06">
        <w:rPr>
          <w:rFonts w:hint="cs"/>
          <w:b/>
          <w:bCs/>
          <w:sz w:val="26"/>
          <w:szCs w:val="26"/>
          <w:rtl/>
        </w:rPr>
        <w:t xml:space="preserve"> </w:t>
      </w:r>
      <w:r w:rsidR="00E41644" w:rsidRPr="00F42E06">
        <w:rPr>
          <w:rFonts w:hint="cs"/>
          <w:b/>
          <w:bCs/>
          <w:sz w:val="26"/>
          <w:szCs w:val="26"/>
          <w:rtl/>
        </w:rPr>
        <w:t>בשטח</w:t>
      </w:r>
      <w:r w:rsidR="00E41644">
        <w:rPr>
          <w:rFonts w:hint="cs"/>
          <w:sz w:val="26"/>
          <w:szCs w:val="26"/>
          <w:rtl/>
        </w:rPr>
        <w:t>.</w:t>
      </w:r>
      <w:r w:rsidR="007C0A48" w:rsidRPr="007C0A48">
        <w:rPr>
          <w:rFonts w:hint="cs"/>
          <w:sz w:val="26"/>
          <w:szCs w:val="26"/>
          <w:rtl/>
        </w:rPr>
        <w:t xml:space="preserve"> </w:t>
      </w:r>
      <w:r w:rsidR="007C0A48" w:rsidRPr="00A565A1">
        <w:rPr>
          <w:rFonts w:hint="cs"/>
          <w:sz w:val="26"/>
          <w:szCs w:val="26"/>
          <w:u w:val="single"/>
          <w:rtl/>
        </w:rPr>
        <w:t>ניתן לחנות גם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r w:rsidR="005D78D7" w:rsidRPr="005D78D7">
        <w:rPr>
          <w:rFonts w:hint="cs"/>
          <w:sz w:val="26"/>
          <w:szCs w:val="26"/>
          <w:rtl/>
        </w:rPr>
        <w:t>ידוע לשוכר כי קיימת מגבלה של כמות רכבים בשטח החניה</w:t>
      </w:r>
      <w:r w:rsidR="005D78D7">
        <w:rPr>
          <w:rFonts w:hint="cs"/>
          <w:b/>
          <w:bCs/>
          <w:sz w:val="26"/>
          <w:szCs w:val="26"/>
          <w:rtl/>
        </w:rPr>
        <w:t>.</w:t>
      </w:r>
      <w:r w:rsidR="0003784D">
        <w:rPr>
          <w:rFonts w:hint="cs"/>
          <w:b/>
          <w:bCs/>
          <w:sz w:val="26"/>
          <w:szCs w:val="26"/>
          <w:rtl/>
        </w:rPr>
        <w:t xml:space="preserve">                                                                                      </w:t>
      </w:r>
      <w:r>
        <w:rPr>
          <w:rFonts w:hint="cs"/>
          <w:sz w:val="26"/>
          <w:szCs w:val="26"/>
          <w:rtl/>
        </w:rPr>
        <w:t>4</w:t>
      </w:r>
      <w:r w:rsidR="0003784D">
        <w:rPr>
          <w:rFonts w:hint="cs"/>
          <w:sz w:val="26"/>
          <w:szCs w:val="26"/>
          <w:rtl/>
        </w:rPr>
        <w:t xml:space="preserve">. החניה בשביל </w:t>
      </w:r>
      <w:r w:rsidR="00503E85">
        <w:rPr>
          <w:rFonts w:hint="cs"/>
          <w:sz w:val="26"/>
          <w:szCs w:val="26"/>
          <w:rtl/>
        </w:rPr>
        <w:t>המרכזי</w:t>
      </w:r>
      <w:r w:rsidR="004533A3">
        <w:rPr>
          <w:rFonts w:hint="cs"/>
          <w:sz w:val="26"/>
          <w:szCs w:val="26"/>
          <w:rtl/>
        </w:rPr>
        <w:t xml:space="preserve"> דרומית לכרם</w:t>
      </w:r>
      <w:r w:rsidR="00831BDC">
        <w:rPr>
          <w:rFonts w:hint="cs"/>
          <w:sz w:val="26"/>
          <w:szCs w:val="26"/>
          <w:rtl/>
        </w:rPr>
        <w:t xml:space="preserve">, </w:t>
      </w:r>
      <w:r w:rsidR="004533A3">
        <w:rPr>
          <w:rFonts w:hint="cs"/>
          <w:sz w:val="26"/>
          <w:szCs w:val="26"/>
          <w:rtl/>
        </w:rPr>
        <w:t>בסוף האירוח ניקיון באחריות הלקוח.</w:t>
      </w:r>
      <w:r w:rsidR="0003784D">
        <w:rPr>
          <w:rFonts w:hint="cs"/>
          <w:sz w:val="26"/>
          <w:szCs w:val="26"/>
          <w:rtl/>
        </w:rPr>
        <w:t xml:space="preserve">                                                                                           </w:t>
      </w:r>
      <w:r>
        <w:rPr>
          <w:rFonts w:hint="cs"/>
          <w:sz w:val="26"/>
          <w:szCs w:val="26"/>
          <w:rtl/>
        </w:rPr>
        <w:t>5</w:t>
      </w:r>
      <w:r w:rsidR="0003784D" w:rsidRPr="0003784D">
        <w:rPr>
          <w:rFonts w:hint="cs"/>
          <w:sz w:val="26"/>
          <w:szCs w:val="26"/>
          <w:rtl/>
        </w:rPr>
        <w:t xml:space="preserve">. </w:t>
      </w:r>
      <w:r w:rsidR="00C72A39" w:rsidRPr="0003784D">
        <w:rPr>
          <w:rFonts w:hint="cs"/>
          <w:sz w:val="26"/>
          <w:szCs w:val="26"/>
          <w:rtl/>
        </w:rPr>
        <w:t>מוסיק</w:t>
      </w:r>
      <w:r w:rsidR="0082174E" w:rsidRPr="0003784D">
        <w:rPr>
          <w:rFonts w:hint="cs"/>
          <w:sz w:val="26"/>
          <w:szCs w:val="26"/>
          <w:rtl/>
        </w:rPr>
        <w:t>ת</w:t>
      </w:r>
      <w:r w:rsidR="00C72A39" w:rsidRPr="0003784D">
        <w:rPr>
          <w:rFonts w:hint="cs"/>
          <w:sz w:val="26"/>
          <w:szCs w:val="26"/>
          <w:rtl/>
        </w:rPr>
        <w:t xml:space="preserve"> </w:t>
      </w:r>
      <w:r w:rsidR="00F83F9B" w:rsidRPr="0003784D">
        <w:rPr>
          <w:rFonts w:hint="cs"/>
          <w:sz w:val="26"/>
          <w:szCs w:val="26"/>
          <w:rtl/>
        </w:rPr>
        <w:t xml:space="preserve">רקע </w:t>
      </w:r>
      <w:r w:rsidR="00724624" w:rsidRPr="0003784D">
        <w:rPr>
          <w:rFonts w:hint="cs"/>
          <w:sz w:val="26"/>
          <w:szCs w:val="26"/>
          <w:rtl/>
        </w:rPr>
        <w:t xml:space="preserve">במהלך כל האירוע </w:t>
      </w:r>
      <w:r w:rsidR="005906C8" w:rsidRPr="0003784D">
        <w:rPr>
          <w:rFonts w:hint="cs"/>
          <w:sz w:val="26"/>
          <w:szCs w:val="26"/>
          <w:rtl/>
        </w:rPr>
        <w:t>עד</w:t>
      </w:r>
      <w:r w:rsidR="00B42573" w:rsidRPr="0003784D">
        <w:rPr>
          <w:rFonts w:hint="cs"/>
          <w:sz w:val="26"/>
          <w:szCs w:val="26"/>
          <w:rtl/>
        </w:rPr>
        <w:t xml:space="preserve"> </w:t>
      </w:r>
      <w:r w:rsidR="00C72A39" w:rsidRPr="0003784D">
        <w:rPr>
          <w:rFonts w:hint="cs"/>
          <w:sz w:val="26"/>
          <w:szCs w:val="26"/>
          <w:rtl/>
        </w:rPr>
        <w:t xml:space="preserve">השעה </w:t>
      </w:r>
      <w:r w:rsidR="006662A2">
        <w:rPr>
          <w:rFonts w:hint="cs"/>
          <w:sz w:val="26"/>
          <w:szCs w:val="26"/>
          <w:rtl/>
        </w:rPr>
        <w:t>16</w:t>
      </w:r>
      <w:r w:rsidR="00CB09F9">
        <w:rPr>
          <w:rFonts w:hint="cs"/>
          <w:sz w:val="26"/>
          <w:szCs w:val="26"/>
          <w:rtl/>
        </w:rPr>
        <w:t>:00</w:t>
      </w:r>
      <w:r w:rsidR="00EC670E">
        <w:rPr>
          <w:rFonts w:hint="cs"/>
          <w:sz w:val="26"/>
          <w:szCs w:val="26"/>
          <w:rtl/>
        </w:rPr>
        <w:t xml:space="preserve">.                                                     </w:t>
      </w:r>
      <w:r w:rsidR="006A5DCC" w:rsidRPr="0003784D">
        <w:rPr>
          <w:rFonts w:hint="cs"/>
          <w:sz w:val="26"/>
          <w:szCs w:val="26"/>
          <w:rtl/>
        </w:rPr>
        <w:t xml:space="preserve"> </w:t>
      </w:r>
      <w:r>
        <w:rPr>
          <w:rFonts w:hint="cs"/>
          <w:sz w:val="26"/>
          <w:szCs w:val="26"/>
          <w:rtl/>
        </w:rPr>
        <w:t>6</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7</w:t>
      </w:r>
      <w:r w:rsidR="0003784D">
        <w:rPr>
          <w:rFonts w:hint="cs"/>
          <w:sz w:val="26"/>
          <w:szCs w:val="26"/>
          <w:rtl/>
        </w:rPr>
        <w:t xml:space="preserve">. </w:t>
      </w:r>
      <w:r w:rsidR="00C72A39" w:rsidRPr="00844062">
        <w:rPr>
          <w:rFonts w:hint="cs"/>
          <w:sz w:val="26"/>
          <w:szCs w:val="26"/>
          <w:rtl/>
        </w:rPr>
        <w:t xml:space="preserve">יש לתאם עומסי </w:t>
      </w:r>
      <w:r w:rsidR="00844062">
        <w:rPr>
          <w:rFonts w:hint="cs"/>
          <w:sz w:val="26"/>
          <w:szCs w:val="26"/>
          <w:rtl/>
        </w:rPr>
        <w:t xml:space="preserve">חשמל </w:t>
      </w:r>
      <w:r w:rsidR="00844062" w:rsidRPr="00D74336">
        <w:rPr>
          <w:rFonts w:hint="cs"/>
          <w:b/>
          <w:bCs/>
          <w:sz w:val="26"/>
          <w:szCs w:val="26"/>
          <w:rtl/>
        </w:rPr>
        <w:t>ולדאוג לגנרטור גיבוי</w:t>
      </w:r>
      <w:r w:rsidR="008D217A">
        <w:rPr>
          <w:rFonts w:hint="cs"/>
          <w:sz w:val="26"/>
          <w:szCs w:val="26"/>
          <w:rtl/>
        </w:rPr>
        <w:t>(לשיקולכם)</w:t>
      </w:r>
      <w:r w:rsidR="00844062">
        <w:rPr>
          <w:rFonts w:hint="cs"/>
          <w:sz w:val="26"/>
          <w:szCs w:val="26"/>
          <w:rtl/>
        </w:rPr>
        <w:t xml:space="preserve"> במתחם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Pr>
          <w:rFonts w:hint="cs"/>
          <w:sz w:val="26"/>
          <w:szCs w:val="26"/>
          <w:rtl/>
        </w:rPr>
        <w:t>8</w:t>
      </w:r>
      <w:r w:rsidR="00BD6331">
        <w:rPr>
          <w:rFonts w:hint="cs"/>
          <w:sz w:val="26"/>
          <w:szCs w:val="26"/>
          <w:rtl/>
        </w:rPr>
        <w:t>.</w:t>
      </w:r>
      <w:r w:rsidR="0003784D">
        <w:rPr>
          <w:rFonts w:hint="cs"/>
          <w:sz w:val="26"/>
          <w:szCs w:val="26"/>
          <w:rtl/>
        </w:rPr>
        <w:t xml:space="preserve"> </w:t>
      </w:r>
      <w:r w:rsidR="00C72A39" w:rsidRPr="00844062">
        <w:rPr>
          <w:rFonts w:hint="cs"/>
          <w:sz w:val="26"/>
          <w:szCs w:val="26"/>
          <w:rtl/>
        </w:rPr>
        <w:t>יש להחזיר 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w:t>
      </w:r>
      <w:r>
        <w:rPr>
          <w:rFonts w:hint="cs"/>
          <w:sz w:val="26"/>
          <w:szCs w:val="26"/>
          <w:rtl/>
        </w:rPr>
        <w:t>לקוח</w:t>
      </w:r>
      <w:r w:rsidR="00D01AF7" w:rsidRPr="0003784D">
        <w:rPr>
          <w:rFonts w:hint="cs"/>
          <w:sz w:val="26"/>
          <w:szCs w:val="26"/>
          <w:rtl/>
        </w:rPr>
        <w:t xml:space="preserve"> בסיום האירו</w:t>
      </w:r>
      <w:r>
        <w:rPr>
          <w:rFonts w:hint="cs"/>
          <w:sz w:val="26"/>
          <w:szCs w:val="26"/>
          <w:rtl/>
        </w:rPr>
        <w:t>ח</w:t>
      </w:r>
      <w:r w:rsidR="00F47B7E" w:rsidRPr="0003784D">
        <w:rPr>
          <w:rFonts w:hint="cs"/>
          <w:sz w:val="26"/>
          <w:szCs w:val="26"/>
          <w:rtl/>
        </w:rPr>
        <w:t>.</w:t>
      </w:r>
      <w:r w:rsidR="00BC75C0" w:rsidRPr="0003784D">
        <w:rPr>
          <w:rFonts w:hint="cs"/>
          <w:sz w:val="26"/>
          <w:szCs w:val="26"/>
          <w:rtl/>
        </w:rPr>
        <w:t xml:space="preserve">                                                                      </w:t>
      </w:r>
      <w:r w:rsidR="0087398F">
        <w:rPr>
          <w:rFonts w:hint="cs"/>
          <w:sz w:val="26"/>
          <w:szCs w:val="26"/>
          <w:rtl/>
        </w:rPr>
        <w:t>9</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585B6F">
        <w:rPr>
          <w:rFonts w:hint="cs"/>
          <w:sz w:val="26"/>
          <w:szCs w:val="26"/>
          <w:u w:val="single"/>
          <w:rtl/>
        </w:rPr>
        <w:t>1</w:t>
      </w:r>
      <w:r w:rsidR="008D217A">
        <w:rPr>
          <w:rFonts w:hint="cs"/>
          <w:sz w:val="26"/>
          <w:szCs w:val="26"/>
          <w:u w:val="single"/>
          <w:rtl/>
        </w:rPr>
        <w:t>4</w:t>
      </w:r>
      <w:r w:rsidR="00AF1398" w:rsidRPr="007A4ECB">
        <w:rPr>
          <w:rFonts w:hint="cs"/>
          <w:sz w:val="26"/>
          <w:szCs w:val="26"/>
          <w:u w:val="single"/>
          <w:rtl/>
        </w:rPr>
        <w:t>,000</w:t>
      </w:r>
      <w:r w:rsidR="00EA4237" w:rsidRPr="007A4ECB">
        <w:rPr>
          <w:rFonts w:hint="cs"/>
          <w:sz w:val="26"/>
          <w:szCs w:val="26"/>
          <w:u w:val="single"/>
          <w:rtl/>
        </w:rPr>
        <w:t xml:space="preserve"> ₪</w:t>
      </w:r>
      <w:r w:rsidR="004814A6" w:rsidRPr="007A4ECB">
        <w:rPr>
          <w:rFonts w:hint="cs"/>
          <w:sz w:val="26"/>
          <w:szCs w:val="26"/>
          <w:u w:val="single"/>
          <w:rtl/>
        </w:rPr>
        <w:t xml:space="preserve"> </w:t>
      </w:r>
      <w:r w:rsidR="00803C6B" w:rsidRPr="007A4ECB">
        <w:rPr>
          <w:rFonts w:hint="cs"/>
          <w:sz w:val="26"/>
          <w:szCs w:val="26"/>
          <w:u w:val="single"/>
          <w:rtl/>
        </w:rPr>
        <w:t>כ</w:t>
      </w:r>
      <w:r w:rsidR="00BE6764" w:rsidRPr="007A4ECB">
        <w:rPr>
          <w:rFonts w:hint="cs"/>
          <w:sz w:val="26"/>
          <w:szCs w:val="26"/>
          <w:u w:val="single"/>
          <w:rtl/>
        </w:rPr>
        <w:t>ולל</w:t>
      </w:r>
      <w:r w:rsidR="00803C6B" w:rsidRPr="007A4ECB">
        <w:rPr>
          <w:rFonts w:hint="cs"/>
          <w:sz w:val="26"/>
          <w:szCs w:val="26"/>
          <w:u w:val="single"/>
          <w:rtl/>
        </w:rPr>
        <w:t xml:space="preserve"> </w:t>
      </w:r>
      <w:r w:rsidR="00D34BAC" w:rsidRPr="007A4ECB">
        <w:rPr>
          <w:rFonts w:hint="cs"/>
          <w:sz w:val="26"/>
          <w:szCs w:val="26"/>
          <w:u w:val="single"/>
          <w:rtl/>
        </w:rPr>
        <w:t>מע"מ</w:t>
      </w:r>
      <w:r w:rsidR="00D34BAC" w:rsidRPr="00844062">
        <w:rPr>
          <w:rFonts w:hint="cs"/>
          <w:sz w:val="26"/>
          <w:szCs w:val="26"/>
          <w:rtl/>
        </w:rPr>
        <w:t>.</w:t>
      </w:r>
      <w:r w:rsidR="00803C6B">
        <w:rPr>
          <w:rFonts w:hint="cs"/>
          <w:sz w:val="26"/>
          <w:szCs w:val="26"/>
          <w:rtl/>
        </w:rPr>
        <w:t xml:space="preserve"> תשלום מקדמה בסך </w:t>
      </w:r>
      <w:r w:rsidR="0045207E">
        <w:rPr>
          <w:rFonts w:hint="cs"/>
          <w:sz w:val="26"/>
          <w:szCs w:val="26"/>
          <w:rtl/>
        </w:rPr>
        <w:t>20</w:t>
      </w:r>
      <w:r w:rsidR="00803C6B">
        <w:rPr>
          <w:rFonts w:hint="cs"/>
          <w:sz w:val="26"/>
          <w:szCs w:val="26"/>
          <w:rtl/>
        </w:rPr>
        <w:t xml:space="preserve">% מסך עלות </w:t>
      </w:r>
      <w:r w:rsidR="00D34BAC" w:rsidRPr="00844062">
        <w:rPr>
          <w:rFonts w:hint="cs"/>
          <w:sz w:val="26"/>
          <w:szCs w:val="26"/>
          <w:rtl/>
        </w:rPr>
        <w:t>ההשכרה</w:t>
      </w:r>
      <w:r w:rsidR="009A08CF">
        <w:rPr>
          <w:rFonts w:hint="cs"/>
          <w:sz w:val="26"/>
          <w:szCs w:val="26"/>
          <w:rtl/>
        </w:rPr>
        <w:t xml:space="preserve"> </w:t>
      </w:r>
      <w:r w:rsidR="00C25F4F" w:rsidRPr="00667E5D">
        <w:rPr>
          <w:rFonts w:hint="cs"/>
          <w:sz w:val="26"/>
          <w:szCs w:val="26"/>
          <w:u w:val="single"/>
          <w:rtl/>
        </w:rPr>
        <w:t>המהווים</w:t>
      </w:r>
      <w:r w:rsidR="00505D36">
        <w:rPr>
          <w:rFonts w:hint="cs"/>
          <w:sz w:val="26"/>
          <w:szCs w:val="26"/>
          <w:u w:val="single"/>
          <w:rtl/>
        </w:rPr>
        <w:t xml:space="preserve"> מקדמה לשיריון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0C3C93">
        <w:rPr>
          <w:rFonts w:hint="cs"/>
          <w:sz w:val="26"/>
          <w:szCs w:val="26"/>
          <w:u w:val="single"/>
          <w:rtl/>
        </w:rPr>
        <w:t xml:space="preserve"> </w:t>
      </w:r>
      <w:r w:rsidR="0045207E">
        <w:rPr>
          <w:rFonts w:hint="cs"/>
          <w:sz w:val="26"/>
          <w:szCs w:val="26"/>
          <w:u w:val="single"/>
          <w:rtl/>
        </w:rPr>
        <w:t>2,</w:t>
      </w:r>
      <w:r w:rsidR="00556E92">
        <w:rPr>
          <w:rFonts w:hint="cs"/>
          <w:sz w:val="26"/>
          <w:szCs w:val="26"/>
          <w:u w:val="single"/>
          <w:rtl/>
        </w:rPr>
        <w:t>8</w:t>
      </w:r>
      <w:r w:rsidR="0045207E">
        <w:rPr>
          <w:rFonts w:hint="cs"/>
          <w:sz w:val="26"/>
          <w:szCs w:val="26"/>
          <w:u w:val="single"/>
          <w:rtl/>
        </w:rPr>
        <w:t>00</w:t>
      </w:r>
      <w:r w:rsidR="00AB5764" w:rsidRPr="00B62BCE">
        <w:rPr>
          <w:rFonts w:hint="cs"/>
          <w:sz w:val="26"/>
          <w:szCs w:val="26"/>
          <w:u w:val="single"/>
          <w:rtl/>
        </w:rPr>
        <w:t xml:space="preserve"> ₪</w:t>
      </w:r>
      <w:r w:rsidR="00FB22FB">
        <w:rPr>
          <w:rFonts w:hint="cs"/>
          <w:sz w:val="26"/>
          <w:szCs w:val="26"/>
          <w:u w:val="single"/>
          <w:rtl/>
        </w:rPr>
        <w:t xml:space="preserve">. </w:t>
      </w:r>
      <w:r w:rsidR="00505D36">
        <w:rPr>
          <w:rFonts w:hint="cs"/>
          <w:sz w:val="26"/>
          <w:szCs w:val="26"/>
          <w:u w:val="single"/>
          <w:rtl/>
        </w:rPr>
        <w:t xml:space="preserve">                                    </w:t>
      </w:r>
      <w:r w:rsidR="00704034">
        <w:rPr>
          <w:rFonts w:hint="cs"/>
          <w:sz w:val="26"/>
          <w:szCs w:val="26"/>
          <w:u w:val="single"/>
          <w:rtl/>
        </w:rPr>
        <w:t xml:space="preserve">יתרת </w:t>
      </w:r>
      <w:r w:rsidR="00C543C6">
        <w:rPr>
          <w:rFonts w:hint="cs"/>
          <w:sz w:val="26"/>
          <w:szCs w:val="26"/>
          <w:u w:val="single"/>
          <w:rtl/>
        </w:rPr>
        <w:t xml:space="preserve">התשלום </w:t>
      </w:r>
      <w:r w:rsidR="0087398F">
        <w:rPr>
          <w:rFonts w:hint="cs"/>
          <w:sz w:val="26"/>
          <w:szCs w:val="26"/>
          <w:u w:val="single"/>
          <w:rtl/>
        </w:rPr>
        <w:t>1</w:t>
      </w:r>
      <w:r w:rsidR="0086590D">
        <w:rPr>
          <w:rFonts w:hint="cs"/>
          <w:sz w:val="26"/>
          <w:szCs w:val="26"/>
          <w:u w:val="single"/>
          <w:rtl/>
        </w:rPr>
        <w:t>1</w:t>
      </w:r>
      <w:r w:rsidR="0087398F">
        <w:rPr>
          <w:rFonts w:hint="cs"/>
          <w:sz w:val="26"/>
          <w:szCs w:val="26"/>
          <w:u w:val="single"/>
          <w:rtl/>
        </w:rPr>
        <w:t>,</w:t>
      </w:r>
      <w:r w:rsidR="0086590D">
        <w:rPr>
          <w:rFonts w:hint="cs"/>
          <w:sz w:val="26"/>
          <w:szCs w:val="26"/>
          <w:u w:val="single"/>
          <w:rtl/>
        </w:rPr>
        <w:t>2</w:t>
      </w:r>
      <w:r w:rsidR="0087398F">
        <w:rPr>
          <w:rFonts w:hint="cs"/>
          <w:sz w:val="26"/>
          <w:szCs w:val="26"/>
          <w:u w:val="single"/>
          <w:rtl/>
        </w:rPr>
        <w:t xml:space="preserve">00 ₪ </w:t>
      </w:r>
      <w:r w:rsidR="00F12B45">
        <w:rPr>
          <w:rFonts w:hint="cs"/>
          <w:sz w:val="26"/>
          <w:szCs w:val="26"/>
          <w:u w:val="single"/>
          <w:rtl/>
        </w:rPr>
        <w:t xml:space="preserve"> לתשלום </w:t>
      </w:r>
      <w:r w:rsidR="00C543C6">
        <w:rPr>
          <w:rFonts w:hint="cs"/>
          <w:sz w:val="26"/>
          <w:szCs w:val="26"/>
          <w:u w:val="single"/>
          <w:rtl/>
        </w:rPr>
        <w:t xml:space="preserve">עד יום </w:t>
      </w:r>
      <w:r w:rsidR="0086590D">
        <w:rPr>
          <w:rFonts w:hint="cs"/>
          <w:sz w:val="26"/>
          <w:szCs w:val="26"/>
          <w:u w:val="single"/>
          <w:rtl/>
        </w:rPr>
        <w:t>חמישי 25.9.25</w:t>
      </w:r>
      <w:r w:rsidR="00AB22A2">
        <w:rPr>
          <w:rFonts w:hint="cs"/>
          <w:sz w:val="26"/>
          <w:szCs w:val="26"/>
          <w:u w:val="single"/>
          <w:rtl/>
        </w:rPr>
        <w:t xml:space="preserve"> </w:t>
      </w:r>
    </w:p>
    <w:p w14:paraId="5079CEA3" w14:textId="735CD76C" w:rsidR="0003784D" w:rsidRPr="004E31EE" w:rsidRDefault="00FF4F0B" w:rsidP="004E31EE">
      <w:pPr>
        <w:ind w:left="360"/>
        <w:rPr>
          <w:sz w:val="26"/>
          <w:szCs w:val="26"/>
          <w:rtl/>
        </w:rPr>
      </w:pPr>
      <w:r>
        <w:rPr>
          <w:rFonts w:hint="cs"/>
          <w:sz w:val="26"/>
          <w:szCs w:val="26"/>
          <w:rtl/>
        </w:rPr>
        <w:t>10</w:t>
      </w:r>
      <w:r w:rsidR="0003784D">
        <w:rPr>
          <w:rFonts w:hint="cs"/>
          <w:sz w:val="26"/>
          <w:szCs w:val="26"/>
          <w:rtl/>
        </w:rPr>
        <w:t>.</w:t>
      </w:r>
      <w:r w:rsidR="001D51A7">
        <w:rPr>
          <w:rFonts w:hint="cs"/>
          <w:sz w:val="26"/>
          <w:szCs w:val="26"/>
          <w:rtl/>
        </w:rPr>
        <w:t xml:space="preserve"> </w:t>
      </w:r>
      <w:r w:rsidR="0075501A">
        <w:rPr>
          <w:rFonts w:hint="cs"/>
          <w:sz w:val="26"/>
          <w:szCs w:val="26"/>
          <w:rtl/>
        </w:rPr>
        <w:t>ב</w:t>
      </w:r>
      <w:r w:rsidR="007B5F4A" w:rsidRPr="007B5F4A">
        <w:rPr>
          <w:rFonts w:hint="cs"/>
          <w:sz w:val="26"/>
          <w:szCs w:val="26"/>
          <w:rtl/>
        </w:rPr>
        <w:t xml:space="preserve">אחריות </w:t>
      </w:r>
      <w:r w:rsidR="00CF4617">
        <w:rPr>
          <w:rFonts w:hint="cs"/>
          <w:sz w:val="26"/>
          <w:szCs w:val="26"/>
          <w:rtl/>
        </w:rPr>
        <w:t>ה</w:t>
      </w:r>
      <w:r w:rsidR="0075501A">
        <w:rPr>
          <w:rFonts w:hint="cs"/>
          <w:sz w:val="26"/>
          <w:szCs w:val="26"/>
          <w:rtl/>
        </w:rPr>
        <w:t>לקוח</w:t>
      </w:r>
      <w:r w:rsidR="00CF4617">
        <w:rPr>
          <w:rFonts w:hint="cs"/>
          <w:sz w:val="26"/>
          <w:szCs w:val="26"/>
          <w:rtl/>
        </w:rPr>
        <w:t xml:space="preserve"> לדאוג לרכז את כל אישורי קיום הביטוח של כלל ספקי האירו</w:t>
      </w:r>
      <w:r w:rsidR="004E31EE">
        <w:rPr>
          <w:rFonts w:hint="cs"/>
          <w:sz w:val="26"/>
          <w:szCs w:val="26"/>
          <w:rtl/>
        </w:rPr>
        <w:t>ח</w:t>
      </w:r>
      <w:r w:rsidR="00CF4617">
        <w:rPr>
          <w:rFonts w:hint="cs"/>
          <w:sz w:val="26"/>
          <w:szCs w:val="26"/>
          <w:rtl/>
        </w:rPr>
        <w:t xml:space="preserve"> ולש</w:t>
      </w:r>
      <w:r w:rsidR="000D2EFA">
        <w:rPr>
          <w:rFonts w:hint="cs"/>
          <w:sz w:val="26"/>
          <w:szCs w:val="26"/>
          <w:rtl/>
        </w:rPr>
        <w:t>ל</w:t>
      </w:r>
      <w:r w:rsidR="00CF4617">
        <w:rPr>
          <w:rFonts w:hint="cs"/>
          <w:sz w:val="26"/>
          <w:szCs w:val="26"/>
          <w:rtl/>
        </w:rPr>
        <w:t xml:space="preserve">וח במרוכז עד שבועיים לפני האירוע </w:t>
      </w:r>
      <w:r w:rsidR="004E31EE">
        <w:rPr>
          <w:rFonts w:hint="cs"/>
          <w:sz w:val="26"/>
          <w:szCs w:val="26"/>
          <w:rtl/>
        </w:rPr>
        <w:t>(</w:t>
      </w:r>
      <w:r w:rsidR="00CF4617">
        <w:rPr>
          <w:rFonts w:hint="cs"/>
          <w:sz w:val="26"/>
          <w:szCs w:val="26"/>
          <w:rtl/>
        </w:rPr>
        <w:t xml:space="preserve"> </w:t>
      </w:r>
      <w:r w:rsidR="00CF4617" w:rsidRPr="0086590D">
        <w:rPr>
          <w:rFonts w:hint="cs"/>
          <w:sz w:val="26"/>
          <w:szCs w:val="26"/>
          <w:u w:val="single"/>
          <w:rtl/>
        </w:rPr>
        <w:t xml:space="preserve">קייטרינג </w:t>
      </w:r>
      <w:r w:rsidR="007B5F4A" w:rsidRPr="0086590D">
        <w:rPr>
          <w:rFonts w:hint="cs"/>
          <w:sz w:val="26"/>
          <w:szCs w:val="26"/>
          <w:u w:val="single"/>
          <w:rtl/>
        </w:rPr>
        <w:t>כולל צד ג' הרעלה בגוף זר</w:t>
      </w:r>
      <w:r w:rsidR="00CF4617">
        <w:rPr>
          <w:rFonts w:hint="cs"/>
          <w:sz w:val="26"/>
          <w:szCs w:val="26"/>
          <w:rtl/>
        </w:rPr>
        <w:t>, השכרת ציוד, עיצוב,</w:t>
      </w:r>
      <w:r w:rsidR="00A5745C">
        <w:rPr>
          <w:rFonts w:hint="cs"/>
          <w:sz w:val="26"/>
          <w:szCs w:val="26"/>
          <w:rtl/>
        </w:rPr>
        <w:t xml:space="preserve"> </w:t>
      </w:r>
      <w:r w:rsidR="00CF4617">
        <w:rPr>
          <w:rFonts w:hint="cs"/>
          <w:sz w:val="26"/>
          <w:szCs w:val="26"/>
          <w:rtl/>
        </w:rPr>
        <w:t>צלם וכו' ).</w:t>
      </w:r>
      <w:r w:rsidR="007B5F4A" w:rsidRPr="007B5F4A">
        <w:rPr>
          <w:rFonts w:hint="cs"/>
          <w:sz w:val="26"/>
          <w:szCs w:val="26"/>
          <w:rtl/>
        </w:rPr>
        <w:t xml:space="preserve">   </w:t>
      </w:r>
      <w:r w:rsidR="00A45250">
        <w:rPr>
          <w:rFonts w:hint="cs"/>
          <w:sz w:val="26"/>
          <w:szCs w:val="26"/>
          <w:rtl/>
        </w:rPr>
        <w:t xml:space="preserve">                                                                                                          </w:t>
      </w:r>
      <w:r w:rsidR="007B5F4A" w:rsidRPr="007B5F4A">
        <w:rPr>
          <w:rFonts w:hint="cs"/>
          <w:sz w:val="26"/>
          <w:szCs w:val="26"/>
          <w:rtl/>
        </w:rPr>
        <w:t xml:space="preserve">      </w:t>
      </w:r>
      <w:r w:rsidR="00803C6B" w:rsidRPr="007B5F4A">
        <w:rPr>
          <w:rFonts w:hint="cs"/>
          <w:sz w:val="26"/>
          <w:szCs w:val="26"/>
          <w:rtl/>
        </w:rPr>
        <w:t xml:space="preserve">                                                                                                 </w:t>
      </w:r>
      <w:r w:rsidR="004E31EE">
        <w:rPr>
          <w:rFonts w:hint="cs"/>
          <w:sz w:val="26"/>
          <w:szCs w:val="26"/>
          <w:rtl/>
        </w:rPr>
        <w:t>11</w:t>
      </w:r>
      <w:r w:rsidR="0003784D">
        <w:rPr>
          <w:rFonts w:hint="cs"/>
          <w:sz w:val="26"/>
          <w:szCs w:val="26"/>
          <w:rtl/>
        </w:rPr>
        <w:t>.</w:t>
      </w:r>
      <w:r w:rsidR="00DF3855">
        <w:rPr>
          <w:rFonts w:hint="cs"/>
          <w:sz w:val="26"/>
          <w:szCs w:val="26"/>
          <w:rtl/>
        </w:rPr>
        <w:t xml:space="preserve"> קיים ציוד אלטנרטיבי ששייך למתחם</w:t>
      </w:r>
      <w:r w:rsidR="00D34BAC" w:rsidRPr="00844062">
        <w:rPr>
          <w:rFonts w:hint="cs"/>
          <w:sz w:val="26"/>
          <w:szCs w:val="26"/>
          <w:rtl/>
        </w:rPr>
        <w:t xml:space="preserve">, </w:t>
      </w:r>
      <w:r w:rsidR="006928B6">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 xml:space="preserve">(יתקבלו נקיים </w:t>
      </w:r>
      <w:r w:rsidR="00664E82">
        <w:rPr>
          <w:rFonts w:hint="cs"/>
          <w:sz w:val="26"/>
          <w:szCs w:val="26"/>
          <w:rtl/>
        </w:rPr>
        <w:t xml:space="preserve">ביום </w:t>
      </w:r>
      <w:r w:rsidR="001770BE">
        <w:rPr>
          <w:rFonts w:hint="cs"/>
          <w:sz w:val="26"/>
          <w:szCs w:val="26"/>
          <w:rtl/>
        </w:rPr>
        <w:t>שישי</w:t>
      </w:r>
      <w:r w:rsidR="00664E82">
        <w:rPr>
          <w:rFonts w:hint="cs"/>
          <w:sz w:val="26"/>
          <w:szCs w:val="26"/>
          <w:rtl/>
        </w:rPr>
        <w:t xml:space="preserve"> בשעה </w:t>
      </w:r>
      <w:r w:rsidR="001770BE">
        <w:rPr>
          <w:rFonts w:hint="cs"/>
          <w:sz w:val="26"/>
          <w:szCs w:val="26"/>
          <w:rtl/>
        </w:rPr>
        <w:t>8:00</w:t>
      </w:r>
      <w:r w:rsidR="00664E82">
        <w:rPr>
          <w:rFonts w:hint="cs"/>
          <w:sz w:val="26"/>
          <w:szCs w:val="26"/>
          <w:rtl/>
        </w:rPr>
        <w:t xml:space="preserve"> ומרגע זה ואילך </w:t>
      </w:r>
      <w:r w:rsidR="00951F4E">
        <w:rPr>
          <w:rFonts w:hint="cs"/>
          <w:sz w:val="26"/>
          <w:szCs w:val="26"/>
          <w:rtl/>
        </w:rPr>
        <w:t xml:space="preserve">האחריות על </w:t>
      </w:r>
      <w:r w:rsidR="004E31EE">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2B6E1D">
        <w:rPr>
          <w:rFonts w:hint="cs"/>
          <w:sz w:val="26"/>
          <w:szCs w:val="26"/>
          <w:rtl/>
        </w:rPr>
        <w:t xml:space="preserve">מרכז המבקרים יכול לשמש כחדר התארגנות לחתן ולכלה. </w:t>
      </w:r>
      <w:r w:rsidR="00664E82">
        <w:rPr>
          <w:rFonts w:hint="cs"/>
          <w:sz w:val="26"/>
          <w:szCs w:val="26"/>
          <w:rtl/>
        </w:rPr>
        <w:t xml:space="preserve">                        </w:t>
      </w:r>
      <w:r w:rsidR="004E31EE">
        <w:rPr>
          <w:rFonts w:hint="cs"/>
          <w:sz w:val="26"/>
          <w:szCs w:val="26"/>
          <w:rtl/>
        </w:rPr>
        <w:t xml:space="preserve">            </w:t>
      </w:r>
      <w:r w:rsidR="0003784D">
        <w:rPr>
          <w:rFonts w:hint="cs"/>
          <w:sz w:val="26"/>
          <w:szCs w:val="26"/>
          <w:rtl/>
        </w:rPr>
        <w:t>כל הפריטים שיזוזו ע"י ה</w:t>
      </w:r>
      <w:r w:rsidR="004E31EE">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(מומלץ לצלם לפני).</w:t>
      </w:r>
    </w:p>
    <w:p w14:paraId="1051BC3F" w14:textId="77777777" w:rsidR="00B62973" w:rsidRDefault="00567A59" w:rsidP="00EB02D6">
      <w:pPr>
        <w:ind w:left="360"/>
        <w:rPr>
          <w:sz w:val="26"/>
          <w:szCs w:val="26"/>
          <w:rtl/>
        </w:rPr>
      </w:pPr>
      <w:r>
        <w:rPr>
          <w:rFonts w:hint="cs"/>
          <w:sz w:val="26"/>
          <w:szCs w:val="26"/>
          <w:rtl/>
        </w:rPr>
        <w:t>1</w:t>
      </w:r>
      <w:r w:rsidR="00B62973">
        <w:rPr>
          <w:rFonts w:hint="cs"/>
          <w:sz w:val="26"/>
          <w:szCs w:val="26"/>
          <w:rtl/>
        </w:rPr>
        <w:t>2</w:t>
      </w:r>
      <w:r w:rsidR="0003784D">
        <w:rPr>
          <w:rFonts w:hint="cs"/>
          <w:sz w:val="26"/>
          <w:szCs w:val="26"/>
          <w:rtl/>
        </w:rPr>
        <w:t>.</w:t>
      </w:r>
      <w:r w:rsidR="00AD7E93" w:rsidRPr="00844062">
        <w:rPr>
          <w:rFonts w:hint="cs"/>
          <w:sz w:val="26"/>
          <w:szCs w:val="26"/>
          <w:rtl/>
        </w:rPr>
        <w:t>מוסכם בין הצדדים כי במקרה של ביטול האירוע עקב פגיעה של כוח עליון (לרבות שריפה, מלחמה, ביטול האירוע מטעם הרשויות</w:t>
      </w:r>
      <w:r w:rsidR="00FA1F8F">
        <w:rPr>
          <w:rFonts w:hint="cs"/>
          <w:sz w:val="26"/>
          <w:szCs w:val="26"/>
          <w:rtl/>
        </w:rPr>
        <w:t xml:space="preserve">) </w:t>
      </w:r>
      <w:r w:rsidR="00AD7E93" w:rsidRPr="00844062">
        <w:rPr>
          <w:rFonts w:hint="cs"/>
          <w:sz w:val="26"/>
          <w:szCs w:val="26"/>
          <w:rtl/>
        </w:rPr>
        <w:t xml:space="preserve">אשר ימנע את קיום האירוע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F32ECC">
        <w:rPr>
          <w:rFonts w:hint="cs"/>
          <w:sz w:val="26"/>
          <w:szCs w:val="26"/>
          <w:rtl/>
        </w:rPr>
        <w:t xml:space="preserve"> </w:t>
      </w:r>
      <w:r w:rsidR="005A3251">
        <w:rPr>
          <w:rFonts w:hint="cs"/>
          <w:sz w:val="26"/>
          <w:szCs w:val="26"/>
          <w:rtl/>
        </w:rPr>
        <w:t xml:space="preserve">מועד חלופי </w:t>
      </w:r>
      <w:r w:rsidR="00F32ECC">
        <w:rPr>
          <w:rFonts w:hint="cs"/>
          <w:sz w:val="26"/>
          <w:szCs w:val="26"/>
          <w:rtl/>
        </w:rPr>
        <w:t xml:space="preserve">יקבע </w:t>
      </w:r>
      <w:r w:rsidR="005A3251">
        <w:rPr>
          <w:rFonts w:hint="cs"/>
          <w:sz w:val="26"/>
          <w:szCs w:val="26"/>
          <w:rtl/>
        </w:rPr>
        <w:t xml:space="preserve">עד </w:t>
      </w:r>
      <w:r w:rsidR="00FA1F8F">
        <w:rPr>
          <w:rFonts w:hint="cs"/>
          <w:sz w:val="26"/>
          <w:szCs w:val="26"/>
          <w:rtl/>
        </w:rPr>
        <w:t>שלושה</w:t>
      </w:r>
      <w:r w:rsidR="004F68A0">
        <w:rPr>
          <w:rFonts w:hint="cs"/>
          <w:sz w:val="26"/>
          <w:szCs w:val="26"/>
          <w:rtl/>
        </w:rPr>
        <w:t xml:space="preserve"> חודשים</w:t>
      </w:r>
      <w:r w:rsidR="005A3251">
        <w:rPr>
          <w:rFonts w:hint="cs"/>
          <w:sz w:val="26"/>
          <w:szCs w:val="26"/>
          <w:rtl/>
        </w:rPr>
        <w:t xml:space="preserve"> ממועד האירוע המקורי. </w:t>
      </w:r>
      <w:r w:rsidR="00002E3E">
        <w:rPr>
          <w:rFonts w:hint="cs"/>
          <w:sz w:val="26"/>
          <w:szCs w:val="26"/>
          <w:rtl/>
        </w:rPr>
        <w:t xml:space="preserve">  </w:t>
      </w:r>
    </w:p>
    <w:p w14:paraId="291CFE73" w14:textId="77777777" w:rsidR="00B62973" w:rsidRDefault="00B62973" w:rsidP="00EB02D6">
      <w:pPr>
        <w:ind w:left="360"/>
        <w:rPr>
          <w:sz w:val="26"/>
          <w:szCs w:val="26"/>
          <w:rtl/>
        </w:rPr>
      </w:pPr>
    </w:p>
    <w:p w14:paraId="0F32DBF8" w14:textId="2F0399AD" w:rsidR="000D2838" w:rsidRDefault="00630D51" w:rsidP="00EB02D6">
      <w:pPr>
        <w:ind w:left="360"/>
        <w:rPr>
          <w:sz w:val="26"/>
          <w:szCs w:val="26"/>
        </w:rPr>
      </w:pPr>
      <w:r>
        <w:rPr>
          <w:rFonts w:hint="cs"/>
          <w:sz w:val="26"/>
          <w:szCs w:val="26"/>
          <w:rtl/>
        </w:rPr>
        <w:t>1</w:t>
      </w:r>
      <w:r w:rsidR="00B62973">
        <w:rPr>
          <w:rFonts w:hint="cs"/>
          <w:sz w:val="26"/>
          <w:szCs w:val="26"/>
          <w:rtl/>
        </w:rPr>
        <w:t>3</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sidR="00183F29">
        <w:rPr>
          <w:rFonts w:hint="cs"/>
          <w:sz w:val="26"/>
          <w:szCs w:val="26"/>
          <w:rtl/>
        </w:rPr>
        <w:t>1</w:t>
      </w:r>
      <w:r w:rsidR="00AC6F22">
        <w:rPr>
          <w:rFonts w:hint="cs"/>
          <w:sz w:val="26"/>
          <w:szCs w:val="26"/>
          <w:rtl/>
        </w:rPr>
        <w:t>4</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EB02D6">
        <w:rPr>
          <w:rFonts w:hint="cs"/>
          <w:sz w:val="26"/>
          <w:szCs w:val="26"/>
          <w:rtl/>
        </w:rPr>
        <w:t xml:space="preserve">                           </w:t>
      </w:r>
      <w:r w:rsidR="00EA4FA0">
        <w:rPr>
          <w:rFonts w:hint="cs"/>
          <w:sz w:val="26"/>
          <w:szCs w:val="26"/>
          <w:rtl/>
        </w:rPr>
        <w:t>1</w:t>
      </w:r>
      <w:r w:rsidR="0008785C">
        <w:rPr>
          <w:rFonts w:hint="cs"/>
          <w:sz w:val="26"/>
          <w:szCs w:val="26"/>
          <w:rtl/>
        </w:rPr>
        <w:t>5</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373944">
        <w:rPr>
          <w:rFonts w:hint="cs"/>
          <w:sz w:val="26"/>
          <w:szCs w:val="26"/>
          <w:rtl/>
        </w:rPr>
        <w:t>1</w:t>
      </w:r>
      <w:r w:rsidR="00E26E00">
        <w:rPr>
          <w:rFonts w:hint="cs"/>
          <w:sz w:val="26"/>
          <w:szCs w:val="26"/>
          <w:rtl/>
        </w:rPr>
        <w:t>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w:t>
      </w:r>
      <w:r w:rsidR="00A96E3D" w:rsidRPr="00FE4AEF">
        <w:rPr>
          <w:rFonts w:hint="cs"/>
          <w:b/>
          <w:bCs/>
          <w:sz w:val="26"/>
          <w:szCs w:val="26"/>
          <w:rtl/>
        </w:rPr>
        <w:t>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1A8F4" w14:textId="77777777" w:rsidR="00A87F25" w:rsidRDefault="00A87F25" w:rsidP="0022799C">
      <w:pPr>
        <w:spacing w:after="0" w:line="240" w:lineRule="auto"/>
      </w:pPr>
      <w:r>
        <w:separator/>
      </w:r>
    </w:p>
  </w:endnote>
  <w:endnote w:type="continuationSeparator" w:id="0">
    <w:p w14:paraId="2D3C6B14" w14:textId="77777777" w:rsidR="00A87F25" w:rsidRDefault="00A87F25"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45C7" w14:textId="77777777" w:rsidR="00A87F25" w:rsidRDefault="00A87F25" w:rsidP="0022799C">
      <w:pPr>
        <w:spacing w:after="0" w:line="240" w:lineRule="auto"/>
      </w:pPr>
      <w:r>
        <w:separator/>
      </w:r>
    </w:p>
  </w:footnote>
  <w:footnote w:type="continuationSeparator" w:id="0">
    <w:p w14:paraId="6AE69D41" w14:textId="77777777" w:rsidR="00A87F25" w:rsidRDefault="00A87F25"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6790"/>
    <w:rsid w:val="0003784D"/>
    <w:rsid w:val="000405B3"/>
    <w:rsid w:val="000515EC"/>
    <w:rsid w:val="00054B2F"/>
    <w:rsid w:val="000611A5"/>
    <w:rsid w:val="00064BA8"/>
    <w:rsid w:val="00071118"/>
    <w:rsid w:val="000769CD"/>
    <w:rsid w:val="000812B5"/>
    <w:rsid w:val="00083B37"/>
    <w:rsid w:val="00086D95"/>
    <w:rsid w:val="0008785C"/>
    <w:rsid w:val="00094130"/>
    <w:rsid w:val="000A0311"/>
    <w:rsid w:val="000A5C55"/>
    <w:rsid w:val="000C0BB3"/>
    <w:rsid w:val="000C3C93"/>
    <w:rsid w:val="000D2838"/>
    <w:rsid w:val="000D2EFA"/>
    <w:rsid w:val="000F1E72"/>
    <w:rsid w:val="000F2ABC"/>
    <w:rsid w:val="000F4FDB"/>
    <w:rsid w:val="000F6A20"/>
    <w:rsid w:val="00100116"/>
    <w:rsid w:val="0010085A"/>
    <w:rsid w:val="00103E5B"/>
    <w:rsid w:val="0010436B"/>
    <w:rsid w:val="001112B8"/>
    <w:rsid w:val="00121D16"/>
    <w:rsid w:val="00137AD8"/>
    <w:rsid w:val="00140523"/>
    <w:rsid w:val="00153681"/>
    <w:rsid w:val="00156255"/>
    <w:rsid w:val="00162537"/>
    <w:rsid w:val="00174ACC"/>
    <w:rsid w:val="001770BE"/>
    <w:rsid w:val="00177CED"/>
    <w:rsid w:val="001819F9"/>
    <w:rsid w:val="00181FA8"/>
    <w:rsid w:val="00182C7C"/>
    <w:rsid w:val="00183F29"/>
    <w:rsid w:val="00184B26"/>
    <w:rsid w:val="00190EF2"/>
    <w:rsid w:val="001A5865"/>
    <w:rsid w:val="001A5984"/>
    <w:rsid w:val="001B0770"/>
    <w:rsid w:val="001B1FD6"/>
    <w:rsid w:val="001C00FF"/>
    <w:rsid w:val="001C1C16"/>
    <w:rsid w:val="001D4C5E"/>
    <w:rsid w:val="001D51A7"/>
    <w:rsid w:val="001D7CDF"/>
    <w:rsid w:val="001E0046"/>
    <w:rsid w:val="001E0FEA"/>
    <w:rsid w:val="001F2F0C"/>
    <w:rsid w:val="002013AF"/>
    <w:rsid w:val="0020603B"/>
    <w:rsid w:val="00216D31"/>
    <w:rsid w:val="002174D8"/>
    <w:rsid w:val="0022799C"/>
    <w:rsid w:val="00232AAA"/>
    <w:rsid w:val="00233A0B"/>
    <w:rsid w:val="00240BA5"/>
    <w:rsid w:val="002411F4"/>
    <w:rsid w:val="00251A14"/>
    <w:rsid w:val="00252956"/>
    <w:rsid w:val="002558D9"/>
    <w:rsid w:val="0025596F"/>
    <w:rsid w:val="00272551"/>
    <w:rsid w:val="0027469D"/>
    <w:rsid w:val="002757A4"/>
    <w:rsid w:val="00283196"/>
    <w:rsid w:val="0029124E"/>
    <w:rsid w:val="00295BB7"/>
    <w:rsid w:val="002A576C"/>
    <w:rsid w:val="002B18F3"/>
    <w:rsid w:val="002B6E1D"/>
    <w:rsid w:val="002B7DAD"/>
    <w:rsid w:val="002D4641"/>
    <w:rsid w:val="002E6063"/>
    <w:rsid w:val="002F3C3A"/>
    <w:rsid w:val="00301D64"/>
    <w:rsid w:val="00302359"/>
    <w:rsid w:val="0030447C"/>
    <w:rsid w:val="00311560"/>
    <w:rsid w:val="003141C0"/>
    <w:rsid w:val="00314AD0"/>
    <w:rsid w:val="00321EF7"/>
    <w:rsid w:val="00330794"/>
    <w:rsid w:val="00337AF1"/>
    <w:rsid w:val="00350E32"/>
    <w:rsid w:val="00360735"/>
    <w:rsid w:val="00360A86"/>
    <w:rsid w:val="0037119B"/>
    <w:rsid w:val="00373944"/>
    <w:rsid w:val="00386AE3"/>
    <w:rsid w:val="00390CDF"/>
    <w:rsid w:val="00394552"/>
    <w:rsid w:val="00395C59"/>
    <w:rsid w:val="00397A59"/>
    <w:rsid w:val="003A5B90"/>
    <w:rsid w:val="003B1F0C"/>
    <w:rsid w:val="003B29E7"/>
    <w:rsid w:val="003C3B7B"/>
    <w:rsid w:val="003C5EC7"/>
    <w:rsid w:val="003C78C7"/>
    <w:rsid w:val="003D296B"/>
    <w:rsid w:val="003F020C"/>
    <w:rsid w:val="003F2660"/>
    <w:rsid w:val="003F4A3C"/>
    <w:rsid w:val="00402748"/>
    <w:rsid w:val="00405201"/>
    <w:rsid w:val="00407958"/>
    <w:rsid w:val="00407FDF"/>
    <w:rsid w:val="00423CF4"/>
    <w:rsid w:val="00432A2B"/>
    <w:rsid w:val="004372AB"/>
    <w:rsid w:val="00441101"/>
    <w:rsid w:val="004475B9"/>
    <w:rsid w:val="0045207E"/>
    <w:rsid w:val="004533A3"/>
    <w:rsid w:val="0046355A"/>
    <w:rsid w:val="004678DE"/>
    <w:rsid w:val="0047285D"/>
    <w:rsid w:val="00474559"/>
    <w:rsid w:val="00477AFD"/>
    <w:rsid w:val="004814A6"/>
    <w:rsid w:val="0048587D"/>
    <w:rsid w:val="00486390"/>
    <w:rsid w:val="004A34DC"/>
    <w:rsid w:val="004A714A"/>
    <w:rsid w:val="004B6718"/>
    <w:rsid w:val="004C090C"/>
    <w:rsid w:val="004D286A"/>
    <w:rsid w:val="004D4165"/>
    <w:rsid w:val="004E034F"/>
    <w:rsid w:val="004E26C6"/>
    <w:rsid w:val="004E31EE"/>
    <w:rsid w:val="004E371A"/>
    <w:rsid w:val="004E79D5"/>
    <w:rsid w:val="004F02D1"/>
    <w:rsid w:val="004F0962"/>
    <w:rsid w:val="004F68A0"/>
    <w:rsid w:val="00503E85"/>
    <w:rsid w:val="00505D36"/>
    <w:rsid w:val="00507851"/>
    <w:rsid w:val="00510129"/>
    <w:rsid w:val="00510F08"/>
    <w:rsid w:val="00516E46"/>
    <w:rsid w:val="00517A05"/>
    <w:rsid w:val="00521072"/>
    <w:rsid w:val="00522CDA"/>
    <w:rsid w:val="00523934"/>
    <w:rsid w:val="0053422C"/>
    <w:rsid w:val="0053584F"/>
    <w:rsid w:val="0055321E"/>
    <w:rsid w:val="00556E92"/>
    <w:rsid w:val="005645AE"/>
    <w:rsid w:val="00567A59"/>
    <w:rsid w:val="0057289C"/>
    <w:rsid w:val="005770D2"/>
    <w:rsid w:val="00585B6F"/>
    <w:rsid w:val="0058753C"/>
    <w:rsid w:val="005906C8"/>
    <w:rsid w:val="00591751"/>
    <w:rsid w:val="005A274F"/>
    <w:rsid w:val="005A3251"/>
    <w:rsid w:val="005A492B"/>
    <w:rsid w:val="005A5701"/>
    <w:rsid w:val="005C2230"/>
    <w:rsid w:val="005D1CEE"/>
    <w:rsid w:val="005D78D7"/>
    <w:rsid w:val="005F4930"/>
    <w:rsid w:val="005F6C7E"/>
    <w:rsid w:val="00602681"/>
    <w:rsid w:val="006058B7"/>
    <w:rsid w:val="00607BF3"/>
    <w:rsid w:val="00610837"/>
    <w:rsid w:val="00615972"/>
    <w:rsid w:val="00630D51"/>
    <w:rsid w:val="006326FF"/>
    <w:rsid w:val="006341B4"/>
    <w:rsid w:val="006433EA"/>
    <w:rsid w:val="00651072"/>
    <w:rsid w:val="00653CFC"/>
    <w:rsid w:val="00662FD3"/>
    <w:rsid w:val="0066338F"/>
    <w:rsid w:val="00664E82"/>
    <w:rsid w:val="006662A2"/>
    <w:rsid w:val="00667E5D"/>
    <w:rsid w:val="00674BB6"/>
    <w:rsid w:val="00676014"/>
    <w:rsid w:val="00677173"/>
    <w:rsid w:val="006928B6"/>
    <w:rsid w:val="006A09D2"/>
    <w:rsid w:val="006A1CD1"/>
    <w:rsid w:val="006A3D06"/>
    <w:rsid w:val="006A5DCC"/>
    <w:rsid w:val="006C164E"/>
    <w:rsid w:val="006C257A"/>
    <w:rsid w:val="006C6EE1"/>
    <w:rsid w:val="006C7BD3"/>
    <w:rsid w:val="006D622A"/>
    <w:rsid w:val="006E25D6"/>
    <w:rsid w:val="006E5DE4"/>
    <w:rsid w:val="006F15CF"/>
    <w:rsid w:val="006F17F9"/>
    <w:rsid w:val="00704034"/>
    <w:rsid w:val="00712361"/>
    <w:rsid w:val="00712B2A"/>
    <w:rsid w:val="00717A24"/>
    <w:rsid w:val="00720D17"/>
    <w:rsid w:val="00724624"/>
    <w:rsid w:val="00732EEF"/>
    <w:rsid w:val="0074189B"/>
    <w:rsid w:val="00747A28"/>
    <w:rsid w:val="00752140"/>
    <w:rsid w:val="0075501A"/>
    <w:rsid w:val="0075520F"/>
    <w:rsid w:val="0075757B"/>
    <w:rsid w:val="0076254E"/>
    <w:rsid w:val="00764943"/>
    <w:rsid w:val="0076663C"/>
    <w:rsid w:val="00767849"/>
    <w:rsid w:val="00771D72"/>
    <w:rsid w:val="00790B8F"/>
    <w:rsid w:val="00793238"/>
    <w:rsid w:val="00797553"/>
    <w:rsid w:val="007A4613"/>
    <w:rsid w:val="007A4ECB"/>
    <w:rsid w:val="007A74FB"/>
    <w:rsid w:val="007B0861"/>
    <w:rsid w:val="007B0D45"/>
    <w:rsid w:val="007B2FA3"/>
    <w:rsid w:val="007B5F4A"/>
    <w:rsid w:val="007C0A48"/>
    <w:rsid w:val="007C7F46"/>
    <w:rsid w:val="007D2A1A"/>
    <w:rsid w:val="007F099C"/>
    <w:rsid w:val="00800973"/>
    <w:rsid w:val="00803C6B"/>
    <w:rsid w:val="00810BC8"/>
    <w:rsid w:val="00810D9C"/>
    <w:rsid w:val="00812B0E"/>
    <w:rsid w:val="0082174E"/>
    <w:rsid w:val="00821F7C"/>
    <w:rsid w:val="00822B4E"/>
    <w:rsid w:val="00831BDC"/>
    <w:rsid w:val="00834C35"/>
    <w:rsid w:val="0083728F"/>
    <w:rsid w:val="0084264F"/>
    <w:rsid w:val="0084269C"/>
    <w:rsid w:val="00844062"/>
    <w:rsid w:val="008461EB"/>
    <w:rsid w:val="00853E88"/>
    <w:rsid w:val="008549DB"/>
    <w:rsid w:val="008621E9"/>
    <w:rsid w:val="00865805"/>
    <w:rsid w:val="0086590D"/>
    <w:rsid w:val="0087140B"/>
    <w:rsid w:val="0087398F"/>
    <w:rsid w:val="00892B76"/>
    <w:rsid w:val="00894218"/>
    <w:rsid w:val="0089793E"/>
    <w:rsid w:val="008A2BCA"/>
    <w:rsid w:val="008B027A"/>
    <w:rsid w:val="008B2964"/>
    <w:rsid w:val="008C065C"/>
    <w:rsid w:val="008D1479"/>
    <w:rsid w:val="008D217A"/>
    <w:rsid w:val="008F16AA"/>
    <w:rsid w:val="008F1A12"/>
    <w:rsid w:val="008F6493"/>
    <w:rsid w:val="00905461"/>
    <w:rsid w:val="0090707E"/>
    <w:rsid w:val="009072D7"/>
    <w:rsid w:val="00913DB1"/>
    <w:rsid w:val="009152BF"/>
    <w:rsid w:val="0092434C"/>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0D39"/>
    <w:rsid w:val="009E0EEA"/>
    <w:rsid w:val="009E433D"/>
    <w:rsid w:val="00A000D1"/>
    <w:rsid w:val="00A14BF8"/>
    <w:rsid w:val="00A158A8"/>
    <w:rsid w:val="00A1749E"/>
    <w:rsid w:val="00A20071"/>
    <w:rsid w:val="00A2056A"/>
    <w:rsid w:val="00A2153F"/>
    <w:rsid w:val="00A322CE"/>
    <w:rsid w:val="00A32B11"/>
    <w:rsid w:val="00A34739"/>
    <w:rsid w:val="00A355AD"/>
    <w:rsid w:val="00A3639A"/>
    <w:rsid w:val="00A45250"/>
    <w:rsid w:val="00A46597"/>
    <w:rsid w:val="00A51F54"/>
    <w:rsid w:val="00A5203E"/>
    <w:rsid w:val="00A554A4"/>
    <w:rsid w:val="00A565A1"/>
    <w:rsid w:val="00A5745C"/>
    <w:rsid w:val="00A615E1"/>
    <w:rsid w:val="00A62323"/>
    <w:rsid w:val="00A6484B"/>
    <w:rsid w:val="00A654E5"/>
    <w:rsid w:val="00A7268D"/>
    <w:rsid w:val="00A733FE"/>
    <w:rsid w:val="00A76748"/>
    <w:rsid w:val="00A845AC"/>
    <w:rsid w:val="00A87B45"/>
    <w:rsid w:val="00A87F25"/>
    <w:rsid w:val="00A96E3D"/>
    <w:rsid w:val="00AA6D35"/>
    <w:rsid w:val="00AA6F63"/>
    <w:rsid w:val="00AB11AB"/>
    <w:rsid w:val="00AB1708"/>
    <w:rsid w:val="00AB22A2"/>
    <w:rsid w:val="00AB4285"/>
    <w:rsid w:val="00AB4306"/>
    <w:rsid w:val="00AB5764"/>
    <w:rsid w:val="00AC2C7A"/>
    <w:rsid w:val="00AC6F22"/>
    <w:rsid w:val="00AD124A"/>
    <w:rsid w:val="00AD7427"/>
    <w:rsid w:val="00AD7E93"/>
    <w:rsid w:val="00AE459A"/>
    <w:rsid w:val="00AE5436"/>
    <w:rsid w:val="00AF1398"/>
    <w:rsid w:val="00AF59D7"/>
    <w:rsid w:val="00B04E03"/>
    <w:rsid w:val="00B17E1E"/>
    <w:rsid w:val="00B200A7"/>
    <w:rsid w:val="00B24CB8"/>
    <w:rsid w:val="00B33025"/>
    <w:rsid w:val="00B407C8"/>
    <w:rsid w:val="00B42573"/>
    <w:rsid w:val="00B44A82"/>
    <w:rsid w:val="00B5630A"/>
    <w:rsid w:val="00B56874"/>
    <w:rsid w:val="00B5719E"/>
    <w:rsid w:val="00B62973"/>
    <w:rsid w:val="00B62BCE"/>
    <w:rsid w:val="00B67787"/>
    <w:rsid w:val="00B73E42"/>
    <w:rsid w:val="00B75696"/>
    <w:rsid w:val="00B77646"/>
    <w:rsid w:val="00B77BAF"/>
    <w:rsid w:val="00B857BE"/>
    <w:rsid w:val="00BA16C9"/>
    <w:rsid w:val="00BA7D3C"/>
    <w:rsid w:val="00BB0F9C"/>
    <w:rsid w:val="00BC6992"/>
    <w:rsid w:val="00BC75C0"/>
    <w:rsid w:val="00BD6331"/>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4E55"/>
    <w:rsid w:val="00C86411"/>
    <w:rsid w:val="00C922EA"/>
    <w:rsid w:val="00C92763"/>
    <w:rsid w:val="00C9390A"/>
    <w:rsid w:val="00C959B2"/>
    <w:rsid w:val="00CA216F"/>
    <w:rsid w:val="00CA29AB"/>
    <w:rsid w:val="00CB09F9"/>
    <w:rsid w:val="00CB2E1C"/>
    <w:rsid w:val="00CB4D0C"/>
    <w:rsid w:val="00CB5457"/>
    <w:rsid w:val="00CB5AF8"/>
    <w:rsid w:val="00CC1AC8"/>
    <w:rsid w:val="00CC592A"/>
    <w:rsid w:val="00CC74C8"/>
    <w:rsid w:val="00CD29E9"/>
    <w:rsid w:val="00CD6A01"/>
    <w:rsid w:val="00CF20E3"/>
    <w:rsid w:val="00CF4617"/>
    <w:rsid w:val="00D01AF7"/>
    <w:rsid w:val="00D0243F"/>
    <w:rsid w:val="00D1659F"/>
    <w:rsid w:val="00D2119E"/>
    <w:rsid w:val="00D229AF"/>
    <w:rsid w:val="00D275B9"/>
    <w:rsid w:val="00D34BAC"/>
    <w:rsid w:val="00D50A66"/>
    <w:rsid w:val="00D54C7E"/>
    <w:rsid w:val="00D56497"/>
    <w:rsid w:val="00D6786B"/>
    <w:rsid w:val="00D70166"/>
    <w:rsid w:val="00D74336"/>
    <w:rsid w:val="00D74960"/>
    <w:rsid w:val="00D76899"/>
    <w:rsid w:val="00D87C06"/>
    <w:rsid w:val="00D937B4"/>
    <w:rsid w:val="00DA35F0"/>
    <w:rsid w:val="00DA7620"/>
    <w:rsid w:val="00DB3BEA"/>
    <w:rsid w:val="00DC43D6"/>
    <w:rsid w:val="00DC56C4"/>
    <w:rsid w:val="00DC6F26"/>
    <w:rsid w:val="00DD44C9"/>
    <w:rsid w:val="00DE2708"/>
    <w:rsid w:val="00DF19D7"/>
    <w:rsid w:val="00DF3855"/>
    <w:rsid w:val="00DF784A"/>
    <w:rsid w:val="00E06CDA"/>
    <w:rsid w:val="00E146D8"/>
    <w:rsid w:val="00E17E10"/>
    <w:rsid w:val="00E21F8D"/>
    <w:rsid w:val="00E23C42"/>
    <w:rsid w:val="00E26E00"/>
    <w:rsid w:val="00E329FD"/>
    <w:rsid w:val="00E35427"/>
    <w:rsid w:val="00E35BC8"/>
    <w:rsid w:val="00E41644"/>
    <w:rsid w:val="00E52B24"/>
    <w:rsid w:val="00E53D67"/>
    <w:rsid w:val="00E55178"/>
    <w:rsid w:val="00E60F5D"/>
    <w:rsid w:val="00E63705"/>
    <w:rsid w:val="00E758EE"/>
    <w:rsid w:val="00E82E1F"/>
    <w:rsid w:val="00E8418C"/>
    <w:rsid w:val="00E866A5"/>
    <w:rsid w:val="00E87307"/>
    <w:rsid w:val="00E8736A"/>
    <w:rsid w:val="00EA4237"/>
    <w:rsid w:val="00EA4FA0"/>
    <w:rsid w:val="00EA6C6C"/>
    <w:rsid w:val="00EB02D6"/>
    <w:rsid w:val="00EB287A"/>
    <w:rsid w:val="00EC13E4"/>
    <w:rsid w:val="00EC670E"/>
    <w:rsid w:val="00EF1EAD"/>
    <w:rsid w:val="00F06EF7"/>
    <w:rsid w:val="00F12B45"/>
    <w:rsid w:val="00F17C3B"/>
    <w:rsid w:val="00F20E52"/>
    <w:rsid w:val="00F24007"/>
    <w:rsid w:val="00F26D89"/>
    <w:rsid w:val="00F27648"/>
    <w:rsid w:val="00F32ECC"/>
    <w:rsid w:val="00F35CDF"/>
    <w:rsid w:val="00F41014"/>
    <w:rsid w:val="00F42E06"/>
    <w:rsid w:val="00F449F3"/>
    <w:rsid w:val="00F46A9B"/>
    <w:rsid w:val="00F47B7E"/>
    <w:rsid w:val="00F5449E"/>
    <w:rsid w:val="00F6337B"/>
    <w:rsid w:val="00F678D8"/>
    <w:rsid w:val="00F72386"/>
    <w:rsid w:val="00F75C15"/>
    <w:rsid w:val="00F809D7"/>
    <w:rsid w:val="00F8381B"/>
    <w:rsid w:val="00F83F9B"/>
    <w:rsid w:val="00F864E3"/>
    <w:rsid w:val="00F93A8D"/>
    <w:rsid w:val="00F959DE"/>
    <w:rsid w:val="00FA1F8F"/>
    <w:rsid w:val="00FA5DFD"/>
    <w:rsid w:val="00FB0103"/>
    <w:rsid w:val="00FB22FB"/>
    <w:rsid w:val="00FB31B5"/>
    <w:rsid w:val="00FB31DF"/>
    <w:rsid w:val="00FB43CF"/>
    <w:rsid w:val="00FC03D2"/>
    <w:rsid w:val="00FC0B49"/>
    <w:rsid w:val="00FC46FE"/>
    <w:rsid w:val="00FC5DDE"/>
    <w:rsid w:val="00FD0CCB"/>
    <w:rsid w:val="00FD5B97"/>
    <w:rsid w:val="00FE3ACB"/>
    <w:rsid w:val="00FE4AEF"/>
    <w:rsid w:val="00FE6BE0"/>
    <w:rsid w:val="00FF1C5C"/>
    <w:rsid w:val="00FF4F0B"/>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13</TotalTime>
  <Pages>2</Pages>
  <Words>587</Words>
  <Characters>2940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10</cp:revision>
  <cp:lastPrinted>2024-12-31T13:24:00Z</cp:lastPrinted>
  <dcterms:created xsi:type="dcterms:W3CDTF">2025-05-28T08:41:00Z</dcterms:created>
  <dcterms:modified xsi:type="dcterms:W3CDTF">2025-05-28T08:50:00Z</dcterms:modified>
</cp:coreProperties>
</file>