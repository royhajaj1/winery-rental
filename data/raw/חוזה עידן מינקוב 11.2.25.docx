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12F566C7"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לאירוע</w:t>
      </w:r>
      <w:r w:rsidR="002B6E1D">
        <w:rPr>
          <w:rFonts w:hint="cs"/>
          <w:sz w:val="26"/>
          <w:szCs w:val="26"/>
          <w:u w:val="single"/>
          <w:rtl/>
        </w:rPr>
        <w:t xml:space="preserve"> </w:t>
      </w:r>
    </w:p>
    <w:p w14:paraId="620261D1" w14:textId="4E4E2B39" w:rsidR="0003784D" w:rsidRDefault="00C72A39" w:rsidP="00E63705">
      <w:pPr>
        <w:ind w:left="360"/>
        <w:rPr>
          <w:sz w:val="26"/>
          <w:szCs w:val="26"/>
          <w:rtl/>
        </w:rPr>
      </w:pPr>
      <w:r w:rsidRPr="00844062">
        <w:rPr>
          <w:rFonts w:hint="cs"/>
          <w:sz w:val="26"/>
          <w:szCs w:val="26"/>
          <w:rtl/>
        </w:rPr>
        <w:t>האירוע יתקיים ביום</w:t>
      </w:r>
      <w:r w:rsidR="00F41014">
        <w:rPr>
          <w:rFonts w:hint="cs"/>
          <w:sz w:val="26"/>
          <w:szCs w:val="26"/>
          <w:rtl/>
        </w:rPr>
        <w:t xml:space="preserve"> </w:t>
      </w:r>
      <w:r w:rsidR="00F537D7">
        <w:rPr>
          <w:rFonts w:hint="cs"/>
          <w:sz w:val="26"/>
          <w:szCs w:val="26"/>
          <w:rtl/>
        </w:rPr>
        <w:t>שישי</w:t>
      </w:r>
      <w:r w:rsidRPr="00844062">
        <w:rPr>
          <w:rFonts w:hint="cs"/>
          <w:sz w:val="26"/>
          <w:szCs w:val="26"/>
          <w:rtl/>
        </w:rPr>
        <w:t xml:space="preserve"> </w:t>
      </w:r>
      <w:r w:rsidR="00F537D7">
        <w:rPr>
          <w:rFonts w:hint="cs"/>
          <w:sz w:val="26"/>
          <w:szCs w:val="26"/>
          <w:rtl/>
        </w:rPr>
        <w:t xml:space="preserve">4.4.25 </w:t>
      </w:r>
      <w:r w:rsidR="00AD7E93" w:rsidRPr="00844062">
        <w:rPr>
          <w:rFonts w:hint="cs"/>
          <w:sz w:val="26"/>
          <w:szCs w:val="26"/>
          <w:rtl/>
        </w:rPr>
        <w:t xml:space="preserve">החל מהשעה </w:t>
      </w:r>
      <w:r w:rsidR="00F537D7">
        <w:rPr>
          <w:rFonts w:hint="cs"/>
          <w:sz w:val="26"/>
          <w:szCs w:val="26"/>
          <w:rtl/>
        </w:rPr>
        <w:t>11:00</w:t>
      </w:r>
      <w:r w:rsidR="00F41014">
        <w:rPr>
          <w:rFonts w:hint="cs"/>
          <w:sz w:val="26"/>
          <w:szCs w:val="26"/>
          <w:rtl/>
        </w:rPr>
        <w:t xml:space="preserve"> </w:t>
      </w:r>
      <w:r w:rsidR="00AD7E93" w:rsidRPr="00844062">
        <w:rPr>
          <w:rFonts w:hint="cs"/>
          <w:sz w:val="26"/>
          <w:szCs w:val="26"/>
          <w:rtl/>
        </w:rPr>
        <w:t xml:space="preserve">עד השעה </w:t>
      </w:r>
      <w:r w:rsidR="00F537D7">
        <w:rPr>
          <w:rFonts w:hint="cs"/>
          <w:sz w:val="26"/>
          <w:szCs w:val="26"/>
          <w:rtl/>
        </w:rPr>
        <w:t>16:00</w:t>
      </w:r>
      <w:r w:rsidR="00071176">
        <w:rPr>
          <w:rFonts w:hint="cs"/>
          <w:sz w:val="26"/>
          <w:szCs w:val="26"/>
          <w:rtl/>
        </w:rPr>
        <w:t>.</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עד</w:t>
      </w:r>
      <w:r w:rsidR="00F35CDF">
        <w:rPr>
          <w:rFonts w:hint="cs"/>
          <w:sz w:val="26"/>
          <w:szCs w:val="26"/>
          <w:rtl/>
        </w:rPr>
        <w:t xml:space="preserve"> </w:t>
      </w:r>
      <w:r w:rsidR="00F537D7">
        <w:rPr>
          <w:rFonts w:hint="cs"/>
          <w:sz w:val="26"/>
          <w:szCs w:val="26"/>
          <w:rtl/>
        </w:rPr>
        <w:t>80</w:t>
      </w:r>
      <w:r w:rsidR="00F35CDF">
        <w:rPr>
          <w:rFonts w:hint="cs"/>
          <w:sz w:val="26"/>
          <w:szCs w:val="26"/>
          <w:rtl/>
        </w:rPr>
        <w:t xml:space="preserve"> </w:t>
      </w:r>
      <w:r w:rsidR="00373944">
        <w:rPr>
          <w:rFonts w:hint="cs"/>
          <w:sz w:val="26"/>
          <w:szCs w:val="26"/>
          <w:rtl/>
        </w:rPr>
        <w:t>מוזמנים</w:t>
      </w:r>
      <w:r w:rsidR="0053584F">
        <w:rPr>
          <w:rFonts w:hint="cs"/>
          <w:sz w:val="26"/>
          <w:szCs w:val="26"/>
          <w:rtl/>
        </w:rPr>
        <w:t>.</w:t>
      </w:r>
      <w:r w:rsidR="00373944">
        <w:rPr>
          <w:rFonts w:hint="cs"/>
          <w:sz w:val="26"/>
          <w:szCs w:val="26"/>
          <w:rtl/>
        </w:rPr>
        <w:t xml:space="preserve"> </w:t>
      </w:r>
      <w:r w:rsidR="0053584F">
        <w:rPr>
          <w:rFonts w:hint="cs"/>
          <w:sz w:val="26"/>
          <w:szCs w:val="26"/>
          <w:rtl/>
        </w:rPr>
        <w:t xml:space="preserve">                                                                    </w:t>
      </w:r>
    </w:p>
    <w:p w14:paraId="69A1355F" w14:textId="3852EC66" w:rsidR="0003784D" w:rsidRDefault="0003784D" w:rsidP="000C6FA5">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 xml:space="preserve">האירוע </w:t>
      </w:r>
      <w:r w:rsidR="004678DE">
        <w:rPr>
          <w:rFonts w:hint="cs"/>
          <w:sz w:val="26"/>
          <w:szCs w:val="26"/>
          <w:rtl/>
        </w:rPr>
        <w:t xml:space="preserve">החל מהשעה </w:t>
      </w:r>
      <w:r w:rsidR="002540A8">
        <w:rPr>
          <w:rFonts w:hint="cs"/>
          <w:sz w:val="26"/>
          <w:szCs w:val="26"/>
          <w:rtl/>
        </w:rPr>
        <w:t xml:space="preserve">8:00 </w:t>
      </w:r>
      <w:r w:rsidR="000C6FA5">
        <w:rPr>
          <w:rFonts w:hint="cs"/>
          <w:sz w:val="26"/>
          <w:szCs w:val="26"/>
          <w:rtl/>
        </w:rPr>
        <w:t>ב</w:t>
      </w:r>
      <w:r w:rsidR="002540A8">
        <w:rPr>
          <w:rFonts w:hint="cs"/>
          <w:sz w:val="26"/>
          <w:szCs w:val="26"/>
          <w:rtl/>
        </w:rPr>
        <w:t>בוקר</w:t>
      </w:r>
      <w:r>
        <w:rPr>
          <w:rFonts w:hint="cs"/>
          <w:sz w:val="26"/>
          <w:szCs w:val="26"/>
          <w:rtl/>
        </w:rPr>
        <w:t>.</w:t>
      </w:r>
      <w:r w:rsidR="00DA35F0">
        <w:rPr>
          <w:rFonts w:hint="cs"/>
          <w:sz w:val="26"/>
          <w:szCs w:val="26"/>
          <w:rtl/>
        </w:rPr>
        <w:t xml:space="preserve"> </w:t>
      </w:r>
    </w:p>
    <w:p w14:paraId="3E14F651" w14:textId="5DCA3B12" w:rsidR="000C6FA5" w:rsidRDefault="000C6FA5" w:rsidP="00EC670E">
      <w:pPr>
        <w:ind w:left="360"/>
        <w:rPr>
          <w:sz w:val="26"/>
          <w:szCs w:val="26"/>
          <w:rtl/>
        </w:rPr>
      </w:pPr>
      <w:r>
        <w:rPr>
          <w:rFonts w:hint="cs"/>
          <w:sz w:val="26"/>
          <w:szCs w:val="26"/>
          <w:rtl/>
        </w:rPr>
        <w:t>2</w:t>
      </w:r>
      <w:r w:rsidR="0003784D">
        <w:rPr>
          <w:rFonts w:hint="cs"/>
          <w:sz w:val="26"/>
          <w:szCs w:val="26"/>
          <w:rtl/>
        </w:rPr>
        <w:t>.</w:t>
      </w:r>
      <w:r w:rsidR="0053584F">
        <w:rPr>
          <w:rFonts w:hint="cs"/>
          <w:sz w:val="26"/>
          <w:szCs w:val="26"/>
          <w:rtl/>
        </w:rPr>
        <w:t xml:space="preserve"> </w:t>
      </w:r>
      <w:r>
        <w:rPr>
          <w:rFonts w:hint="cs"/>
          <w:sz w:val="26"/>
          <w:szCs w:val="26"/>
          <w:rtl/>
        </w:rPr>
        <w:t>מומלץ לחנות ב</w:t>
      </w:r>
      <w:r w:rsidR="00DA35F0">
        <w:rPr>
          <w:rFonts w:hint="cs"/>
          <w:sz w:val="26"/>
          <w:szCs w:val="26"/>
          <w:rtl/>
        </w:rPr>
        <w:t xml:space="preserve">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מרחק הליכה</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441101">
        <w:rPr>
          <w:rFonts w:hint="cs"/>
          <w:sz w:val="26"/>
          <w:szCs w:val="26"/>
          <w:rtl/>
        </w:rPr>
        <w:t xml:space="preserve">יש </w:t>
      </w:r>
      <w:r w:rsidR="00E41644">
        <w:rPr>
          <w:rFonts w:hint="cs"/>
          <w:sz w:val="26"/>
          <w:szCs w:val="26"/>
          <w:rtl/>
        </w:rPr>
        <w:t>להעביר לכל האורחים קישור של מיקום החניה</w:t>
      </w:r>
      <w:r w:rsidR="00441101">
        <w:rPr>
          <w:rFonts w:hint="cs"/>
          <w:sz w:val="26"/>
          <w:szCs w:val="26"/>
          <w:rtl/>
        </w:rPr>
        <w:t xml:space="preserve"> </w:t>
      </w:r>
      <w:r w:rsidR="00E41644">
        <w:rPr>
          <w:rFonts w:hint="cs"/>
          <w:sz w:val="26"/>
          <w:szCs w:val="26"/>
          <w:rtl/>
        </w:rPr>
        <w:t>בשטח.</w:t>
      </w:r>
      <w:r w:rsidR="007C0A48" w:rsidRPr="007C0A48">
        <w:rPr>
          <w:rFonts w:hint="cs"/>
          <w:sz w:val="26"/>
          <w:szCs w:val="26"/>
          <w:rtl/>
        </w:rPr>
        <w:t xml:space="preserve"> </w:t>
      </w:r>
      <w:r w:rsidR="00792191">
        <w:rPr>
          <w:rFonts w:hint="cs"/>
          <w:sz w:val="26"/>
          <w:szCs w:val="26"/>
          <w:rtl/>
        </w:rPr>
        <w:t xml:space="preserve">          </w:t>
      </w:r>
      <w:r w:rsidR="007C0A48" w:rsidRPr="007C0A48">
        <w:rPr>
          <w:rFonts w:hint="cs"/>
          <w:sz w:val="26"/>
          <w:szCs w:val="26"/>
          <w:rtl/>
        </w:rPr>
        <w:t>ניתן לחנות גם</w:t>
      </w:r>
      <w:r w:rsidR="007C0A48">
        <w:rPr>
          <w:rFonts w:hint="cs"/>
          <w:sz w:val="26"/>
          <w:szCs w:val="26"/>
          <w:rtl/>
        </w:rPr>
        <w:t xml:space="preserve">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p>
    <w:p w14:paraId="2CB3F685" w14:textId="213A3DA3" w:rsidR="00D87C06" w:rsidRDefault="000C6FA5" w:rsidP="00EC670E">
      <w:pPr>
        <w:ind w:left="360"/>
        <w:rPr>
          <w:b/>
          <w:bCs/>
          <w:sz w:val="26"/>
          <w:szCs w:val="26"/>
          <w:rtl/>
        </w:rPr>
      </w:pPr>
      <w:r>
        <w:rPr>
          <w:rFonts w:hint="cs"/>
          <w:sz w:val="26"/>
          <w:szCs w:val="26"/>
          <w:rtl/>
        </w:rPr>
        <w:t>3</w:t>
      </w:r>
      <w:r w:rsidR="0003784D">
        <w:rPr>
          <w:rFonts w:hint="cs"/>
          <w:sz w:val="26"/>
          <w:szCs w:val="26"/>
          <w:rtl/>
        </w:rPr>
        <w:t xml:space="preserve">. </w:t>
      </w:r>
      <w:r>
        <w:rPr>
          <w:rFonts w:hint="cs"/>
          <w:sz w:val="26"/>
          <w:szCs w:val="26"/>
          <w:rtl/>
        </w:rPr>
        <w:t xml:space="preserve">ניתן להשמיע מוסיקת רקע במהלך כל האירוע. </w:t>
      </w:r>
      <w:r w:rsidRPr="000C6FA5">
        <w:rPr>
          <w:rFonts w:hint="cs"/>
          <w:b/>
          <w:bCs/>
          <w:sz w:val="26"/>
          <w:szCs w:val="26"/>
          <w:u w:val="single"/>
          <w:rtl/>
        </w:rPr>
        <w:t>ללא מוסיקה רועשת וללא ריקודים</w:t>
      </w:r>
      <w:r>
        <w:rPr>
          <w:rFonts w:hint="cs"/>
          <w:sz w:val="26"/>
          <w:szCs w:val="26"/>
          <w:rtl/>
        </w:rPr>
        <w:t>.</w:t>
      </w:r>
      <w:r w:rsidR="0003784D" w:rsidRPr="00797553">
        <w:rPr>
          <w:rFonts w:hint="cs"/>
          <w:b/>
          <w:bCs/>
          <w:sz w:val="26"/>
          <w:szCs w:val="26"/>
          <w:rtl/>
        </w:rPr>
        <w:t xml:space="preserve">  </w:t>
      </w:r>
    </w:p>
    <w:p w14:paraId="65821032" w14:textId="18C99948" w:rsidR="00A45250" w:rsidRDefault="000C6FA5" w:rsidP="000C6FA5">
      <w:pPr>
        <w:ind w:left="360"/>
        <w:rPr>
          <w:sz w:val="26"/>
          <w:szCs w:val="26"/>
          <w:rtl/>
        </w:rPr>
      </w:pPr>
      <w:r>
        <w:rPr>
          <w:rFonts w:hint="cs"/>
          <w:sz w:val="26"/>
          <w:szCs w:val="26"/>
          <w:rtl/>
        </w:rPr>
        <w:t>4</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5</w:t>
      </w:r>
      <w:r w:rsidR="0003784D">
        <w:rPr>
          <w:rFonts w:hint="cs"/>
          <w:sz w:val="26"/>
          <w:szCs w:val="26"/>
          <w:rtl/>
        </w:rPr>
        <w:t xml:space="preserve">. </w:t>
      </w:r>
      <w:r w:rsidR="000963ED">
        <w:rPr>
          <w:rFonts w:hint="cs"/>
          <w:sz w:val="26"/>
          <w:szCs w:val="26"/>
          <w:rtl/>
        </w:rPr>
        <w:t xml:space="preserve">מבחינת חשמל </w:t>
      </w:r>
      <w:r w:rsidR="00844062">
        <w:rPr>
          <w:rFonts w:hint="cs"/>
          <w:sz w:val="26"/>
          <w:szCs w:val="26"/>
          <w:rtl/>
        </w:rPr>
        <w:t>במתחם</w:t>
      </w:r>
      <w:r w:rsidR="000963ED">
        <w:rPr>
          <w:rFonts w:hint="cs"/>
          <w:sz w:val="26"/>
          <w:szCs w:val="26"/>
          <w:rtl/>
        </w:rPr>
        <w:t xml:space="preserve"> קיימים</w:t>
      </w:r>
      <w:r w:rsidR="00844062">
        <w:rPr>
          <w:rFonts w:hint="cs"/>
          <w:sz w:val="26"/>
          <w:szCs w:val="26"/>
          <w:rtl/>
        </w:rPr>
        <w:t xml:space="preserve">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Pr>
          <w:rFonts w:hint="cs"/>
          <w:sz w:val="26"/>
          <w:szCs w:val="26"/>
          <w:rtl/>
        </w:rPr>
        <w:t xml:space="preserve">                                                                 </w:t>
      </w:r>
      <w:r w:rsidR="00DC6F26">
        <w:rPr>
          <w:rFonts w:hint="cs"/>
          <w:sz w:val="26"/>
          <w:szCs w:val="26"/>
          <w:rtl/>
        </w:rPr>
        <w:t xml:space="preserve">    </w:t>
      </w:r>
      <w:r>
        <w:rPr>
          <w:rFonts w:hint="cs"/>
          <w:sz w:val="26"/>
          <w:szCs w:val="26"/>
          <w:rtl/>
        </w:rPr>
        <w:t xml:space="preserve">  </w:t>
      </w:r>
      <w:r w:rsidR="00844062">
        <w:rPr>
          <w:rFonts w:hint="cs"/>
          <w:sz w:val="26"/>
          <w:szCs w:val="26"/>
          <w:rtl/>
        </w:rPr>
        <w:t xml:space="preserve">         </w:t>
      </w:r>
      <w:r>
        <w:rPr>
          <w:rFonts w:hint="cs"/>
          <w:sz w:val="26"/>
          <w:szCs w:val="26"/>
          <w:rtl/>
        </w:rPr>
        <w:t>6</w:t>
      </w:r>
      <w:r w:rsidR="0003784D">
        <w:rPr>
          <w:rFonts w:hint="cs"/>
          <w:sz w:val="26"/>
          <w:szCs w:val="26"/>
          <w:rtl/>
        </w:rPr>
        <w:t xml:space="preserve">. </w:t>
      </w:r>
      <w:r w:rsidR="00C72A39" w:rsidRPr="00844062">
        <w:rPr>
          <w:rFonts w:hint="cs"/>
          <w:sz w:val="26"/>
          <w:szCs w:val="26"/>
          <w:rtl/>
        </w:rPr>
        <w:t>יש להחזיר</w:t>
      </w:r>
      <w:r w:rsidR="005F32B3">
        <w:rPr>
          <w:rFonts w:hint="cs"/>
          <w:sz w:val="26"/>
          <w:szCs w:val="26"/>
          <w:rtl/>
        </w:rPr>
        <w:t xml:space="preserve"> </w:t>
      </w:r>
      <w:r w:rsidR="00C72A39" w:rsidRPr="00844062">
        <w:rPr>
          <w:rFonts w:hint="cs"/>
          <w:sz w:val="26"/>
          <w:szCs w:val="26"/>
          <w:rtl/>
        </w:rPr>
        <w:t>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המפיק</w:t>
      </w:r>
      <w:r>
        <w:rPr>
          <w:rFonts w:hint="cs"/>
          <w:sz w:val="26"/>
          <w:szCs w:val="26"/>
          <w:rtl/>
        </w:rPr>
        <w:t xml:space="preserve"> (או הלקוח)</w:t>
      </w:r>
      <w:r w:rsidR="00D01AF7" w:rsidRPr="0003784D">
        <w:rPr>
          <w:rFonts w:hint="cs"/>
          <w:sz w:val="26"/>
          <w:szCs w:val="26"/>
          <w:rtl/>
        </w:rPr>
        <w:t xml:space="preserve"> בסיום האירוע</w:t>
      </w:r>
      <w:r w:rsidR="00F47B7E" w:rsidRPr="0003784D">
        <w:rPr>
          <w:rFonts w:hint="cs"/>
          <w:sz w:val="26"/>
          <w:szCs w:val="26"/>
          <w:rtl/>
        </w:rPr>
        <w:t>.</w:t>
      </w:r>
      <w:r w:rsidR="00BC75C0" w:rsidRPr="0003784D">
        <w:rPr>
          <w:rFonts w:hint="cs"/>
          <w:sz w:val="26"/>
          <w:szCs w:val="26"/>
          <w:rtl/>
        </w:rPr>
        <w:t xml:space="preserve">                                                                       </w:t>
      </w:r>
      <w:r>
        <w:rPr>
          <w:rFonts w:hint="cs"/>
          <w:sz w:val="26"/>
          <w:szCs w:val="26"/>
          <w:rtl/>
        </w:rPr>
        <w:t>7</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D24714">
        <w:rPr>
          <w:rFonts w:hint="cs"/>
          <w:sz w:val="26"/>
          <w:szCs w:val="26"/>
          <w:u w:val="single"/>
          <w:rtl/>
        </w:rPr>
        <w:t xml:space="preserve">9,500 </w:t>
      </w:r>
      <w:r>
        <w:rPr>
          <w:rFonts w:hint="cs"/>
          <w:sz w:val="26"/>
          <w:szCs w:val="26"/>
          <w:u w:val="single"/>
          <w:rtl/>
        </w:rPr>
        <w:t>₪</w:t>
      </w:r>
      <w:r w:rsidR="003E668C">
        <w:rPr>
          <w:rFonts w:hint="cs"/>
          <w:sz w:val="26"/>
          <w:szCs w:val="26"/>
          <w:rtl/>
        </w:rPr>
        <w:t xml:space="preserve">. </w:t>
      </w:r>
      <w:r w:rsidR="00821FCD">
        <w:rPr>
          <w:rFonts w:hint="cs"/>
          <w:sz w:val="26"/>
          <w:szCs w:val="26"/>
          <w:rtl/>
        </w:rPr>
        <w:t xml:space="preserve"> </w:t>
      </w:r>
      <w:r w:rsidR="00803C6B">
        <w:rPr>
          <w:rFonts w:hint="cs"/>
          <w:sz w:val="26"/>
          <w:szCs w:val="26"/>
          <w:rtl/>
        </w:rPr>
        <w:t xml:space="preserve">תשלום מקדמה בסך </w:t>
      </w:r>
      <w:r w:rsidR="00CB438A">
        <w:rPr>
          <w:rFonts w:hint="cs"/>
          <w:sz w:val="26"/>
          <w:szCs w:val="26"/>
          <w:rtl/>
        </w:rPr>
        <w:t>2,000</w:t>
      </w:r>
      <w:r>
        <w:rPr>
          <w:rFonts w:hint="cs"/>
          <w:sz w:val="26"/>
          <w:szCs w:val="26"/>
          <w:rtl/>
        </w:rPr>
        <w:t xml:space="preserve"> ₪ </w:t>
      </w:r>
      <w:r w:rsidR="00C25F4F" w:rsidRPr="00667E5D">
        <w:rPr>
          <w:rFonts w:hint="cs"/>
          <w:sz w:val="26"/>
          <w:szCs w:val="26"/>
          <w:u w:val="single"/>
          <w:rtl/>
        </w:rPr>
        <w:t>המהווים</w:t>
      </w:r>
      <w:r w:rsidR="00505D36">
        <w:rPr>
          <w:rFonts w:hint="cs"/>
          <w:sz w:val="26"/>
          <w:szCs w:val="26"/>
          <w:u w:val="single"/>
          <w:rtl/>
        </w:rPr>
        <w:t xml:space="preserve"> מקדמה לשיריון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8C0C25">
        <w:rPr>
          <w:rFonts w:hint="cs"/>
          <w:sz w:val="26"/>
          <w:szCs w:val="26"/>
          <w:u w:val="single"/>
          <w:rtl/>
        </w:rPr>
        <w:t xml:space="preserve">. </w:t>
      </w:r>
      <w:r w:rsidR="00C543C6">
        <w:rPr>
          <w:rFonts w:hint="cs"/>
          <w:sz w:val="26"/>
          <w:szCs w:val="26"/>
          <w:u w:val="single"/>
          <w:rtl/>
        </w:rPr>
        <w:t>יתרת התשלום</w:t>
      </w:r>
      <w:r>
        <w:rPr>
          <w:rFonts w:hint="cs"/>
          <w:sz w:val="26"/>
          <w:szCs w:val="26"/>
          <w:u w:val="single"/>
          <w:rtl/>
        </w:rPr>
        <w:t xml:space="preserve"> יום לפני האירוח.</w:t>
      </w:r>
      <w:r w:rsidR="00F12B45">
        <w:rPr>
          <w:rFonts w:hint="cs"/>
          <w:sz w:val="26"/>
          <w:szCs w:val="26"/>
          <w:u w:val="single"/>
          <w:rtl/>
        </w:rPr>
        <w:t xml:space="preserve"> </w:t>
      </w:r>
      <w:r w:rsidR="00505D36">
        <w:rPr>
          <w:rFonts w:hint="cs"/>
          <w:sz w:val="26"/>
          <w:szCs w:val="26"/>
          <w:u w:val="single"/>
          <w:rtl/>
        </w:rPr>
        <w:t xml:space="preserve">                                                                                           </w:t>
      </w:r>
      <w:r>
        <w:rPr>
          <w:rFonts w:hint="cs"/>
          <w:sz w:val="26"/>
          <w:szCs w:val="26"/>
          <w:rtl/>
        </w:rPr>
        <w:t>8</w:t>
      </w:r>
      <w:r w:rsidR="0003784D">
        <w:rPr>
          <w:rFonts w:hint="cs"/>
          <w:sz w:val="26"/>
          <w:szCs w:val="26"/>
          <w:rtl/>
        </w:rPr>
        <w:t>.</w:t>
      </w:r>
      <w:r w:rsidR="001D51A7">
        <w:rPr>
          <w:rFonts w:hint="cs"/>
          <w:sz w:val="26"/>
          <w:szCs w:val="26"/>
          <w:rtl/>
        </w:rPr>
        <w:t xml:space="preserve"> </w:t>
      </w:r>
      <w:r w:rsidR="007B5F4A" w:rsidRPr="007B5F4A">
        <w:rPr>
          <w:rFonts w:hint="cs"/>
          <w:sz w:val="26"/>
          <w:szCs w:val="26"/>
          <w:rtl/>
        </w:rPr>
        <w:t xml:space="preserve">אחריות </w:t>
      </w:r>
      <w:r>
        <w:rPr>
          <w:rFonts w:hint="cs"/>
          <w:sz w:val="26"/>
          <w:szCs w:val="26"/>
          <w:rtl/>
        </w:rPr>
        <w:t>הלקוח</w:t>
      </w:r>
      <w:r w:rsidR="00CF4617">
        <w:rPr>
          <w:rFonts w:hint="cs"/>
          <w:sz w:val="26"/>
          <w:szCs w:val="26"/>
          <w:rtl/>
        </w:rPr>
        <w:t xml:space="preserve"> לדאוג </w:t>
      </w:r>
      <w:r>
        <w:rPr>
          <w:rFonts w:hint="cs"/>
          <w:sz w:val="26"/>
          <w:szCs w:val="26"/>
          <w:rtl/>
        </w:rPr>
        <w:t>ל</w:t>
      </w:r>
      <w:r w:rsidR="00CF4617">
        <w:rPr>
          <w:rFonts w:hint="cs"/>
          <w:sz w:val="26"/>
          <w:szCs w:val="26"/>
          <w:rtl/>
        </w:rPr>
        <w:t xml:space="preserve">אישורי קיום הביטוח של קייטרינג </w:t>
      </w:r>
      <w:r w:rsidR="007B5F4A" w:rsidRPr="007B5F4A">
        <w:rPr>
          <w:rFonts w:hint="cs"/>
          <w:sz w:val="26"/>
          <w:szCs w:val="26"/>
          <w:rtl/>
        </w:rPr>
        <w:t>כולל צד ג' הרעלה בגוף זר</w:t>
      </w:r>
      <w:r>
        <w:rPr>
          <w:rFonts w:hint="cs"/>
          <w:sz w:val="26"/>
          <w:szCs w:val="26"/>
          <w:rtl/>
        </w:rPr>
        <w:t>,</w:t>
      </w:r>
    </w:p>
    <w:p w14:paraId="5079CEA3" w14:textId="19D51681" w:rsidR="0003784D" w:rsidRPr="000C3C93" w:rsidRDefault="0075771E" w:rsidP="000C3C93">
      <w:pPr>
        <w:ind w:left="360"/>
        <w:rPr>
          <w:sz w:val="26"/>
          <w:szCs w:val="26"/>
          <w:u w:val="single"/>
          <w:rtl/>
        </w:rPr>
      </w:pPr>
      <w:r>
        <w:rPr>
          <w:rFonts w:hint="cs"/>
          <w:sz w:val="26"/>
          <w:szCs w:val="26"/>
          <w:rtl/>
        </w:rPr>
        <w:t>9</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8C0C25">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(יתקבלו נקיים</w:t>
      </w:r>
      <w:r w:rsidR="009B418E">
        <w:rPr>
          <w:rFonts w:hint="cs"/>
          <w:sz w:val="26"/>
          <w:szCs w:val="26"/>
          <w:rtl/>
        </w:rPr>
        <w:t xml:space="preserve"> בבוקר </w:t>
      </w:r>
      <w:r w:rsidR="00664E82">
        <w:rPr>
          <w:rFonts w:hint="cs"/>
          <w:sz w:val="26"/>
          <w:szCs w:val="26"/>
          <w:rtl/>
        </w:rPr>
        <w:t xml:space="preserve">ומרגע זה ואילך </w:t>
      </w:r>
      <w:r w:rsidR="00951F4E">
        <w:rPr>
          <w:rFonts w:hint="cs"/>
          <w:sz w:val="26"/>
          <w:szCs w:val="26"/>
          <w:rtl/>
        </w:rPr>
        <w:t xml:space="preserve">האחריות על </w:t>
      </w:r>
      <w:r w:rsidR="008C0C25">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8C0C25">
        <w:rPr>
          <w:rFonts w:hint="cs"/>
          <w:sz w:val="26"/>
          <w:szCs w:val="26"/>
          <w:rtl/>
        </w:rPr>
        <w:t xml:space="preserve">כל </w:t>
      </w:r>
      <w:r w:rsidR="0003784D">
        <w:rPr>
          <w:rFonts w:hint="cs"/>
          <w:sz w:val="26"/>
          <w:szCs w:val="26"/>
          <w:rtl/>
        </w:rPr>
        <w:t>הפריטים שיזוזו ע"י ה</w:t>
      </w:r>
      <w:r w:rsidR="008C0C25">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0F32DBF8" w14:textId="3185E6FC" w:rsidR="000D2838" w:rsidRDefault="0075771E" w:rsidP="00653CFC">
      <w:pPr>
        <w:ind w:left="360"/>
        <w:rPr>
          <w:sz w:val="26"/>
          <w:szCs w:val="26"/>
          <w:rtl/>
        </w:rPr>
      </w:pPr>
      <w:r>
        <w:rPr>
          <w:rFonts w:hint="cs"/>
          <w:sz w:val="26"/>
          <w:szCs w:val="26"/>
          <w:rtl/>
        </w:rPr>
        <w:t>10</w:t>
      </w:r>
      <w:r w:rsidR="0003784D">
        <w:rPr>
          <w:rFonts w:hint="cs"/>
          <w:sz w:val="26"/>
          <w:szCs w:val="26"/>
          <w:rtl/>
        </w:rPr>
        <w:t>.</w:t>
      </w:r>
      <w:r w:rsidR="00AD7E93" w:rsidRPr="00844062">
        <w:rPr>
          <w:rFonts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3B29E7">
        <w:rPr>
          <w:rFonts w:hint="cs"/>
          <w:sz w:val="26"/>
          <w:szCs w:val="26"/>
          <w:rtl/>
        </w:rPr>
        <w:t xml:space="preserve"> </w:t>
      </w:r>
      <w:r w:rsidR="005A3251">
        <w:rPr>
          <w:rFonts w:hint="cs"/>
          <w:sz w:val="26"/>
          <w:szCs w:val="26"/>
          <w:rtl/>
        </w:rPr>
        <w:t>ניתן יהיה לדחות עד שבוע</w:t>
      </w:r>
      <w:r w:rsidR="004E371A">
        <w:rPr>
          <w:rFonts w:hint="cs"/>
          <w:sz w:val="26"/>
          <w:szCs w:val="26"/>
          <w:rtl/>
        </w:rPr>
        <w:t>יים</w:t>
      </w:r>
      <w:r w:rsidR="005A3251">
        <w:rPr>
          <w:rFonts w:hint="cs"/>
          <w:sz w:val="26"/>
          <w:szCs w:val="26"/>
          <w:rtl/>
        </w:rPr>
        <w:t xml:space="preserve"> לפני האירוע בהנחה שנקבע מועד חלופי עד </w:t>
      </w:r>
      <w:r w:rsidR="004F68A0">
        <w:rPr>
          <w:rFonts w:hint="cs"/>
          <w:sz w:val="26"/>
          <w:szCs w:val="26"/>
          <w:rtl/>
        </w:rPr>
        <w:t>שלושה חודשים</w:t>
      </w:r>
      <w:r w:rsidR="005A3251">
        <w:rPr>
          <w:rFonts w:hint="cs"/>
          <w:sz w:val="26"/>
          <w:szCs w:val="26"/>
          <w:rtl/>
        </w:rPr>
        <w:t xml:space="preserve"> ממועד האירוע המקורי. </w:t>
      </w:r>
      <w:r w:rsidR="00002E3E">
        <w:rPr>
          <w:rFonts w:hint="cs"/>
          <w:sz w:val="26"/>
          <w:szCs w:val="26"/>
          <w:rtl/>
        </w:rPr>
        <w:t xml:space="preserve">                                                 </w:t>
      </w:r>
      <w:r w:rsidR="0083728F">
        <w:rPr>
          <w:rFonts w:hint="cs"/>
          <w:sz w:val="26"/>
          <w:szCs w:val="26"/>
          <w:rtl/>
        </w:rPr>
        <w:t xml:space="preserve">          </w:t>
      </w:r>
      <w:r w:rsidR="00002E3E">
        <w:rPr>
          <w:rFonts w:hint="cs"/>
          <w:sz w:val="26"/>
          <w:szCs w:val="26"/>
          <w:rtl/>
        </w:rPr>
        <w:t xml:space="preserve">                            </w:t>
      </w:r>
      <w:r>
        <w:rPr>
          <w:rFonts w:hint="cs"/>
          <w:sz w:val="26"/>
          <w:szCs w:val="26"/>
          <w:rtl/>
        </w:rPr>
        <w:t>11</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Pr>
          <w:rFonts w:hint="cs"/>
          <w:sz w:val="26"/>
          <w:szCs w:val="26"/>
          <w:rtl/>
        </w:rPr>
        <w:t>12</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48587D">
        <w:rPr>
          <w:rFonts w:hint="cs"/>
          <w:sz w:val="26"/>
          <w:szCs w:val="26"/>
          <w:rtl/>
        </w:rPr>
        <w:t xml:space="preserve">                    </w:t>
      </w:r>
      <w:r w:rsidR="00CB5AF8">
        <w:rPr>
          <w:rFonts w:hint="cs"/>
          <w:sz w:val="26"/>
          <w:szCs w:val="26"/>
          <w:rtl/>
        </w:rPr>
        <w:t xml:space="preserve">                                                    </w:t>
      </w:r>
      <w:r w:rsidR="006058B7">
        <w:rPr>
          <w:rFonts w:hint="cs"/>
          <w:sz w:val="26"/>
          <w:szCs w:val="26"/>
          <w:rtl/>
        </w:rPr>
        <w:t xml:space="preserve">                             </w:t>
      </w:r>
      <w:r w:rsidR="00C649E1">
        <w:rPr>
          <w:rFonts w:hint="cs"/>
          <w:sz w:val="26"/>
          <w:szCs w:val="26"/>
          <w:rtl/>
        </w:rPr>
        <w:t xml:space="preserve">         </w:t>
      </w:r>
      <w:r w:rsidR="006058B7">
        <w:rPr>
          <w:rFonts w:hint="cs"/>
          <w:sz w:val="26"/>
          <w:szCs w:val="26"/>
          <w:rtl/>
        </w:rPr>
        <w:t xml:space="preserve"> </w:t>
      </w:r>
      <w:r>
        <w:rPr>
          <w:rFonts w:hint="cs"/>
          <w:sz w:val="26"/>
          <w:szCs w:val="26"/>
          <w:rtl/>
        </w:rPr>
        <w:lastRenderedPageBreak/>
        <w:t>13</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8C0C25">
        <w:rPr>
          <w:rFonts w:hint="cs"/>
          <w:sz w:val="26"/>
          <w:szCs w:val="26"/>
          <w:rtl/>
        </w:rPr>
        <w:t>10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862A9" w14:textId="77777777" w:rsidR="0071135B" w:rsidRDefault="0071135B" w:rsidP="0022799C">
      <w:pPr>
        <w:spacing w:after="0" w:line="240" w:lineRule="auto"/>
      </w:pPr>
      <w:r>
        <w:separator/>
      </w:r>
    </w:p>
  </w:endnote>
  <w:endnote w:type="continuationSeparator" w:id="0">
    <w:p w14:paraId="7610305D" w14:textId="77777777" w:rsidR="0071135B" w:rsidRDefault="0071135B"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A9149" w14:textId="77777777" w:rsidR="0071135B" w:rsidRDefault="0071135B" w:rsidP="0022799C">
      <w:pPr>
        <w:spacing w:after="0" w:line="240" w:lineRule="auto"/>
      </w:pPr>
      <w:r>
        <w:separator/>
      </w:r>
    </w:p>
  </w:footnote>
  <w:footnote w:type="continuationSeparator" w:id="0">
    <w:p w14:paraId="1729A03E" w14:textId="77777777" w:rsidR="0071135B" w:rsidRDefault="0071135B"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784D"/>
    <w:rsid w:val="000405B3"/>
    <w:rsid w:val="000515EC"/>
    <w:rsid w:val="00054B2F"/>
    <w:rsid w:val="000611A5"/>
    <w:rsid w:val="00064BA8"/>
    <w:rsid w:val="00071118"/>
    <w:rsid w:val="00071176"/>
    <w:rsid w:val="000769CD"/>
    <w:rsid w:val="000812B5"/>
    <w:rsid w:val="00083B37"/>
    <w:rsid w:val="00094130"/>
    <w:rsid w:val="000963ED"/>
    <w:rsid w:val="000A0311"/>
    <w:rsid w:val="000A5C55"/>
    <w:rsid w:val="000C0BB3"/>
    <w:rsid w:val="000C3C93"/>
    <w:rsid w:val="000C6FA5"/>
    <w:rsid w:val="000D2838"/>
    <w:rsid w:val="000D2EFA"/>
    <w:rsid w:val="000F1E72"/>
    <w:rsid w:val="000F4FDB"/>
    <w:rsid w:val="000F6A20"/>
    <w:rsid w:val="0010085A"/>
    <w:rsid w:val="0010436B"/>
    <w:rsid w:val="001112B8"/>
    <w:rsid w:val="00121D16"/>
    <w:rsid w:val="00137AD8"/>
    <w:rsid w:val="00140523"/>
    <w:rsid w:val="0014377C"/>
    <w:rsid w:val="00156255"/>
    <w:rsid w:val="00174ACC"/>
    <w:rsid w:val="00177CED"/>
    <w:rsid w:val="001819F9"/>
    <w:rsid w:val="00182C7C"/>
    <w:rsid w:val="00183F29"/>
    <w:rsid w:val="00184B26"/>
    <w:rsid w:val="00187295"/>
    <w:rsid w:val="00190EF2"/>
    <w:rsid w:val="00197E61"/>
    <w:rsid w:val="001A5984"/>
    <w:rsid w:val="001B0770"/>
    <w:rsid w:val="001B1FD6"/>
    <w:rsid w:val="001C00FF"/>
    <w:rsid w:val="001C1C16"/>
    <w:rsid w:val="001D4C5E"/>
    <w:rsid w:val="001D51A7"/>
    <w:rsid w:val="001D7CDF"/>
    <w:rsid w:val="001E0046"/>
    <w:rsid w:val="001E0FEA"/>
    <w:rsid w:val="001F2F0C"/>
    <w:rsid w:val="002013AF"/>
    <w:rsid w:val="00216D31"/>
    <w:rsid w:val="002174D8"/>
    <w:rsid w:val="0022799C"/>
    <w:rsid w:val="00232AAA"/>
    <w:rsid w:val="00233A0B"/>
    <w:rsid w:val="00240BA5"/>
    <w:rsid w:val="002411F4"/>
    <w:rsid w:val="00251A14"/>
    <w:rsid w:val="00252956"/>
    <w:rsid w:val="002540A8"/>
    <w:rsid w:val="002558D9"/>
    <w:rsid w:val="0025596F"/>
    <w:rsid w:val="0026184B"/>
    <w:rsid w:val="0027469D"/>
    <w:rsid w:val="002757A4"/>
    <w:rsid w:val="00283196"/>
    <w:rsid w:val="0029124E"/>
    <w:rsid w:val="00295BB7"/>
    <w:rsid w:val="002A576C"/>
    <w:rsid w:val="002B18F3"/>
    <w:rsid w:val="002B6E1D"/>
    <w:rsid w:val="002E6063"/>
    <w:rsid w:val="002F3C3A"/>
    <w:rsid w:val="00301D64"/>
    <w:rsid w:val="0030447C"/>
    <w:rsid w:val="00311560"/>
    <w:rsid w:val="003141C0"/>
    <w:rsid w:val="00314AD0"/>
    <w:rsid w:val="00321EF7"/>
    <w:rsid w:val="00330794"/>
    <w:rsid w:val="00333062"/>
    <w:rsid w:val="00337AF1"/>
    <w:rsid w:val="00350E32"/>
    <w:rsid w:val="00360A86"/>
    <w:rsid w:val="00361D2A"/>
    <w:rsid w:val="0037119B"/>
    <w:rsid w:val="00373944"/>
    <w:rsid w:val="00386AE3"/>
    <w:rsid w:val="00390CDF"/>
    <w:rsid w:val="00395C59"/>
    <w:rsid w:val="00397A59"/>
    <w:rsid w:val="003A5B90"/>
    <w:rsid w:val="003B1F0C"/>
    <w:rsid w:val="003B29E7"/>
    <w:rsid w:val="003C3B7B"/>
    <w:rsid w:val="003C5EC7"/>
    <w:rsid w:val="003C78C7"/>
    <w:rsid w:val="003D296B"/>
    <w:rsid w:val="003E668C"/>
    <w:rsid w:val="003F020C"/>
    <w:rsid w:val="003F2660"/>
    <w:rsid w:val="003F4A3C"/>
    <w:rsid w:val="00402748"/>
    <w:rsid w:val="00405201"/>
    <w:rsid w:val="00407958"/>
    <w:rsid w:val="00407FDF"/>
    <w:rsid w:val="00423CF4"/>
    <w:rsid w:val="00432A2B"/>
    <w:rsid w:val="004372AB"/>
    <w:rsid w:val="00441101"/>
    <w:rsid w:val="004475B9"/>
    <w:rsid w:val="0046355A"/>
    <w:rsid w:val="004678DE"/>
    <w:rsid w:val="0047285D"/>
    <w:rsid w:val="00474559"/>
    <w:rsid w:val="00477AFD"/>
    <w:rsid w:val="004814A6"/>
    <w:rsid w:val="0048587D"/>
    <w:rsid w:val="00486390"/>
    <w:rsid w:val="004A34DC"/>
    <w:rsid w:val="004B6718"/>
    <w:rsid w:val="004C090C"/>
    <w:rsid w:val="004D286A"/>
    <w:rsid w:val="004D4165"/>
    <w:rsid w:val="004E034F"/>
    <w:rsid w:val="004E371A"/>
    <w:rsid w:val="004E79D5"/>
    <w:rsid w:val="004F02D1"/>
    <w:rsid w:val="004F68A0"/>
    <w:rsid w:val="00503E85"/>
    <w:rsid w:val="00505D36"/>
    <w:rsid w:val="00507851"/>
    <w:rsid w:val="00510129"/>
    <w:rsid w:val="00510F08"/>
    <w:rsid w:val="00516E46"/>
    <w:rsid w:val="00517A05"/>
    <w:rsid w:val="00521072"/>
    <w:rsid w:val="00523934"/>
    <w:rsid w:val="0053422C"/>
    <w:rsid w:val="0053584F"/>
    <w:rsid w:val="005645AE"/>
    <w:rsid w:val="00567A59"/>
    <w:rsid w:val="0057289C"/>
    <w:rsid w:val="005770D2"/>
    <w:rsid w:val="0058753C"/>
    <w:rsid w:val="005906C8"/>
    <w:rsid w:val="00591751"/>
    <w:rsid w:val="005A3251"/>
    <w:rsid w:val="005A492B"/>
    <w:rsid w:val="005A5701"/>
    <w:rsid w:val="005C2230"/>
    <w:rsid w:val="005D1CEE"/>
    <w:rsid w:val="005D78D7"/>
    <w:rsid w:val="005F295F"/>
    <w:rsid w:val="005F32B3"/>
    <w:rsid w:val="005F4930"/>
    <w:rsid w:val="005F6C7E"/>
    <w:rsid w:val="00602681"/>
    <w:rsid w:val="0060324B"/>
    <w:rsid w:val="006058B7"/>
    <w:rsid w:val="00607BF3"/>
    <w:rsid w:val="00610837"/>
    <w:rsid w:val="00630D51"/>
    <w:rsid w:val="006326FF"/>
    <w:rsid w:val="006341B4"/>
    <w:rsid w:val="006433EA"/>
    <w:rsid w:val="00651072"/>
    <w:rsid w:val="00653CFC"/>
    <w:rsid w:val="00655CE6"/>
    <w:rsid w:val="0066338F"/>
    <w:rsid w:val="00664E82"/>
    <w:rsid w:val="00667E5D"/>
    <w:rsid w:val="00676014"/>
    <w:rsid w:val="006A09D2"/>
    <w:rsid w:val="006A1CD1"/>
    <w:rsid w:val="006A3D06"/>
    <w:rsid w:val="006A5DCC"/>
    <w:rsid w:val="006C164E"/>
    <w:rsid w:val="006C257A"/>
    <w:rsid w:val="006C7BD3"/>
    <w:rsid w:val="006D622A"/>
    <w:rsid w:val="006E2064"/>
    <w:rsid w:val="006E25D6"/>
    <w:rsid w:val="006F15CF"/>
    <w:rsid w:val="00707155"/>
    <w:rsid w:val="0071135B"/>
    <w:rsid w:val="00712361"/>
    <w:rsid w:val="00712B2A"/>
    <w:rsid w:val="00717A24"/>
    <w:rsid w:val="00723D76"/>
    <w:rsid w:val="00724624"/>
    <w:rsid w:val="0074189B"/>
    <w:rsid w:val="00747A28"/>
    <w:rsid w:val="0075520F"/>
    <w:rsid w:val="0075757B"/>
    <w:rsid w:val="0075771E"/>
    <w:rsid w:val="0076254E"/>
    <w:rsid w:val="00764943"/>
    <w:rsid w:val="00767849"/>
    <w:rsid w:val="00771D72"/>
    <w:rsid w:val="00792191"/>
    <w:rsid w:val="00797553"/>
    <w:rsid w:val="007A4ECB"/>
    <w:rsid w:val="007A74FB"/>
    <w:rsid w:val="007B0861"/>
    <w:rsid w:val="007B0D45"/>
    <w:rsid w:val="007B5F4A"/>
    <w:rsid w:val="007C0A48"/>
    <w:rsid w:val="007C7F46"/>
    <w:rsid w:val="007D2A1A"/>
    <w:rsid w:val="007F099C"/>
    <w:rsid w:val="00803C6B"/>
    <w:rsid w:val="00810BC8"/>
    <w:rsid w:val="00810D9C"/>
    <w:rsid w:val="00812B0E"/>
    <w:rsid w:val="0082174E"/>
    <w:rsid w:val="00821F7C"/>
    <w:rsid w:val="00821FCD"/>
    <w:rsid w:val="00822B4E"/>
    <w:rsid w:val="00834C35"/>
    <w:rsid w:val="0083728F"/>
    <w:rsid w:val="0084264F"/>
    <w:rsid w:val="0084269C"/>
    <w:rsid w:val="00844062"/>
    <w:rsid w:val="00853E88"/>
    <w:rsid w:val="008549DB"/>
    <w:rsid w:val="008621E9"/>
    <w:rsid w:val="00865805"/>
    <w:rsid w:val="0087140B"/>
    <w:rsid w:val="00890BA6"/>
    <w:rsid w:val="00892B76"/>
    <w:rsid w:val="00894218"/>
    <w:rsid w:val="0089793E"/>
    <w:rsid w:val="008A2BCA"/>
    <w:rsid w:val="008B2964"/>
    <w:rsid w:val="008C065C"/>
    <w:rsid w:val="008C0C25"/>
    <w:rsid w:val="008D1479"/>
    <w:rsid w:val="008F16AA"/>
    <w:rsid w:val="008F6493"/>
    <w:rsid w:val="00905461"/>
    <w:rsid w:val="0090707E"/>
    <w:rsid w:val="009072D7"/>
    <w:rsid w:val="00913DB1"/>
    <w:rsid w:val="009152BF"/>
    <w:rsid w:val="0092434C"/>
    <w:rsid w:val="00931708"/>
    <w:rsid w:val="0093755F"/>
    <w:rsid w:val="00940722"/>
    <w:rsid w:val="00944451"/>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418E"/>
    <w:rsid w:val="009B6F44"/>
    <w:rsid w:val="009C256B"/>
    <w:rsid w:val="009E433D"/>
    <w:rsid w:val="00A000D1"/>
    <w:rsid w:val="00A14BF8"/>
    <w:rsid w:val="00A1749E"/>
    <w:rsid w:val="00A20071"/>
    <w:rsid w:val="00A2056A"/>
    <w:rsid w:val="00A2153F"/>
    <w:rsid w:val="00A322CE"/>
    <w:rsid w:val="00A32B11"/>
    <w:rsid w:val="00A34739"/>
    <w:rsid w:val="00A355AD"/>
    <w:rsid w:val="00A3639A"/>
    <w:rsid w:val="00A45250"/>
    <w:rsid w:val="00A46597"/>
    <w:rsid w:val="00A5203E"/>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4285"/>
    <w:rsid w:val="00AB4306"/>
    <w:rsid w:val="00AB5764"/>
    <w:rsid w:val="00AC2C7A"/>
    <w:rsid w:val="00AD124A"/>
    <w:rsid w:val="00AD7427"/>
    <w:rsid w:val="00AD7E93"/>
    <w:rsid w:val="00AE459A"/>
    <w:rsid w:val="00AE5436"/>
    <w:rsid w:val="00AF1398"/>
    <w:rsid w:val="00AF59D7"/>
    <w:rsid w:val="00B04E03"/>
    <w:rsid w:val="00B200A7"/>
    <w:rsid w:val="00B24CB8"/>
    <w:rsid w:val="00B33025"/>
    <w:rsid w:val="00B407C8"/>
    <w:rsid w:val="00B42573"/>
    <w:rsid w:val="00B44A82"/>
    <w:rsid w:val="00B5630A"/>
    <w:rsid w:val="00B56874"/>
    <w:rsid w:val="00B5719E"/>
    <w:rsid w:val="00B62BCE"/>
    <w:rsid w:val="00B73E42"/>
    <w:rsid w:val="00B75696"/>
    <w:rsid w:val="00B77646"/>
    <w:rsid w:val="00B77BAF"/>
    <w:rsid w:val="00B857BE"/>
    <w:rsid w:val="00BA16C9"/>
    <w:rsid w:val="00BA7D3C"/>
    <w:rsid w:val="00BB0F9C"/>
    <w:rsid w:val="00BC75C0"/>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2E1C"/>
    <w:rsid w:val="00CB438A"/>
    <w:rsid w:val="00CB4D0C"/>
    <w:rsid w:val="00CB5457"/>
    <w:rsid w:val="00CB5AF8"/>
    <w:rsid w:val="00CC1AC8"/>
    <w:rsid w:val="00CC592A"/>
    <w:rsid w:val="00CD29E9"/>
    <w:rsid w:val="00CD6A01"/>
    <w:rsid w:val="00CF20E3"/>
    <w:rsid w:val="00CF4617"/>
    <w:rsid w:val="00D01AF7"/>
    <w:rsid w:val="00D0243F"/>
    <w:rsid w:val="00D1659F"/>
    <w:rsid w:val="00D2119E"/>
    <w:rsid w:val="00D229AF"/>
    <w:rsid w:val="00D24714"/>
    <w:rsid w:val="00D275B9"/>
    <w:rsid w:val="00D34BAC"/>
    <w:rsid w:val="00D50A66"/>
    <w:rsid w:val="00D56497"/>
    <w:rsid w:val="00D74336"/>
    <w:rsid w:val="00D74960"/>
    <w:rsid w:val="00D76899"/>
    <w:rsid w:val="00D87C06"/>
    <w:rsid w:val="00D937B4"/>
    <w:rsid w:val="00DA35F0"/>
    <w:rsid w:val="00DA7620"/>
    <w:rsid w:val="00DB3BEA"/>
    <w:rsid w:val="00DC43D6"/>
    <w:rsid w:val="00DC6F26"/>
    <w:rsid w:val="00DE2708"/>
    <w:rsid w:val="00DF19D7"/>
    <w:rsid w:val="00DF3855"/>
    <w:rsid w:val="00E06CDA"/>
    <w:rsid w:val="00E146D8"/>
    <w:rsid w:val="00E17E10"/>
    <w:rsid w:val="00E21F8D"/>
    <w:rsid w:val="00E23C42"/>
    <w:rsid w:val="00E30C68"/>
    <w:rsid w:val="00E329FD"/>
    <w:rsid w:val="00E35427"/>
    <w:rsid w:val="00E35BC8"/>
    <w:rsid w:val="00E41644"/>
    <w:rsid w:val="00E52B24"/>
    <w:rsid w:val="00E53D67"/>
    <w:rsid w:val="00E55178"/>
    <w:rsid w:val="00E60F5D"/>
    <w:rsid w:val="00E63705"/>
    <w:rsid w:val="00E758EE"/>
    <w:rsid w:val="00E8418C"/>
    <w:rsid w:val="00E866A5"/>
    <w:rsid w:val="00E87307"/>
    <w:rsid w:val="00E8736A"/>
    <w:rsid w:val="00EA0C5F"/>
    <w:rsid w:val="00EA4237"/>
    <w:rsid w:val="00EA4FA0"/>
    <w:rsid w:val="00EA6C6C"/>
    <w:rsid w:val="00EC13E4"/>
    <w:rsid w:val="00EC670E"/>
    <w:rsid w:val="00EF1EAD"/>
    <w:rsid w:val="00F06EF7"/>
    <w:rsid w:val="00F12B45"/>
    <w:rsid w:val="00F17C3B"/>
    <w:rsid w:val="00F20E52"/>
    <w:rsid w:val="00F24007"/>
    <w:rsid w:val="00F26D89"/>
    <w:rsid w:val="00F27648"/>
    <w:rsid w:val="00F35CDF"/>
    <w:rsid w:val="00F41014"/>
    <w:rsid w:val="00F46A9B"/>
    <w:rsid w:val="00F47B7E"/>
    <w:rsid w:val="00F537D7"/>
    <w:rsid w:val="00F5449E"/>
    <w:rsid w:val="00F6337B"/>
    <w:rsid w:val="00F678D8"/>
    <w:rsid w:val="00F75C15"/>
    <w:rsid w:val="00F8381B"/>
    <w:rsid w:val="00F83F9B"/>
    <w:rsid w:val="00F864E3"/>
    <w:rsid w:val="00F93A8D"/>
    <w:rsid w:val="00F959DE"/>
    <w:rsid w:val="00FB0103"/>
    <w:rsid w:val="00FB22FB"/>
    <w:rsid w:val="00FB31B5"/>
    <w:rsid w:val="00FB31DF"/>
    <w:rsid w:val="00FB43CF"/>
    <w:rsid w:val="00FC03D2"/>
    <w:rsid w:val="00FC46FE"/>
    <w:rsid w:val="00FC5DDE"/>
    <w:rsid w:val="00FD0CCB"/>
    <w:rsid w:val="00FD5B97"/>
    <w:rsid w:val="00FE3ACB"/>
    <w:rsid w:val="00FE6BE0"/>
    <w:rsid w:val="00FF1C5C"/>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24</TotalTime>
  <Pages>2</Pages>
  <Words>474</Words>
  <Characters>2374</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cp:lastPrinted>2025-02-11T12:50:00Z</cp:lastPrinted>
  <dcterms:created xsi:type="dcterms:W3CDTF">2025-02-11T12:27:00Z</dcterms:created>
  <dcterms:modified xsi:type="dcterms:W3CDTF">2025-02-11T12:51:00Z</dcterms:modified>
</cp:coreProperties>
</file>