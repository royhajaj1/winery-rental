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71238" w14:textId="551D8D2F" w:rsidR="00892B76" w:rsidRPr="00844062" w:rsidRDefault="00D34BAC" w:rsidP="000D2838">
      <w:pPr>
        <w:jc w:val="center"/>
        <w:rPr>
          <w:sz w:val="26"/>
          <w:szCs w:val="26"/>
          <w:u w:val="single"/>
          <w:rtl/>
        </w:rPr>
      </w:pPr>
      <w:r w:rsidRPr="00844062">
        <w:rPr>
          <w:rFonts w:hint="cs"/>
          <w:sz w:val="26"/>
          <w:szCs w:val="26"/>
          <w:u w:val="single"/>
          <w:rtl/>
        </w:rPr>
        <w:t>ה</w:t>
      </w:r>
      <w:r w:rsidR="002174D8" w:rsidRPr="00844062">
        <w:rPr>
          <w:rFonts w:hint="cs"/>
          <w:sz w:val="26"/>
          <w:szCs w:val="26"/>
          <w:u w:val="single"/>
          <w:rtl/>
        </w:rPr>
        <w:t xml:space="preserve">נדון: </w:t>
      </w:r>
      <w:r w:rsidR="00C72A39" w:rsidRPr="00844062">
        <w:rPr>
          <w:rFonts w:hint="cs"/>
          <w:sz w:val="26"/>
          <w:szCs w:val="26"/>
          <w:u w:val="single"/>
          <w:rtl/>
        </w:rPr>
        <w:t>הסכם לאירו</w:t>
      </w:r>
      <w:r w:rsidR="00A565A1">
        <w:rPr>
          <w:rFonts w:hint="cs"/>
          <w:sz w:val="26"/>
          <w:szCs w:val="26"/>
          <w:u w:val="single"/>
          <w:rtl/>
        </w:rPr>
        <w:t>ח</w:t>
      </w:r>
      <w:r w:rsidR="002B6E1D">
        <w:rPr>
          <w:rFonts w:hint="cs"/>
          <w:sz w:val="26"/>
          <w:szCs w:val="26"/>
          <w:u w:val="single"/>
          <w:rtl/>
        </w:rPr>
        <w:t xml:space="preserve"> </w:t>
      </w:r>
    </w:p>
    <w:p w14:paraId="620261D1" w14:textId="1EA01C3B" w:rsidR="0003784D" w:rsidRDefault="00C72A39" w:rsidP="00FA5DFD">
      <w:pPr>
        <w:ind w:left="360"/>
        <w:rPr>
          <w:sz w:val="26"/>
          <w:szCs w:val="26"/>
          <w:rtl/>
        </w:rPr>
      </w:pPr>
      <w:r w:rsidRPr="00844062">
        <w:rPr>
          <w:rFonts w:hint="cs"/>
          <w:sz w:val="26"/>
          <w:szCs w:val="26"/>
          <w:rtl/>
        </w:rPr>
        <w:t>האירו</w:t>
      </w:r>
      <w:r w:rsidR="00A565A1">
        <w:rPr>
          <w:rFonts w:hint="cs"/>
          <w:sz w:val="26"/>
          <w:szCs w:val="26"/>
          <w:rtl/>
        </w:rPr>
        <w:t>ח</w:t>
      </w:r>
      <w:r w:rsidRPr="00844062">
        <w:rPr>
          <w:rFonts w:hint="cs"/>
          <w:sz w:val="26"/>
          <w:szCs w:val="26"/>
          <w:rtl/>
        </w:rPr>
        <w:t xml:space="preserve"> יתקיים ביום</w:t>
      </w:r>
      <w:r w:rsidR="00F41014">
        <w:rPr>
          <w:rFonts w:hint="cs"/>
          <w:sz w:val="26"/>
          <w:szCs w:val="26"/>
          <w:rtl/>
        </w:rPr>
        <w:t xml:space="preserve"> </w:t>
      </w:r>
      <w:r w:rsidR="000B31E0">
        <w:rPr>
          <w:rFonts w:hint="cs"/>
          <w:sz w:val="26"/>
          <w:szCs w:val="26"/>
          <w:rtl/>
        </w:rPr>
        <w:t>חמיש</w:t>
      </w:r>
      <w:r w:rsidR="00EC1805">
        <w:rPr>
          <w:rFonts w:hint="cs"/>
          <w:sz w:val="26"/>
          <w:szCs w:val="26"/>
          <w:rtl/>
        </w:rPr>
        <w:t>י 11.9.25</w:t>
      </w:r>
      <w:r w:rsidR="000B31E0">
        <w:rPr>
          <w:rFonts w:hint="cs"/>
          <w:sz w:val="26"/>
          <w:szCs w:val="26"/>
          <w:rtl/>
        </w:rPr>
        <w:t xml:space="preserve"> </w:t>
      </w:r>
      <w:r w:rsidR="00AD7E93" w:rsidRPr="00844062">
        <w:rPr>
          <w:rFonts w:hint="cs"/>
          <w:sz w:val="26"/>
          <w:szCs w:val="26"/>
          <w:rtl/>
        </w:rPr>
        <w:t xml:space="preserve">החל מהשעה </w:t>
      </w:r>
      <w:r w:rsidR="00EC1805">
        <w:rPr>
          <w:rFonts w:hint="cs"/>
          <w:sz w:val="26"/>
          <w:szCs w:val="26"/>
          <w:rtl/>
        </w:rPr>
        <w:t>17:00</w:t>
      </w:r>
      <w:r w:rsidR="000B31E0">
        <w:rPr>
          <w:rFonts w:hint="cs"/>
          <w:sz w:val="26"/>
          <w:szCs w:val="26"/>
          <w:rtl/>
        </w:rPr>
        <w:t xml:space="preserve"> </w:t>
      </w:r>
      <w:r w:rsidR="00AD7E93" w:rsidRPr="00844062">
        <w:rPr>
          <w:rFonts w:hint="cs"/>
          <w:sz w:val="26"/>
          <w:szCs w:val="26"/>
          <w:rtl/>
        </w:rPr>
        <w:t xml:space="preserve">עד השעה </w:t>
      </w:r>
      <w:r w:rsidR="00E92B1F">
        <w:rPr>
          <w:rFonts w:hint="cs"/>
          <w:sz w:val="26"/>
          <w:szCs w:val="26"/>
          <w:rtl/>
        </w:rPr>
        <w:t>22:30</w:t>
      </w:r>
      <w:r w:rsidR="000B31E0">
        <w:rPr>
          <w:rFonts w:hint="cs"/>
          <w:sz w:val="26"/>
          <w:szCs w:val="26"/>
          <w:rtl/>
        </w:rPr>
        <w:t xml:space="preserve">. </w:t>
      </w:r>
      <w:r w:rsidR="00EC1805">
        <w:rPr>
          <w:rFonts w:hint="cs"/>
          <w:sz w:val="26"/>
          <w:szCs w:val="26"/>
          <w:rtl/>
        </w:rPr>
        <w:t xml:space="preserve">                           </w:t>
      </w:r>
      <w:r w:rsidRPr="00844062">
        <w:rPr>
          <w:rFonts w:hint="cs"/>
          <w:sz w:val="26"/>
          <w:szCs w:val="26"/>
          <w:rtl/>
        </w:rPr>
        <w:t xml:space="preserve">כמות </w:t>
      </w:r>
      <w:r w:rsidR="00EC1805">
        <w:rPr>
          <w:rFonts w:hint="cs"/>
          <w:sz w:val="26"/>
          <w:szCs w:val="26"/>
          <w:rtl/>
        </w:rPr>
        <w:t>משתתפים</w:t>
      </w:r>
      <w:r w:rsidR="00AD7E93" w:rsidRPr="00844062">
        <w:rPr>
          <w:rFonts w:hint="cs"/>
          <w:sz w:val="26"/>
          <w:szCs w:val="26"/>
          <w:rtl/>
        </w:rPr>
        <w:t>:</w:t>
      </w:r>
      <w:r w:rsidR="00EC670E">
        <w:rPr>
          <w:rFonts w:hint="cs"/>
          <w:sz w:val="26"/>
          <w:szCs w:val="26"/>
          <w:rtl/>
        </w:rPr>
        <w:t xml:space="preserve"> </w:t>
      </w:r>
      <w:r w:rsidR="00EC670E" w:rsidRPr="00FA5DFD">
        <w:rPr>
          <w:rFonts w:hint="cs"/>
          <w:b/>
          <w:bCs/>
          <w:sz w:val="26"/>
          <w:szCs w:val="26"/>
          <w:rtl/>
        </w:rPr>
        <w:t>עד</w:t>
      </w:r>
      <w:r w:rsidR="00F35CDF" w:rsidRPr="00FA5DFD">
        <w:rPr>
          <w:rFonts w:hint="cs"/>
          <w:b/>
          <w:bCs/>
          <w:sz w:val="26"/>
          <w:szCs w:val="26"/>
          <w:rtl/>
        </w:rPr>
        <w:t xml:space="preserve"> </w:t>
      </w:r>
      <w:r w:rsidR="000B31E0">
        <w:rPr>
          <w:rFonts w:hint="cs"/>
          <w:b/>
          <w:bCs/>
          <w:sz w:val="26"/>
          <w:szCs w:val="26"/>
          <w:rtl/>
        </w:rPr>
        <w:t>100</w:t>
      </w:r>
      <w:r w:rsidR="00F35CDF" w:rsidRPr="00FA5DFD">
        <w:rPr>
          <w:rFonts w:hint="cs"/>
          <w:b/>
          <w:bCs/>
          <w:sz w:val="26"/>
          <w:szCs w:val="26"/>
          <w:rtl/>
        </w:rPr>
        <w:t xml:space="preserve"> </w:t>
      </w:r>
      <w:r w:rsidR="00373944" w:rsidRPr="00FA5DFD">
        <w:rPr>
          <w:rFonts w:hint="cs"/>
          <w:b/>
          <w:bCs/>
          <w:sz w:val="26"/>
          <w:szCs w:val="26"/>
          <w:rtl/>
        </w:rPr>
        <w:t>מוזמנים</w:t>
      </w:r>
      <w:r w:rsidR="00FA5DFD">
        <w:rPr>
          <w:rFonts w:hint="cs"/>
          <w:sz w:val="26"/>
          <w:szCs w:val="26"/>
          <w:rtl/>
        </w:rPr>
        <w:t>.</w:t>
      </w:r>
      <w:r w:rsidR="00F449F3">
        <w:rPr>
          <w:rFonts w:hint="cs"/>
          <w:sz w:val="26"/>
          <w:szCs w:val="26"/>
          <w:rtl/>
        </w:rPr>
        <w:t xml:space="preserve">                                                                  </w:t>
      </w:r>
    </w:p>
    <w:p w14:paraId="6B28C7E4" w14:textId="3242F805" w:rsidR="0003784D" w:rsidRDefault="0003784D" w:rsidP="00A565A1">
      <w:pPr>
        <w:ind w:left="360"/>
        <w:rPr>
          <w:sz w:val="26"/>
          <w:szCs w:val="26"/>
          <w:rtl/>
        </w:rPr>
      </w:pPr>
      <w:r>
        <w:rPr>
          <w:rFonts w:hint="cs"/>
          <w:sz w:val="26"/>
          <w:szCs w:val="26"/>
          <w:rtl/>
        </w:rPr>
        <w:t xml:space="preserve">1. </w:t>
      </w:r>
      <w:r w:rsidR="0029124E" w:rsidRPr="00844062">
        <w:rPr>
          <w:rFonts w:hint="cs"/>
          <w:sz w:val="26"/>
          <w:szCs w:val="26"/>
          <w:rtl/>
        </w:rPr>
        <w:t xml:space="preserve">מועד התארגנות </w:t>
      </w:r>
      <w:r w:rsidR="00B56874">
        <w:rPr>
          <w:rFonts w:hint="cs"/>
          <w:sz w:val="26"/>
          <w:szCs w:val="26"/>
          <w:rtl/>
        </w:rPr>
        <w:t xml:space="preserve">ביום </w:t>
      </w:r>
      <w:r w:rsidR="00C72A39" w:rsidRPr="00844062">
        <w:rPr>
          <w:rFonts w:hint="cs"/>
          <w:sz w:val="26"/>
          <w:szCs w:val="26"/>
          <w:rtl/>
        </w:rPr>
        <w:t>האירו</w:t>
      </w:r>
      <w:r w:rsidR="00A565A1">
        <w:rPr>
          <w:rFonts w:hint="cs"/>
          <w:sz w:val="26"/>
          <w:szCs w:val="26"/>
          <w:rtl/>
        </w:rPr>
        <w:t xml:space="preserve">ח </w:t>
      </w:r>
      <w:r w:rsidR="004678DE">
        <w:rPr>
          <w:rFonts w:hint="cs"/>
          <w:sz w:val="26"/>
          <w:szCs w:val="26"/>
          <w:rtl/>
        </w:rPr>
        <w:t>החל מהשע</w:t>
      </w:r>
      <w:r w:rsidR="00162537">
        <w:rPr>
          <w:rFonts w:hint="cs"/>
          <w:sz w:val="26"/>
          <w:szCs w:val="26"/>
          <w:rtl/>
        </w:rPr>
        <w:t xml:space="preserve">ה </w:t>
      </w:r>
      <w:r w:rsidR="00EC1805">
        <w:rPr>
          <w:rFonts w:hint="cs"/>
          <w:sz w:val="26"/>
          <w:szCs w:val="26"/>
          <w:rtl/>
        </w:rPr>
        <w:t>12:00</w:t>
      </w:r>
      <w:r w:rsidR="00D6786B">
        <w:rPr>
          <w:rFonts w:hint="cs"/>
          <w:sz w:val="26"/>
          <w:szCs w:val="26"/>
          <w:rtl/>
        </w:rPr>
        <w:t>.</w:t>
      </w:r>
      <w:r w:rsidR="000F2ABC">
        <w:rPr>
          <w:rFonts w:hint="cs"/>
          <w:sz w:val="26"/>
          <w:szCs w:val="26"/>
          <w:rtl/>
        </w:rPr>
        <w:t xml:space="preserve">          </w:t>
      </w:r>
    </w:p>
    <w:p w14:paraId="69A1355F" w14:textId="6168BF87" w:rsidR="0003784D" w:rsidRDefault="00A565A1" w:rsidP="00FA5DFD">
      <w:pPr>
        <w:ind w:left="360"/>
        <w:rPr>
          <w:sz w:val="26"/>
          <w:szCs w:val="26"/>
          <w:rtl/>
        </w:rPr>
      </w:pPr>
      <w:r>
        <w:rPr>
          <w:rFonts w:hint="cs"/>
          <w:sz w:val="26"/>
          <w:szCs w:val="26"/>
          <w:rtl/>
        </w:rPr>
        <w:t>2</w:t>
      </w:r>
      <w:r w:rsidR="0003784D">
        <w:rPr>
          <w:rFonts w:hint="cs"/>
          <w:sz w:val="26"/>
          <w:szCs w:val="26"/>
          <w:rtl/>
        </w:rPr>
        <w:t xml:space="preserve">. </w:t>
      </w:r>
      <w:r w:rsidR="00E25D85">
        <w:rPr>
          <w:rFonts w:hint="cs"/>
          <w:sz w:val="26"/>
          <w:szCs w:val="26"/>
          <w:rtl/>
        </w:rPr>
        <w:t>במידה ומוזמן ציוד מבחוץ יש לפנות את</w:t>
      </w:r>
      <w:r w:rsidR="00D74336">
        <w:rPr>
          <w:rFonts w:hint="cs"/>
          <w:sz w:val="26"/>
          <w:szCs w:val="26"/>
          <w:rtl/>
        </w:rPr>
        <w:t xml:space="preserve"> הציוד עד למחרת בשעה 8:00 בבוקר(במידה ולא מתקיים אירוע למחרת) </w:t>
      </w:r>
      <w:r w:rsidR="006A09D2">
        <w:rPr>
          <w:rFonts w:hint="cs"/>
          <w:sz w:val="26"/>
          <w:szCs w:val="26"/>
          <w:rtl/>
        </w:rPr>
        <w:t>ובכל מקרה ניתן להשאיר ציוד בנקודת ריכוז באישור עצמון</w:t>
      </w:r>
      <w:r w:rsidR="003C3B7B">
        <w:rPr>
          <w:rFonts w:hint="cs"/>
          <w:sz w:val="26"/>
          <w:szCs w:val="26"/>
          <w:rtl/>
        </w:rPr>
        <w:t xml:space="preserve"> </w:t>
      </w:r>
      <w:r w:rsidR="00373944">
        <w:rPr>
          <w:rFonts w:hint="cs"/>
          <w:sz w:val="26"/>
          <w:szCs w:val="26"/>
          <w:rtl/>
        </w:rPr>
        <w:t>(באזור הכניסה למתחם צמוד לגדר מימין)</w:t>
      </w:r>
      <w:r w:rsidR="00FA5DFD">
        <w:rPr>
          <w:rFonts w:hint="cs"/>
          <w:sz w:val="26"/>
          <w:szCs w:val="26"/>
          <w:rtl/>
        </w:rPr>
        <w:t>.</w:t>
      </w:r>
    </w:p>
    <w:p w14:paraId="7184E237" w14:textId="7A615BE5" w:rsidR="00EC1805" w:rsidRDefault="00A565A1" w:rsidP="00EC1805">
      <w:pPr>
        <w:ind w:left="360"/>
        <w:rPr>
          <w:sz w:val="26"/>
          <w:szCs w:val="26"/>
          <w:rtl/>
        </w:rPr>
      </w:pPr>
      <w:r>
        <w:rPr>
          <w:rFonts w:hint="cs"/>
          <w:sz w:val="26"/>
          <w:szCs w:val="26"/>
          <w:rtl/>
        </w:rPr>
        <w:t>3</w:t>
      </w:r>
      <w:r w:rsidR="0003784D">
        <w:rPr>
          <w:rFonts w:hint="cs"/>
          <w:sz w:val="26"/>
          <w:szCs w:val="26"/>
          <w:rtl/>
        </w:rPr>
        <w:t>.</w:t>
      </w:r>
      <w:r w:rsidR="0053584F">
        <w:rPr>
          <w:rFonts w:hint="cs"/>
          <w:sz w:val="26"/>
          <w:szCs w:val="26"/>
          <w:rtl/>
        </w:rPr>
        <w:t xml:space="preserve"> </w:t>
      </w:r>
      <w:r w:rsidR="00DA35F0">
        <w:rPr>
          <w:rFonts w:hint="cs"/>
          <w:sz w:val="26"/>
          <w:szCs w:val="26"/>
          <w:rtl/>
        </w:rPr>
        <w:t xml:space="preserve">השטח החקלאי </w:t>
      </w:r>
      <w:r w:rsidR="0025596F">
        <w:rPr>
          <w:rFonts w:hint="cs"/>
          <w:sz w:val="26"/>
          <w:szCs w:val="26"/>
          <w:rtl/>
        </w:rPr>
        <w:t>(</w:t>
      </w:r>
      <w:r w:rsidR="00DB3BEA">
        <w:rPr>
          <w:rFonts w:hint="cs"/>
          <w:sz w:val="26"/>
          <w:szCs w:val="26"/>
          <w:rtl/>
        </w:rPr>
        <w:t>מאחורי הכרם</w:t>
      </w:r>
      <w:r w:rsidR="0025596F">
        <w:rPr>
          <w:rFonts w:hint="cs"/>
          <w:sz w:val="26"/>
          <w:szCs w:val="26"/>
          <w:rtl/>
        </w:rPr>
        <w:t>)</w:t>
      </w:r>
      <w:r w:rsidR="00DB3BEA">
        <w:rPr>
          <w:rFonts w:hint="cs"/>
          <w:sz w:val="26"/>
          <w:szCs w:val="26"/>
          <w:rtl/>
        </w:rPr>
        <w:t xml:space="preserve"> </w:t>
      </w:r>
      <w:r w:rsidR="00DA35F0">
        <w:rPr>
          <w:rFonts w:hint="cs"/>
          <w:sz w:val="26"/>
          <w:szCs w:val="26"/>
          <w:rtl/>
        </w:rPr>
        <w:t xml:space="preserve">ישמש לחניה ומעבר האורחים דרך הכרם </w:t>
      </w:r>
      <w:r w:rsidR="00DB3BEA">
        <w:rPr>
          <w:rFonts w:hint="cs"/>
          <w:sz w:val="26"/>
          <w:szCs w:val="26"/>
          <w:rtl/>
        </w:rPr>
        <w:t xml:space="preserve">- </w:t>
      </w:r>
      <w:r w:rsidR="00DA35F0">
        <w:rPr>
          <w:rFonts w:hint="cs"/>
          <w:sz w:val="26"/>
          <w:szCs w:val="26"/>
          <w:rtl/>
        </w:rPr>
        <w:t xml:space="preserve">מרחק הליכה </w:t>
      </w:r>
      <w:r w:rsidR="0003784D">
        <w:rPr>
          <w:rFonts w:hint="cs"/>
          <w:sz w:val="26"/>
          <w:szCs w:val="26"/>
          <w:rtl/>
        </w:rPr>
        <w:t xml:space="preserve">   </w:t>
      </w:r>
      <w:r w:rsidR="00DA35F0">
        <w:rPr>
          <w:rFonts w:hint="cs"/>
          <w:sz w:val="26"/>
          <w:szCs w:val="26"/>
          <w:rtl/>
        </w:rPr>
        <w:t xml:space="preserve">כ </w:t>
      </w:r>
      <w:r w:rsidR="00DA35F0">
        <w:rPr>
          <w:sz w:val="26"/>
          <w:szCs w:val="26"/>
          <w:rtl/>
        </w:rPr>
        <w:t>–</w:t>
      </w:r>
      <w:r w:rsidR="00DB3BEA">
        <w:rPr>
          <w:rFonts w:hint="cs"/>
          <w:sz w:val="26"/>
          <w:szCs w:val="26"/>
          <w:rtl/>
        </w:rPr>
        <w:t xml:space="preserve"> 150מ'.</w:t>
      </w:r>
      <w:r w:rsidR="00AF59D7">
        <w:rPr>
          <w:rFonts w:hint="cs"/>
          <w:sz w:val="26"/>
          <w:szCs w:val="26"/>
          <w:rtl/>
        </w:rPr>
        <w:t xml:space="preserve"> </w:t>
      </w:r>
      <w:r w:rsidR="00EC1805">
        <w:rPr>
          <w:rFonts w:hint="cs"/>
          <w:b/>
          <w:bCs/>
          <w:sz w:val="26"/>
          <w:szCs w:val="26"/>
          <w:u w:val="single"/>
          <w:rtl/>
        </w:rPr>
        <w:t>מומלץ</w:t>
      </w:r>
      <w:r w:rsidR="00AF59D7" w:rsidRPr="00F42E06">
        <w:rPr>
          <w:rFonts w:hint="cs"/>
          <w:b/>
          <w:bCs/>
          <w:sz w:val="26"/>
          <w:szCs w:val="26"/>
          <w:u w:val="single"/>
          <w:rtl/>
        </w:rPr>
        <w:t xml:space="preserve"> לדאוג </w:t>
      </w:r>
      <w:r w:rsidR="00EC1805">
        <w:rPr>
          <w:rFonts w:hint="cs"/>
          <w:b/>
          <w:bCs/>
          <w:sz w:val="26"/>
          <w:szCs w:val="26"/>
          <w:u w:val="single"/>
          <w:rtl/>
        </w:rPr>
        <w:t xml:space="preserve">לשלטי </w:t>
      </w:r>
      <w:r w:rsidR="00EC1805" w:rsidRPr="00EC1805">
        <w:rPr>
          <w:rFonts w:hint="cs"/>
          <w:b/>
          <w:bCs/>
          <w:sz w:val="26"/>
          <w:szCs w:val="26"/>
          <w:u w:val="single"/>
          <w:rtl/>
        </w:rPr>
        <w:t>הכוונה לאזור החניה</w:t>
      </w:r>
      <w:r w:rsidR="00AF59D7">
        <w:rPr>
          <w:rFonts w:hint="cs"/>
          <w:sz w:val="26"/>
          <w:szCs w:val="26"/>
          <w:rtl/>
        </w:rPr>
        <w:t>.</w:t>
      </w:r>
      <w:r w:rsidR="00E41644">
        <w:rPr>
          <w:rFonts w:hint="cs"/>
          <w:sz w:val="26"/>
          <w:szCs w:val="26"/>
          <w:rtl/>
        </w:rPr>
        <w:t xml:space="preserve"> </w:t>
      </w:r>
      <w:r w:rsidR="00E41644" w:rsidRPr="00F42E06">
        <w:rPr>
          <w:rFonts w:hint="cs"/>
          <w:b/>
          <w:bCs/>
          <w:sz w:val="26"/>
          <w:szCs w:val="26"/>
          <w:rtl/>
        </w:rPr>
        <w:t xml:space="preserve">כמו כן </w:t>
      </w:r>
      <w:r w:rsidR="00441101" w:rsidRPr="00F42E06">
        <w:rPr>
          <w:rFonts w:hint="cs"/>
          <w:b/>
          <w:bCs/>
          <w:sz w:val="26"/>
          <w:szCs w:val="26"/>
          <w:rtl/>
        </w:rPr>
        <w:t xml:space="preserve">יש </w:t>
      </w:r>
      <w:r w:rsidR="00E41644" w:rsidRPr="00F42E06">
        <w:rPr>
          <w:rFonts w:hint="cs"/>
          <w:b/>
          <w:bCs/>
          <w:sz w:val="26"/>
          <w:szCs w:val="26"/>
          <w:rtl/>
        </w:rPr>
        <w:t>להעביר לכל האורחים קישור של מיקום החניה</w:t>
      </w:r>
      <w:r w:rsidR="00441101" w:rsidRPr="00F42E06">
        <w:rPr>
          <w:rFonts w:hint="cs"/>
          <w:b/>
          <w:bCs/>
          <w:sz w:val="26"/>
          <w:szCs w:val="26"/>
          <w:rtl/>
        </w:rPr>
        <w:t xml:space="preserve"> </w:t>
      </w:r>
      <w:r w:rsidR="00E41644" w:rsidRPr="00F42E06">
        <w:rPr>
          <w:rFonts w:hint="cs"/>
          <w:b/>
          <w:bCs/>
          <w:sz w:val="26"/>
          <w:szCs w:val="26"/>
          <w:rtl/>
        </w:rPr>
        <w:t>בשטח</w:t>
      </w:r>
      <w:r w:rsidR="00E41644">
        <w:rPr>
          <w:rFonts w:hint="cs"/>
          <w:sz w:val="26"/>
          <w:szCs w:val="26"/>
          <w:rtl/>
        </w:rPr>
        <w:t>.</w:t>
      </w:r>
      <w:r w:rsidR="007C0A48" w:rsidRPr="007C0A48">
        <w:rPr>
          <w:rFonts w:hint="cs"/>
          <w:sz w:val="26"/>
          <w:szCs w:val="26"/>
          <w:rtl/>
        </w:rPr>
        <w:t xml:space="preserve"> </w:t>
      </w:r>
      <w:r w:rsidR="007C0A48" w:rsidRPr="00A565A1">
        <w:rPr>
          <w:rFonts w:hint="cs"/>
          <w:sz w:val="26"/>
          <w:szCs w:val="26"/>
          <w:u w:val="single"/>
          <w:rtl/>
        </w:rPr>
        <w:t>ניתן לחנות גם בחניה במתחם היקב</w:t>
      </w:r>
      <w:r w:rsidR="004A34DC">
        <w:rPr>
          <w:rFonts w:hint="cs"/>
          <w:sz w:val="26"/>
          <w:szCs w:val="26"/>
          <w:rtl/>
        </w:rPr>
        <w:t xml:space="preserve">. </w:t>
      </w:r>
      <w:r w:rsidR="0003784D">
        <w:rPr>
          <w:rFonts w:hint="cs"/>
          <w:sz w:val="26"/>
          <w:szCs w:val="26"/>
          <w:rtl/>
        </w:rPr>
        <w:t xml:space="preserve"> </w:t>
      </w:r>
      <w:r w:rsidR="00EC1805">
        <w:rPr>
          <w:rFonts w:hint="cs"/>
          <w:sz w:val="26"/>
          <w:szCs w:val="26"/>
          <w:rtl/>
        </w:rPr>
        <w:t xml:space="preserve">                             </w:t>
      </w:r>
      <w:r w:rsidR="004A34DC" w:rsidRPr="00314AD0">
        <w:rPr>
          <w:rFonts w:hint="cs"/>
          <w:b/>
          <w:bCs/>
          <w:sz w:val="26"/>
          <w:szCs w:val="26"/>
          <w:u w:val="single"/>
          <w:rtl/>
        </w:rPr>
        <w:t>א</w:t>
      </w:r>
      <w:r w:rsidR="00373944" w:rsidRPr="00314AD0">
        <w:rPr>
          <w:rFonts w:hint="cs"/>
          <w:b/>
          <w:bCs/>
          <w:sz w:val="26"/>
          <w:szCs w:val="26"/>
          <w:u w:val="single"/>
          <w:rtl/>
        </w:rPr>
        <w:t>ין לחנות ברחובות המושב</w:t>
      </w:r>
      <w:r w:rsidR="00373944">
        <w:rPr>
          <w:rFonts w:hint="cs"/>
          <w:sz w:val="26"/>
          <w:szCs w:val="26"/>
          <w:rtl/>
        </w:rPr>
        <w:t>.</w:t>
      </w:r>
      <w:r w:rsidR="0003784D">
        <w:rPr>
          <w:rFonts w:hint="cs"/>
          <w:b/>
          <w:bCs/>
          <w:sz w:val="26"/>
          <w:szCs w:val="26"/>
          <w:rtl/>
        </w:rPr>
        <w:t xml:space="preserve"> </w:t>
      </w:r>
      <w:r w:rsidR="00A477C8">
        <w:rPr>
          <w:rFonts w:hint="cs"/>
          <w:sz w:val="26"/>
          <w:szCs w:val="26"/>
          <w:rtl/>
        </w:rPr>
        <w:t xml:space="preserve">                                                                                                  </w:t>
      </w:r>
      <w:r>
        <w:rPr>
          <w:rFonts w:hint="cs"/>
          <w:sz w:val="26"/>
          <w:szCs w:val="26"/>
          <w:rtl/>
        </w:rPr>
        <w:t>4</w:t>
      </w:r>
      <w:r w:rsidR="0003784D">
        <w:rPr>
          <w:rFonts w:hint="cs"/>
          <w:sz w:val="26"/>
          <w:szCs w:val="26"/>
          <w:rtl/>
        </w:rPr>
        <w:t xml:space="preserve">. החניה בשביל </w:t>
      </w:r>
      <w:r w:rsidR="00503E85">
        <w:rPr>
          <w:rFonts w:hint="cs"/>
          <w:sz w:val="26"/>
          <w:szCs w:val="26"/>
          <w:rtl/>
        </w:rPr>
        <w:t>המרכזי</w:t>
      </w:r>
      <w:r w:rsidR="004533A3">
        <w:rPr>
          <w:rFonts w:hint="cs"/>
          <w:sz w:val="26"/>
          <w:szCs w:val="26"/>
          <w:rtl/>
        </w:rPr>
        <w:t xml:space="preserve"> דרומית לכרם</w:t>
      </w:r>
      <w:r w:rsidR="00914EB3">
        <w:rPr>
          <w:rFonts w:hint="cs"/>
          <w:sz w:val="26"/>
          <w:szCs w:val="26"/>
          <w:rtl/>
        </w:rPr>
        <w:t>.</w:t>
      </w:r>
      <w:r w:rsidR="0003784D">
        <w:rPr>
          <w:rFonts w:hint="cs"/>
          <w:sz w:val="26"/>
          <w:szCs w:val="26"/>
          <w:rtl/>
        </w:rPr>
        <w:t xml:space="preserve">                                                                                         </w:t>
      </w:r>
      <w:r>
        <w:rPr>
          <w:rFonts w:hint="cs"/>
          <w:sz w:val="26"/>
          <w:szCs w:val="26"/>
          <w:rtl/>
        </w:rPr>
        <w:t>5</w:t>
      </w:r>
      <w:r w:rsidR="0003784D" w:rsidRPr="0003784D">
        <w:rPr>
          <w:rFonts w:hint="cs"/>
          <w:sz w:val="26"/>
          <w:szCs w:val="26"/>
          <w:rtl/>
        </w:rPr>
        <w:t xml:space="preserve">. </w:t>
      </w:r>
      <w:r w:rsidR="00C72A39" w:rsidRPr="0003784D">
        <w:rPr>
          <w:rFonts w:hint="cs"/>
          <w:sz w:val="26"/>
          <w:szCs w:val="26"/>
          <w:rtl/>
        </w:rPr>
        <w:t>מוסיק</w:t>
      </w:r>
      <w:r w:rsidR="0082174E" w:rsidRPr="0003784D">
        <w:rPr>
          <w:rFonts w:hint="cs"/>
          <w:sz w:val="26"/>
          <w:szCs w:val="26"/>
          <w:rtl/>
        </w:rPr>
        <w:t>ת</w:t>
      </w:r>
      <w:r w:rsidR="00761B0B">
        <w:rPr>
          <w:rFonts w:hint="cs"/>
          <w:sz w:val="26"/>
          <w:szCs w:val="26"/>
          <w:rtl/>
        </w:rPr>
        <w:t xml:space="preserve"> </w:t>
      </w:r>
      <w:r w:rsidR="00F83F9B" w:rsidRPr="0003784D">
        <w:rPr>
          <w:rFonts w:hint="cs"/>
          <w:sz w:val="26"/>
          <w:szCs w:val="26"/>
          <w:rtl/>
        </w:rPr>
        <w:t xml:space="preserve">רקע </w:t>
      </w:r>
      <w:r w:rsidR="00724624" w:rsidRPr="0003784D">
        <w:rPr>
          <w:rFonts w:hint="cs"/>
          <w:sz w:val="26"/>
          <w:szCs w:val="26"/>
          <w:rtl/>
        </w:rPr>
        <w:t>במהלך כל האירו</w:t>
      </w:r>
      <w:r w:rsidR="00A2399F">
        <w:rPr>
          <w:rFonts w:hint="cs"/>
          <w:sz w:val="26"/>
          <w:szCs w:val="26"/>
          <w:rtl/>
        </w:rPr>
        <w:t>ח ע</w:t>
      </w:r>
      <w:r w:rsidR="005906C8" w:rsidRPr="0003784D">
        <w:rPr>
          <w:rFonts w:hint="cs"/>
          <w:sz w:val="26"/>
          <w:szCs w:val="26"/>
          <w:rtl/>
        </w:rPr>
        <w:t>ד</w:t>
      </w:r>
      <w:r w:rsidR="00B42573" w:rsidRPr="0003784D">
        <w:rPr>
          <w:rFonts w:hint="cs"/>
          <w:sz w:val="26"/>
          <w:szCs w:val="26"/>
          <w:rtl/>
        </w:rPr>
        <w:t xml:space="preserve"> </w:t>
      </w:r>
      <w:r w:rsidR="00C72A39" w:rsidRPr="0003784D">
        <w:rPr>
          <w:rFonts w:hint="cs"/>
          <w:sz w:val="26"/>
          <w:szCs w:val="26"/>
          <w:rtl/>
        </w:rPr>
        <w:t xml:space="preserve">השעה </w:t>
      </w:r>
      <w:r w:rsidR="00E92B1F">
        <w:rPr>
          <w:rFonts w:hint="cs"/>
          <w:sz w:val="26"/>
          <w:szCs w:val="26"/>
          <w:rtl/>
        </w:rPr>
        <w:t>22:30</w:t>
      </w:r>
      <w:r w:rsidR="00EC1805">
        <w:rPr>
          <w:rFonts w:hint="cs"/>
          <w:sz w:val="26"/>
          <w:szCs w:val="26"/>
          <w:rtl/>
        </w:rPr>
        <w:t>.</w:t>
      </w:r>
      <w:r w:rsidR="00EC670E">
        <w:rPr>
          <w:rFonts w:hint="cs"/>
          <w:sz w:val="26"/>
          <w:szCs w:val="26"/>
          <w:rtl/>
        </w:rPr>
        <w:t xml:space="preserve">                                                    </w:t>
      </w:r>
      <w:r w:rsidR="006A5DCC" w:rsidRPr="0003784D">
        <w:rPr>
          <w:rFonts w:hint="cs"/>
          <w:sz w:val="26"/>
          <w:szCs w:val="26"/>
          <w:rtl/>
        </w:rPr>
        <w:t xml:space="preserve"> </w:t>
      </w:r>
      <w:r>
        <w:rPr>
          <w:rFonts w:hint="cs"/>
          <w:sz w:val="26"/>
          <w:szCs w:val="26"/>
          <w:rtl/>
        </w:rPr>
        <w:t>7</w:t>
      </w:r>
      <w:r w:rsidR="0003784D">
        <w:rPr>
          <w:rFonts w:hint="cs"/>
          <w:sz w:val="26"/>
          <w:szCs w:val="26"/>
          <w:rtl/>
        </w:rPr>
        <w:t xml:space="preserve">. </w:t>
      </w:r>
      <w:r w:rsidR="00C72A39" w:rsidRPr="00844062">
        <w:rPr>
          <w:rFonts w:hint="cs"/>
          <w:sz w:val="26"/>
          <w:szCs w:val="26"/>
          <w:rtl/>
        </w:rPr>
        <w:t xml:space="preserve">יש לתאם עומסי </w:t>
      </w:r>
      <w:r w:rsidR="00844062">
        <w:rPr>
          <w:rFonts w:hint="cs"/>
          <w:sz w:val="26"/>
          <w:szCs w:val="26"/>
          <w:rtl/>
        </w:rPr>
        <w:t xml:space="preserve">חשמל </w:t>
      </w:r>
      <w:r w:rsidR="00844062" w:rsidRPr="00D74336">
        <w:rPr>
          <w:rFonts w:hint="cs"/>
          <w:b/>
          <w:bCs/>
          <w:sz w:val="26"/>
          <w:szCs w:val="26"/>
          <w:rtl/>
        </w:rPr>
        <w:t>ו</w:t>
      </w:r>
      <w:r w:rsidR="000C4D0C">
        <w:rPr>
          <w:rFonts w:hint="cs"/>
          <w:b/>
          <w:bCs/>
          <w:sz w:val="26"/>
          <w:szCs w:val="26"/>
          <w:rtl/>
        </w:rPr>
        <w:t xml:space="preserve">מומלץ </w:t>
      </w:r>
      <w:r w:rsidR="00844062" w:rsidRPr="00D74336">
        <w:rPr>
          <w:rFonts w:hint="cs"/>
          <w:b/>
          <w:bCs/>
          <w:sz w:val="26"/>
          <w:szCs w:val="26"/>
          <w:rtl/>
        </w:rPr>
        <w:t>לדאוג לגנרטור גיבוי</w:t>
      </w:r>
      <w:r w:rsidR="008D217A">
        <w:rPr>
          <w:rFonts w:hint="cs"/>
          <w:sz w:val="26"/>
          <w:szCs w:val="26"/>
          <w:rtl/>
        </w:rPr>
        <w:t>(לשיקולכם)</w:t>
      </w:r>
      <w:r w:rsidR="00844062">
        <w:rPr>
          <w:rFonts w:hint="cs"/>
          <w:sz w:val="26"/>
          <w:szCs w:val="26"/>
          <w:rtl/>
        </w:rPr>
        <w:t xml:space="preserve"> במתחם</w:t>
      </w:r>
      <w:r w:rsidR="000C4D0C">
        <w:rPr>
          <w:rFonts w:hint="cs"/>
          <w:sz w:val="26"/>
          <w:szCs w:val="26"/>
          <w:rtl/>
        </w:rPr>
        <w:t xml:space="preserve"> </w:t>
      </w:r>
      <w:r w:rsidR="00844062">
        <w:rPr>
          <w:rFonts w:hint="cs"/>
          <w:sz w:val="26"/>
          <w:szCs w:val="26"/>
          <w:rtl/>
        </w:rPr>
        <w:t xml:space="preserve">6 שקעים של </w:t>
      </w:r>
      <w:r w:rsidR="00844062">
        <w:rPr>
          <w:sz w:val="26"/>
          <w:szCs w:val="26"/>
        </w:rPr>
        <w:t>A</w:t>
      </w:r>
      <w:r w:rsidR="00844062">
        <w:rPr>
          <w:rFonts w:hint="cs"/>
          <w:sz w:val="26"/>
          <w:szCs w:val="26"/>
          <w:rtl/>
        </w:rPr>
        <w:t>16</w:t>
      </w:r>
      <w:r w:rsidR="006A09D2">
        <w:rPr>
          <w:rFonts w:hint="cs"/>
          <w:sz w:val="26"/>
          <w:szCs w:val="26"/>
          <w:rtl/>
        </w:rPr>
        <w:t>.</w:t>
      </w:r>
      <w:r w:rsidR="00DC6F26">
        <w:rPr>
          <w:rFonts w:hint="cs"/>
          <w:sz w:val="26"/>
          <w:szCs w:val="26"/>
          <w:rtl/>
        </w:rPr>
        <w:t xml:space="preserve">         </w:t>
      </w:r>
      <w:r w:rsidR="00844062">
        <w:rPr>
          <w:rFonts w:hint="cs"/>
          <w:sz w:val="26"/>
          <w:szCs w:val="26"/>
          <w:rtl/>
        </w:rPr>
        <w:t xml:space="preserve">  </w:t>
      </w:r>
      <w:r w:rsidR="00BD6331">
        <w:rPr>
          <w:rFonts w:hint="cs"/>
          <w:sz w:val="26"/>
          <w:szCs w:val="26"/>
          <w:rtl/>
        </w:rPr>
        <w:t xml:space="preserve">   </w:t>
      </w:r>
      <w:r w:rsidR="00844062">
        <w:rPr>
          <w:rFonts w:hint="cs"/>
          <w:sz w:val="26"/>
          <w:szCs w:val="26"/>
          <w:rtl/>
        </w:rPr>
        <w:t xml:space="preserve">    </w:t>
      </w:r>
      <w:r w:rsidR="00BD6331">
        <w:rPr>
          <w:rFonts w:hint="cs"/>
          <w:sz w:val="26"/>
          <w:szCs w:val="26"/>
          <w:rtl/>
        </w:rPr>
        <w:t xml:space="preserve"> </w:t>
      </w:r>
      <w:r w:rsidR="00844062">
        <w:rPr>
          <w:rFonts w:hint="cs"/>
          <w:sz w:val="26"/>
          <w:szCs w:val="26"/>
          <w:rtl/>
        </w:rPr>
        <w:t xml:space="preserve">  </w:t>
      </w:r>
      <w:r w:rsidR="000C4D0C">
        <w:rPr>
          <w:rFonts w:hint="cs"/>
          <w:sz w:val="26"/>
          <w:szCs w:val="26"/>
          <w:rtl/>
        </w:rPr>
        <w:t xml:space="preserve">                                                                                                 </w:t>
      </w:r>
      <w:r w:rsidR="00844062">
        <w:rPr>
          <w:rFonts w:hint="cs"/>
          <w:sz w:val="26"/>
          <w:szCs w:val="26"/>
          <w:rtl/>
        </w:rPr>
        <w:t xml:space="preserve"> </w:t>
      </w:r>
      <w:r>
        <w:rPr>
          <w:rFonts w:hint="cs"/>
          <w:sz w:val="26"/>
          <w:szCs w:val="26"/>
          <w:rtl/>
        </w:rPr>
        <w:t>8</w:t>
      </w:r>
      <w:r w:rsidR="00BD6331">
        <w:rPr>
          <w:rFonts w:hint="cs"/>
          <w:sz w:val="26"/>
          <w:szCs w:val="26"/>
          <w:rtl/>
        </w:rPr>
        <w:t>.</w:t>
      </w:r>
      <w:r w:rsidR="0003784D">
        <w:rPr>
          <w:rFonts w:hint="cs"/>
          <w:sz w:val="26"/>
          <w:szCs w:val="26"/>
          <w:rtl/>
        </w:rPr>
        <w:t xml:space="preserve"> </w:t>
      </w:r>
      <w:r w:rsidR="00C72A39" w:rsidRPr="00844062">
        <w:rPr>
          <w:rFonts w:hint="cs"/>
          <w:sz w:val="26"/>
          <w:szCs w:val="26"/>
          <w:rtl/>
        </w:rPr>
        <w:t>יש להחזיר את המקום לקדמותו מבחינת ר</w:t>
      </w:r>
      <w:r w:rsidR="00D34BAC" w:rsidRPr="00844062">
        <w:rPr>
          <w:rFonts w:hint="cs"/>
          <w:sz w:val="26"/>
          <w:szCs w:val="26"/>
          <w:rtl/>
        </w:rPr>
        <w:t>יהוט (חביות, שולחנות, ריה</w:t>
      </w:r>
      <w:r w:rsidR="00984003" w:rsidRPr="00844062">
        <w:rPr>
          <w:rFonts w:hint="cs"/>
          <w:sz w:val="26"/>
          <w:szCs w:val="26"/>
          <w:rtl/>
        </w:rPr>
        <w:t>וט</w:t>
      </w:r>
      <w:r w:rsidR="00D34BAC" w:rsidRPr="00844062">
        <w:rPr>
          <w:rFonts w:hint="cs"/>
          <w:sz w:val="26"/>
          <w:szCs w:val="26"/>
          <w:rtl/>
        </w:rPr>
        <w:t xml:space="preserve"> גן)</w:t>
      </w:r>
      <w:r w:rsidR="00BC75C0" w:rsidRPr="00844062">
        <w:rPr>
          <w:rFonts w:hint="cs"/>
          <w:sz w:val="26"/>
          <w:szCs w:val="26"/>
          <w:rtl/>
        </w:rPr>
        <w:t xml:space="preserve"> </w:t>
      </w:r>
      <w:r w:rsidR="00F47B7E" w:rsidRPr="00844062">
        <w:rPr>
          <w:rFonts w:hint="cs"/>
          <w:sz w:val="26"/>
          <w:szCs w:val="26"/>
          <w:rtl/>
        </w:rPr>
        <w:t>פינוי האשפה לשלו</w:t>
      </w:r>
      <w:r w:rsidR="00D34BAC" w:rsidRPr="00844062">
        <w:rPr>
          <w:rFonts w:hint="cs"/>
          <w:sz w:val="26"/>
          <w:szCs w:val="26"/>
          <w:rtl/>
        </w:rPr>
        <w:t>שה מ</w:t>
      </w:r>
      <w:r w:rsidR="00F47B7E" w:rsidRPr="00844062">
        <w:rPr>
          <w:rFonts w:hint="cs"/>
          <w:sz w:val="26"/>
          <w:szCs w:val="26"/>
          <w:rtl/>
        </w:rPr>
        <w:t>כלים ירוקים,</w:t>
      </w:r>
      <w:r w:rsidR="00844062">
        <w:rPr>
          <w:rFonts w:hint="cs"/>
          <w:sz w:val="26"/>
          <w:szCs w:val="26"/>
          <w:rtl/>
        </w:rPr>
        <w:t xml:space="preserve"> </w:t>
      </w:r>
      <w:r w:rsidR="00F47B7E" w:rsidRPr="0003784D">
        <w:rPr>
          <w:rFonts w:hint="cs"/>
          <w:sz w:val="26"/>
          <w:szCs w:val="26"/>
          <w:rtl/>
        </w:rPr>
        <w:t xml:space="preserve">מעבר לכך ע"י </w:t>
      </w:r>
      <w:r w:rsidR="0003784D" w:rsidRPr="0003784D">
        <w:rPr>
          <w:rFonts w:hint="cs"/>
          <w:sz w:val="26"/>
          <w:szCs w:val="26"/>
          <w:rtl/>
        </w:rPr>
        <w:t>ה</w:t>
      </w:r>
      <w:r>
        <w:rPr>
          <w:rFonts w:hint="cs"/>
          <w:sz w:val="26"/>
          <w:szCs w:val="26"/>
          <w:rtl/>
        </w:rPr>
        <w:t>לקוח</w:t>
      </w:r>
      <w:r w:rsidR="00D01AF7" w:rsidRPr="0003784D">
        <w:rPr>
          <w:rFonts w:hint="cs"/>
          <w:sz w:val="26"/>
          <w:szCs w:val="26"/>
          <w:rtl/>
        </w:rPr>
        <w:t xml:space="preserve"> בסיום האירו</w:t>
      </w:r>
      <w:r>
        <w:rPr>
          <w:rFonts w:hint="cs"/>
          <w:sz w:val="26"/>
          <w:szCs w:val="26"/>
          <w:rtl/>
        </w:rPr>
        <w:t>ח</w:t>
      </w:r>
      <w:r w:rsidR="00F47B7E" w:rsidRPr="0003784D">
        <w:rPr>
          <w:rFonts w:hint="cs"/>
          <w:sz w:val="26"/>
          <w:szCs w:val="26"/>
          <w:rtl/>
        </w:rPr>
        <w:t>.</w:t>
      </w:r>
      <w:r w:rsidR="00BC75C0" w:rsidRPr="0003784D">
        <w:rPr>
          <w:rFonts w:hint="cs"/>
          <w:sz w:val="26"/>
          <w:szCs w:val="26"/>
          <w:rtl/>
        </w:rPr>
        <w:t xml:space="preserve">                                                                      </w:t>
      </w:r>
      <w:r w:rsidR="0087398F">
        <w:rPr>
          <w:rFonts w:hint="cs"/>
          <w:sz w:val="26"/>
          <w:szCs w:val="26"/>
          <w:rtl/>
        </w:rPr>
        <w:t>9</w:t>
      </w:r>
      <w:r w:rsidR="0003784D">
        <w:rPr>
          <w:rFonts w:hint="cs"/>
          <w:sz w:val="26"/>
          <w:szCs w:val="26"/>
          <w:rtl/>
        </w:rPr>
        <w:t xml:space="preserve">. </w:t>
      </w:r>
      <w:r w:rsidR="00D34BAC" w:rsidRPr="00844062">
        <w:rPr>
          <w:rFonts w:hint="cs"/>
          <w:sz w:val="26"/>
          <w:szCs w:val="26"/>
          <w:rtl/>
        </w:rPr>
        <w:t>עלות השכרת</w:t>
      </w:r>
      <w:r w:rsidR="00803C6B">
        <w:rPr>
          <w:rFonts w:hint="cs"/>
          <w:sz w:val="26"/>
          <w:szCs w:val="26"/>
          <w:rtl/>
        </w:rPr>
        <w:t xml:space="preserve"> </w:t>
      </w:r>
      <w:r w:rsidR="004C090C" w:rsidRPr="00844062">
        <w:rPr>
          <w:rFonts w:hint="cs"/>
          <w:sz w:val="26"/>
          <w:szCs w:val="26"/>
          <w:rtl/>
        </w:rPr>
        <w:t xml:space="preserve">מתחם </w:t>
      </w:r>
      <w:r w:rsidR="00D34BAC" w:rsidRPr="00844062">
        <w:rPr>
          <w:rFonts w:hint="cs"/>
          <w:sz w:val="26"/>
          <w:szCs w:val="26"/>
          <w:rtl/>
        </w:rPr>
        <w:t>היקב</w:t>
      </w:r>
      <w:r w:rsidR="00EA4237">
        <w:rPr>
          <w:rFonts w:hint="cs"/>
          <w:sz w:val="26"/>
          <w:szCs w:val="26"/>
          <w:rtl/>
        </w:rPr>
        <w:t xml:space="preserve"> </w:t>
      </w:r>
      <w:r w:rsidR="00EC1805">
        <w:rPr>
          <w:rFonts w:hint="cs"/>
          <w:sz w:val="26"/>
          <w:szCs w:val="26"/>
          <w:u w:val="single"/>
          <w:rtl/>
        </w:rPr>
        <w:t>3,000</w:t>
      </w:r>
      <w:r w:rsidR="00EA4237" w:rsidRPr="007A4ECB">
        <w:rPr>
          <w:rFonts w:hint="cs"/>
          <w:sz w:val="26"/>
          <w:szCs w:val="26"/>
          <w:u w:val="single"/>
          <w:rtl/>
        </w:rPr>
        <w:t xml:space="preserve"> ₪</w:t>
      </w:r>
      <w:r w:rsidR="004814A6" w:rsidRPr="007A4ECB">
        <w:rPr>
          <w:rFonts w:hint="cs"/>
          <w:sz w:val="26"/>
          <w:szCs w:val="26"/>
          <w:u w:val="single"/>
          <w:rtl/>
        </w:rPr>
        <w:t xml:space="preserve"> </w:t>
      </w:r>
      <w:r w:rsidR="00803C6B" w:rsidRPr="007A4ECB">
        <w:rPr>
          <w:rFonts w:hint="cs"/>
          <w:sz w:val="26"/>
          <w:szCs w:val="26"/>
          <w:u w:val="single"/>
          <w:rtl/>
        </w:rPr>
        <w:t>כ</w:t>
      </w:r>
      <w:r w:rsidR="00BE6764" w:rsidRPr="007A4ECB">
        <w:rPr>
          <w:rFonts w:hint="cs"/>
          <w:sz w:val="26"/>
          <w:szCs w:val="26"/>
          <w:u w:val="single"/>
          <w:rtl/>
        </w:rPr>
        <w:t>ולל</w:t>
      </w:r>
      <w:r w:rsidR="00803C6B" w:rsidRPr="007A4ECB">
        <w:rPr>
          <w:rFonts w:hint="cs"/>
          <w:sz w:val="26"/>
          <w:szCs w:val="26"/>
          <w:u w:val="single"/>
          <w:rtl/>
        </w:rPr>
        <w:t xml:space="preserve"> </w:t>
      </w:r>
      <w:r w:rsidR="00D34BAC" w:rsidRPr="007A4ECB">
        <w:rPr>
          <w:rFonts w:hint="cs"/>
          <w:sz w:val="26"/>
          <w:szCs w:val="26"/>
          <w:u w:val="single"/>
          <w:rtl/>
        </w:rPr>
        <w:t>מע"מ</w:t>
      </w:r>
      <w:r w:rsidR="00D34BAC" w:rsidRPr="00844062">
        <w:rPr>
          <w:rFonts w:hint="cs"/>
          <w:sz w:val="26"/>
          <w:szCs w:val="26"/>
          <w:rtl/>
        </w:rPr>
        <w:t>.</w:t>
      </w:r>
      <w:r w:rsidR="00803C6B">
        <w:rPr>
          <w:rFonts w:hint="cs"/>
          <w:sz w:val="26"/>
          <w:szCs w:val="26"/>
          <w:rtl/>
        </w:rPr>
        <w:t xml:space="preserve"> </w:t>
      </w:r>
      <w:r w:rsidR="00EC1805">
        <w:rPr>
          <w:rFonts w:hint="cs"/>
          <w:sz w:val="26"/>
          <w:szCs w:val="26"/>
          <w:rtl/>
        </w:rPr>
        <w:t xml:space="preserve">מקדמה על סך 500 ₪ יתרת </w:t>
      </w:r>
      <w:r w:rsidR="00E92B1F">
        <w:rPr>
          <w:rFonts w:hint="cs"/>
          <w:sz w:val="26"/>
          <w:szCs w:val="26"/>
          <w:rtl/>
        </w:rPr>
        <w:t xml:space="preserve">התשלום </w:t>
      </w:r>
      <w:r w:rsidR="00EC1805">
        <w:rPr>
          <w:rFonts w:hint="cs"/>
          <w:sz w:val="26"/>
          <w:szCs w:val="26"/>
          <w:rtl/>
        </w:rPr>
        <w:t>ביום האירוח.</w:t>
      </w:r>
    </w:p>
    <w:p w14:paraId="0C8F5D7B" w14:textId="77777777" w:rsidR="00E92B1F" w:rsidRDefault="00FF4F0B" w:rsidP="00EC1805">
      <w:pPr>
        <w:ind w:left="360"/>
        <w:rPr>
          <w:sz w:val="26"/>
          <w:szCs w:val="26"/>
          <w:rtl/>
        </w:rPr>
      </w:pPr>
      <w:r>
        <w:rPr>
          <w:rFonts w:hint="cs"/>
          <w:sz w:val="26"/>
          <w:szCs w:val="26"/>
          <w:rtl/>
        </w:rPr>
        <w:t>10</w:t>
      </w:r>
      <w:r w:rsidR="0003784D">
        <w:rPr>
          <w:rFonts w:hint="cs"/>
          <w:sz w:val="26"/>
          <w:szCs w:val="26"/>
          <w:rtl/>
        </w:rPr>
        <w:t>.</w:t>
      </w:r>
      <w:r w:rsidR="001D51A7">
        <w:rPr>
          <w:rFonts w:hint="cs"/>
          <w:sz w:val="26"/>
          <w:szCs w:val="26"/>
          <w:rtl/>
        </w:rPr>
        <w:t xml:space="preserve"> </w:t>
      </w:r>
      <w:r w:rsidR="0075501A">
        <w:rPr>
          <w:rFonts w:hint="cs"/>
          <w:sz w:val="26"/>
          <w:szCs w:val="26"/>
          <w:rtl/>
        </w:rPr>
        <w:t>ב</w:t>
      </w:r>
      <w:r w:rsidR="007B5F4A" w:rsidRPr="007B5F4A">
        <w:rPr>
          <w:rFonts w:hint="cs"/>
          <w:sz w:val="26"/>
          <w:szCs w:val="26"/>
          <w:rtl/>
        </w:rPr>
        <w:t xml:space="preserve">אחריות </w:t>
      </w:r>
      <w:r w:rsidR="00CF4617">
        <w:rPr>
          <w:rFonts w:hint="cs"/>
          <w:sz w:val="26"/>
          <w:szCs w:val="26"/>
          <w:rtl/>
        </w:rPr>
        <w:t>ה</w:t>
      </w:r>
      <w:r w:rsidR="0075501A">
        <w:rPr>
          <w:rFonts w:hint="cs"/>
          <w:sz w:val="26"/>
          <w:szCs w:val="26"/>
          <w:rtl/>
        </w:rPr>
        <w:t>לקוח</w:t>
      </w:r>
      <w:r w:rsidR="00CF4617">
        <w:rPr>
          <w:rFonts w:hint="cs"/>
          <w:sz w:val="26"/>
          <w:szCs w:val="26"/>
          <w:rtl/>
        </w:rPr>
        <w:t xml:space="preserve"> לדאוג </w:t>
      </w:r>
      <w:r w:rsidR="00E92B1F">
        <w:rPr>
          <w:rFonts w:hint="cs"/>
          <w:sz w:val="26"/>
          <w:szCs w:val="26"/>
          <w:rtl/>
        </w:rPr>
        <w:t xml:space="preserve">לביטוח של </w:t>
      </w:r>
      <w:r w:rsidR="00CF4617" w:rsidRPr="0086590D">
        <w:rPr>
          <w:rFonts w:hint="cs"/>
          <w:sz w:val="26"/>
          <w:szCs w:val="26"/>
          <w:u w:val="single"/>
          <w:rtl/>
        </w:rPr>
        <w:t xml:space="preserve">קייטרינג </w:t>
      </w:r>
      <w:r w:rsidR="007B5F4A" w:rsidRPr="0086590D">
        <w:rPr>
          <w:rFonts w:hint="cs"/>
          <w:sz w:val="26"/>
          <w:szCs w:val="26"/>
          <w:u w:val="single"/>
          <w:rtl/>
        </w:rPr>
        <w:t>כולל צד ג' הרעלה בגוף זר</w:t>
      </w:r>
      <w:r w:rsidR="00CF4617">
        <w:rPr>
          <w:rFonts w:hint="cs"/>
          <w:sz w:val="26"/>
          <w:szCs w:val="26"/>
          <w:rtl/>
        </w:rPr>
        <w:t xml:space="preserve">, </w:t>
      </w:r>
    </w:p>
    <w:p w14:paraId="5079CEA3" w14:textId="33564D6A" w:rsidR="0003784D" w:rsidRPr="004E31EE" w:rsidRDefault="004E31EE" w:rsidP="00EC1805">
      <w:pPr>
        <w:ind w:left="360"/>
        <w:rPr>
          <w:sz w:val="26"/>
          <w:szCs w:val="26"/>
          <w:rtl/>
        </w:rPr>
      </w:pPr>
      <w:r>
        <w:rPr>
          <w:rFonts w:hint="cs"/>
          <w:sz w:val="26"/>
          <w:szCs w:val="26"/>
          <w:rtl/>
        </w:rPr>
        <w:t>11</w:t>
      </w:r>
      <w:r w:rsidR="0003784D">
        <w:rPr>
          <w:rFonts w:hint="cs"/>
          <w:sz w:val="26"/>
          <w:szCs w:val="26"/>
          <w:rtl/>
        </w:rPr>
        <w:t>.</w:t>
      </w:r>
      <w:r w:rsidR="00DF3855">
        <w:rPr>
          <w:rFonts w:hint="cs"/>
          <w:sz w:val="26"/>
          <w:szCs w:val="26"/>
          <w:rtl/>
        </w:rPr>
        <w:t xml:space="preserve"> קיים ציוד אלטנרטיבי ששייך למתחם</w:t>
      </w:r>
      <w:r w:rsidR="00D34BAC" w:rsidRPr="00844062">
        <w:rPr>
          <w:rFonts w:hint="cs"/>
          <w:sz w:val="26"/>
          <w:szCs w:val="26"/>
          <w:rtl/>
        </w:rPr>
        <w:t xml:space="preserve">, </w:t>
      </w:r>
      <w:r w:rsidR="006928B6">
        <w:rPr>
          <w:rFonts w:hint="cs"/>
          <w:sz w:val="26"/>
          <w:szCs w:val="26"/>
          <w:rtl/>
        </w:rPr>
        <w:t>2</w:t>
      </w:r>
      <w:r w:rsidR="00F83F9B" w:rsidRPr="00844062">
        <w:rPr>
          <w:rFonts w:hint="cs"/>
          <w:sz w:val="26"/>
          <w:szCs w:val="26"/>
          <w:rtl/>
        </w:rPr>
        <w:t xml:space="preserve"> תאי</w:t>
      </w:r>
      <w:r w:rsidR="00D34BAC" w:rsidRPr="00844062">
        <w:rPr>
          <w:rFonts w:hint="cs"/>
          <w:sz w:val="26"/>
          <w:szCs w:val="26"/>
          <w:rtl/>
        </w:rPr>
        <w:t xml:space="preserve"> ש</w:t>
      </w:r>
      <w:r w:rsidR="00E06CDA" w:rsidRPr="00844062">
        <w:rPr>
          <w:rFonts w:hint="cs"/>
          <w:sz w:val="26"/>
          <w:szCs w:val="26"/>
          <w:rtl/>
        </w:rPr>
        <w:t>י</w:t>
      </w:r>
      <w:r w:rsidR="00D34BAC" w:rsidRPr="00844062">
        <w:rPr>
          <w:rFonts w:hint="cs"/>
          <w:sz w:val="26"/>
          <w:szCs w:val="26"/>
          <w:rtl/>
        </w:rPr>
        <w:t>רותים</w:t>
      </w:r>
      <w:r w:rsidR="00E06CDA" w:rsidRPr="00844062">
        <w:rPr>
          <w:rFonts w:hint="cs"/>
          <w:sz w:val="26"/>
          <w:szCs w:val="26"/>
          <w:rtl/>
        </w:rPr>
        <w:t xml:space="preserve"> </w:t>
      </w:r>
      <w:r w:rsidR="00B04E03">
        <w:rPr>
          <w:rFonts w:hint="cs"/>
          <w:sz w:val="26"/>
          <w:szCs w:val="26"/>
          <w:rtl/>
        </w:rPr>
        <w:t xml:space="preserve">(יתקבלו נקיים </w:t>
      </w:r>
      <w:r w:rsidR="00887A36">
        <w:rPr>
          <w:rFonts w:hint="cs"/>
          <w:sz w:val="26"/>
          <w:szCs w:val="26"/>
          <w:rtl/>
        </w:rPr>
        <w:t>בשעה 12:00 ומרגע זה ו</w:t>
      </w:r>
      <w:r w:rsidR="00664E82">
        <w:rPr>
          <w:rFonts w:hint="cs"/>
          <w:sz w:val="26"/>
          <w:szCs w:val="26"/>
          <w:rtl/>
        </w:rPr>
        <w:t xml:space="preserve">אילך </w:t>
      </w:r>
      <w:r w:rsidR="00951F4E">
        <w:rPr>
          <w:rFonts w:hint="cs"/>
          <w:sz w:val="26"/>
          <w:szCs w:val="26"/>
          <w:rtl/>
        </w:rPr>
        <w:t xml:space="preserve">האחריות על </w:t>
      </w:r>
      <w:r>
        <w:rPr>
          <w:rFonts w:hint="cs"/>
          <w:sz w:val="26"/>
          <w:szCs w:val="26"/>
          <w:rtl/>
        </w:rPr>
        <w:t>ה</w:t>
      </w:r>
      <w:r w:rsidR="00B04E03">
        <w:rPr>
          <w:rFonts w:hint="cs"/>
          <w:sz w:val="26"/>
          <w:szCs w:val="26"/>
          <w:rtl/>
        </w:rPr>
        <w:t>לקוח)</w:t>
      </w:r>
      <w:r w:rsidR="005D1CEE">
        <w:rPr>
          <w:rFonts w:hint="cs"/>
          <w:sz w:val="26"/>
          <w:szCs w:val="26"/>
          <w:rtl/>
        </w:rPr>
        <w:t>, מרכז המבקרים</w:t>
      </w:r>
      <w:r w:rsidR="003F020C" w:rsidRPr="00844062">
        <w:rPr>
          <w:rFonts w:hint="cs"/>
          <w:sz w:val="26"/>
          <w:szCs w:val="26"/>
          <w:rtl/>
        </w:rPr>
        <w:t xml:space="preserve"> כולל תמי4 </w:t>
      </w:r>
      <w:r w:rsidR="0053422C">
        <w:rPr>
          <w:rFonts w:hint="cs"/>
          <w:sz w:val="26"/>
          <w:szCs w:val="26"/>
          <w:rtl/>
        </w:rPr>
        <w:t>(לא ישמש כמטבח</w:t>
      </w:r>
      <w:r w:rsidR="00AF59D7">
        <w:rPr>
          <w:rFonts w:hint="cs"/>
          <w:sz w:val="26"/>
          <w:szCs w:val="26"/>
          <w:rtl/>
        </w:rPr>
        <w:t>/ מחסן</w:t>
      </w:r>
      <w:r w:rsidR="0053422C">
        <w:rPr>
          <w:rFonts w:hint="cs"/>
          <w:sz w:val="26"/>
          <w:szCs w:val="26"/>
          <w:rtl/>
        </w:rPr>
        <w:t>)</w:t>
      </w:r>
      <w:r w:rsidR="00DF3855">
        <w:rPr>
          <w:rFonts w:hint="cs"/>
          <w:sz w:val="26"/>
          <w:szCs w:val="26"/>
          <w:rtl/>
        </w:rPr>
        <w:t xml:space="preserve"> </w:t>
      </w:r>
      <w:r w:rsidR="00887A36">
        <w:rPr>
          <w:rFonts w:hint="cs"/>
          <w:sz w:val="26"/>
          <w:szCs w:val="26"/>
          <w:rtl/>
        </w:rPr>
        <w:t xml:space="preserve">          כ</w:t>
      </w:r>
      <w:r w:rsidR="0003784D">
        <w:rPr>
          <w:rFonts w:hint="cs"/>
          <w:sz w:val="26"/>
          <w:szCs w:val="26"/>
          <w:rtl/>
        </w:rPr>
        <w:t>ל הפריטים שיזוזו ע"י ה</w:t>
      </w:r>
      <w:r>
        <w:rPr>
          <w:rFonts w:hint="cs"/>
          <w:sz w:val="26"/>
          <w:szCs w:val="26"/>
          <w:rtl/>
        </w:rPr>
        <w:t>לקוח</w:t>
      </w:r>
      <w:r w:rsidR="0003784D">
        <w:rPr>
          <w:rFonts w:hint="cs"/>
          <w:sz w:val="26"/>
          <w:szCs w:val="26"/>
          <w:rtl/>
        </w:rPr>
        <w:t xml:space="preserve"> יוחזרו למקומם</w:t>
      </w:r>
      <w:r w:rsidR="00DF3855">
        <w:rPr>
          <w:rFonts w:hint="cs"/>
          <w:sz w:val="26"/>
          <w:szCs w:val="26"/>
          <w:rtl/>
        </w:rPr>
        <w:t xml:space="preserve"> המדויק</w:t>
      </w:r>
      <w:r w:rsidR="0003784D">
        <w:rPr>
          <w:rFonts w:hint="cs"/>
          <w:sz w:val="26"/>
          <w:szCs w:val="26"/>
          <w:rtl/>
        </w:rPr>
        <w:t xml:space="preserve"> בסיום הא</w:t>
      </w:r>
      <w:r w:rsidR="00DF3855">
        <w:rPr>
          <w:rFonts w:hint="cs"/>
          <w:sz w:val="26"/>
          <w:szCs w:val="26"/>
          <w:rtl/>
        </w:rPr>
        <w:t>י</w:t>
      </w:r>
      <w:r w:rsidR="0003784D">
        <w:rPr>
          <w:rFonts w:hint="cs"/>
          <w:sz w:val="26"/>
          <w:szCs w:val="26"/>
          <w:rtl/>
        </w:rPr>
        <w:t>רו</w:t>
      </w:r>
      <w:r w:rsidR="00CB0E4A">
        <w:rPr>
          <w:rFonts w:hint="cs"/>
          <w:sz w:val="26"/>
          <w:szCs w:val="26"/>
          <w:rtl/>
        </w:rPr>
        <w:t>ח</w:t>
      </w:r>
      <w:r w:rsidR="0003784D">
        <w:rPr>
          <w:rFonts w:hint="cs"/>
          <w:sz w:val="26"/>
          <w:szCs w:val="26"/>
          <w:rtl/>
        </w:rPr>
        <w:t>.</w:t>
      </w:r>
      <w:r w:rsidR="00DF3855">
        <w:rPr>
          <w:rFonts w:hint="cs"/>
          <w:sz w:val="26"/>
          <w:szCs w:val="26"/>
          <w:rtl/>
        </w:rPr>
        <w:t>(מומלץ לצלם לפני).</w:t>
      </w:r>
    </w:p>
    <w:p w14:paraId="0F32DBF8" w14:textId="1C2FBC31" w:rsidR="000D2838" w:rsidRDefault="00630D51" w:rsidP="00EB02D6">
      <w:pPr>
        <w:ind w:left="360"/>
        <w:rPr>
          <w:sz w:val="26"/>
          <w:szCs w:val="26"/>
        </w:rPr>
      </w:pPr>
      <w:r>
        <w:rPr>
          <w:rFonts w:hint="cs"/>
          <w:sz w:val="26"/>
          <w:szCs w:val="26"/>
          <w:rtl/>
        </w:rPr>
        <w:t>1</w:t>
      </w:r>
      <w:r w:rsidR="00393855">
        <w:rPr>
          <w:rFonts w:hint="cs"/>
          <w:sz w:val="26"/>
          <w:szCs w:val="26"/>
          <w:rtl/>
        </w:rPr>
        <w:t>2</w:t>
      </w:r>
      <w:r w:rsidR="003B29E7">
        <w:rPr>
          <w:rFonts w:hint="cs"/>
          <w:sz w:val="26"/>
          <w:szCs w:val="26"/>
          <w:rtl/>
        </w:rPr>
        <w:t>. השוכר יהיה אחראי לכל נזק, אובדן, קלקול או השחתה שיגרמו למושכר בתקופת השכירות, או לגופו של אדם או לרכוש כלשהו, בין אם נגרם הנזק כאמור באשמתו, רשלנותו או חוסר זהירותו של השוכר, ובין אם לאו הרי שהשוכר יהיה אחראי לתיקון נזק שיגרם למושכר כתוצאה גם של גורמים שאינם באחריות השוכר. מובהר כי אין המדובר בנזקים העשויים להגרם מכוח עליון או גורמים שאינם בשליטת השוכר.</w:t>
      </w:r>
      <w:r w:rsidR="00523934">
        <w:rPr>
          <w:rFonts w:hint="cs"/>
          <w:sz w:val="26"/>
          <w:szCs w:val="26"/>
          <w:rtl/>
        </w:rPr>
        <w:t xml:space="preserve">                                                                       </w:t>
      </w:r>
      <w:r w:rsidR="00CB5AF8">
        <w:rPr>
          <w:rFonts w:hint="cs"/>
          <w:sz w:val="26"/>
          <w:szCs w:val="26"/>
          <w:rtl/>
        </w:rPr>
        <w:t xml:space="preserve"> </w:t>
      </w:r>
      <w:r w:rsidR="00EA4FA0">
        <w:rPr>
          <w:rFonts w:hint="cs"/>
          <w:sz w:val="26"/>
          <w:szCs w:val="26"/>
          <w:rtl/>
        </w:rPr>
        <w:lastRenderedPageBreak/>
        <w:t>1</w:t>
      </w:r>
      <w:r w:rsidR="00393855">
        <w:rPr>
          <w:rFonts w:hint="cs"/>
          <w:sz w:val="26"/>
          <w:szCs w:val="26"/>
          <w:rtl/>
        </w:rPr>
        <w:t>3</w:t>
      </w:r>
      <w:r w:rsidR="0003784D">
        <w:rPr>
          <w:rFonts w:hint="cs"/>
          <w:sz w:val="26"/>
          <w:szCs w:val="26"/>
          <w:rtl/>
        </w:rPr>
        <w:t xml:space="preserve">. </w:t>
      </w:r>
      <w:r w:rsidR="00F47B7E" w:rsidRPr="00844062">
        <w:rPr>
          <w:rFonts w:hint="cs"/>
          <w:sz w:val="26"/>
          <w:szCs w:val="26"/>
          <w:rtl/>
        </w:rPr>
        <w:t xml:space="preserve">ניתן לרכוש </w:t>
      </w:r>
      <w:r w:rsidR="00A96E3D" w:rsidRPr="00844062">
        <w:rPr>
          <w:rFonts w:hint="cs"/>
          <w:sz w:val="26"/>
          <w:szCs w:val="26"/>
          <w:rtl/>
        </w:rPr>
        <w:t xml:space="preserve">מיינות היקב </w:t>
      </w:r>
      <w:r w:rsidR="00D1659F" w:rsidRPr="00844062">
        <w:rPr>
          <w:rFonts w:hint="cs"/>
          <w:sz w:val="26"/>
          <w:szCs w:val="26"/>
          <w:rtl/>
        </w:rPr>
        <w:t>ב</w:t>
      </w:r>
      <w:r w:rsidR="0082174E" w:rsidRPr="00844062">
        <w:rPr>
          <w:rFonts w:hint="cs"/>
          <w:sz w:val="26"/>
          <w:szCs w:val="26"/>
          <w:rtl/>
        </w:rPr>
        <w:t xml:space="preserve"> </w:t>
      </w:r>
      <w:r w:rsidR="00373944">
        <w:rPr>
          <w:rFonts w:hint="cs"/>
          <w:sz w:val="26"/>
          <w:szCs w:val="26"/>
          <w:rtl/>
        </w:rPr>
        <w:t>1</w:t>
      </w:r>
      <w:r w:rsidR="00E26E00">
        <w:rPr>
          <w:rFonts w:hint="cs"/>
          <w:sz w:val="26"/>
          <w:szCs w:val="26"/>
          <w:rtl/>
        </w:rPr>
        <w:t>0</w:t>
      </w:r>
      <w:r w:rsidR="0082174E" w:rsidRPr="00844062">
        <w:rPr>
          <w:rFonts w:hint="cs"/>
          <w:sz w:val="26"/>
          <w:szCs w:val="26"/>
          <w:rtl/>
        </w:rPr>
        <w:t xml:space="preserve">% הנחה מהמחירון. </w:t>
      </w:r>
      <w:r w:rsidR="00E17E10">
        <w:rPr>
          <w:rFonts w:hint="cs"/>
          <w:b/>
          <w:bCs/>
          <w:sz w:val="26"/>
          <w:szCs w:val="26"/>
          <w:rtl/>
        </w:rPr>
        <w:t>לא ניתן</w:t>
      </w:r>
      <w:r w:rsidR="00A96E3D" w:rsidRPr="00844062">
        <w:rPr>
          <w:rFonts w:hint="cs"/>
          <w:sz w:val="26"/>
          <w:szCs w:val="26"/>
          <w:rtl/>
        </w:rPr>
        <w:t xml:space="preserve"> </w:t>
      </w:r>
      <w:r w:rsidR="00A96E3D" w:rsidRPr="00FE4AEF">
        <w:rPr>
          <w:rFonts w:hint="cs"/>
          <w:b/>
          <w:bCs/>
          <w:sz w:val="26"/>
          <w:szCs w:val="26"/>
          <w:rtl/>
        </w:rPr>
        <w:t>להביא יינות מיקב אחר</w:t>
      </w:r>
      <w:r w:rsidR="00653CFC">
        <w:rPr>
          <w:rFonts w:hint="cs"/>
          <w:sz w:val="26"/>
          <w:szCs w:val="26"/>
          <w:rtl/>
        </w:rPr>
        <w:t>.</w:t>
      </w:r>
      <w:r w:rsidR="004D4165">
        <w:rPr>
          <w:rFonts w:hint="cs"/>
          <w:sz w:val="26"/>
          <w:szCs w:val="26"/>
          <w:rtl/>
        </w:rPr>
        <w:t xml:space="preserve"> </w:t>
      </w:r>
      <w:r w:rsidR="00FD5B97">
        <w:rPr>
          <w:rFonts w:hint="cs"/>
          <w:sz w:val="26"/>
          <w:szCs w:val="26"/>
          <w:rtl/>
        </w:rPr>
        <w:t xml:space="preserve">                     </w:t>
      </w:r>
      <w:r w:rsidR="006A09D2">
        <w:rPr>
          <w:rFonts w:hint="cs"/>
          <w:sz w:val="26"/>
          <w:szCs w:val="26"/>
          <w:rtl/>
        </w:rPr>
        <w:t>היקב נמצא במושב חקלאי פעיל.</w:t>
      </w:r>
      <w:r w:rsidR="00121D16">
        <w:rPr>
          <w:rFonts w:hint="cs"/>
          <w:sz w:val="26"/>
          <w:szCs w:val="26"/>
          <w:rtl/>
        </w:rPr>
        <w:t xml:space="preserve"> </w:t>
      </w:r>
    </w:p>
    <w:p w14:paraId="6484A5C9" w14:textId="77777777" w:rsidR="009E433D" w:rsidRDefault="009E433D" w:rsidP="006A09D2">
      <w:pPr>
        <w:rPr>
          <w:sz w:val="26"/>
          <w:szCs w:val="26"/>
          <w:rtl/>
        </w:rPr>
      </w:pPr>
    </w:p>
    <w:p w14:paraId="2D2D629B" w14:textId="075B6B09" w:rsidR="00D1659F" w:rsidRDefault="00905461" w:rsidP="006A09D2">
      <w:pPr>
        <w:rPr>
          <w:sz w:val="26"/>
          <w:szCs w:val="26"/>
          <w:rtl/>
        </w:rPr>
      </w:pPr>
      <w:r w:rsidRPr="00844062">
        <w:rPr>
          <w:rFonts w:hint="cs"/>
          <w:sz w:val="26"/>
          <w:szCs w:val="26"/>
          <w:rtl/>
        </w:rPr>
        <w:t>שם</w:t>
      </w:r>
      <w:r w:rsidR="0076254E" w:rsidRPr="00844062">
        <w:rPr>
          <w:rFonts w:hint="cs"/>
          <w:sz w:val="26"/>
          <w:szCs w:val="26"/>
          <w:rtl/>
        </w:rPr>
        <w:t xml:space="preserve"> הלקו</w:t>
      </w:r>
      <w:r w:rsidR="000F1E72">
        <w:rPr>
          <w:rFonts w:hint="cs"/>
          <w:sz w:val="26"/>
          <w:szCs w:val="26"/>
          <w:rtl/>
        </w:rPr>
        <w:t>ח: _____________</w:t>
      </w:r>
      <w:r w:rsidR="00D34BAC" w:rsidRPr="00844062">
        <w:rPr>
          <w:rFonts w:hint="cs"/>
          <w:sz w:val="26"/>
          <w:szCs w:val="26"/>
          <w:rtl/>
        </w:rPr>
        <w:t>___</w:t>
      </w:r>
      <w:r w:rsidR="006A09D2">
        <w:rPr>
          <w:rFonts w:hint="cs"/>
          <w:sz w:val="26"/>
          <w:szCs w:val="26"/>
          <w:rtl/>
        </w:rPr>
        <w:t>ת.ז.________</w:t>
      </w:r>
      <w:r w:rsidR="009E433D">
        <w:rPr>
          <w:rFonts w:hint="cs"/>
          <w:sz w:val="26"/>
          <w:szCs w:val="26"/>
          <w:rtl/>
        </w:rPr>
        <w:t>__</w:t>
      </w:r>
      <w:r w:rsidRPr="00844062">
        <w:rPr>
          <w:rFonts w:hint="cs"/>
          <w:sz w:val="26"/>
          <w:szCs w:val="26"/>
          <w:rtl/>
        </w:rPr>
        <w:t>__</w:t>
      </w:r>
      <w:r w:rsidR="00D34BAC" w:rsidRPr="00844062">
        <w:rPr>
          <w:rFonts w:hint="cs"/>
          <w:sz w:val="26"/>
          <w:szCs w:val="26"/>
          <w:rtl/>
        </w:rPr>
        <w:t xml:space="preserve"> </w:t>
      </w:r>
      <w:r w:rsidRPr="00844062">
        <w:rPr>
          <w:rFonts w:hint="cs"/>
          <w:sz w:val="26"/>
          <w:szCs w:val="26"/>
          <w:rtl/>
        </w:rPr>
        <w:t>חתימה__________</w:t>
      </w:r>
      <w:r w:rsidR="006A09D2">
        <w:rPr>
          <w:rFonts w:hint="cs"/>
          <w:sz w:val="26"/>
          <w:szCs w:val="26"/>
          <w:rtl/>
        </w:rPr>
        <w:t xml:space="preserve"> תאריך__</w:t>
      </w:r>
      <w:r w:rsidR="009E433D">
        <w:rPr>
          <w:rFonts w:hint="cs"/>
          <w:sz w:val="26"/>
          <w:szCs w:val="26"/>
          <w:rtl/>
        </w:rPr>
        <w:t>_</w:t>
      </w:r>
      <w:r w:rsidR="006A09D2">
        <w:rPr>
          <w:rFonts w:hint="cs"/>
          <w:sz w:val="26"/>
          <w:szCs w:val="26"/>
          <w:rtl/>
        </w:rPr>
        <w:t>____</w:t>
      </w:r>
      <w:r w:rsidR="002174D8" w:rsidRPr="00844062">
        <w:rPr>
          <w:rFonts w:hint="cs"/>
          <w:sz w:val="26"/>
          <w:szCs w:val="26"/>
          <w:rtl/>
        </w:rPr>
        <w:t xml:space="preserve">    </w:t>
      </w:r>
    </w:p>
    <w:p w14:paraId="0C8D4302" w14:textId="77777777" w:rsidR="004E371A" w:rsidRDefault="002174D8" w:rsidP="00803C6B">
      <w:pPr>
        <w:jc w:val="right"/>
        <w:rPr>
          <w:sz w:val="26"/>
          <w:szCs w:val="26"/>
          <w:rtl/>
        </w:rPr>
      </w:pPr>
      <w:r w:rsidRPr="00844062">
        <w:rPr>
          <w:rFonts w:hint="cs"/>
          <w:sz w:val="26"/>
          <w:szCs w:val="26"/>
          <w:rtl/>
        </w:rPr>
        <w:t xml:space="preserve">               </w:t>
      </w:r>
    </w:p>
    <w:p w14:paraId="412C9FE9" w14:textId="2B1CD7BD" w:rsidR="00D34BAC" w:rsidRPr="00844062" w:rsidRDefault="00803C6B" w:rsidP="00803C6B">
      <w:pPr>
        <w:jc w:val="right"/>
        <w:rPr>
          <w:sz w:val="26"/>
          <w:szCs w:val="26"/>
          <w:rtl/>
        </w:rPr>
      </w:pPr>
      <w:r w:rsidRPr="00844062">
        <w:rPr>
          <w:rFonts w:hint="cs"/>
          <w:sz w:val="26"/>
          <w:szCs w:val="26"/>
          <w:rtl/>
        </w:rPr>
        <w:t>בברכה,</w:t>
      </w:r>
      <w:r>
        <w:rPr>
          <w:rFonts w:hint="cs"/>
          <w:sz w:val="26"/>
          <w:szCs w:val="26"/>
          <w:rtl/>
        </w:rPr>
        <w:t xml:space="preserve"> עצמון ושרית </w:t>
      </w:r>
      <w:r>
        <w:rPr>
          <w:sz w:val="26"/>
          <w:szCs w:val="26"/>
          <w:rtl/>
        </w:rPr>
        <w:t>–</w:t>
      </w:r>
      <w:r>
        <w:rPr>
          <w:rFonts w:hint="cs"/>
          <w:sz w:val="26"/>
          <w:szCs w:val="26"/>
          <w:rtl/>
        </w:rPr>
        <w:t xml:space="preserve"> יקב חיטים</w:t>
      </w:r>
      <w:r w:rsidR="002174D8" w:rsidRPr="00844062">
        <w:rPr>
          <w:rFonts w:hint="cs"/>
          <w:sz w:val="26"/>
          <w:szCs w:val="26"/>
          <w:rtl/>
        </w:rPr>
        <w:t xml:space="preserve">                                                </w:t>
      </w:r>
      <w:r w:rsidR="00D34BAC" w:rsidRPr="00844062">
        <w:rPr>
          <w:rFonts w:hint="cs"/>
          <w:sz w:val="26"/>
          <w:szCs w:val="26"/>
          <w:rtl/>
        </w:rPr>
        <w:t xml:space="preserve">        </w:t>
      </w:r>
    </w:p>
    <w:sectPr w:rsidR="00D34BAC" w:rsidRPr="00844062" w:rsidSect="00E329FD">
      <w:headerReference w:type="default" r:id="rId8"/>
      <w:footerReference w:type="default" r:id="rId9"/>
      <w:pgSz w:w="11906" w:h="16838"/>
      <w:pgMar w:top="3544" w:right="991" w:bottom="1440" w:left="1276" w:header="708" w:footer="140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418B7" w14:textId="77777777" w:rsidR="00B35CDE" w:rsidRDefault="00B35CDE" w:rsidP="0022799C">
      <w:pPr>
        <w:spacing w:after="0" w:line="240" w:lineRule="auto"/>
      </w:pPr>
      <w:r>
        <w:separator/>
      </w:r>
    </w:p>
  </w:endnote>
  <w:endnote w:type="continuationSeparator" w:id="0">
    <w:p w14:paraId="713051E2" w14:textId="77777777" w:rsidR="00B35CDE" w:rsidRDefault="00B35CDE" w:rsidP="0022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B0074" w14:textId="77777777" w:rsidR="0022799C" w:rsidRDefault="0022799C">
    <w:pPr>
      <w:pStyle w:val="af9"/>
    </w:pPr>
    <w:r w:rsidRPr="0022799C">
      <w:rPr>
        <w:rFonts w:cs="Arial"/>
        <w:noProof/>
        <w:rtl/>
      </w:rPr>
      <w:drawing>
        <wp:anchor distT="0" distB="0" distL="114300" distR="114300" simplePos="0" relativeHeight="251661312" behindDoc="0" locked="0" layoutInCell="1" allowOverlap="1" wp14:anchorId="2EE45393" wp14:editId="0866F37D">
          <wp:simplePos x="0" y="0"/>
          <wp:positionH relativeFrom="margin">
            <wp:posOffset>-808795</wp:posOffset>
          </wp:positionH>
          <wp:positionV relativeFrom="margin">
            <wp:posOffset>7816752</wp:posOffset>
          </wp:positionV>
          <wp:extent cx="7551665" cy="624254"/>
          <wp:effectExtent l="19050" t="0" r="8255" b="0"/>
          <wp:wrapThrough wrapText="bothSides">
            <wp:wrapPolygon edited="0">
              <wp:start x="-54" y="0"/>
              <wp:lineTo x="-54" y="21095"/>
              <wp:lineTo x="21624" y="21095"/>
              <wp:lineTo x="21624" y="0"/>
              <wp:lineTo x="-54" y="0"/>
            </wp:wrapPolygon>
          </wp:wrapThrough>
          <wp:docPr id="6" name="Picture 2" descr="D:\AYALA לשמירה\חיטים 2015\ניירת\print\Chitim_letterhead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ALA לשמירה\חיטים 2015\ניירת\print\Chitim_letterhead_down.jpg"/>
                  <pic:cNvPicPr>
                    <a:picLocks noChangeAspect="1" noChangeArrowheads="1"/>
                  </pic:cNvPicPr>
                </pic:nvPicPr>
                <pic:blipFill>
                  <a:blip r:embed="rId1"/>
                  <a:stretch>
                    <a:fillRect/>
                  </a:stretch>
                </pic:blipFill>
                <pic:spPr bwMode="auto">
                  <a:xfrm>
                    <a:off x="0" y="0"/>
                    <a:ext cx="7554595" cy="62420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A4EF5" w14:textId="77777777" w:rsidR="00B35CDE" w:rsidRDefault="00B35CDE" w:rsidP="0022799C">
      <w:pPr>
        <w:spacing w:after="0" w:line="240" w:lineRule="auto"/>
      </w:pPr>
      <w:r>
        <w:separator/>
      </w:r>
    </w:p>
  </w:footnote>
  <w:footnote w:type="continuationSeparator" w:id="0">
    <w:p w14:paraId="1EACC58E" w14:textId="77777777" w:rsidR="00B35CDE" w:rsidRDefault="00B35CDE" w:rsidP="00227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62AF9" w14:textId="77777777" w:rsidR="0022799C" w:rsidRDefault="0022799C">
    <w:pPr>
      <w:pStyle w:val="af7"/>
    </w:pPr>
    <w:r w:rsidRPr="0022799C">
      <w:rPr>
        <w:rFonts w:cs="Arial"/>
        <w:noProof/>
        <w:rtl/>
      </w:rPr>
      <w:drawing>
        <wp:anchor distT="0" distB="0" distL="114300" distR="114300" simplePos="0" relativeHeight="251659264" behindDoc="0" locked="0" layoutInCell="1" allowOverlap="1" wp14:anchorId="575E8442" wp14:editId="6004B017">
          <wp:simplePos x="0" y="0"/>
          <wp:positionH relativeFrom="column">
            <wp:posOffset>4712970</wp:posOffset>
          </wp:positionH>
          <wp:positionV relativeFrom="paragraph">
            <wp:posOffset>-449580</wp:posOffset>
          </wp:positionV>
          <wp:extent cx="2038350" cy="2127885"/>
          <wp:effectExtent l="19050" t="0" r="0" b="0"/>
          <wp:wrapThrough wrapText="bothSides">
            <wp:wrapPolygon edited="0">
              <wp:start x="-202" y="0"/>
              <wp:lineTo x="-202" y="21465"/>
              <wp:lineTo x="21600" y="21465"/>
              <wp:lineTo x="21600" y="0"/>
              <wp:lineTo x="-202" y="0"/>
            </wp:wrapPolygon>
          </wp:wrapThrough>
          <wp:docPr id="2" name="Picture 1" descr="D:\AYALA לשמירה\חיטים 2015\ניירת\print\Chitim_letterhead_u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ALA לשמירה\חיטים 2015\ניירת\print\Chitim_letterhead_upper.jpg"/>
                  <pic:cNvPicPr>
                    <a:picLocks noChangeAspect="1" noChangeArrowheads="1"/>
                  </pic:cNvPicPr>
                </pic:nvPicPr>
                <pic:blipFill>
                  <a:blip r:embed="rId1"/>
                  <a:srcRect/>
                  <a:stretch>
                    <a:fillRect/>
                  </a:stretch>
                </pic:blipFill>
                <pic:spPr bwMode="auto">
                  <a:xfrm>
                    <a:off x="0" y="0"/>
                    <a:ext cx="2038350" cy="21278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26927"/>
    <w:multiLevelType w:val="hybridMultilevel"/>
    <w:tmpl w:val="5EFEA0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E0790"/>
    <w:multiLevelType w:val="hybridMultilevel"/>
    <w:tmpl w:val="5802D87C"/>
    <w:lvl w:ilvl="0" w:tplc="670EF90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F6352"/>
    <w:multiLevelType w:val="hybridMultilevel"/>
    <w:tmpl w:val="546C43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077F9C"/>
    <w:multiLevelType w:val="hybridMultilevel"/>
    <w:tmpl w:val="F2B0098C"/>
    <w:lvl w:ilvl="0" w:tplc="5D2E2F18">
      <w:numFmt w:val="bullet"/>
      <w:lvlText w:val="-"/>
      <w:lvlJc w:val="left"/>
      <w:pPr>
        <w:ind w:left="795" w:hanging="360"/>
      </w:pPr>
      <w:rPr>
        <w:rFonts w:ascii="Arial" w:eastAsiaTheme="minorEastAsia" w:hAnsi="Arial" w:cs="Aria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63DC3CBA"/>
    <w:multiLevelType w:val="hybridMultilevel"/>
    <w:tmpl w:val="A2146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B41C7"/>
    <w:multiLevelType w:val="hybridMultilevel"/>
    <w:tmpl w:val="5D0E5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A7247"/>
    <w:multiLevelType w:val="hybridMultilevel"/>
    <w:tmpl w:val="19BE0088"/>
    <w:lvl w:ilvl="0" w:tplc="7182F7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6424C"/>
    <w:multiLevelType w:val="hybridMultilevel"/>
    <w:tmpl w:val="5A7CC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864737">
    <w:abstractNumId w:val="4"/>
  </w:num>
  <w:num w:numId="2" w16cid:durableId="1864784780">
    <w:abstractNumId w:val="7"/>
  </w:num>
  <w:num w:numId="3" w16cid:durableId="1593854841">
    <w:abstractNumId w:val="2"/>
  </w:num>
  <w:num w:numId="4" w16cid:durableId="1703364339">
    <w:abstractNumId w:val="5"/>
  </w:num>
  <w:num w:numId="5" w16cid:durableId="2113550418">
    <w:abstractNumId w:val="0"/>
  </w:num>
  <w:num w:numId="6" w16cid:durableId="1556626920">
    <w:abstractNumId w:val="6"/>
  </w:num>
  <w:num w:numId="7" w16cid:durableId="871572272">
    <w:abstractNumId w:val="3"/>
  </w:num>
  <w:num w:numId="8" w16cid:durableId="428237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59"/>
    <w:rsid w:val="00002E3E"/>
    <w:rsid w:val="00002FC5"/>
    <w:rsid w:val="000042C0"/>
    <w:rsid w:val="00004A4C"/>
    <w:rsid w:val="00005BFF"/>
    <w:rsid w:val="00015440"/>
    <w:rsid w:val="00017F8C"/>
    <w:rsid w:val="00017FCC"/>
    <w:rsid w:val="000251C2"/>
    <w:rsid w:val="00025F70"/>
    <w:rsid w:val="00026717"/>
    <w:rsid w:val="0002790D"/>
    <w:rsid w:val="00033BD3"/>
    <w:rsid w:val="00036790"/>
    <w:rsid w:val="0003784D"/>
    <w:rsid w:val="000405B3"/>
    <w:rsid w:val="000515EC"/>
    <w:rsid w:val="00054B2F"/>
    <w:rsid w:val="000611A5"/>
    <w:rsid w:val="00064BA8"/>
    <w:rsid w:val="00071118"/>
    <w:rsid w:val="000769CD"/>
    <w:rsid w:val="000812B5"/>
    <w:rsid w:val="00083B37"/>
    <w:rsid w:val="00086D95"/>
    <w:rsid w:val="0008785C"/>
    <w:rsid w:val="00094130"/>
    <w:rsid w:val="000A0311"/>
    <w:rsid w:val="000A5C55"/>
    <w:rsid w:val="000B31E0"/>
    <w:rsid w:val="000C0BB3"/>
    <w:rsid w:val="000C3C93"/>
    <w:rsid w:val="000C4D0C"/>
    <w:rsid w:val="000D2838"/>
    <w:rsid w:val="000D2EFA"/>
    <w:rsid w:val="000F1E72"/>
    <w:rsid w:val="000F2ABC"/>
    <w:rsid w:val="000F4FDB"/>
    <w:rsid w:val="000F6A20"/>
    <w:rsid w:val="00100116"/>
    <w:rsid w:val="0010085A"/>
    <w:rsid w:val="00103E5B"/>
    <w:rsid w:val="0010436B"/>
    <w:rsid w:val="001112B8"/>
    <w:rsid w:val="00121D16"/>
    <w:rsid w:val="00137AD8"/>
    <w:rsid w:val="00140523"/>
    <w:rsid w:val="00153681"/>
    <w:rsid w:val="00156255"/>
    <w:rsid w:val="00162537"/>
    <w:rsid w:val="00174AC2"/>
    <w:rsid w:val="00174ACC"/>
    <w:rsid w:val="001770BE"/>
    <w:rsid w:val="00177CED"/>
    <w:rsid w:val="001819F9"/>
    <w:rsid w:val="00181FA8"/>
    <w:rsid w:val="00182C7C"/>
    <w:rsid w:val="00183F29"/>
    <w:rsid w:val="00184B26"/>
    <w:rsid w:val="00190EF2"/>
    <w:rsid w:val="001A4D2E"/>
    <w:rsid w:val="001A5865"/>
    <w:rsid w:val="001A5984"/>
    <w:rsid w:val="001B0770"/>
    <w:rsid w:val="001B1FD6"/>
    <w:rsid w:val="001C00FF"/>
    <w:rsid w:val="001C1C16"/>
    <w:rsid w:val="001D4C5E"/>
    <w:rsid w:val="001D51A7"/>
    <w:rsid w:val="001D7CDF"/>
    <w:rsid w:val="001E0046"/>
    <w:rsid w:val="001E0FEA"/>
    <w:rsid w:val="001F2F0C"/>
    <w:rsid w:val="002013AF"/>
    <w:rsid w:val="0020603B"/>
    <w:rsid w:val="00216D31"/>
    <w:rsid w:val="002174D8"/>
    <w:rsid w:val="0022799C"/>
    <w:rsid w:val="00232AAA"/>
    <w:rsid w:val="00233A0B"/>
    <w:rsid w:val="00240BA5"/>
    <w:rsid w:val="002411F4"/>
    <w:rsid w:val="00251A14"/>
    <w:rsid w:val="00252956"/>
    <w:rsid w:val="002558D9"/>
    <w:rsid w:val="0025596F"/>
    <w:rsid w:val="00272551"/>
    <w:rsid w:val="0027469D"/>
    <w:rsid w:val="002757A4"/>
    <w:rsid w:val="00283196"/>
    <w:rsid w:val="0029124E"/>
    <w:rsid w:val="00295BB7"/>
    <w:rsid w:val="002A576C"/>
    <w:rsid w:val="002B18F3"/>
    <w:rsid w:val="002B6E1D"/>
    <w:rsid w:val="002B7DAD"/>
    <w:rsid w:val="002D4641"/>
    <w:rsid w:val="002E6063"/>
    <w:rsid w:val="002F3C3A"/>
    <w:rsid w:val="00301D64"/>
    <w:rsid w:val="00302359"/>
    <w:rsid w:val="0030447C"/>
    <w:rsid w:val="00311560"/>
    <w:rsid w:val="003141C0"/>
    <w:rsid w:val="00314AD0"/>
    <w:rsid w:val="00321EF7"/>
    <w:rsid w:val="00330794"/>
    <w:rsid w:val="00337AF1"/>
    <w:rsid w:val="00350E32"/>
    <w:rsid w:val="00360735"/>
    <w:rsid w:val="00360A86"/>
    <w:rsid w:val="0037119B"/>
    <w:rsid w:val="00373944"/>
    <w:rsid w:val="00373AD7"/>
    <w:rsid w:val="00386AE3"/>
    <w:rsid w:val="00390CDF"/>
    <w:rsid w:val="00393855"/>
    <w:rsid w:val="00394552"/>
    <w:rsid w:val="00395C59"/>
    <w:rsid w:val="00397A59"/>
    <w:rsid w:val="003A5B90"/>
    <w:rsid w:val="003B1F0C"/>
    <w:rsid w:val="003B29E7"/>
    <w:rsid w:val="003C3B7B"/>
    <w:rsid w:val="003C5EC7"/>
    <w:rsid w:val="003C78C7"/>
    <w:rsid w:val="003D296B"/>
    <w:rsid w:val="003F020C"/>
    <w:rsid w:val="003F2660"/>
    <w:rsid w:val="003F4A3C"/>
    <w:rsid w:val="00402748"/>
    <w:rsid w:val="00405201"/>
    <w:rsid w:val="00407958"/>
    <w:rsid w:val="00407FDF"/>
    <w:rsid w:val="00423CF4"/>
    <w:rsid w:val="00432A2B"/>
    <w:rsid w:val="004372AB"/>
    <w:rsid w:val="00441101"/>
    <w:rsid w:val="004475B9"/>
    <w:rsid w:val="0045207E"/>
    <w:rsid w:val="004533A3"/>
    <w:rsid w:val="0046355A"/>
    <w:rsid w:val="004678DE"/>
    <w:rsid w:val="0047285D"/>
    <w:rsid w:val="00474559"/>
    <w:rsid w:val="00477AFD"/>
    <w:rsid w:val="004814A6"/>
    <w:rsid w:val="0048587D"/>
    <w:rsid w:val="00486390"/>
    <w:rsid w:val="004A34DC"/>
    <w:rsid w:val="004A714A"/>
    <w:rsid w:val="004B6718"/>
    <w:rsid w:val="004C090C"/>
    <w:rsid w:val="004D286A"/>
    <w:rsid w:val="004D4165"/>
    <w:rsid w:val="004E034F"/>
    <w:rsid w:val="004E26C6"/>
    <w:rsid w:val="004E31EE"/>
    <w:rsid w:val="004E371A"/>
    <w:rsid w:val="004E79D5"/>
    <w:rsid w:val="004F02D1"/>
    <w:rsid w:val="004F0962"/>
    <w:rsid w:val="004F68A0"/>
    <w:rsid w:val="00503E85"/>
    <w:rsid w:val="00505D36"/>
    <w:rsid w:val="00507851"/>
    <w:rsid w:val="00510129"/>
    <w:rsid w:val="00510F08"/>
    <w:rsid w:val="00516E46"/>
    <w:rsid w:val="00517A05"/>
    <w:rsid w:val="00521072"/>
    <w:rsid w:val="00522CDA"/>
    <w:rsid w:val="00523934"/>
    <w:rsid w:val="0053422C"/>
    <w:rsid w:val="0053584F"/>
    <w:rsid w:val="0055321E"/>
    <w:rsid w:val="00556E92"/>
    <w:rsid w:val="005645AE"/>
    <w:rsid w:val="00567A59"/>
    <w:rsid w:val="0057289C"/>
    <w:rsid w:val="005770D2"/>
    <w:rsid w:val="00585B6F"/>
    <w:rsid w:val="0058753C"/>
    <w:rsid w:val="005906C8"/>
    <w:rsid w:val="00591751"/>
    <w:rsid w:val="005A274F"/>
    <w:rsid w:val="005A3251"/>
    <w:rsid w:val="005A492B"/>
    <w:rsid w:val="005A5701"/>
    <w:rsid w:val="005C2230"/>
    <w:rsid w:val="005D1CEE"/>
    <w:rsid w:val="005D78D7"/>
    <w:rsid w:val="005F4930"/>
    <w:rsid w:val="005F6C7E"/>
    <w:rsid w:val="00602681"/>
    <w:rsid w:val="006058B7"/>
    <w:rsid w:val="00607BF3"/>
    <w:rsid w:val="00610837"/>
    <w:rsid w:val="00615972"/>
    <w:rsid w:val="00620CC4"/>
    <w:rsid w:val="00630D51"/>
    <w:rsid w:val="006326FF"/>
    <w:rsid w:val="006341B4"/>
    <w:rsid w:val="006433EA"/>
    <w:rsid w:val="00651072"/>
    <w:rsid w:val="00653CFC"/>
    <w:rsid w:val="00662FD3"/>
    <w:rsid w:val="0066338F"/>
    <w:rsid w:val="00664E82"/>
    <w:rsid w:val="006662A2"/>
    <w:rsid w:val="00667E5D"/>
    <w:rsid w:val="00674BB6"/>
    <w:rsid w:val="00676014"/>
    <w:rsid w:val="00677173"/>
    <w:rsid w:val="006928B6"/>
    <w:rsid w:val="006A09D2"/>
    <w:rsid w:val="006A1CD1"/>
    <w:rsid w:val="006A3D06"/>
    <w:rsid w:val="006A5DCC"/>
    <w:rsid w:val="006C164E"/>
    <w:rsid w:val="006C257A"/>
    <w:rsid w:val="006C6EE1"/>
    <w:rsid w:val="006C7BD3"/>
    <w:rsid w:val="006D622A"/>
    <w:rsid w:val="006E25D6"/>
    <w:rsid w:val="006E5DE4"/>
    <w:rsid w:val="006F15CF"/>
    <w:rsid w:val="006F17F9"/>
    <w:rsid w:val="00704034"/>
    <w:rsid w:val="00712361"/>
    <w:rsid w:val="00712B2A"/>
    <w:rsid w:val="00717A24"/>
    <w:rsid w:val="00720D17"/>
    <w:rsid w:val="00724624"/>
    <w:rsid w:val="00732EEF"/>
    <w:rsid w:val="0074189B"/>
    <w:rsid w:val="00747A28"/>
    <w:rsid w:val="00752140"/>
    <w:rsid w:val="0075501A"/>
    <w:rsid w:val="0075520F"/>
    <w:rsid w:val="0075757B"/>
    <w:rsid w:val="00761B0B"/>
    <w:rsid w:val="0076254E"/>
    <w:rsid w:val="00764943"/>
    <w:rsid w:val="0076663C"/>
    <w:rsid w:val="00767849"/>
    <w:rsid w:val="00771D72"/>
    <w:rsid w:val="00790B8F"/>
    <w:rsid w:val="00793238"/>
    <w:rsid w:val="00797553"/>
    <w:rsid w:val="007A4613"/>
    <w:rsid w:val="007A4ECB"/>
    <w:rsid w:val="007A74FB"/>
    <w:rsid w:val="007A7D7E"/>
    <w:rsid w:val="007B0861"/>
    <w:rsid w:val="007B0D45"/>
    <w:rsid w:val="007B2FA3"/>
    <w:rsid w:val="007B5F4A"/>
    <w:rsid w:val="007C0A48"/>
    <w:rsid w:val="007C7F46"/>
    <w:rsid w:val="007D2A1A"/>
    <w:rsid w:val="007F099C"/>
    <w:rsid w:val="007F5EA8"/>
    <w:rsid w:val="00800973"/>
    <w:rsid w:val="00803C6B"/>
    <w:rsid w:val="00810BC8"/>
    <w:rsid w:val="00810D9C"/>
    <w:rsid w:val="00812B0E"/>
    <w:rsid w:val="0082174E"/>
    <w:rsid w:val="00821F7C"/>
    <w:rsid w:val="00822B4E"/>
    <w:rsid w:val="00831BDC"/>
    <w:rsid w:val="00834C35"/>
    <w:rsid w:val="0083728F"/>
    <w:rsid w:val="0084264F"/>
    <w:rsid w:val="0084269C"/>
    <w:rsid w:val="00844062"/>
    <w:rsid w:val="008461EB"/>
    <w:rsid w:val="0085186E"/>
    <w:rsid w:val="00853E88"/>
    <w:rsid w:val="008549DB"/>
    <w:rsid w:val="008621E9"/>
    <w:rsid w:val="008656A4"/>
    <w:rsid w:val="00865805"/>
    <w:rsid w:val="0086590D"/>
    <w:rsid w:val="00867CD3"/>
    <w:rsid w:val="0087140B"/>
    <w:rsid w:val="0087398F"/>
    <w:rsid w:val="00887A36"/>
    <w:rsid w:val="00892B76"/>
    <w:rsid w:val="00894218"/>
    <w:rsid w:val="0089793E"/>
    <w:rsid w:val="008A2BCA"/>
    <w:rsid w:val="008B027A"/>
    <w:rsid w:val="008B2964"/>
    <w:rsid w:val="008B3EB1"/>
    <w:rsid w:val="008C065C"/>
    <w:rsid w:val="008D1479"/>
    <w:rsid w:val="008D217A"/>
    <w:rsid w:val="008F16AA"/>
    <w:rsid w:val="008F1A12"/>
    <w:rsid w:val="008F6493"/>
    <w:rsid w:val="00905461"/>
    <w:rsid w:val="0090707E"/>
    <w:rsid w:val="009072D7"/>
    <w:rsid w:val="00913DB1"/>
    <w:rsid w:val="00914EB3"/>
    <w:rsid w:val="009152BF"/>
    <w:rsid w:val="0092434C"/>
    <w:rsid w:val="0093755F"/>
    <w:rsid w:val="00940722"/>
    <w:rsid w:val="009464DF"/>
    <w:rsid w:val="00951F4E"/>
    <w:rsid w:val="00956669"/>
    <w:rsid w:val="0096543C"/>
    <w:rsid w:val="00971A17"/>
    <w:rsid w:val="0097717B"/>
    <w:rsid w:val="00980F28"/>
    <w:rsid w:val="009835F1"/>
    <w:rsid w:val="00984003"/>
    <w:rsid w:val="00985717"/>
    <w:rsid w:val="00993566"/>
    <w:rsid w:val="00994B95"/>
    <w:rsid w:val="009A08CF"/>
    <w:rsid w:val="009A64A5"/>
    <w:rsid w:val="009B6F44"/>
    <w:rsid w:val="009C256B"/>
    <w:rsid w:val="009E0D39"/>
    <w:rsid w:val="009E0EEA"/>
    <w:rsid w:val="009E433D"/>
    <w:rsid w:val="00A000D1"/>
    <w:rsid w:val="00A14BF8"/>
    <w:rsid w:val="00A158A8"/>
    <w:rsid w:val="00A1749E"/>
    <w:rsid w:val="00A20071"/>
    <w:rsid w:val="00A2056A"/>
    <w:rsid w:val="00A2153F"/>
    <w:rsid w:val="00A2399F"/>
    <w:rsid w:val="00A322CE"/>
    <w:rsid w:val="00A32B11"/>
    <w:rsid w:val="00A34739"/>
    <w:rsid w:val="00A355AD"/>
    <w:rsid w:val="00A3639A"/>
    <w:rsid w:val="00A41F43"/>
    <w:rsid w:val="00A45250"/>
    <w:rsid w:val="00A46597"/>
    <w:rsid w:val="00A477C8"/>
    <w:rsid w:val="00A51F54"/>
    <w:rsid w:val="00A5203E"/>
    <w:rsid w:val="00A554A4"/>
    <w:rsid w:val="00A565A1"/>
    <w:rsid w:val="00A5745C"/>
    <w:rsid w:val="00A615E1"/>
    <w:rsid w:val="00A62323"/>
    <w:rsid w:val="00A6484B"/>
    <w:rsid w:val="00A654E5"/>
    <w:rsid w:val="00A7268D"/>
    <w:rsid w:val="00A733FE"/>
    <w:rsid w:val="00A76748"/>
    <w:rsid w:val="00A845AC"/>
    <w:rsid w:val="00A87B45"/>
    <w:rsid w:val="00A87F25"/>
    <w:rsid w:val="00A96E3D"/>
    <w:rsid w:val="00AA6D35"/>
    <w:rsid w:val="00AA6F63"/>
    <w:rsid w:val="00AB11AB"/>
    <w:rsid w:val="00AB1708"/>
    <w:rsid w:val="00AB22A2"/>
    <w:rsid w:val="00AB4285"/>
    <w:rsid w:val="00AB4306"/>
    <w:rsid w:val="00AB5764"/>
    <w:rsid w:val="00AC2C7A"/>
    <w:rsid w:val="00AC6F22"/>
    <w:rsid w:val="00AD124A"/>
    <w:rsid w:val="00AD7427"/>
    <w:rsid w:val="00AD7E93"/>
    <w:rsid w:val="00AE459A"/>
    <w:rsid w:val="00AE4E70"/>
    <w:rsid w:val="00AE5436"/>
    <w:rsid w:val="00AF10FA"/>
    <w:rsid w:val="00AF1398"/>
    <w:rsid w:val="00AF59D7"/>
    <w:rsid w:val="00B04E03"/>
    <w:rsid w:val="00B17E1E"/>
    <w:rsid w:val="00B200A7"/>
    <w:rsid w:val="00B24CB8"/>
    <w:rsid w:val="00B33025"/>
    <w:rsid w:val="00B35CDE"/>
    <w:rsid w:val="00B407C8"/>
    <w:rsid w:val="00B42573"/>
    <w:rsid w:val="00B44A82"/>
    <w:rsid w:val="00B5630A"/>
    <w:rsid w:val="00B56874"/>
    <w:rsid w:val="00B5719E"/>
    <w:rsid w:val="00B62973"/>
    <w:rsid w:val="00B62BCE"/>
    <w:rsid w:val="00B67787"/>
    <w:rsid w:val="00B73E42"/>
    <w:rsid w:val="00B75696"/>
    <w:rsid w:val="00B77646"/>
    <w:rsid w:val="00B77BAF"/>
    <w:rsid w:val="00B857BE"/>
    <w:rsid w:val="00B94D31"/>
    <w:rsid w:val="00BA16C9"/>
    <w:rsid w:val="00BA7D3C"/>
    <w:rsid w:val="00BB0F9C"/>
    <w:rsid w:val="00BC6992"/>
    <w:rsid w:val="00BC75C0"/>
    <w:rsid w:val="00BD6331"/>
    <w:rsid w:val="00BE6764"/>
    <w:rsid w:val="00BF14AF"/>
    <w:rsid w:val="00BF4452"/>
    <w:rsid w:val="00C04A7A"/>
    <w:rsid w:val="00C25F4F"/>
    <w:rsid w:val="00C26143"/>
    <w:rsid w:val="00C34A5F"/>
    <w:rsid w:val="00C37510"/>
    <w:rsid w:val="00C407AC"/>
    <w:rsid w:val="00C41C88"/>
    <w:rsid w:val="00C41F62"/>
    <w:rsid w:val="00C464B5"/>
    <w:rsid w:val="00C47AD2"/>
    <w:rsid w:val="00C50A38"/>
    <w:rsid w:val="00C52BC7"/>
    <w:rsid w:val="00C543C6"/>
    <w:rsid w:val="00C649E1"/>
    <w:rsid w:val="00C64A9C"/>
    <w:rsid w:val="00C67A7F"/>
    <w:rsid w:val="00C72A39"/>
    <w:rsid w:val="00C84E55"/>
    <w:rsid w:val="00C86411"/>
    <w:rsid w:val="00C922EA"/>
    <w:rsid w:val="00C92763"/>
    <w:rsid w:val="00C9390A"/>
    <w:rsid w:val="00C959B2"/>
    <w:rsid w:val="00CA216F"/>
    <w:rsid w:val="00CA29AB"/>
    <w:rsid w:val="00CB09F9"/>
    <w:rsid w:val="00CB0E4A"/>
    <w:rsid w:val="00CB2E1C"/>
    <w:rsid w:val="00CB4D0C"/>
    <w:rsid w:val="00CB5457"/>
    <w:rsid w:val="00CB5AF8"/>
    <w:rsid w:val="00CC1AC8"/>
    <w:rsid w:val="00CC592A"/>
    <w:rsid w:val="00CC74C8"/>
    <w:rsid w:val="00CD29E9"/>
    <w:rsid w:val="00CD6A01"/>
    <w:rsid w:val="00CF20E3"/>
    <w:rsid w:val="00CF4617"/>
    <w:rsid w:val="00D01AF7"/>
    <w:rsid w:val="00D0243F"/>
    <w:rsid w:val="00D1659F"/>
    <w:rsid w:val="00D2119E"/>
    <w:rsid w:val="00D229AF"/>
    <w:rsid w:val="00D275B9"/>
    <w:rsid w:val="00D34BAC"/>
    <w:rsid w:val="00D50A66"/>
    <w:rsid w:val="00D54C7E"/>
    <w:rsid w:val="00D56497"/>
    <w:rsid w:val="00D6786B"/>
    <w:rsid w:val="00D70166"/>
    <w:rsid w:val="00D74336"/>
    <w:rsid w:val="00D74960"/>
    <w:rsid w:val="00D76899"/>
    <w:rsid w:val="00D87C06"/>
    <w:rsid w:val="00D937B4"/>
    <w:rsid w:val="00DA35F0"/>
    <w:rsid w:val="00DA7620"/>
    <w:rsid w:val="00DB3BEA"/>
    <w:rsid w:val="00DC0A66"/>
    <w:rsid w:val="00DC43D6"/>
    <w:rsid w:val="00DC56C4"/>
    <w:rsid w:val="00DC6F26"/>
    <w:rsid w:val="00DD44C9"/>
    <w:rsid w:val="00DE2708"/>
    <w:rsid w:val="00DF19D7"/>
    <w:rsid w:val="00DF3855"/>
    <w:rsid w:val="00DF784A"/>
    <w:rsid w:val="00E03403"/>
    <w:rsid w:val="00E06CDA"/>
    <w:rsid w:val="00E146D8"/>
    <w:rsid w:val="00E17E10"/>
    <w:rsid w:val="00E21F8D"/>
    <w:rsid w:val="00E23C42"/>
    <w:rsid w:val="00E25D85"/>
    <w:rsid w:val="00E26E00"/>
    <w:rsid w:val="00E329FD"/>
    <w:rsid w:val="00E35427"/>
    <w:rsid w:val="00E35BC8"/>
    <w:rsid w:val="00E41644"/>
    <w:rsid w:val="00E52B24"/>
    <w:rsid w:val="00E53D67"/>
    <w:rsid w:val="00E55178"/>
    <w:rsid w:val="00E60F5D"/>
    <w:rsid w:val="00E628AE"/>
    <w:rsid w:val="00E63705"/>
    <w:rsid w:val="00E758EE"/>
    <w:rsid w:val="00E82E1F"/>
    <w:rsid w:val="00E8418C"/>
    <w:rsid w:val="00E866A5"/>
    <w:rsid w:val="00E8698B"/>
    <w:rsid w:val="00E87307"/>
    <w:rsid w:val="00E8736A"/>
    <w:rsid w:val="00E92B1F"/>
    <w:rsid w:val="00E972E3"/>
    <w:rsid w:val="00EA4237"/>
    <w:rsid w:val="00EA4FA0"/>
    <w:rsid w:val="00EA6C6C"/>
    <w:rsid w:val="00EB02D6"/>
    <w:rsid w:val="00EB287A"/>
    <w:rsid w:val="00EC13E4"/>
    <w:rsid w:val="00EC1805"/>
    <w:rsid w:val="00EC670E"/>
    <w:rsid w:val="00ED0654"/>
    <w:rsid w:val="00EF1EAD"/>
    <w:rsid w:val="00EF79F4"/>
    <w:rsid w:val="00F06EF7"/>
    <w:rsid w:val="00F108B6"/>
    <w:rsid w:val="00F12B45"/>
    <w:rsid w:val="00F17C3B"/>
    <w:rsid w:val="00F20E52"/>
    <w:rsid w:val="00F24007"/>
    <w:rsid w:val="00F26D89"/>
    <w:rsid w:val="00F27648"/>
    <w:rsid w:val="00F32ECC"/>
    <w:rsid w:val="00F35CDF"/>
    <w:rsid w:val="00F41014"/>
    <w:rsid w:val="00F42E06"/>
    <w:rsid w:val="00F449F3"/>
    <w:rsid w:val="00F46A9B"/>
    <w:rsid w:val="00F47B7E"/>
    <w:rsid w:val="00F5449E"/>
    <w:rsid w:val="00F6337B"/>
    <w:rsid w:val="00F678D8"/>
    <w:rsid w:val="00F72386"/>
    <w:rsid w:val="00F75C15"/>
    <w:rsid w:val="00F809D7"/>
    <w:rsid w:val="00F8381B"/>
    <w:rsid w:val="00F83F9B"/>
    <w:rsid w:val="00F864E3"/>
    <w:rsid w:val="00F93A8D"/>
    <w:rsid w:val="00F959DE"/>
    <w:rsid w:val="00FA1F8F"/>
    <w:rsid w:val="00FA5DFD"/>
    <w:rsid w:val="00FB0103"/>
    <w:rsid w:val="00FB22FB"/>
    <w:rsid w:val="00FB31B5"/>
    <w:rsid w:val="00FB31DF"/>
    <w:rsid w:val="00FB43CF"/>
    <w:rsid w:val="00FC03D2"/>
    <w:rsid w:val="00FC0B49"/>
    <w:rsid w:val="00FC46FE"/>
    <w:rsid w:val="00FC5DDE"/>
    <w:rsid w:val="00FD0CCB"/>
    <w:rsid w:val="00FD5B97"/>
    <w:rsid w:val="00FE3ACB"/>
    <w:rsid w:val="00FE4AEF"/>
    <w:rsid w:val="00FE6BE0"/>
    <w:rsid w:val="00FF1C5C"/>
    <w:rsid w:val="00FF4F0B"/>
    <w:rsid w:val="00FF54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137D8"/>
  <w15:docId w15:val="{21F416C6-67D5-4DC0-B9B8-6380B767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2799C"/>
    <w:pPr>
      <w:bidi w:val="0"/>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22799C"/>
    <w:pPr>
      <w:bidi w:val="0"/>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22799C"/>
    <w:pPr>
      <w:bidi w:val="0"/>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22799C"/>
    <w:pPr>
      <w:bidi w:val="0"/>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22799C"/>
    <w:pPr>
      <w:bidi w:val="0"/>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22799C"/>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22799C"/>
    <w:pPr>
      <w:bidi w:val="0"/>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22799C"/>
    <w:pPr>
      <w:bidi w:val="0"/>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22799C"/>
    <w:pPr>
      <w:bidi w:val="0"/>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799C"/>
    <w:rPr>
      <w:rFonts w:asciiTheme="majorHAnsi" w:eastAsiaTheme="majorEastAsia" w:hAnsiTheme="majorHAnsi" w:cstheme="majorBidi"/>
      <w:b/>
      <w:bCs/>
      <w:sz w:val="28"/>
      <w:szCs w:val="28"/>
    </w:rPr>
  </w:style>
  <w:style w:type="character" w:customStyle="1" w:styleId="20">
    <w:name w:val="כותרת 2 תו"/>
    <w:basedOn w:val="a0"/>
    <w:link w:val="2"/>
    <w:uiPriority w:val="9"/>
    <w:semiHidden/>
    <w:rsid w:val="0022799C"/>
    <w:rPr>
      <w:rFonts w:asciiTheme="majorHAnsi" w:eastAsiaTheme="majorEastAsia" w:hAnsiTheme="majorHAnsi" w:cstheme="majorBidi"/>
      <w:b/>
      <w:bCs/>
      <w:sz w:val="26"/>
      <w:szCs w:val="26"/>
    </w:rPr>
  </w:style>
  <w:style w:type="character" w:customStyle="1" w:styleId="30">
    <w:name w:val="כותרת 3 תו"/>
    <w:basedOn w:val="a0"/>
    <w:link w:val="3"/>
    <w:uiPriority w:val="9"/>
    <w:rsid w:val="0022799C"/>
    <w:rPr>
      <w:rFonts w:asciiTheme="majorHAnsi" w:eastAsiaTheme="majorEastAsia" w:hAnsiTheme="majorHAnsi" w:cstheme="majorBidi"/>
      <w:b/>
      <w:bCs/>
    </w:rPr>
  </w:style>
  <w:style w:type="character" w:customStyle="1" w:styleId="40">
    <w:name w:val="כותרת 4 תו"/>
    <w:basedOn w:val="a0"/>
    <w:link w:val="4"/>
    <w:uiPriority w:val="9"/>
    <w:semiHidden/>
    <w:rsid w:val="0022799C"/>
    <w:rPr>
      <w:rFonts w:asciiTheme="majorHAnsi" w:eastAsiaTheme="majorEastAsia" w:hAnsiTheme="majorHAnsi" w:cstheme="majorBidi"/>
      <w:b/>
      <w:bCs/>
      <w:i/>
      <w:iCs/>
    </w:rPr>
  </w:style>
  <w:style w:type="character" w:customStyle="1" w:styleId="50">
    <w:name w:val="כותרת 5 תו"/>
    <w:basedOn w:val="a0"/>
    <w:link w:val="5"/>
    <w:uiPriority w:val="9"/>
    <w:semiHidden/>
    <w:rsid w:val="0022799C"/>
    <w:rPr>
      <w:rFonts w:asciiTheme="majorHAnsi" w:eastAsiaTheme="majorEastAsia" w:hAnsiTheme="majorHAnsi" w:cstheme="majorBidi"/>
      <w:b/>
      <w:bCs/>
      <w:color w:val="7F7F7F" w:themeColor="text1" w:themeTint="80"/>
    </w:rPr>
  </w:style>
  <w:style w:type="character" w:customStyle="1" w:styleId="60">
    <w:name w:val="כותרת 6 תו"/>
    <w:basedOn w:val="a0"/>
    <w:link w:val="6"/>
    <w:uiPriority w:val="9"/>
    <w:semiHidden/>
    <w:rsid w:val="0022799C"/>
    <w:rPr>
      <w:rFonts w:asciiTheme="majorHAnsi" w:eastAsiaTheme="majorEastAsia" w:hAnsiTheme="majorHAnsi" w:cstheme="majorBidi"/>
      <w:b/>
      <w:bCs/>
      <w:i/>
      <w:iCs/>
      <w:color w:val="7F7F7F" w:themeColor="text1" w:themeTint="80"/>
    </w:rPr>
  </w:style>
  <w:style w:type="character" w:customStyle="1" w:styleId="70">
    <w:name w:val="כותרת 7 תו"/>
    <w:basedOn w:val="a0"/>
    <w:link w:val="7"/>
    <w:uiPriority w:val="9"/>
    <w:semiHidden/>
    <w:rsid w:val="0022799C"/>
    <w:rPr>
      <w:rFonts w:asciiTheme="majorHAnsi" w:eastAsiaTheme="majorEastAsia" w:hAnsiTheme="majorHAnsi" w:cstheme="majorBidi"/>
      <w:i/>
      <w:iCs/>
    </w:rPr>
  </w:style>
  <w:style w:type="character" w:customStyle="1" w:styleId="80">
    <w:name w:val="כותרת 8 תו"/>
    <w:basedOn w:val="a0"/>
    <w:link w:val="8"/>
    <w:uiPriority w:val="9"/>
    <w:semiHidden/>
    <w:rsid w:val="0022799C"/>
    <w:rPr>
      <w:rFonts w:asciiTheme="majorHAnsi" w:eastAsiaTheme="majorEastAsia" w:hAnsiTheme="majorHAnsi" w:cstheme="majorBidi"/>
      <w:sz w:val="20"/>
      <w:szCs w:val="20"/>
    </w:rPr>
  </w:style>
  <w:style w:type="character" w:customStyle="1" w:styleId="90">
    <w:name w:val="כותרת 9 תו"/>
    <w:basedOn w:val="a0"/>
    <w:link w:val="9"/>
    <w:uiPriority w:val="9"/>
    <w:semiHidden/>
    <w:rsid w:val="0022799C"/>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22799C"/>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a4">
    <w:name w:val="כותרת טקסט תו"/>
    <w:basedOn w:val="a0"/>
    <w:link w:val="a3"/>
    <w:uiPriority w:val="10"/>
    <w:rsid w:val="0022799C"/>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22799C"/>
    <w:pPr>
      <w:bidi w:val="0"/>
      <w:spacing w:after="600"/>
    </w:pPr>
    <w:rPr>
      <w:rFonts w:asciiTheme="majorHAnsi" w:eastAsiaTheme="majorEastAsia" w:hAnsiTheme="majorHAnsi" w:cstheme="majorBidi"/>
      <w:i/>
      <w:iCs/>
      <w:spacing w:val="13"/>
      <w:sz w:val="24"/>
      <w:szCs w:val="24"/>
    </w:rPr>
  </w:style>
  <w:style w:type="character" w:customStyle="1" w:styleId="a6">
    <w:name w:val="כותרת משנה תו"/>
    <w:basedOn w:val="a0"/>
    <w:link w:val="a5"/>
    <w:uiPriority w:val="11"/>
    <w:rsid w:val="0022799C"/>
    <w:rPr>
      <w:rFonts w:asciiTheme="majorHAnsi" w:eastAsiaTheme="majorEastAsia" w:hAnsiTheme="majorHAnsi" w:cstheme="majorBidi"/>
      <w:i/>
      <w:iCs/>
      <w:spacing w:val="13"/>
      <w:sz w:val="24"/>
      <w:szCs w:val="24"/>
    </w:rPr>
  </w:style>
  <w:style w:type="character" w:styleId="a7">
    <w:name w:val="Strong"/>
    <w:uiPriority w:val="22"/>
    <w:qFormat/>
    <w:rsid w:val="0022799C"/>
    <w:rPr>
      <w:b/>
      <w:bCs/>
    </w:rPr>
  </w:style>
  <w:style w:type="character" w:styleId="a8">
    <w:name w:val="Emphasis"/>
    <w:uiPriority w:val="20"/>
    <w:qFormat/>
    <w:rsid w:val="0022799C"/>
    <w:rPr>
      <w:b/>
      <w:bCs/>
      <w:i/>
      <w:iCs/>
      <w:spacing w:val="10"/>
      <w:bdr w:val="none" w:sz="0" w:space="0" w:color="auto"/>
      <w:shd w:val="clear" w:color="auto" w:fill="auto"/>
    </w:rPr>
  </w:style>
  <w:style w:type="paragraph" w:styleId="a9">
    <w:name w:val="No Spacing"/>
    <w:basedOn w:val="a"/>
    <w:uiPriority w:val="1"/>
    <w:qFormat/>
    <w:rsid w:val="0022799C"/>
    <w:pPr>
      <w:bidi w:val="0"/>
      <w:spacing w:after="0" w:line="240" w:lineRule="auto"/>
    </w:pPr>
  </w:style>
  <w:style w:type="paragraph" w:styleId="aa">
    <w:name w:val="List Paragraph"/>
    <w:basedOn w:val="a"/>
    <w:uiPriority w:val="34"/>
    <w:qFormat/>
    <w:rsid w:val="0022799C"/>
    <w:pPr>
      <w:bidi w:val="0"/>
      <w:ind w:left="720"/>
      <w:contextualSpacing/>
    </w:pPr>
  </w:style>
  <w:style w:type="paragraph" w:styleId="ab">
    <w:name w:val="Quote"/>
    <w:basedOn w:val="a"/>
    <w:next w:val="a"/>
    <w:link w:val="ac"/>
    <w:uiPriority w:val="29"/>
    <w:qFormat/>
    <w:rsid w:val="0022799C"/>
    <w:pPr>
      <w:bidi w:val="0"/>
      <w:spacing w:before="200" w:after="0"/>
      <w:ind w:left="360" w:right="360"/>
    </w:pPr>
    <w:rPr>
      <w:i/>
      <w:iCs/>
    </w:rPr>
  </w:style>
  <w:style w:type="character" w:customStyle="1" w:styleId="ac">
    <w:name w:val="ציטוט תו"/>
    <w:basedOn w:val="a0"/>
    <w:link w:val="ab"/>
    <w:uiPriority w:val="29"/>
    <w:rsid w:val="0022799C"/>
    <w:rPr>
      <w:i/>
      <w:iCs/>
    </w:rPr>
  </w:style>
  <w:style w:type="paragraph" w:styleId="ad">
    <w:name w:val="Intense Quote"/>
    <w:basedOn w:val="a"/>
    <w:next w:val="a"/>
    <w:link w:val="ae"/>
    <w:uiPriority w:val="30"/>
    <w:qFormat/>
    <w:rsid w:val="0022799C"/>
    <w:pPr>
      <w:pBdr>
        <w:bottom w:val="single" w:sz="4" w:space="1" w:color="auto"/>
      </w:pBdr>
      <w:bidi w:val="0"/>
      <w:spacing w:before="200" w:after="280"/>
      <w:ind w:left="1008" w:right="1152"/>
      <w:jc w:val="both"/>
    </w:pPr>
    <w:rPr>
      <w:b/>
      <w:bCs/>
      <w:i/>
      <w:iCs/>
    </w:rPr>
  </w:style>
  <w:style w:type="character" w:customStyle="1" w:styleId="ae">
    <w:name w:val="ציטוט חזק תו"/>
    <w:basedOn w:val="a0"/>
    <w:link w:val="ad"/>
    <w:uiPriority w:val="30"/>
    <w:rsid w:val="0022799C"/>
    <w:rPr>
      <w:b/>
      <w:bCs/>
      <w:i/>
      <w:iCs/>
    </w:rPr>
  </w:style>
  <w:style w:type="character" w:styleId="af">
    <w:name w:val="Subtle Emphasis"/>
    <w:uiPriority w:val="19"/>
    <w:qFormat/>
    <w:rsid w:val="0022799C"/>
    <w:rPr>
      <w:i/>
      <w:iCs/>
    </w:rPr>
  </w:style>
  <w:style w:type="character" w:styleId="af0">
    <w:name w:val="Intense Emphasis"/>
    <w:uiPriority w:val="21"/>
    <w:qFormat/>
    <w:rsid w:val="0022799C"/>
    <w:rPr>
      <w:b/>
      <w:bCs/>
    </w:rPr>
  </w:style>
  <w:style w:type="character" w:styleId="af1">
    <w:name w:val="Subtle Reference"/>
    <w:uiPriority w:val="31"/>
    <w:qFormat/>
    <w:rsid w:val="0022799C"/>
    <w:rPr>
      <w:smallCaps/>
    </w:rPr>
  </w:style>
  <w:style w:type="character" w:styleId="af2">
    <w:name w:val="Intense Reference"/>
    <w:uiPriority w:val="32"/>
    <w:qFormat/>
    <w:rsid w:val="0022799C"/>
    <w:rPr>
      <w:smallCaps/>
      <w:spacing w:val="5"/>
      <w:u w:val="single"/>
    </w:rPr>
  </w:style>
  <w:style w:type="character" w:styleId="af3">
    <w:name w:val="Book Title"/>
    <w:uiPriority w:val="33"/>
    <w:qFormat/>
    <w:rsid w:val="0022799C"/>
    <w:rPr>
      <w:i/>
      <w:iCs/>
      <w:smallCaps/>
      <w:spacing w:val="5"/>
    </w:rPr>
  </w:style>
  <w:style w:type="paragraph" w:styleId="af4">
    <w:name w:val="TOC Heading"/>
    <w:basedOn w:val="1"/>
    <w:next w:val="a"/>
    <w:uiPriority w:val="39"/>
    <w:semiHidden/>
    <w:unhideWhenUsed/>
    <w:qFormat/>
    <w:rsid w:val="0022799C"/>
    <w:pPr>
      <w:outlineLvl w:val="9"/>
    </w:pPr>
  </w:style>
  <w:style w:type="paragraph" w:styleId="af5">
    <w:name w:val="Balloon Text"/>
    <w:basedOn w:val="a"/>
    <w:link w:val="af6"/>
    <w:uiPriority w:val="99"/>
    <w:semiHidden/>
    <w:unhideWhenUsed/>
    <w:rsid w:val="0022799C"/>
    <w:pPr>
      <w:spacing w:after="0" w:line="240" w:lineRule="auto"/>
    </w:pPr>
    <w:rPr>
      <w:rFonts w:ascii="Tahoma" w:hAnsi="Tahoma" w:cs="Tahoma"/>
      <w:sz w:val="16"/>
      <w:szCs w:val="16"/>
    </w:rPr>
  </w:style>
  <w:style w:type="character" w:customStyle="1" w:styleId="af6">
    <w:name w:val="טקסט בלונים תו"/>
    <w:basedOn w:val="a0"/>
    <w:link w:val="af5"/>
    <w:uiPriority w:val="99"/>
    <w:semiHidden/>
    <w:rsid w:val="0022799C"/>
    <w:rPr>
      <w:rFonts w:ascii="Tahoma" w:hAnsi="Tahoma" w:cs="Tahoma"/>
      <w:sz w:val="16"/>
      <w:szCs w:val="16"/>
    </w:rPr>
  </w:style>
  <w:style w:type="paragraph" w:styleId="af7">
    <w:name w:val="header"/>
    <w:basedOn w:val="a"/>
    <w:link w:val="af8"/>
    <w:uiPriority w:val="99"/>
    <w:semiHidden/>
    <w:unhideWhenUsed/>
    <w:rsid w:val="0022799C"/>
    <w:pPr>
      <w:tabs>
        <w:tab w:val="center" w:pos="4153"/>
        <w:tab w:val="right" w:pos="8306"/>
      </w:tabs>
      <w:spacing w:after="0" w:line="240" w:lineRule="auto"/>
    </w:pPr>
  </w:style>
  <w:style w:type="character" w:customStyle="1" w:styleId="af8">
    <w:name w:val="כותרת עליונה תו"/>
    <w:basedOn w:val="a0"/>
    <w:link w:val="af7"/>
    <w:uiPriority w:val="99"/>
    <w:semiHidden/>
    <w:rsid w:val="0022799C"/>
  </w:style>
  <w:style w:type="paragraph" w:styleId="af9">
    <w:name w:val="footer"/>
    <w:basedOn w:val="a"/>
    <w:link w:val="afa"/>
    <w:uiPriority w:val="99"/>
    <w:semiHidden/>
    <w:unhideWhenUsed/>
    <w:rsid w:val="0022799C"/>
    <w:pPr>
      <w:tabs>
        <w:tab w:val="center" w:pos="4153"/>
        <w:tab w:val="right" w:pos="8306"/>
      </w:tabs>
      <w:spacing w:after="0" w:line="240" w:lineRule="auto"/>
    </w:pPr>
  </w:style>
  <w:style w:type="character" w:customStyle="1" w:styleId="afa">
    <w:name w:val="כותרת תחתונה תו"/>
    <w:basedOn w:val="a0"/>
    <w:link w:val="af9"/>
    <w:uiPriority w:val="99"/>
    <w:semiHidden/>
    <w:rsid w:val="00227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Windows\Temporary%20Internet%20Files\Content.Outlook\XNPMJ3Z3\CHITIM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50421-7AC4-4B92-B7F4-FB1AD8E4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CHITIM_LETTERHEAD.dotx</Template>
  <TotalTime>17</TotalTime>
  <Pages>2</Pages>
  <Words>431</Words>
  <Characters>2157</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7</cp:revision>
  <cp:lastPrinted>2025-07-31T09:41:00Z</cp:lastPrinted>
  <dcterms:created xsi:type="dcterms:W3CDTF">2025-08-18T12:31:00Z</dcterms:created>
  <dcterms:modified xsi:type="dcterms:W3CDTF">2025-08-18T12:47:00Z</dcterms:modified>
</cp:coreProperties>
</file>