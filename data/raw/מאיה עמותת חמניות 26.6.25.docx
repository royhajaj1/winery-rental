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445FDDC" w:rsidR="00C57D12" w:rsidRPr="009632DD" w:rsidRDefault="00ED1087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26.6.25</w:t>
      </w:r>
    </w:p>
    <w:p w14:paraId="7915913D" w14:textId="3772405C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ED1087">
        <w:rPr>
          <w:rFonts w:cs="Arial" w:hint="cs"/>
          <w:b/>
          <w:bCs/>
          <w:sz w:val="26"/>
          <w:szCs w:val="26"/>
          <w:rtl/>
        </w:rPr>
        <w:t xml:space="preserve">מאיה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ED1087">
        <w:rPr>
          <w:rFonts w:cs="Arial" w:hint="cs"/>
          <w:b/>
          <w:bCs/>
          <w:sz w:val="26"/>
          <w:szCs w:val="26"/>
          <w:rtl/>
        </w:rPr>
        <w:t>עמותת חמניות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1863347D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ED1087">
        <w:rPr>
          <w:rFonts w:cs="Arial" w:hint="cs"/>
          <w:b/>
          <w:bCs/>
          <w:sz w:val="26"/>
          <w:szCs w:val="26"/>
          <w:rtl/>
        </w:rPr>
        <w:t>8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ED1087">
        <w:rPr>
          <w:rFonts w:hint="cs"/>
          <w:b/>
          <w:bCs/>
          <w:sz w:val="26"/>
          <w:szCs w:val="26"/>
          <w:rtl/>
        </w:rPr>
        <w:t>אמצע שבוע ביולי/אוגוסט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ED1087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8A39CF">
        <w:rPr>
          <w:rFonts w:hint="cs"/>
          <w:b/>
          <w:bCs/>
          <w:sz w:val="26"/>
          <w:szCs w:val="26"/>
          <w:rtl/>
        </w:rPr>
        <w:t>6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6D5BAC29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24739D">
        <w:rPr>
          <w:rFonts w:ascii="Arial" w:hAnsi="Arial" w:cs="Arial" w:hint="cs"/>
          <w:sz w:val="26"/>
          <w:szCs w:val="26"/>
          <w:rtl/>
        </w:rPr>
        <w:t xml:space="preserve"> ועוגיות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4EB16616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ED1087">
        <w:rPr>
          <w:rFonts w:ascii="Arial" w:hAnsi="Arial" w:cs="Arial" w:hint="cs"/>
          <w:b/>
          <w:bCs/>
          <w:sz w:val="26"/>
          <w:szCs w:val="26"/>
          <w:u w:val="single"/>
          <w:rtl/>
        </w:rPr>
        <w:t>7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2AAF1B58" w14:textId="77777777" w:rsidR="000B3020" w:rsidRDefault="00C57D12" w:rsidP="000B3020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</w:t>
      </w:r>
    </w:p>
    <w:p w14:paraId="105D6105" w14:textId="63F9636A" w:rsidR="00C57D12" w:rsidRPr="000B3020" w:rsidRDefault="00C57D12" w:rsidP="000B3020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rtl/>
        </w:rPr>
      </w:pPr>
      <w:r w:rsidRPr="000B3020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bookmarkEnd w:id="0"/>
      <w:r w:rsidRPr="000B3020">
        <w:rPr>
          <w:rFonts w:hint="cs"/>
          <w:sz w:val="24"/>
          <w:szCs w:val="24"/>
          <w:rtl/>
        </w:rPr>
        <w:t>סיור</w:t>
      </w:r>
      <w:r w:rsidRPr="000B3020">
        <w:rPr>
          <w:sz w:val="24"/>
          <w:szCs w:val="24"/>
          <w:rtl/>
        </w:rPr>
        <w:t xml:space="preserve"> בכרם</w:t>
      </w:r>
      <w:r w:rsidRPr="000B3020">
        <w:rPr>
          <w:rFonts w:hint="cs"/>
          <w:sz w:val="24"/>
          <w:szCs w:val="24"/>
          <w:rtl/>
        </w:rPr>
        <w:t xml:space="preserve"> ע"י הכורם - יינן היקב הכולל </w:t>
      </w:r>
      <w:r w:rsidRPr="000B3020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0B3020">
        <w:rPr>
          <w:rFonts w:hint="cs"/>
          <w:sz w:val="24"/>
          <w:szCs w:val="24"/>
          <w:rtl/>
        </w:rPr>
        <w:t>מיינות היקב, שיח פתוח לשאלות.</w:t>
      </w:r>
      <w:r w:rsidR="000B3020">
        <w:rPr>
          <w:rFonts w:hint="cs"/>
          <w:sz w:val="24"/>
          <w:szCs w:val="24"/>
          <w:rtl/>
        </w:rPr>
        <w:t>(כשעה)</w:t>
      </w:r>
      <w:r w:rsidR="004D1545">
        <w:rPr>
          <w:rFonts w:hint="cs"/>
          <w:sz w:val="24"/>
          <w:szCs w:val="24"/>
          <w:rtl/>
        </w:rPr>
        <w:t xml:space="preserve">.                                                                              </w:t>
      </w:r>
      <w:r w:rsidRPr="000B3020">
        <w:rPr>
          <w:rFonts w:hint="cs"/>
          <w:sz w:val="24"/>
          <w:szCs w:val="24"/>
          <w:rtl/>
        </w:rPr>
        <w:t xml:space="preserve"> </w:t>
      </w:r>
      <w:r w:rsidR="000B3020">
        <w:rPr>
          <w:rFonts w:hint="cs"/>
          <w:b/>
          <w:bCs/>
          <w:sz w:val="24"/>
          <w:szCs w:val="24"/>
          <w:u w:val="single"/>
          <w:rtl/>
        </w:rPr>
        <w:t>עלות</w:t>
      </w:r>
      <w:r w:rsidRPr="000B3020">
        <w:rPr>
          <w:rFonts w:hint="cs"/>
          <w:b/>
          <w:bCs/>
          <w:sz w:val="24"/>
          <w:szCs w:val="24"/>
          <w:u w:val="single"/>
          <w:rtl/>
        </w:rPr>
        <w:t xml:space="preserve"> - 1,</w:t>
      </w:r>
      <w:r w:rsidR="00ED1087" w:rsidRPr="000B3020">
        <w:rPr>
          <w:rFonts w:hint="cs"/>
          <w:b/>
          <w:bCs/>
          <w:sz w:val="24"/>
          <w:szCs w:val="24"/>
          <w:u w:val="single"/>
          <w:rtl/>
        </w:rPr>
        <w:t>0</w:t>
      </w:r>
      <w:r w:rsidRPr="000B3020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0B3020">
        <w:rPr>
          <w:rFonts w:hint="cs"/>
          <w:b/>
          <w:bCs/>
          <w:sz w:val="24"/>
          <w:szCs w:val="24"/>
          <w:rtl/>
        </w:rPr>
        <w:t>.</w:t>
      </w:r>
    </w:p>
    <w:p w14:paraId="4BA0443F" w14:textId="77777777" w:rsidR="00E736C1" w:rsidRDefault="00E736C1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B4E68" w14:textId="77777777" w:rsidR="00CC468C" w:rsidRDefault="00CC468C" w:rsidP="0022799C">
      <w:pPr>
        <w:spacing w:after="0" w:line="240" w:lineRule="auto"/>
      </w:pPr>
      <w:r>
        <w:separator/>
      </w:r>
    </w:p>
  </w:endnote>
  <w:endnote w:type="continuationSeparator" w:id="0">
    <w:p w14:paraId="771D9BFE" w14:textId="77777777" w:rsidR="00CC468C" w:rsidRDefault="00CC468C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6222A" w14:textId="77777777" w:rsidR="00CC468C" w:rsidRDefault="00CC468C" w:rsidP="0022799C">
      <w:pPr>
        <w:spacing w:after="0" w:line="240" w:lineRule="auto"/>
      </w:pPr>
      <w:r>
        <w:separator/>
      </w:r>
    </w:p>
  </w:footnote>
  <w:footnote w:type="continuationSeparator" w:id="0">
    <w:p w14:paraId="39D8BD02" w14:textId="77777777" w:rsidR="00CC468C" w:rsidRDefault="00CC468C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272"/>
    <w:rsid w:val="004C1E1E"/>
    <w:rsid w:val="004D02D2"/>
    <w:rsid w:val="004D1545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E0E8D"/>
    <w:rsid w:val="005E5272"/>
    <w:rsid w:val="005F1D3E"/>
    <w:rsid w:val="005F32EE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468C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DF5"/>
    <w:rsid w:val="00EA3A15"/>
    <w:rsid w:val="00EA4944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11</TotalTime>
  <Pages>1</Pages>
  <Words>277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2025-06-12T12:08:00Z</cp:lastPrinted>
  <dcterms:created xsi:type="dcterms:W3CDTF">2025-06-26T14:08:00Z</dcterms:created>
  <dcterms:modified xsi:type="dcterms:W3CDTF">2025-06-26T14:12:00Z</dcterms:modified>
</cp:coreProperties>
</file>