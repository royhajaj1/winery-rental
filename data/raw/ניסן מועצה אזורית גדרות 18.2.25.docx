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D51F" w14:textId="13298F6F" w:rsidR="00B8669E" w:rsidRPr="001E6713" w:rsidRDefault="00FA511D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18.2.25</w:t>
      </w:r>
    </w:p>
    <w:p w14:paraId="725DD083" w14:textId="3579CC1E" w:rsidR="001E6713" w:rsidRPr="00320E5A" w:rsidRDefault="001E6713" w:rsidP="00AD7AAC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FA511D">
        <w:rPr>
          <w:rFonts w:cs="Arial" w:hint="cs"/>
          <w:sz w:val="26"/>
          <w:szCs w:val="26"/>
          <w:rtl/>
        </w:rPr>
        <w:t>ניסן</w:t>
      </w:r>
      <w:r w:rsidR="00F46637">
        <w:rPr>
          <w:rFonts w:cs="Arial"/>
          <w:sz w:val="26"/>
          <w:szCs w:val="26"/>
          <w:rtl/>
        </w:rPr>
        <w:t>–</w:t>
      </w:r>
      <w:r w:rsidR="00034542">
        <w:rPr>
          <w:rFonts w:cs="Arial" w:hint="cs"/>
          <w:sz w:val="26"/>
          <w:szCs w:val="26"/>
          <w:rtl/>
        </w:rPr>
        <w:t xml:space="preserve"> </w:t>
      </w:r>
      <w:r w:rsidR="00FA511D">
        <w:rPr>
          <w:rFonts w:cs="Arial" w:hint="cs"/>
          <w:sz w:val="26"/>
          <w:szCs w:val="26"/>
          <w:rtl/>
        </w:rPr>
        <w:t>מועצה אזורית גדרות</w:t>
      </w:r>
    </w:p>
    <w:p w14:paraId="0C2CAA2F" w14:textId="673FD00E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 w:rsidR="004B24DA"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 xml:space="preserve">רוח </w:t>
      </w:r>
      <w:r w:rsidR="00FD28FD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620CF502" w14:textId="60C80588" w:rsidR="00C468A6" w:rsidRPr="00320E5A" w:rsidRDefault="00E57018" w:rsidP="00C468A6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7A3D5A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</w:t>
      </w:r>
      <w:r w:rsidR="00EB43D9">
        <w:rPr>
          <w:rFonts w:cs="Arial" w:hint="cs"/>
          <w:sz w:val="26"/>
          <w:szCs w:val="26"/>
          <w:rtl/>
        </w:rPr>
        <w:t>המתעניין ו</w:t>
      </w:r>
      <w:r w:rsidRPr="00320E5A">
        <w:rPr>
          <w:rFonts w:cs="Arial"/>
          <w:sz w:val="26"/>
          <w:szCs w:val="26"/>
          <w:rtl/>
        </w:rPr>
        <w:t xml:space="preserve">להפוך את שעות הפנאי לזמן איכות. </w:t>
      </w:r>
      <w:r w:rsidR="00C468A6" w:rsidRPr="00320E5A">
        <w:rPr>
          <w:rFonts w:cs="Arial"/>
          <w:sz w:val="26"/>
          <w:szCs w:val="26"/>
          <w:rtl/>
        </w:rPr>
        <w:t>מרכז המבקרים</w:t>
      </w:r>
      <w:r w:rsidR="00C468A6">
        <w:rPr>
          <w:rFonts w:cs="Arial" w:hint="cs"/>
          <w:sz w:val="26"/>
          <w:szCs w:val="26"/>
          <w:rtl/>
        </w:rPr>
        <w:t xml:space="preserve"> הממוזג</w:t>
      </w:r>
      <w:r w:rsidR="00C468A6">
        <w:rPr>
          <w:rFonts w:cs="Arial"/>
          <w:sz w:val="26"/>
          <w:szCs w:val="26"/>
          <w:rtl/>
        </w:rPr>
        <w:t xml:space="preserve"> </w:t>
      </w:r>
      <w:r w:rsidR="00C468A6">
        <w:rPr>
          <w:rFonts w:cs="Arial" w:hint="cs"/>
          <w:sz w:val="26"/>
          <w:szCs w:val="26"/>
          <w:rtl/>
        </w:rPr>
        <w:t>(בגודל של כ- 6</w:t>
      </w:r>
      <w:r w:rsidR="00C468A6">
        <w:rPr>
          <w:rFonts w:cs="Arial"/>
          <w:sz w:val="26"/>
          <w:szCs w:val="26"/>
        </w:rPr>
        <w:t>X</w:t>
      </w:r>
      <w:r w:rsidR="00C468A6">
        <w:rPr>
          <w:rFonts w:cs="Arial" w:hint="cs"/>
          <w:sz w:val="26"/>
          <w:szCs w:val="26"/>
          <w:rtl/>
        </w:rPr>
        <w:t xml:space="preserve">9 מ"ר) </w:t>
      </w:r>
      <w:r w:rsidR="00C468A6">
        <w:rPr>
          <w:rFonts w:cs="Arial"/>
          <w:sz w:val="26"/>
          <w:szCs w:val="26"/>
          <w:rtl/>
        </w:rPr>
        <w:t>נמצא בסמוך</w:t>
      </w:r>
      <w:r w:rsidR="00C468A6">
        <w:rPr>
          <w:rFonts w:cs="Arial" w:hint="cs"/>
          <w:sz w:val="26"/>
          <w:szCs w:val="26"/>
          <w:rtl/>
        </w:rPr>
        <w:t xml:space="preserve"> </w:t>
      </w:r>
      <w:r w:rsidR="00C468A6"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="00C468A6" w:rsidRPr="00320E5A">
        <w:rPr>
          <w:rFonts w:cs="Arial" w:hint="cs"/>
          <w:sz w:val="26"/>
          <w:szCs w:val="26"/>
          <w:rtl/>
        </w:rPr>
        <w:t>א</w:t>
      </w:r>
      <w:r w:rsidR="00C468A6" w:rsidRPr="00320E5A">
        <w:rPr>
          <w:rFonts w:cs="Arial"/>
          <w:sz w:val="26"/>
          <w:szCs w:val="26"/>
          <w:rtl/>
        </w:rPr>
        <w:t>ל הכרם</w:t>
      </w:r>
      <w:r w:rsidR="00C468A6" w:rsidRPr="00320E5A">
        <w:rPr>
          <w:rFonts w:cs="Arial" w:hint="cs"/>
          <w:sz w:val="26"/>
          <w:szCs w:val="26"/>
          <w:rtl/>
        </w:rPr>
        <w:t>.</w:t>
      </w:r>
    </w:p>
    <w:p w14:paraId="262042FE" w14:textId="77777777" w:rsidR="00C468A6" w:rsidRPr="00320E5A" w:rsidRDefault="00C468A6" w:rsidP="00C468A6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38815E10" w14:textId="25AB2238" w:rsidR="00B17DF6" w:rsidRDefault="00E57018" w:rsidP="00E57018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 xml:space="preserve">אירוח </w:t>
      </w:r>
      <w:r w:rsidR="00101A11">
        <w:rPr>
          <w:rFonts w:cs="Arial" w:hint="cs"/>
          <w:sz w:val="26"/>
          <w:szCs w:val="26"/>
          <w:u w:val="single"/>
          <w:rtl/>
        </w:rPr>
        <w:t xml:space="preserve">לעד </w:t>
      </w:r>
      <w:r w:rsidR="00A843C9" w:rsidRPr="004F5E86">
        <w:rPr>
          <w:rFonts w:cs="Arial" w:hint="cs"/>
          <w:b/>
          <w:bCs/>
          <w:sz w:val="26"/>
          <w:szCs w:val="26"/>
          <w:u w:val="single"/>
          <w:rtl/>
        </w:rPr>
        <w:t>30</w:t>
      </w:r>
      <w:r w:rsidRPr="004F5E86">
        <w:rPr>
          <w:rFonts w:cs="Arial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cs="Arial" w:hint="cs"/>
          <w:sz w:val="26"/>
          <w:szCs w:val="26"/>
          <w:u w:val="single"/>
          <w:rtl/>
        </w:rPr>
        <w:t>מ</w:t>
      </w:r>
      <w:r w:rsidRPr="001E6713">
        <w:rPr>
          <w:rFonts w:cs="Arial" w:hint="cs"/>
          <w:sz w:val="26"/>
          <w:szCs w:val="26"/>
          <w:u w:val="single"/>
          <w:rtl/>
        </w:rPr>
        <w:t xml:space="preserve">שתתפים </w:t>
      </w:r>
      <w:r>
        <w:rPr>
          <w:rFonts w:hint="cs"/>
          <w:sz w:val="26"/>
          <w:szCs w:val="26"/>
          <w:u w:val="single"/>
          <w:rtl/>
        </w:rPr>
        <w:t>בתארי</w:t>
      </w:r>
      <w:r w:rsidR="00101A11">
        <w:rPr>
          <w:rFonts w:hint="cs"/>
          <w:sz w:val="26"/>
          <w:szCs w:val="26"/>
          <w:u w:val="single"/>
          <w:rtl/>
        </w:rPr>
        <w:t>ך</w:t>
      </w:r>
      <w:r w:rsidR="009E6AB7">
        <w:rPr>
          <w:rFonts w:hint="cs"/>
          <w:sz w:val="26"/>
          <w:szCs w:val="26"/>
          <w:u w:val="single"/>
          <w:rtl/>
        </w:rPr>
        <w:t xml:space="preserve">: </w:t>
      </w:r>
      <w:r w:rsidR="00FA511D">
        <w:rPr>
          <w:rFonts w:hint="cs"/>
          <w:b/>
          <w:bCs/>
          <w:sz w:val="26"/>
          <w:szCs w:val="26"/>
          <w:u w:val="single"/>
          <w:rtl/>
        </w:rPr>
        <w:t>21/4</w:t>
      </w:r>
      <w:r w:rsidR="00E25152" w:rsidRPr="004F5E86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FA511D">
        <w:rPr>
          <w:rFonts w:hint="cs"/>
          <w:b/>
          <w:bCs/>
          <w:sz w:val="26"/>
          <w:szCs w:val="26"/>
          <w:u w:val="single"/>
          <w:rtl/>
        </w:rPr>
        <w:t xml:space="preserve">ו </w:t>
      </w:r>
      <w:r w:rsidR="00FA511D">
        <w:rPr>
          <w:b/>
          <w:bCs/>
          <w:sz w:val="26"/>
          <w:szCs w:val="26"/>
          <w:u w:val="single"/>
          <w:rtl/>
        </w:rPr>
        <w:t>–</w:t>
      </w:r>
      <w:r w:rsidR="00FA511D">
        <w:rPr>
          <w:rFonts w:hint="cs"/>
          <w:b/>
          <w:bCs/>
          <w:sz w:val="26"/>
          <w:szCs w:val="26"/>
          <w:u w:val="single"/>
          <w:rtl/>
        </w:rPr>
        <w:t xml:space="preserve"> 23/4</w:t>
      </w:r>
      <w:r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החל </w:t>
      </w:r>
      <w:r w:rsidRPr="004F5E86">
        <w:rPr>
          <w:rFonts w:hint="cs"/>
          <w:sz w:val="26"/>
          <w:szCs w:val="26"/>
          <w:u w:val="single"/>
          <w:rtl/>
        </w:rPr>
        <w:t>מהשעה</w:t>
      </w:r>
      <w:r w:rsidRPr="004F5E86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FA511D">
        <w:rPr>
          <w:rFonts w:hint="cs"/>
          <w:b/>
          <w:bCs/>
          <w:sz w:val="26"/>
          <w:szCs w:val="26"/>
          <w:u w:val="single"/>
          <w:rtl/>
        </w:rPr>
        <w:t xml:space="preserve">8:30 </w:t>
      </w:r>
      <w:r w:rsidR="00FA511D">
        <w:rPr>
          <w:b/>
          <w:bCs/>
          <w:sz w:val="26"/>
          <w:szCs w:val="26"/>
          <w:u w:val="single"/>
          <w:rtl/>
        </w:rPr>
        <w:t>–</w:t>
      </w:r>
      <w:r w:rsidR="00FA511D">
        <w:rPr>
          <w:rFonts w:hint="cs"/>
          <w:b/>
          <w:bCs/>
          <w:sz w:val="26"/>
          <w:szCs w:val="26"/>
          <w:u w:val="single"/>
          <w:rtl/>
        </w:rPr>
        <w:t xml:space="preserve"> 16:00.</w:t>
      </w:r>
    </w:p>
    <w:p w14:paraId="5D74B729" w14:textId="5F73C377" w:rsidR="00092062" w:rsidRPr="00092062" w:rsidRDefault="00B17DF6" w:rsidP="00B17DF6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כולל פינת קפה</w:t>
      </w:r>
      <w:r w:rsidR="00BE046C">
        <w:rPr>
          <w:rFonts w:ascii="Arial" w:hAnsi="Arial" w:cs="Arial" w:hint="cs"/>
          <w:sz w:val="26"/>
          <w:szCs w:val="26"/>
          <w:rtl/>
        </w:rPr>
        <w:t xml:space="preserve"> ו</w:t>
      </w:r>
      <w:r w:rsidR="00092062">
        <w:rPr>
          <w:rFonts w:ascii="Arial" w:hAnsi="Arial" w:cs="Arial" w:hint="cs"/>
          <w:sz w:val="26"/>
          <w:szCs w:val="26"/>
          <w:rtl/>
        </w:rPr>
        <w:t>עוגיות/ עוגות</w:t>
      </w:r>
      <w:r w:rsidR="00F45BEE">
        <w:rPr>
          <w:rFonts w:ascii="Arial" w:hAnsi="Arial" w:cs="Arial" w:hint="cs"/>
          <w:sz w:val="26"/>
          <w:szCs w:val="26"/>
          <w:rtl/>
        </w:rPr>
        <w:t xml:space="preserve"> לבוקר</w:t>
      </w:r>
      <w:r w:rsidR="00092062">
        <w:rPr>
          <w:rFonts w:ascii="Arial" w:hAnsi="Arial" w:cs="Arial" w:hint="cs"/>
          <w:sz w:val="26"/>
          <w:szCs w:val="26"/>
          <w:rtl/>
        </w:rPr>
        <w:t xml:space="preserve">. </w:t>
      </w:r>
    </w:p>
    <w:p w14:paraId="75F14AC8" w14:textId="785782E8" w:rsidR="00B17DF6" w:rsidRPr="009632DD" w:rsidRDefault="00092062" w:rsidP="00092062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 xml:space="preserve">השימוש כולל </w:t>
      </w:r>
      <w:r w:rsidR="00BE046C">
        <w:rPr>
          <w:rFonts w:ascii="Arial" w:hAnsi="Arial" w:cs="Arial" w:hint="cs"/>
          <w:sz w:val="26"/>
          <w:szCs w:val="26"/>
          <w:rtl/>
        </w:rPr>
        <w:t xml:space="preserve">מתחם היקב </w:t>
      </w:r>
      <w:r>
        <w:rPr>
          <w:rFonts w:ascii="Arial" w:hAnsi="Arial" w:cs="Arial" w:hint="cs"/>
          <w:sz w:val="26"/>
          <w:szCs w:val="26"/>
          <w:rtl/>
        </w:rPr>
        <w:t>ו</w:t>
      </w:r>
      <w:r w:rsidR="00BE046C">
        <w:rPr>
          <w:rFonts w:ascii="Arial" w:hAnsi="Arial" w:cs="Arial" w:hint="cs"/>
          <w:sz w:val="26"/>
          <w:szCs w:val="26"/>
          <w:rtl/>
        </w:rPr>
        <w:t xml:space="preserve">פינות ישיבה </w:t>
      </w:r>
      <w:r w:rsidR="00E13549">
        <w:rPr>
          <w:rFonts w:ascii="Arial" w:hAnsi="Arial" w:cs="Arial" w:hint="cs"/>
          <w:sz w:val="26"/>
          <w:szCs w:val="26"/>
          <w:rtl/>
        </w:rPr>
        <w:t xml:space="preserve">מגוונות </w:t>
      </w:r>
      <w:r w:rsidR="00BE046C">
        <w:rPr>
          <w:rFonts w:ascii="Arial" w:hAnsi="Arial" w:cs="Arial" w:hint="cs"/>
          <w:sz w:val="26"/>
          <w:szCs w:val="26"/>
          <w:rtl/>
        </w:rPr>
        <w:t>במדשאה</w:t>
      </w:r>
      <w:r w:rsidR="00C17B1F">
        <w:rPr>
          <w:rFonts w:ascii="Arial" w:hAnsi="Arial" w:cs="Arial" w:hint="cs"/>
          <w:sz w:val="26"/>
          <w:szCs w:val="26"/>
          <w:rtl/>
        </w:rPr>
        <w:t>.</w:t>
      </w:r>
    </w:p>
    <w:p w14:paraId="44CEC757" w14:textId="79159196" w:rsidR="00B17DF6" w:rsidRDefault="00B17DF6" w:rsidP="00B17DF6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2,</w:t>
      </w:r>
      <w:r w:rsidR="00092062">
        <w:rPr>
          <w:rFonts w:ascii="Arial" w:hAnsi="Arial" w:cs="Arial" w:hint="cs"/>
          <w:b/>
          <w:bCs/>
          <w:sz w:val="26"/>
          <w:szCs w:val="26"/>
          <w:u w:val="single"/>
          <w:rtl/>
        </w:rPr>
        <w:t>9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</w:t>
      </w:r>
      <w:r w:rsidRPr="00C17B1F">
        <w:rPr>
          <w:rFonts w:ascii="Arial" w:hAnsi="Arial" w:cs="Arial" w:hint="cs"/>
          <w:b/>
          <w:bCs/>
          <w:sz w:val="26"/>
          <w:szCs w:val="26"/>
          <w:u w:val="single"/>
          <w:rtl/>
        </w:rPr>
        <w:t>מ</w:t>
      </w:r>
      <w:r w:rsidR="00C17B1F" w:rsidRPr="00C17B1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ליום אירוח.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        </w:t>
      </w:r>
    </w:p>
    <w:p w14:paraId="7E7588A0" w14:textId="451AE221" w:rsidR="004F5E86" w:rsidRPr="004F5E86" w:rsidRDefault="00B17DF6" w:rsidP="00B17DF6">
      <w:pPr>
        <w:pStyle w:val="aa"/>
        <w:numPr>
          <w:ilvl w:val="0"/>
          <w:numId w:val="4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proofErr w:type="spellStart"/>
      <w:r w:rsidRPr="006970B3">
        <w:rPr>
          <w:rFonts w:ascii="Arial" w:hAnsi="Arial" w:cs="Arial" w:hint="cs"/>
          <w:sz w:val="26"/>
          <w:szCs w:val="26"/>
          <w:rtl/>
        </w:rPr>
        <w:t>ב</w:t>
      </w:r>
      <w:r w:rsidRPr="006970B3">
        <w:rPr>
          <w:rFonts w:ascii="Arial" w:hAnsi="Arial" w:cs="Arial" w:hint="eastAsia"/>
          <w:sz w:val="26"/>
          <w:szCs w:val="26"/>
          <w:rtl/>
        </w:rPr>
        <w:t>ופה</w:t>
      </w:r>
      <w:proofErr w:type="spellEnd"/>
      <w:r w:rsidRPr="006970B3">
        <w:rPr>
          <w:rFonts w:ascii="Arial" w:hAnsi="Arial" w:cs="Arial"/>
          <w:sz w:val="26"/>
          <w:szCs w:val="26"/>
          <w:rtl/>
        </w:rPr>
        <w:t xml:space="preserve"> </w:t>
      </w:r>
      <w:r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Pr="006970B3">
        <w:rPr>
          <w:rFonts w:ascii="Arial" w:hAnsi="Arial" w:cs="Arial"/>
          <w:sz w:val="26"/>
          <w:szCs w:val="26"/>
          <w:rtl/>
        </w:rPr>
        <w:t xml:space="preserve">– </w:t>
      </w:r>
      <w:r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Pr="006970B3">
        <w:rPr>
          <w:rFonts w:ascii="Arial" w:hAnsi="Arial" w:cs="Arial"/>
          <w:sz w:val="26"/>
          <w:szCs w:val="26"/>
          <w:rtl/>
        </w:rPr>
        <w:t xml:space="preserve">, </w:t>
      </w:r>
      <w:r w:rsidRPr="006970B3">
        <w:rPr>
          <w:rFonts w:ascii="Arial" w:hAnsi="Arial" w:cs="Arial" w:hint="cs"/>
          <w:sz w:val="26"/>
          <w:szCs w:val="26"/>
          <w:rtl/>
        </w:rPr>
        <w:t xml:space="preserve">פסטה, </w:t>
      </w:r>
      <w:r w:rsidRPr="006970B3">
        <w:rPr>
          <w:rFonts w:ascii="Arial" w:hAnsi="Arial" w:cs="Arial" w:hint="eastAsia"/>
          <w:sz w:val="26"/>
          <w:szCs w:val="26"/>
          <w:rtl/>
        </w:rPr>
        <w:t>קיש</w:t>
      </w:r>
      <w:r w:rsidRPr="006970B3">
        <w:rPr>
          <w:rFonts w:ascii="Arial" w:hAnsi="Arial" w:cs="Arial" w:hint="cs"/>
          <w:sz w:val="26"/>
          <w:szCs w:val="26"/>
          <w:rtl/>
        </w:rPr>
        <w:t>ים</w:t>
      </w:r>
      <w:r w:rsidRPr="006970B3">
        <w:rPr>
          <w:rFonts w:ascii="Arial" w:hAnsi="Arial" w:cs="Arial"/>
          <w:sz w:val="26"/>
          <w:szCs w:val="26"/>
          <w:rtl/>
        </w:rPr>
        <w:t xml:space="preserve">, </w:t>
      </w:r>
      <w:proofErr w:type="spellStart"/>
      <w:r w:rsidRPr="006970B3">
        <w:rPr>
          <w:rFonts w:ascii="Arial" w:hAnsi="Arial" w:cs="Arial" w:hint="eastAsia"/>
          <w:sz w:val="26"/>
          <w:szCs w:val="26"/>
          <w:rtl/>
        </w:rPr>
        <w:t>פוקצ</w:t>
      </w:r>
      <w:r w:rsidRPr="006970B3">
        <w:rPr>
          <w:rFonts w:ascii="Arial" w:hAnsi="Arial" w:cs="Arial" w:hint="cs"/>
          <w:sz w:val="26"/>
          <w:szCs w:val="26"/>
          <w:rtl/>
        </w:rPr>
        <w:t>'</w:t>
      </w:r>
      <w:r w:rsidRPr="006970B3">
        <w:rPr>
          <w:rFonts w:ascii="Arial" w:hAnsi="Arial" w:cs="Arial" w:hint="eastAsia"/>
          <w:sz w:val="26"/>
          <w:szCs w:val="26"/>
          <w:rtl/>
        </w:rPr>
        <w:t>ות</w:t>
      </w:r>
      <w:proofErr w:type="spellEnd"/>
      <w:r w:rsidRPr="006970B3">
        <w:rPr>
          <w:rFonts w:ascii="Arial" w:hAnsi="Arial" w:cs="Arial"/>
          <w:sz w:val="26"/>
          <w:szCs w:val="26"/>
          <w:rtl/>
        </w:rPr>
        <w:t>,</w:t>
      </w:r>
      <w:r w:rsidRPr="006970B3">
        <w:rPr>
          <w:rFonts w:ascii="Arial" w:hAnsi="Arial" w:cs="Arial" w:hint="cs"/>
          <w:sz w:val="26"/>
          <w:szCs w:val="26"/>
          <w:rtl/>
        </w:rPr>
        <w:t xml:space="preserve"> </w:t>
      </w:r>
      <w:proofErr w:type="spellStart"/>
      <w:r w:rsidR="00924FFE"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 w:rsidR="00924FFE">
        <w:rPr>
          <w:rFonts w:ascii="Arial" w:hAnsi="Arial" w:cs="Arial" w:hint="cs"/>
          <w:sz w:val="26"/>
          <w:szCs w:val="26"/>
          <w:rtl/>
        </w:rPr>
        <w:t xml:space="preserve"> פיצה, </w:t>
      </w:r>
      <w:r w:rsidRPr="006970B3">
        <w:rPr>
          <w:rFonts w:ascii="Arial" w:hAnsi="Arial" w:cs="Arial" w:hint="eastAsia"/>
          <w:sz w:val="26"/>
          <w:szCs w:val="26"/>
          <w:rtl/>
        </w:rPr>
        <w:t>לחמים</w:t>
      </w:r>
      <w:r w:rsidRPr="006970B3">
        <w:rPr>
          <w:rFonts w:ascii="Arial" w:hAnsi="Arial" w:cs="Arial"/>
          <w:sz w:val="26"/>
          <w:szCs w:val="26"/>
          <w:rtl/>
        </w:rPr>
        <w:t xml:space="preserve"> </w:t>
      </w:r>
      <w:r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Pr="006970B3">
        <w:rPr>
          <w:rFonts w:ascii="Arial" w:hAnsi="Arial" w:cs="Arial"/>
          <w:sz w:val="26"/>
          <w:szCs w:val="26"/>
          <w:rtl/>
        </w:rPr>
        <w:t xml:space="preserve">, </w:t>
      </w:r>
      <w:r w:rsidRPr="006970B3">
        <w:rPr>
          <w:rFonts w:ascii="Arial" w:hAnsi="Arial" w:cs="Arial" w:hint="eastAsia"/>
          <w:sz w:val="26"/>
          <w:szCs w:val="26"/>
          <w:rtl/>
        </w:rPr>
        <w:t>סלט</w:t>
      </w:r>
      <w:r w:rsidRPr="006970B3">
        <w:rPr>
          <w:rFonts w:ascii="Arial" w:hAnsi="Arial" w:cs="Arial" w:hint="cs"/>
          <w:sz w:val="26"/>
          <w:szCs w:val="26"/>
          <w:rtl/>
        </w:rPr>
        <w:t>ים</w:t>
      </w:r>
      <w:r w:rsidRPr="006970B3">
        <w:rPr>
          <w:rFonts w:ascii="Arial" w:hAnsi="Arial" w:cs="Arial"/>
          <w:sz w:val="26"/>
          <w:szCs w:val="26"/>
          <w:rtl/>
        </w:rPr>
        <w:t xml:space="preserve">, </w:t>
      </w:r>
      <w:r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Pr="006970B3">
        <w:rPr>
          <w:rFonts w:ascii="Arial" w:hAnsi="Arial" w:cs="Arial" w:hint="cs"/>
          <w:sz w:val="26"/>
          <w:szCs w:val="26"/>
          <w:rtl/>
        </w:rPr>
        <w:t>, שתיה קלה. ש</w:t>
      </w:r>
      <w:r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Pr="006970B3">
        <w:rPr>
          <w:rFonts w:ascii="Arial" w:hAnsi="Arial" w:cs="Arial" w:hint="cs"/>
          <w:sz w:val="26"/>
          <w:szCs w:val="26"/>
          <w:rtl/>
        </w:rPr>
        <w:t>.</w:t>
      </w:r>
      <w:r w:rsidR="00924FFE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(</w:t>
      </w:r>
      <w:r w:rsidRPr="006970B3">
        <w:rPr>
          <w:rFonts w:ascii="Arial" w:hAnsi="Arial" w:cs="Arial" w:hint="cs"/>
          <w:sz w:val="26"/>
          <w:szCs w:val="26"/>
          <w:rtl/>
        </w:rPr>
        <w:t xml:space="preserve">הקייטרינג כשר חלבי רבנות שורק, חלב ישראלי)                                                                                                                </w:t>
      </w:r>
      <w:r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Pr="006970B3">
        <w:rPr>
          <w:b/>
          <w:bCs/>
          <w:sz w:val="26"/>
          <w:szCs w:val="26"/>
          <w:u w:val="single"/>
          <w:rtl/>
        </w:rPr>
        <w:t>–</w:t>
      </w:r>
      <w:r w:rsidRPr="006970B3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514B57">
        <w:rPr>
          <w:rFonts w:hint="cs"/>
          <w:b/>
          <w:bCs/>
          <w:sz w:val="26"/>
          <w:szCs w:val="26"/>
          <w:u w:val="single"/>
          <w:rtl/>
        </w:rPr>
        <w:t>3,600</w:t>
      </w:r>
      <w:r w:rsidRPr="006970B3">
        <w:rPr>
          <w:rFonts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C17B1F">
        <w:rPr>
          <w:rFonts w:hint="cs"/>
          <w:b/>
          <w:bCs/>
          <w:sz w:val="26"/>
          <w:szCs w:val="26"/>
          <w:u w:val="single"/>
          <w:rtl/>
        </w:rPr>
        <w:t xml:space="preserve"> ליום אירוח</w:t>
      </w:r>
      <w:r w:rsidRPr="006970B3">
        <w:rPr>
          <w:rFonts w:hint="cs"/>
          <w:b/>
          <w:bCs/>
          <w:sz w:val="26"/>
          <w:szCs w:val="26"/>
          <w:u w:val="single"/>
          <w:rtl/>
        </w:rPr>
        <w:t>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</w:t>
      </w:r>
    </w:p>
    <w:p w14:paraId="307B5864" w14:textId="413E125B" w:rsidR="004F5E86" w:rsidRDefault="004F5E86" w:rsidP="004F5E86">
      <w:pPr>
        <w:pStyle w:val="aa"/>
        <w:numPr>
          <w:ilvl w:val="0"/>
          <w:numId w:val="4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 w:hint="cs"/>
          <w:sz w:val="26"/>
          <w:szCs w:val="26"/>
          <w:rtl/>
        </w:rPr>
        <w:t>סיור</w:t>
      </w:r>
      <w:r w:rsidRPr="004F5E86">
        <w:rPr>
          <w:rFonts w:ascii="Arial" w:hAnsi="Arial" w:cs="Arial" w:hint="cs"/>
          <w:sz w:val="26"/>
          <w:szCs w:val="26"/>
          <w:rtl/>
        </w:rPr>
        <w:t xml:space="preserve"> אישי עם הכורם - יינן היקב </w:t>
      </w:r>
      <w:r w:rsidRPr="004F5E86">
        <w:rPr>
          <w:rFonts w:ascii="Arial" w:hAnsi="Arial" w:cs="Arial"/>
          <w:sz w:val="26"/>
          <w:szCs w:val="26"/>
          <w:rtl/>
        </w:rPr>
        <w:t xml:space="preserve">בכרם, הסברים על גידול הענבים והכנת היין, </w:t>
      </w:r>
      <w:r w:rsidRPr="004F5E86">
        <w:rPr>
          <w:rFonts w:ascii="Arial" w:hAnsi="Arial" w:cs="Arial" w:hint="cs"/>
          <w:sz w:val="26"/>
          <w:szCs w:val="26"/>
          <w:rtl/>
        </w:rPr>
        <w:t xml:space="preserve">שיח פתוח לשאלות, </w:t>
      </w:r>
      <w:r w:rsidRPr="004F5E86">
        <w:rPr>
          <w:rFonts w:ascii="Arial" w:hAnsi="Arial" w:cs="Arial"/>
          <w:sz w:val="26"/>
          <w:szCs w:val="26"/>
          <w:rtl/>
        </w:rPr>
        <w:t xml:space="preserve">הסיפור שלנו </w:t>
      </w:r>
      <w:r w:rsidRPr="004F5E86">
        <w:rPr>
          <w:rFonts w:ascii="Arial" w:hAnsi="Arial" w:cs="Arial" w:hint="cs"/>
          <w:sz w:val="26"/>
          <w:szCs w:val="26"/>
          <w:rtl/>
        </w:rPr>
        <w:t>ט</w:t>
      </w:r>
      <w:r w:rsidRPr="004F5E86">
        <w:rPr>
          <w:rFonts w:ascii="Arial" w:hAnsi="Arial" w:cs="Arial"/>
          <w:sz w:val="26"/>
          <w:szCs w:val="26"/>
          <w:rtl/>
        </w:rPr>
        <w:t xml:space="preserve">עימות </w:t>
      </w:r>
      <w:r w:rsidRPr="004F5E86">
        <w:rPr>
          <w:rFonts w:ascii="Arial" w:hAnsi="Arial" w:cs="Arial" w:hint="cs"/>
          <w:sz w:val="26"/>
          <w:szCs w:val="26"/>
          <w:rtl/>
        </w:rPr>
        <w:t>3</w:t>
      </w:r>
      <w:r w:rsidRPr="004F5E86">
        <w:rPr>
          <w:rFonts w:ascii="Arial" w:hAnsi="Arial" w:cs="Arial"/>
          <w:sz w:val="26"/>
          <w:szCs w:val="26"/>
          <w:rtl/>
        </w:rPr>
        <w:t xml:space="preserve"> זני יינות אדומים</w:t>
      </w:r>
      <w:r w:rsidRPr="004F5E86">
        <w:rPr>
          <w:rFonts w:ascii="Arial" w:hAnsi="Arial" w:cs="Arial" w:hint="cs"/>
          <w:sz w:val="26"/>
          <w:szCs w:val="26"/>
          <w:rtl/>
        </w:rPr>
        <w:t xml:space="preserve"> כשעה.</w:t>
      </w:r>
    </w:p>
    <w:p w14:paraId="472370C9" w14:textId="01F9966D" w:rsidR="00402431" w:rsidRDefault="004F5E86" w:rsidP="00402431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1,</w:t>
      </w:r>
      <w:r w:rsidR="00810EC6">
        <w:rPr>
          <w:rFonts w:ascii="Arial" w:hAnsi="Arial" w:cs="Arial" w:hint="cs"/>
          <w:b/>
          <w:bCs/>
          <w:sz w:val="26"/>
          <w:szCs w:val="26"/>
          <w:u w:val="single"/>
          <w:rtl/>
        </w:rPr>
        <w:t>6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00 ₪ לא כולל מע"מ</w:t>
      </w:r>
      <w:r w:rsidR="00C17B1F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ליום אירוח</w:t>
      </w:r>
      <w:r>
        <w:rPr>
          <w:rFonts w:ascii="Arial" w:hAnsi="Arial" w:cs="Arial" w:hint="cs"/>
          <w:b/>
          <w:bCs/>
          <w:sz w:val="26"/>
          <w:szCs w:val="26"/>
          <w:u w:val="single"/>
          <w:rtl/>
        </w:rPr>
        <w:t>.</w:t>
      </w:r>
    </w:p>
    <w:p w14:paraId="6D22E85A" w14:textId="77777777" w:rsidR="00402431" w:rsidRDefault="00402431" w:rsidP="00402431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</w:p>
    <w:p w14:paraId="5D513DB0" w14:textId="29DF22FB" w:rsidR="00841FB1" w:rsidRPr="00402431" w:rsidRDefault="001E6713" w:rsidP="00402431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18560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</w:t>
      </w:r>
      <w:r w:rsidR="003C292B">
        <w:rPr>
          <w:rFonts w:ascii="Arial" w:hAnsi="Arial" w:cs="Arial"/>
          <w:sz w:val="26"/>
          <w:szCs w:val="26"/>
          <w:rtl/>
        </w:rPr>
        <w:t xml:space="preserve">                               </w:t>
      </w:r>
      <w:r w:rsidR="00B76C50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7369EA20" w14:textId="4132D930" w:rsidR="001E6713" w:rsidRDefault="003A713F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u w:val="single"/>
        </w:rPr>
      </w:pPr>
      <w:r w:rsidRPr="003A713F">
        <w:rPr>
          <w:rFonts w:ascii="Arial" w:hAnsi="Arial" w:cs="Arial" w:hint="cs"/>
          <w:sz w:val="26"/>
          <w:szCs w:val="26"/>
          <w:rtl/>
        </w:rPr>
        <w:t xml:space="preserve">תנאי תשלום </w:t>
      </w:r>
      <w:r w:rsidR="0014097A">
        <w:rPr>
          <w:rFonts w:ascii="Arial" w:hAnsi="Arial" w:cs="Arial" w:hint="cs"/>
          <w:sz w:val="26"/>
          <w:szCs w:val="26"/>
          <w:rtl/>
        </w:rPr>
        <w:t>ביום האירוח.</w:t>
      </w:r>
      <w:r w:rsidR="00450D21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</w:p>
    <w:p w14:paraId="1600E06F" w14:textId="7AD5BC8C" w:rsidR="00450D21" w:rsidRPr="00450D21" w:rsidRDefault="00450D21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50D21">
        <w:rPr>
          <w:rFonts w:ascii="Arial" w:hAnsi="Arial" w:cs="Arial"/>
          <w:sz w:val="26"/>
          <w:szCs w:val="26"/>
          <w:rtl/>
        </w:rPr>
        <w:t>דחייה עד 14 יום ללא עלות עד 7 ימים – 15% מההצעה.</w:t>
      </w:r>
    </w:p>
    <w:p w14:paraId="3AAEBB58" w14:textId="0BAE95C1" w:rsidR="00450D21" w:rsidRPr="0043180E" w:rsidRDefault="00450D21" w:rsidP="00450D2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מקדמה ודמי ביטול עד 7 ימים 20% מההצעה עד יומיים 40%</w:t>
      </w:r>
      <w:r w:rsidR="00A92AB1">
        <w:rPr>
          <w:rFonts w:ascii="Arial" w:hAnsi="Arial" w:cs="Arial" w:hint="cs"/>
          <w:sz w:val="26"/>
          <w:szCs w:val="26"/>
          <w:rtl/>
        </w:rPr>
        <w:t xml:space="preserve"> והלאה מלא.</w:t>
      </w:r>
      <w:r w:rsidRPr="0043180E">
        <w:rPr>
          <w:rFonts w:ascii="Arial" w:hAnsi="Arial" w:cs="Arial"/>
          <w:sz w:val="26"/>
          <w:szCs w:val="26"/>
          <w:rtl/>
        </w:rPr>
        <w:t xml:space="preserve">           </w:t>
      </w:r>
    </w:p>
    <w:p w14:paraId="4147D565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7BD2629F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1839855F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0505F" w14:textId="77777777" w:rsidR="001A38D9" w:rsidRDefault="001A38D9" w:rsidP="0022799C">
      <w:pPr>
        <w:spacing w:after="0" w:line="240" w:lineRule="auto"/>
      </w:pPr>
      <w:r>
        <w:separator/>
      </w:r>
    </w:p>
  </w:endnote>
  <w:endnote w:type="continuationSeparator" w:id="0">
    <w:p w14:paraId="0222D6FF" w14:textId="77777777" w:rsidR="001A38D9" w:rsidRDefault="001A38D9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DC8D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6CAE17F4" wp14:editId="6DD9D476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9AF35" w14:textId="77777777" w:rsidR="001A38D9" w:rsidRDefault="001A38D9" w:rsidP="0022799C">
      <w:pPr>
        <w:spacing w:after="0" w:line="240" w:lineRule="auto"/>
      </w:pPr>
      <w:r>
        <w:separator/>
      </w:r>
    </w:p>
  </w:footnote>
  <w:footnote w:type="continuationSeparator" w:id="0">
    <w:p w14:paraId="70ADE328" w14:textId="77777777" w:rsidR="001A38D9" w:rsidRDefault="001A38D9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1E2B1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571E5769" wp14:editId="420C4B35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F0BE318C"/>
    <w:lvl w:ilvl="0" w:tplc="5082F1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E08"/>
    <w:multiLevelType w:val="hybridMultilevel"/>
    <w:tmpl w:val="AA5E82AC"/>
    <w:lvl w:ilvl="0" w:tplc="86EEF912">
      <w:start w:val="1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04175">
    <w:abstractNumId w:val="3"/>
  </w:num>
  <w:num w:numId="2" w16cid:durableId="772750350">
    <w:abstractNumId w:val="2"/>
  </w:num>
  <w:num w:numId="3" w16cid:durableId="1303535540">
    <w:abstractNumId w:val="1"/>
  </w:num>
  <w:num w:numId="4" w16cid:durableId="196720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4A4C"/>
    <w:rsid w:val="00005BFF"/>
    <w:rsid w:val="00013705"/>
    <w:rsid w:val="000162D8"/>
    <w:rsid w:val="000231EB"/>
    <w:rsid w:val="00026717"/>
    <w:rsid w:val="00034542"/>
    <w:rsid w:val="00045F44"/>
    <w:rsid w:val="00056BC2"/>
    <w:rsid w:val="000730D5"/>
    <w:rsid w:val="00075FC0"/>
    <w:rsid w:val="00083B37"/>
    <w:rsid w:val="00084FE5"/>
    <w:rsid w:val="0008762B"/>
    <w:rsid w:val="00092062"/>
    <w:rsid w:val="00093746"/>
    <w:rsid w:val="0009400E"/>
    <w:rsid w:val="000A61BA"/>
    <w:rsid w:val="000B75AA"/>
    <w:rsid w:val="000C689F"/>
    <w:rsid w:val="000D2127"/>
    <w:rsid w:val="000D5E92"/>
    <w:rsid w:val="000D5EAD"/>
    <w:rsid w:val="000E259D"/>
    <w:rsid w:val="000F0614"/>
    <w:rsid w:val="000F2B41"/>
    <w:rsid w:val="000F56FC"/>
    <w:rsid w:val="0010028F"/>
    <w:rsid w:val="00101A11"/>
    <w:rsid w:val="00107106"/>
    <w:rsid w:val="00111120"/>
    <w:rsid w:val="00117333"/>
    <w:rsid w:val="00125C5F"/>
    <w:rsid w:val="00126C29"/>
    <w:rsid w:val="00137AD8"/>
    <w:rsid w:val="00140523"/>
    <w:rsid w:val="0014097A"/>
    <w:rsid w:val="00145214"/>
    <w:rsid w:val="00145954"/>
    <w:rsid w:val="00156255"/>
    <w:rsid w:val="00162D58"/>
    <w:rsid w:val="00162E62"/>
    <w:rsid w:val="0016748D"/>
    <w:rsid w:val="0017225E"/>
    <w:rsid w:val="00174ACC"/>
    <w:rsid w:val="00175E16"/>
    <w:rsid w:val="00182C92"/>
    <w:rsid w:val="001847CA"/>
    <w:rsid w:val="00184B26"/>
    <w:rsid w:val="00185607"/>
    <w:rsid w:val="001A2F5A"/>
    <w:rsid w:val="001A38D9"/>
    <w:rsid w:val="001A5650"/>
    <w:rsid w:val="001A7E2E"/>
    <w:rsid w:val="001A7E46"/>
    <w:rsid w:val="001B0770"/>
    <w:rsid w:val="001B25CD"/>
    <w:rsid w:val="001C271B"/>
    <w:rsid w:val="001D1E2E"/>
    <w:rsid w:val="001D413E"/>
    <w:rsid w:val="001E0046"/>
    <w:rsid w:val="001E36C5"/>
    <w:rsid w:val="001E6604"/>
    <w:rsid w:val="001E6713"/>
    <w:rsid w:val="001F74E5"/>
    <w:rsid w:val="00200347"/>
    <w:rsid w:val="002017DA"/>
    <w:rsid w:val="00216EBB"/>
    <w:rsid w:val="002174D8"/>
    <w:rsid w:val="00221BED"/>
    <w:rsid w:val="0022381F"/>
    <w:rsid w:val="0022799C"/>
    <w:rsid w:val="00232AAA"/>
    <w:rsid w:val="00235A0B"/>
    <w:rsid w:val="00240BA5"/>
    <w:rsid w:val="00245F06"/>
    <w:rsid w:val="00251A14"/>
    <w:rsid w:val="002579C8"/>
    <w:rsid w:val="002717E0"/>
    <w:rsid w:val="00283196"/>
    <w:rsid w:val="0028573E"/>
    <w:rsid w:val="00285BBD"/>
    <w:rsid w:val="00295382"/>
    <w:rsid w:val="002963C9"/>
    <w:rsid w:val="002A0F1D"/>
    <w:rsid w:val="002A576C"/>
    <w:rsid w:val="002C0855"/>
    <w:rsid w:val="0030051B"/>
    <w:rsid w:val="0030546D"/>
    <w:rsid w:val="003173F4"/>
    <w:rsid w:val="00326548"/>
    <w:rsid w:val="00337AF1"/>
    <w:rsid w:val="00361926"/>
    <w:rsid w:val="0037119B"/>
    <w:rsid w:val="00376DF7"/>
    <w:rsid w:val="00391C53"/>
    <w:rsid w:val="00392617"/>
    <w:rsid w:val="00392B9A"/>
    <w:rsid w:val="00393EEE"/>
    <w:rsid w:val="00397A59"/>
    <w:rsid w:val="003A713F"/>
    <w:rsid w:val="003A7DAF"/>
    <w:rsid w:val="003B128E"/>
    <w:rsid w:val="003B1F0C"/>
    <w:rsid w:val="003B5FBA"/>
    <w:rsid w:val="003C292B"/>
    <w:rsid w:val="003D446B"/>
    <w:rsid w:val="003D51D6"/>
    <w:rsid w:val="003E5C9E"/>
    <w:rsid w:val="003F0898"/>
    <w:rsid w:val="003F12B8"/>
    <w:rsid w:val="003F50DF"/>
    <w:rsid w:val="00402431"/>
    <w:rsid w:val="00405201"/>
    <w:rsid w:val="004166A4"/>
    <w:rsid w:val="00450D21"/>
    <w:rsid w:val="00451448"/>
    <w:rsid w:val="00460FF8"/>
    <w:rsid w:val="00463FBE"/>
    <w:rsid w:val="00471DE1"/>
    <w:rsid w:val="00474559"/>
    <w:rsid w:val="004923AB"/>
    <w:rsid w:val="004A2FFE"/>
    <w:rsid w:val="004A5D71"/>
    <w:rsid w:val="004B24DA"/>
    <w:rsid w:val="004B463F"/>
    <w:rsid w:val="004C1E1E"/>
    <w:rsid w:val="004C2955"/>
    <w:rsid w:val="004D2946"/>
    <w:rsid w:val="004F5E86"/>
    <w:rsid w:val="0050717A"/>
    <w:rsid w:val="00510129"/>
    <w:rsid w:val="00514B57"/>
    <w:rsid w:val="005309B6"/>
    <w:rsid w:val="00542C25"/>
    <w:rsid w:val="00560A6C"/>
    <w:rsid w:val="00570322"/>
    <w:rsid w:val="00581870"/>
    <w:rsid w:val="0058753C"/>
    <w:rsid w:val="00590350"/>
    <w:rsid w:val="00592588"/>
    <w:rsid w:val="005A17A3"/>
    <w:rsid w:val="005A1C90"/>
    <w:rsid w:val="005B28DC"/>
    <w:rsid w:val="005B690B"/>
    <w:rsid w:val="005C0A0E"/>
    <w:rsid w:val="005C1A92"/>
    <w:rsid w:val="005C7E5E"/>
    <w:rsid w:val="005E0085"/>
    <w:rsid w:val="005F4930"/>
    <w:rsid w:val="005F6C7E"/>
    <w:rsid w:val="00605354"/>
    <w:rsid w:val="00607BF3"/>
    <w:rsid w:val="00610458"/>
    <w:rsid w:val="00626CC7"/>
    <w:rsid w:val="006341B4"/>
    <w:rsid w:val="00635858"/>
    <w:rsid w:val="00646C5F"/>
    <w:rsid w:val="006541CA"/>
    <w:rsid w:val="00654A38"/>
    <w:rsid w:val="00680845"/>
    <w:rsid w:val="00690B6E"/>
    <w:rsid w:val="00690D41"/>
    <w:rsid w:val="006A5555"/>
    <w:rsid w:val="006B40B0"/>
    <w:rsid w:val="006B4B3A"/>
    <w:rsid w:val="006B6732"/>
    <w:rsid w:val="006C164E"/>
    <w:rsid w:val="006C7908"/>
    <w:rsid w:val="006C7BD3"/>
    <w:rsid w:val="006D52F8"/>
    <w:rsid w:val="006E5DA4"/>
    <w:rsid w:val="00702BBD"/>
    <w:rsid w:val="00712BAB"/>
    <w:rsid w:val="007148AA"/>
    <w:rsid w:val="00715C21"/>
    <w:rsid w:val="00715E1B"/>
    <w:rsid w:val="00717A24"/>
    <w:rsid w:val="00741171"/>
    <w:rsid w:val="007612EF"/>
    <w:rsid w:val="00761A31"/>
    <w:rsid w:val="007866F9"/>
    <w:rsid w:val="007907EC"/>
    <w:rsid w:val="007923D6"/>
    <w:rsid w:val="007A3D5A"/>
    <w:rsid w:val="007A41D2"/>
    <w:rsid w:val="007B2683"/>
    <w:rsid w:val="007C5BA5"/>
    <w:rsid w:val="007D417F"/>
    <w:rsid w:val="00802680"/>
    <w:rsid w:val="00805494"/>
    <w:rsid w:val="00810EC6"/>
    <w:rsid w:val="00823C45"/>
    <w:rsid w:val="008271C3"/>
    <w:rsid w:val="00830018"/>
    <w:rsid w:val="008342D4"/>
    <w:rsid w:val="008351CB"/>
    <w:rsid w:val="00841FB1"/>
    <w:rsid w:val="0084269C"/>
    <w:rsid w:val="00846957"/>
    <w:rsid w:val="00855AA3"/>
    <w:rsid w:val="008621E9"/>
    <w:rsid w:val="00862518"/>
    <w:rsid w:val="00880023"/>
    <w:rsid w:val="00892B76"/>
    <w:rsid w:val="00895AE1"/>
    <w:rsid w:val="008A2430"/>
    <w:rsid w:val="008A767B"/>
    <w:rsid w:val="008B09C2"/>
    <w:rsid w:val="008B4134"/>
    <w:rsid w:val="008C0A03"/>
    <w:rsid w:val="008E16F9"/>
    <w:rsid w:val="008E7AE8"/>
    <w:rsid w:val="008F072A"/>
    <w:rsid w:val="00923156"/>
    <w:rsid w:val="00923C4C"/>
    <w:rsid w:val="0092434C"/>
    <w:rsid w:val="00924FFE"/>
    <w:rsid w:val="009262D9"/>
    <w:rsid w:val="00952CF3"/>
    <w:rsid w:val="009779DB"/>
    <w:rsid w:val="0098447B"/>
    <w:rsid w:val="00984A7D"/>
    <w:rsid w:val="00985DC2"/>
    <w:rsid w:val="00986FE5"/>
    <w:rsid w:val="00990439"/>
    <w:rsid w:val="009A21B3"/>
    <w:rsid w:val="009A4AF7"/>
    <w:rsid w:val="009A5DB0"/>
    <w:rsid w:val="009B6F44"/>
    <w:rsid w:val="009C1331"/>
    <w:rsid w:val="009D1CD5"/>
    <w:rsid w:val="009D2D6C"/>
    <w:rsid w:val="009E191F"/>
    <w:rsid w:val="009E6AB7"/>
    <w:rsid w:val="009F6F6D"/>
    <w:rsid w:val="00A000D1"/>
    <w:rsid w:val="00A079A6"/>
    <w:rsid w:val="00A32B11"/>
    <w:rsid w:val="00A34B85"/>
    <w:rsid w:val="00A41092"/>
    <w:rsid w:val="00A42308"/>
    <w:rsid w:val="00A50CB8"/>
    <w:rsid w:val="00A5191F"/>
    <w:rsid w:val="00A5203E"/>
    <w:rsid w:val="00A535A6"/>
    <w:rsid w:val="00A61B17"/>
    <w:rsid w:val="00A6484B"/>
    <w:rsid w:val="00A76748"/>
    <w:rsid w:val="00A76ADB"/>
    <w:rsid w:val="00A843C9"/>
    <w:rsid w:val="00A92AB1"/>
    <w:rsid w:val="00A953E1"/>
    <w:rsid w:val="00AA6984"/>
    <w:rsid w:val="00AB154D"/>
    <w:rsid w:val="00AB5367"/>
    <w:rsid w:val="00AB6AA2"/>
    <w:rsid w:val="00AC421D"/>
    <w:rsid w:val="00AC5C96"/>
    <w:rsid w:val="00AD1EDA"/>
    <w:rsid w:val="00AD7AAC"/>
    <w:rsid w:val="00AE0D74"/>
    <w:rsid w:val="00AE7B67"/>
    <w:rsid w:val="00B062EB"/>
    <w:rsid w:val="00B06C19"/>
    <w:rsid w:val="00B17DF6"/>
    <w:rsid w:val="00B23805"/>
    <w:rsid w:val="00B27CBF"/>
    <w:rsid w:val="00B44469"/>
    <w:rsid w:val="00B44A82"/>
    <w:rsid w:val="00B452D1"/>
    <w:rsid w:val="00B526FE"/>
    <w:rsid w:val="00B53BC7"/>
    <w:rsid w:val="00B57E5D"/>
    <w:rsid w:val="00B627D5"/>
    <w:rsid w:val="00B74ED0"/>
    <w:rsid w:val="00B761C7"/>
    <w:rsid w:val="00B76C50"/>
    <w:rsid w:val="00B80B96"/>
    <w:rsid w:val="00B84B1E"/>
    <w:rsid w:val="00B8669E"/>
    <w:rsid w:val="00B878A3"/>
    <w:rsid w:val="00B90446"/>
    <w:rsid w:val="00B97912"/>
    <w:rsid w:val="00BA16C9"/>
    <w:rsid w:val="00BA7D3C"/>
    <w:rsid w:val="00BB0F9C"/>
    <w:rsid w:val="00BB10F8"/>
    <w:rsid w:val="00BE046C"/>
    <w:rsid w:val="00BF3AEA"/>
    <w:rsid w:val="00BF5C94"/>
    <w:rsid w:val="00C06C20"/>
    <w:rsid w:val="00C0753A"/>
    <w:rsid w:val="00C13713"/>
    <w:rsid w:val="00C17B1F"/>
    <w:rsid w:val="00C30827"/>
    <w:rsid w:val="00C36033"/>
    <w:rsid w:val="00C36A82"/>
    <w:rsid w:val="00C37510"/>
    <w:rsid w:val="00C40CA3"/>
    <w:rsid w:val="00C43352"/>
    <w:rsid w:val="00C464B5"/>
    <w:rsid w:val="00C468A6"/>
    <w:rsid w:val="00C55D3F"/>
    <w:rsid w:val="00C578F5"/>
    <w:rsid w:val="00C64A9C"/>
    <w:rsid w:val="00C67A7F"/>
    <w:rsid w:val="00C67E2D"/>
    <w:rsid w:val="00C959B2"/>
    <w:rsid w:val="00CB36AA"/>
    <w:rsid w:val="00CC3432"/>
    <w:rsid w:val="00CD29E9"/>
    <w:rsid w:val="00CD3CA8"/>
    <w:rsid w:val="00CE23AC"/>
    <w:rsid w:val="00CE5B68"/>
    <w:rsid w:val="00CE65E6"/>
    <w:rsid w:val="00CF20E3"/>
    <w:rsid w:val="00D171F6"/>
    <w:rsid w:val="00D223A5"/>
    <w:rsid w:val="00D46F6F"/>
    <w:rsid w:val="00D47467"/>
    <w:rsid w:val="00D50F8E"/>
    <w:rsid w:val="00D5369A"/>
    <w:rsid w:val="00D747E0"/>
    <w:rsid w:val="00D80212"/>
    <w:rsid w:val="00D81D96"/>
    <w:rsid w:val="00D8570A"/>
    <w:rsid w:val="00D937B4"/>
    <w:rsid w:val="00D9464B"/>
    <w:rsid w:val="00DA6AC9"/>
    <w:rsid w:val="00DC1E3C"/>
    <w:rsid w:val="00DC6C7B"/>
    <w:rsid w:val="00DE2708"/>
    <w:rsid w:val="00DF777B"/>
    <w:rsid w:val="00E052E3"/>
    <w:rsid w:val="00E13186"/>
    <w:rsid w:val="00E13549"/>
    <w:rsid w:val="00E173C0"/>
    <w:rsid w:val="00E21F8D"/>
    <w:rsid w:val="00E23C42"/>
    <w:rsid w:val="00E25152"/>
    <w:rsid w:val="00E44D93"/>
    <w:rsid w:val="00E51653"/>
    <w:rsid w:val="00E52B24"/>
    <w:rsid w:val="00E57018"/>
    <w:rsid w:val="00E66D51"/>
    <w:rsid w:val="00E71A8D"/>
    <w:rsid w:val="00E73DC8"/>
    <w:rsid w:val="00E75241"/>
    <w:rsid w:val="00E758EE"/>
    <w:rsid w:val="00E75C6A"/>
    <w:rsid w:val="00E85386"/>
    <w:rsid w:val="00E901C4"/>
    <w:rsid w:val="00E930DE"/>
    <w:rsid w:val="00EB3CFB"/>
    <w:rsid w:val="00EB43D9"/>
    <w:rsid w:val="00EC1777"/>
    <w:rsid w:val="00ED13E6"/>
    <w:rsid w:val="00EF22DC"/>
    <w:rsid w:val="00EF5F0F"/>
    <w:rsid w:val="00EF79D8"/>
    <w:rsid w:val="00F05365"/>
    <w:rsid w:val="00F12285"/>
    <w:rsid w:val="00F140F6"/>
    <w:rsid w:val="00F36016"/>
    <w:rsid w:val="00F369DD"/>
    <w:rsid w:val="00F36BA7"/>
    <w:rsid w:val="00F42D5D"/>
    <w:rsid w:val="00F4592B"/>
    <w:rsid w:val="00F45BEE"/>
    <w:rsid w:val="00F46637"/>
    <w:rsid w:val="00F530AC"/>
    <w:rsid w:val="00F54DC7"/>
    <w:rsid w:val="00F668EB"/>
    <w:rsid w:val="00F74949"/>
    <w:rsid w:val="00F752F2"/>
    <w:rsid w:val="00F83BBA"/>
    <w:rsid w:val="00F84686"/>
    <w:rsid w:val="00FA03AE"/>
    <w:rsid w:val="00FA172C"/>
    <w:rsid w:val="00FA511D"/>
    <w:rsid w:val="00FA6D3F"/>
    <w:rsid w:val="00FB43BD"/>
    <w:rsid w:val="00FD28FD"/>
    <w:rsid w:val="00FE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70387"/>
  <w15:docId w15:val="{15B141B3-3AE2-4B79-B402-5E8666D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E86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29</TotalTime>
  <Pages>1</Pages>
  <Words>284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2025-01-23T13:50:00Z</cp:lastPrinted>
  <dcterms:created xsi:type="dcterms:W3CDTF">2025-02-18T07:58:00Z</dcterms:created>
  <dcterms:modified xsi:type="dcterms:W3CDTF">2025-02-18T08:40:00Z</dcterms:modified>
</cp:coreProperties>
</file>