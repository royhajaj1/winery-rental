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25E1F" w14:textId="2BEAD371" w:rsidR="00C57D12" w:rsidRPr="009632DD" w:rsidRDefault="003959BE" w:rsidP="00C57D12">
      <w:pPr>
        <w:jc w:val="right"/>
        <w:rPr>
          <w:rFonts w:cs="Arial"/>
          <w:b/>
          <w:bCs/>
          <w:sz w:val="26"/>
          <w:szCs w:val="26"/>
          <w:rtl/>
        </w:rPr>
      </w:pPr>
      <w:r>
        <w:rPr>
          <w:rFonts w:cs="Arial" w:hint="cs"/>
          <w:b/>
          <w:bCs/>
          <w:sz w:val="26"/>
          <w:szCs w:val="26"/>
          <w:rtl/>
        </w:rPr>
        <w:t>8.4.25</w:t>
      </w:r>
    </w:p>
    <w:p w14:paraId="7915913D" w14:textId="3902FDC6" w:rsidR="00C57D12" w:rsidRPr="00320E5A" w:rsidRDefault="00C57D12" w:rsidP="00C57D12">
      <w:pPr>
        <w:rPr>
          <w:rFonts w:cs="Arial"/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 xml:space="preserve">לכבוד: </w:t>
      </w:r>
      <w:r w:rsidR="003959BE">
        <w:rPr>
          <w:rFonts w:cs="Arial" w:hint="cs"/>
          <w:b/>
          <w:bCs/>
          <w:sz w:val="26"/>
          <w:szCs w:val="26"/>
          <w:rtl/>
        </w:rPr>
        <w:t>סיון</w:t>
      </w:r>
      <w:r>
        <w:rPr>
          <w:rFonts w:cs="Arial" w:hint="cs"/>
          <w:b/>
          <w:bCs/>
          <w:sz w:val="26"/>
          <w:szCs w:val="26"/>
          <w:rtl/>
        </w:rPr>
        <w:t xml:space="preserve"> </w:t>
      </w:r>
      <w:r>
        <w:rPr>
          <w:rFonts w:cs="Arial"/>
          <w:b/>
          <w:bCs/>
          <w:sz w:val="26"/>
          <w:szCs w:val="26"/>
          <w:rtl/>
        </w:rPr>
        <w:t>–</w:t>
      </w:r>
      <w:r>
        <w:rPr>
          <w:rFonts w:cs="Arial" w:hint="cs"/>
          <w:b/>
          <w:bCs/>
          <w:sz w:val="26"/>
          <w:szCs w:val="26"/>
          <w:rtl/>
        </w:rPr>
        <w:t xml:space="preserve"> </w:t>
      </w:r>
      <w:r w:rsidR="003959BE">
        <w:rPr>
          <w:rFonts w:cs="Arial" w:hint="cs"/>
          <w:b/>
          <w:bCs/>
          <w:sz w:val="26"/>
          <w:szCs w:val="26"/>
          <w:rtl/>
        </w:rPr>
        <w:t>חב</w:t>
      </w:r>
      <w:r w:rsidR="00745DEB">
        <w:rPr>
          <w:rFonts w:cs="Arial" w:hint="cs"/>
          <w:b/>
          <w:bCs/>
          <w:sz w:val="26"/>
          <w:szCs w:val="26"/>
          <w:rtl/>
        </w:rPr>
        <w:t>ר</w:t>
      </w:r>
      <w:r w:rsidR="003959BE">
        <w:rPr>
          <w:rFonts w:cs="Arial" w:hint="cs"/>
          <w:b/>
          <w:bCs/>
          <w:sz w:val="26"/>
          <w:szCs w:val="26"/>
          <w:rtl/>
        </w:rPr>
        <w:t>ת אלגוסק</w:t>
      </w:r>
    </w:p>
    <w:p w14:paraId="4B71D70F" w14:textId="77777777" w:rsidR="00C57D12" w:rsidRPr="00320E5A" w:rsidRDefault="00C57D12" w:rsidP="00C57D12">
      <w:pPr>
        <w:jc w:val="center"/>
        <w:rPr>
          <w:rFonts w:cs="Arial"/>
          <w:sz w:val="26"/>
          <w:szCs w:val="26"/>
          <w:u w:val="single"/>
          <w:rtl/>
        </w:rPr>
      </w:pPr>
      <w:r w:rsidRPr="00320E5A">
        <w:rPr>
          <w:rFonts w:cs="Arial" w:hint="cs"/>
          <w:sz w:val="26"/>
          <w:szCs w:val="26"/>
          <w:u w:val="single"/>
          <w:rtl/>
        </w:rPr>
        <w:t>הנדון: הצעת מחיר לא</w:t>
      </w:r>
      <w:r>
        <w:rPr>
          <w:rFonts w:cs="Arial" w:hint="cs"/>
          <w:sz w:val="26"/>
          <w:szCs w:val="26"/>
          <w:u w:val="single"/>
          <w:rtl/>
        </w:rPr>
        <w:t>י</w:t>
      </w:r>
      <w:r w:rsidRPr="00320E5A">
        <w:rPr>
          <w:rFonts w:cs="Arial" w:hint="cs"/>
          <w:sz w:val="26"/>
          <w:szCs w:val="26"/>
          <w:u w:val="single"/>
          <w:rtl/>
        </w:rPr>
        <w:t>רוח במרכז מבקרים יקב חיטים</w:t>
      </w:r>
    </w:p>
    <w:p w14:paraId="695424B3" w14:textId="77777777" w:rsidR="00C57D12" w:rsidRPr="00320E5A" w:rsidRDefault="00C57D12" w:rsidP="00C57D12">
      <w:pPr>
        <w:rPr>
          <w:rFonts w:cs="Arial"/>
          <w:sz w:val="26"/>
          <w:szCs w:val="26"/>
          <w:rtl/>
        </w:rPr>
      </w:pPr>
      <w:r w:rsidRPr="00320E5A">
        <w:rPr>
          <w:rFonts w:cs="Arial"/>
          <w:sz w:val="26"/>
          <w:szCs w:val="26"/>
          <w:rtl/>
        </w:rPr>
        <w:t>יקב חיטים הנמצא במושב נווה מבטח, הינו יקב בוטיק משפחתי שהחזון שלו לה</w:t>
      </w:r>
      <w:r>
        <w:rPr>
          <w:rFonts w:cs="Arial" w:hint="cs"/>
          <w:sz w:val="26"/>
          <w:szCs w:val="26"/>
          <w:rtl/>
        </w:rPr>
        <w:t>כיר</w:t>
      </w:r>
      <w:r w:rsidRPr="00320E5A">
        <w:rPr>
          <w:rFonts w:cs="Arial"/>
          <w:sz w:val="26"/>
          <w:szCs w:val="26"/>
          <w:rtl/>
        </w:rPr>
        <w:t xml:space="preserve"> את עולם היין לקהל המעוניין להפוך את שעות הפנאי לזמן איכות. מרכז המבקרים</w:t>
      </w:r>
      <w:r>
        <w:rPr>
          <w:rFonts w:cs="Arial" w:hint="cs"/>
          <w:sz w:val="26"/>
          <w:szCs w:val="26"/>
          <w:rtl/>
        </w:rPr>
        <w:t xml:space="preserve"> הממוזג</w:t>
      </w:r>
      <w:r>
        <w:rPr>
          <w:rFonts w:cs="Arial"/>
          <w:sz w:val="26"/>
          <w:szCs w:val="26"/>
          <w:rtl/>
        </w:rPr>
        <w:t xml:space="preserve"> </w:t>
      </w:r>
      <w:r>
        <w:rPr>
          <w:rFonts w:cs="Arial" w:hint="cs"/>
          <w:sz w:val="26"/>
          <w:szCs w:val="26"/>
          <w:rtl/>
        </w:rPr>
        <w:t>(בגודל של כ- 6</w:t>
      </w:r>
      <w:r>
        <w:rPr>
          <w:rFonts w:cs="Arial"/>
          <w:sz w:val="26"/>
          <w:szCs w:val="26"/>
        </w:rPr>
        <w:t>X</w:t>
      </w:r>
      <w:r>
        <w:rPr>
          <w:rFonts w:cs="Arial" w:hint="cs"/>
          <w:sz w:val="26"/>
          <w:szCs w:val="26"/>
          <w:rtl/>
        </w:rPr>
        <w:t xml:space="preserve">9 מ"ר) </w:t>
      </w:r>
      <w:r>
        <w:rPr>
          <w:rFonts w:cs="Arial"/>
          <w:sz w:val="26"/>
          <w:szCs w:val="26"/>
          <w:rtl/>
        </w:rPr>
        <w:t>נמצא בסמוך</w:t>
      </w:r>
      <w:r>
        <w:rPr>
          <w:rFonts w:cs="Arial" w:hint="cs"/>
          <w:sz w:val="26"/>
          <w:szCs w:val="26"/>
          <w:rtl/>
        </w:rPr>
        <w:t xml:space="preserve"> </w:t>
      </w:r>
      <w:r w:rsidRPr="00320E5A">
        <w:rPr>
          <w:rFonts w:cs="Arial"/>
          <w:sz w:val="26"/>
          <w:szCs w:val="26"/>
          <w:rtl/>
        </w:rPr>
        <w:t xml:space="preserve">למדשאה רחבה באווירה פסטורלית ומשקיף </w:t>
      </w:r>
      <w:r w:rsidRPr="00320E5A">
        <w:rPr>
          <w:rFonts w:cs="Arial" w:hint="cs"/>
          <w:sz w:val="26"/>
          <w:szCs w:val="26"/>
          <w:rtl/>
        </w:rPr>
        <w:t>א</w:t>
      </w:r>
      <w:r w:rsidRPr="00320E5A">
        <w:rPr>
          <w:rFonts w:cs="Arial"/>
          <w:sz w:val="26"/>
          <w:szCs w:val="26"/>
          <w:rtl/>
        </w:rPr>
        <w:t>ל הכרם</w:t>
      </w:r>
      <w:r w:rsidRPr="00320E5A">
        <w:rPr>
          <w:rFonts w:cs="Arial" w:hint="cs"/>
          <w:sz w:val="26"/>
          <w:szCs w:val="26"/>
          <w:rtl/>
        </w:rPr>
        <w:t>.</w:t>
      </w:r>
    </w:p>
    <w:p w14:paraId="5C10E774" w14:textId="77777777" w:rsidR="00C57D12" w:rsidRPr="00320E5A" w:rsidRDefault="00C57D12" w:rsidP="00C57D12">
      <w:pPr>
        <w:rPr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>במרכז קיים מסך 65 אינץ ולוח מחיק,</w:t>
      </w:r>
      <w:r>
        <w:rPr>
          <w:rFonts w:cs="Arial" w:hint="cs"/>
          <w:sz w:val="26"/>
          <w:szCs w:val="26"/>
          <w:rtl/>
        </w:rPr>
        <w:t xml:space="preserve"> </w:t>
      </w:r>
      <w:r w:rsidRPr="00320E5A">
        <w:rPr>
          <w:rFonts w:hint="cs"/>
          <w:sz w:val="26"/>
          <w:szCs w:val="26"/>
          <w:rtl/>
        </w:rPr>
        <w:t xml:space="preserve">פינת קפה </w:t>
      </w:r>
      <w:r>
        <w:rPr>
          <w:rFonts w:hint="cs"/>
          <w:sz w:val="26"/>
          <w:szCs w:val="26"/>
          <w:rtl/>
        </w:rPr>
        <w:t>כולל מכונת קפה</w:t>
      </w:r>
      <w:r w:rsidRPr="00320E5A">
        <w:rPr>
          <w:rFonts w:hint="cs"/>
          <w:sz w:val="26"/>
          <w:szCs w:val="26"/>
          <w:rtl/>
        </w:rPr>
        <w:t xml:space="preserve"> </w:t>
      </w:r>
      <w:r w:rsidRPr="00320E5A">
        <w:rPr>
          <w:rFonts w:cs="Arial" w:hint="cs"/>
          <w:sz w:val="26"/>
          <w:szCs w:val="26"/>
          <w:rtl/>
        </w:rPr>
        <w:t xml:space="preserve">לשימוש האורחים. </w:t>
      </w:r>
    </w:p>
    <w:p w14:paraId="0F8C33B9" w14:textId="3BB2F451" w:rsidR="00C57D12" w:rsidRPr="00320E5A" w:rsidRDefault="00C57D12" w:rsidP="00C57D12">
      <w:pPr>
        <w:rPr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 xml:space="preserve">אירוח </w:t>
      </w:r>
      <w:r>
        <w:rPr>
          <w:rFonts w:cs="Arial" w:hint="cs"/>
          <w:sz w:val="26"/>
          <w:szCs w:val="26"/>
          <w:rtl/>
        </w:rPr>
        <w:t xml:space="preserve">עבור </w:t>
      </w:r>
      <w:r w:rsidRPr="009632DD">
        <w:rPr>
          <w:rFonts w:cs="Arial" w:hint="cs"/>
          <w:b/>
          <w:bCs/>
          <w:sz w:val="26"/>
          <w:szCs w:val="26"/>
          <w:rtl/>
        </w:rPr>
        <w:t>1</w:t>
      </w:r>
      <w:r w:rsidR="00BD3A9B">
        <w:rPr>
          <w:rFonts w:cs="Arial" w:hint="cs"/>
          <w:b/>
          <w:bCs/>
          <w:sz w:val="26"/>
          <w:szCs w:val="26"/>
          <w:rtl/>
        </w:rPr>
        <w:t>1</w:t>
      </w:r>
      <w:r>
        <w:rPr>
          <w:rFonts w:cs="Arial" w:hint="cs"/>
          <w:sz w:val="26"/>
          <w:szCs w:val="26"/>
          <w:rtl/>
        </w:rPr>
        <w:t xml:space="preserve"> משתתפים </w:t>
      </w:r>
      <w:r w:rsidRPr="009632DD">
        <w:rPr>
          <w:rFonts w:hint="cs"/>
          <w:b/>
          <w:bCs/>
          <w:sz w:val="26"/>
          <w:szCs w:val="26"/>
          <w:rtl/>
        </w:rPr>
        <w:t xml:space="preserve">בתאריך </w:t>
      </w:r>
      <w:r w:rsidRPr="009632DD">
        <w:rPr>
          <w:b/>
          <w:bCs/>
          <w:sz w:val="26"/>
          <w:szCs w:val="26"/>
          <w:rtl/>
        </w:rPr>
        <w:t>–</w:t>
      </w:r>
      <w:r w:rsidRPr="009632DD">
        <w:rPr>
          <w:rFonts w:hint="cs"/>
          <w:b/>
          <w:bCs/>
          <w:sz w:val="26"/>
          <w:szCs w:val="26"/>
          <w:rtl/>
        </w:rPr>
        <w:t xml:space="preserve"> </w:t>
      </w:r>
      <w:r w:rsidR="00BD3A9B">
        <w:rPr>
          <w:rFonts w:hint="cs"/>
          <w:b/>
          <w:bCs/>
          <w:sz w:val="26"/>
          <w:szCs w:val="26"/>
          <w:rtl/>
        </w:rPr>
        <w:t>23.4</w:t>
      </w:r>
      <w:r w:rsidR="00FA00F0">
        <w:rPr>
          <w:rFonts w:hint="cs"/>
          <w:b/>
          <w:bCs/>
          <w:sz w:val="26"/>
          <w:szCs w:val="26"/>
          <w:rtl/>
        </w:rPr>
        <w:t>.25</w:t>
      </w:r>
      <w:r>
        <w:rPr>
          <w:rFonts w:hint="cs"/>
          <w:sz w:val="26"/>
          <w:szCs w:val="26"/>
          <w:rtl/>
        </w:rPr>
        <w:t xml:space="preserve"> החל מהשעה </w:t>
      </w:r>
      <w:r w:rsidR="00BD3A9B">
        <w:rPr>
          <w:rFonts w:hint="cs"/>
          <w:b/>
          <w:bCs/>
          <w:sz w:val="26"/>
          <w:szCs w:val="26"/>
          <w:rtl/>
        </w:rPr>
        <w:t xml:space="preserve">10:00 </w:t>
      </w:r>
      <w:r w:rsidR="00BD3A9B">
        <w:rPr>
          <w:b/>
          <w:bCs/>
          <w:sz w:val="26"/>
          <w:szCs w:val="26"/>
          <w:rtl/>
        </w:rPr>
        <w:t>–</w:t>
      </w:r>
      <w:r w:rsidR="00BD3A9B">
        <w:rPr>
          <w:rFonts w:hint="cs"/>
          <w:b/>
          <w:bCs/>
          <w:sz w:val="26"/>
          <w:szCs w:val="26"/>
          <w:rtl/>
        </w:rPr>
        <w:t xml:space="preserve"> 14:00</w:t>
      </w:r>
      <w:r>
        <w:rPr>
          <w:rFonts w:hint="cs"/>
          <w:sz w:val="26"/>
          <w:szCs w:val="26"/>
          <w:rtl/>
        </w:rPr>
        <w:t xml:space="preserve">.                        </w:t>
      </w:r>
    </w:p>
    <w:p w14:paraId="10A8E6E0" w14:textId="2E4ABA23" w:rsidR="00C57D12" w:rsidRPr="009632DD" w:rsidRDefault="00C57D12" w:rsidP="00C57D12">
      <w:pPr>
        <w:pStyle w:val="aa"/>
        <w:numPr>
          <w:ilvl w:val="0"/>
          <w:numId w:val="5"/>
        </w:numPr>
        <w:bidi/>
        <w:rPr>
          <w:rFonts w:ascii="Arial" w:hAnsi="Arial" w:cs="Arial"/>
          <w:sz w:val="26"/>
          <w:szCs w:val="26"/>
          <w:u w:val="single"/>
        </w:rPr>
      </w:pPr>
      <w:bookmarkStart w:id="0" w:name="_Hlk188540434"/>
      <w:r w:rsidRPr="0039712A">
        <w:rPr>
          <w:rFonts w:ascii="Arial" w:hAnsi="Arial" w:cs="Arial"/>
          <w:b/>
          <w:bCs/>
          <w:sz w:val="26"/>
          <w:szCs w:val="26"/>
          <w:u w:val="single"/>
          <w:rtl/>
        </w:rPr>
        <w:t>האירוח כולל</w:t>
      </w:r>
      <w:r w:rsidRPr="0039712A">
        <w:rPr>
          <w:rFonts w:ascii="Arial" w:hAnsi="Arial" w:cs="Arial"/>
          <w:sz w:val="26"/>
          <w:szCs w:val="26"/>
          <w:rtl/>
        </w:rPr>
        <w:t xml:space="preserve"> :                                                                                                        </w:t>
      </w:r>
      <w:r w:rsidRPr="00065FA0">
        <w:rPr>
          <w:rFonts w:ascii="Arial" w:hAnsi="Arial" w:cs="Arial" w:hint="cs"/>
          <w:sz w:val="26"/>
          <w:szCs w:val="26"/>
          <w:rtl/>
        </w:rPr>
        <w:t>שימוש במרכז מבקרים</w:t>
      </w:r>
      <w:r>
        <w:rPr>
          <w:rFonts w:ascii="Arial" w:hAnsi="Arial" w:cs="Arial" w:hint="cs"/>
          <w:sz w:val="26"/>
          <w:szCs w:val="26"/>
          <w:rtl/>
        </w:rPr>
        <w:t xml:space="preserve"> </w:t>
      </w:r>
      <w:r w:rsidR="00E40AFF">
        <w:rPr>
          <w:rFonts w:ascii="Arial" w:hAnsi="Arial" w:cs="Arial" w:hint="cs"/>
          <w:sz w:val="26"/>
          <w:szCs w:val="26"/>
          <w:rtl/>
        </w:rPr>
        <w:t xml:space="preserve"> כולל פינת קפ</w:t>
      </w:r>
      <w:r w:rsidR="00615A47">
        <w:rPr>
          <w:rFonts w:ascii="Arial" w:hAnsi="Arial" w:cs="Arial" w:hint="cs"/>
          <w:sz w:val="26"/>
          <w:szCs w:val="26"/>
          <w:rtl/>
        </w:rPr>
        <w:t>ה</w:t>
      </w:r>
      <w:r w:rsidR="003D2330">
        <w:rPr>
          <w:rFonts w:ascii="Arial" w:hAnsi="Arial" w:cs="Arial" w:hint="cs"/>
          <w:sz w:val="26"/>
          <w:szCs w:val="26"/>
          <w:rtl/>
        </w:rPr>
        <w:t>.</w:t>
      </w:r>
    </w:p>
    <w:p w14:paraId="686DC05E" w14:textId="0A26BB5C" w:rsidR="001B48F7" w:rsidRDefault="00C57D12" w:rsidP="00C57D12">
      <w:pPr>
        <w:pStyle w:val="aa"/>
        <w:bidi/>
        <w:ind w:left="360"/>
        <w:rPr>
          <w:rFonts w:ascii="Arial" w:hAnsi="Arial" w:cs="Arial"/>
          <w:b/>
          <w:bCs/>
          <w:sz w:val="26"/>
          <w:szCs w:val="26"/>
          <w:rtl/>
        </w:rPr>
      </w:pP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 </w:t>
      </w:r>
      <w:r w:rsidRPr="009632DD">
        <w:rPr>
          <w:rFonts w:ascii="Arial" w:hAnsi="Arial" w:cs="Arial"/>
          <w:b/>
          <w:bCs/>
          <w:sz w:val="26"/>
          <w:szCs w:val="26"/>
          <w:u w:val="single"/>
          <w:rtl/>
        </w:rPr>
        <w:t>–</w:t>
      </w: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1,</w:t>
      </w:r>
      <w:r w:rsidR="00911EAE">
        <w:rPr>
          <w:rFonts w:ascii="Arial" w:hAnsi="Arial" w:cs="Arial" w:hint="cs"/>
          <w:b/>
          <w:bCs/>
          <w:sz w:val="26"/>
          <w:szCs w:val="26"/>
          <w:u w:val="single"/>
          <w:rtl/>
        </w:rPr>
        <w:t>4</w:t>
      </w:r>
      <w:r w:rsidR="00AF1719">
        <w:rPr>
          <w:rFonts w:ascii="Arial" w:hAnsi="Arial" w:cs="Arial" w:hint="cs"/>
          <w:b/>
          <w:bCs/>
          <w:sz w:val="26"/>
          <w:szCs w:val="26"/>
          <w:u w:val="single"/>
          <w:rtl/>
        </w:rPr>
        <w:t>0</w:t>
      </w: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>0 ₪ לא כולל מע"מ</w:t>
      </w:r>
      <w:r w:rsidRPr="009632DD">
        <w:rPr>
          <w:rFonts w:ascii="Arial" w:hAnsi="Arial" w:cs="Arial" w:hint="cs"/>
          <w:b/>
          <w:bCs/>
          <w:sz w:val="26"/>
          <w:szCs w:val="26"/>
          <w:rtl/>
        </w:rPr>
        <w:t xml:space="preserve">.   </w:t>
      </w:r>
    </w:p>
    <w:p w14:paraId="2D88F56D" w14:textId="5F354349" w:rsidR="00CF526A" w:rsidRPr="001B48F7" w:rsidRDefault="00C57D12" w:rsidP="001B48F7">
      <w:pPr>
        <w:pStyle w:val="aa"/>
        <w:numPr>
          <w:ilvl w:val="0"/>
          <w:numId w:val="5"/>
        </w:numPr>
        <w:bidi/>
        <w:rPr>
          <w:rFonts w:ascii="Arial" w:hAnsi="Arial" w:cs="Arial"/>
          <w:b/>
          <w:bCs/>
          <w:sz w:val="26"/>
          <w:szCs w:val="26"/>
          <w:u w:val="single"/>
          <w:rtl/>
        </w:rPr>
      </w:pPr>
      <w:r w:rsidRPr="009632DD">
        <w:rPr>
          <w:rFonts w:ascii="Arial" w:hAnsi="Arial" w:cs="Arial" w:hint="cs"/>
          <w:b/>
          <w:bCs/>
          <w:sz w:val="26"/>
          <w:szCs w:val="26"/>
          <w:rtl/>
        </w:rPr>
        <w:t xml:space="preserve"> </w:t>
      </w:r>
      <w:r w:rsidR="001B48F7" w:rsidRPr="001B48F7">
        <w:rPr>
          <w:rFonts w:ascii="Arial" w:hAnsi="Arial" w:cs="Arial"/>
          <w:sz w:val="26"/>
          <w:szCs w:val="26"/>
          <w:rtl/>
        </w:rPr>
        <w:t xml:space="preserve">סיור בכרם ע"י הכורם - יינן היקב הכולל הסברים על גידול הענבים והכנת היין, הסיפור שלנו ,טעימות 3 זני מיינות היקב, שיח פתוח לשאלות.  </w:t>
      </w:r>
      <w:r w:rsidR="001B48F7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</w:t>
      </w:r>
      <w:r w:rsidR="001B48F7" w:rsidRPr="001B48F7">
        <w:rPr>
          <w:rFonts w:ascii="Arial" w:hAnsi="Arial" w:cs="Arial" w:hint="cs"/>
          <w:b/>
          <w:bCs/>
          <w:sz w:val="26"/>
          <w:szCs w:val="26"/>
          <w:u w:val="single"/>
          <w:rtl/>
        </w:rPr>
        <w:t>עלות</w:t>
      </w:r>
      <w:r w:rsidR="001B48F7" w:rsidRPr="001B48F7">
        <w:rPr>
          <w:rFonts w:ascii="Arial" w:hAnsi="Arial" w:cs="Arial"/>
          <w:b/>
          <w:bCs/>
          <w:sz w:val="26"/>
          <w:szCs w:val="26"/>
          <w:u w:val="single"/>
          <w:rtl/>
        </w:rPr>
        <w:t xml:space="preserve"> - 1,000 ₪ לא כולל מע"מ.</w:t>
      </w:r>
      <w:r w:rsidRPr="001B48F7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     </w:t>
      </w:r>
    </w:p>
    <w:p w14:paraId="37EC58F9" w14:textId="7E5A2737" w:rsidR="00C57D12" w:rsidRPr="00433E45" w:rsidRDefault="00C57D12" w:rsidP="00433E45">
      <w:pPr>
        <w:pStyle w:val="aa"/>
        <w:numPr>
          <w:ilvl w:val="0"/>
          <w:numId w:val="5"/>
        </w:numPr>
        <w:bidi/>
        <w:rPr>
          <w:rFonts w:ascii="Arial" w:hAnsi="Arial" w:cs="Arial"/>
          <w:b/>
          <w:bCs/>
          <w:sz w:val="26"/>
          <w:szCs w:val="26"/>
          <w:u w:val="single"/>
        </w:rPr>
      </w:pPr>
      <w:r w:rsidRPr="006970B3">
        <w:rPr>
          <w:rFonts w:ascii="Arial" w:hAnsi="Arial" w:cs="Arial" w:hint="cs"/>
          <w:b/>
          <w:bCs/>
          <w:sz w:val="26"/>
          <w:szCs w:val="26"/>
          <w:rtl/>
        </w:rPr>
        <w:t xml:space="preserve"> </w:t>
      </w:r>
      <w:r w:rsidR="000F52A3" w:rsidRPr="006970B3">
        <w:rPr>
          <w:rFonts w:ascii="Arial" w:hAnsi="Arial" w:cs="Arial" w:hint="cs"/>
          <w:sz w:val="26"/>
          <w:szCs w:val="26"/>
          <w:rtl/>
        </w:rPr>
        <w:t>ב</w:t>
      </w:r>
      <w:r w:rsidR="000F52A3" w:rsidRPr="006970B3">
        <w:rPr>
          <w:rFonts w:ascii="Arial" w:hAnsi="Arial" w:cs="Arial" w:hint="eastAsia"/>
          <w:sz w:val="26"/>
          <w:szCs w:val="26"/>
          <w:rtl/>
        </w:rPr>
        <w:t>ופה</w:t>
      </w:r>
      <w:r w:rsidR="000F52A3" w:rsidRPr="006970B3">
        <w:rPr>
          <w:rFonts w:ascii="Arial" w:hAnsi="Arial" w:cs="Arial"/>
          <w:sz w:val="26"/>
          <w:szCs w:val="26"/>
          <w:rtl/>
        </w:rPr>
        <w:t xml:space="preserve"> </w:t>
      </w:r>
      <w:r w:rsidR="000F52A3" w:rsidRPr="006970B3">
        <w:rPr>
          <w:rFonts w:ascii="Arial" w:hAnsi="Arial" w:cs="Arial" w:hint="cs"/>
          <w:sz w:val="26"/>
          <w:szCs w:val="26"/>
          <w:rtl/>
        </w:rPr>
        <w:t xml:space="preserve">חלבי </w:t>
      </w:r>
      <w:r w:rsidR="000F52A3" w:rsidRPr="006970B3">
        <w:rPr>
          <w:rFonts w:ascii="Arial" w:hAnsi="Arial" w:cs="Arial"/>
          <w:sz w:val="26"/>
          <w:szCs w:val="26"/>
          <w:rtl/>
        </w:rPr>
        <w:t xml:space="preserve">– </w:t>
      </w:r>
      <w:r w:rsidR="004F14B3">
        <w:rPr>
          <w:rFonts w:ascii="Arial" w:hAnsi="Arial" w:cs="Arial" w:hint="cs"/>
          <w:sz w:val="26"/>
          <w:szCs w:val="26"/>
          <w:rtl/>
        </w:rPr>
        <w:t xml:space="preserve">סיר </w:t>
      </w:r>
      <w:r w:rsidR="000F52A3" w:rsidRPr="006970B3">
        <w:rPr>
          <w:rFonts w:ascii="Arial" w:hAnsi="Arial" w:cs="Arial" w:hint="eastAsia"/>
          <w:sz w:val="26"/>
          <w:szCs w:val="26"/>
          <w:rtl/>
        </w:rPr>
        <w:t>שקשוקה</w:t>
      </w:r>
      <w:r w:rsidR="004F14B3">
        <w:rPr>
          <w:rFonts w:ascii="Arial" w:hAnsi="Arial" w:cs="Arial" w:hint="cs"/>
          <w:sz w:val="26"/>
          <w:szCs w:val="26"/>
          <w:rtl/>
        </w:rPr>
        <w:t xml:space="preserve"> </w:t>
      </w:r>
      <w:r w:rsidR="004F14B3" w:rsidRPr="00713B7D">
        <w:rPr>
          <w:rFonts w:ascii="Arial" w:hAnsi="Arial" w:cs="Arial" w:hint="cs"/>
          <w:b/>
          <w:bCs/>
          <w:sz w:val="26"/>
          <w:szCs w:val="26"/>
          <w:rtl/>
        </w:rPr>
        <w:t>או</w:t>
      </w:r>
      <w:r w:rsidR="004F14B3">
        <w:rPr>
          <w:rFonts w:ascii="Arial" w:hAnsi="Arial" w:cs="Arial" w:hint="cs"/>
          <w:sz w:val="26"/>
          <w:szCs w:val="26"/>
          <w:rtl/>
        </w:rPr>
        <w:t xml:space="preserve"> </w:t>
      </w:r>
      <w:r w:rsidR="000F52A3" w:rsidRPr="006970B3">
        <w:rPr>
          <w:rFonts w:ascii="Arial" w:hAnsi="Arial" w:cs="Arial" w:hint="cs"/>
          <w:sz w:val="26"/>
          <w:szCs w:val="26"/>
          <w:rtl/>
        </w:rPr>
        <w:t>פסטה</w:t>
      </w:r>
      <w:r w:rsidR="004F14B3">
        <w:rPr>
          <w:rFonts w:ascii="Arial" w:hAnsi="Arial" w:cs="Arial" w:hint="cs"/>
          <w:sz w:val="26"/>
          <w:szCs w:val="26"/>
          <w:rtl/>
        </w:rPr>
        <w:t xml:space="preserve"> (</w:t>
      </w:r>
      <w:r w:rsidR="004F14B3" w:rsidRPr="00713B7D">
        <w:rPr>
          <w:rFonts w:ascii="Arial" w:hAnsi="Arial" w:cs="Arial" w:hint="cs"/>
          <w:sz w:val="26"/>
          <w:szCs w:val="26"/>
          <w:rtl/>
        </w:rPr>
        <w:t>לבחירה</w:t>
      </w:r>
      <w:r w:rsidR="004F14B3">
        <w:rPr>
          <w:rFonts w:ascii="Arial" w:hAnsi="Arial" w:cs="Arial" w:hint="cs"/>
          <w:sz w:val="26"/>
          <w:szCs w:val="26"/>
          <w:rtl/>
        </w:rPr>
        <w:t>)</w:t>
      </w:r>
      <w:r w:rsidR="000F52A3" w:rsidRPr="006970B3">
        <w:rPr>
          <w:rFonts w:ascii="Arial" w:hAnsi="Arial" w:cs="Arial" w:hint="cs"/>
          <w:sz w:val="26"/>
          <w:szCs w:val="26"/>
          <w:rtl/>
        </w:rPr>
        <w:t xml:space="preserve">, </w:t>
      </w:r>
      <w:r w:rsidR="000F52A3" w:rsidRPr="006970B3">
        <w:rPr>
          <w:rFonts w:ascii="Arial" w:hAnsi="Arial" w:cs="Arial" w:hint="eastAsia"/>
          <w:sz w:val="26"/>
          <w:szCs w:val="26"/>
          <w:rtl/>
        </w:rPr>
        <w:t>קיש</w:t>
      </w:r>
      <w:r w:rsidR="000F52A3" w:rsidRPr="006970B3">
        <w:rPr>
          <w:rFonts w:ascii="Arial" w:hAnsi="Arial" w:cs="Arial" w:hint="cs"/>
          <w:sz w:val="26"/>
          <w:szCs w:val="26"/>
          <w:rtl/>
        </w:rPr>
        <w:t>ים</w:t>
      </w:r>
      <w:r w:rsidR="000F52A3" w:rsidRPr="006970B3">
        <w:rPr>
          <w:rFonts w:ascii="Arial" w:hAnsi="Arial" w:cs="Arial"/>
          <w:sz w:val="26"/>
          <w:szCs w:val="26"/>
          <w:rtl/>
        </w:rPr>
        <w:t xml:space="preserve">, </w:t>
      </w:r>
      <w:r w:rsidR="000F52A3" w:rsidRPr="006970B3">
        <w:rPr>
          <w:rFonts w:ascii="Arial" w:hAnsi="Arial" w:cs="Arial" w:hint="eastAsia"/>
          <w:sz w:val="26"/>
          <w:szCs w:val="26"/>
          <w:rtl/>
        </w:rPr>
        <w:t>פוקצ</w:t>
      </w:r>
      <w:r w:rsidR="000F52A3" w:rsidRPr="006970B3">
        <w:rPr>
          <w:rFonts w:ascii="Arial" w:hAnsi="Arial" w:cs="Arial" w:hint="cs"/>
          <w:sz w:val="26"/>
          <w:szCs w:val="26"/>
          <w:rtl/>
        </w:rPr>
        <w:t>'</w:t>
      </w:r>
      <w:r w:rsidR="000F52A3" w:rsidRPr="006970B3">
        <w:rPr>
          <w:rFonts w:ascii="Arial" w:hAnsi="Arial" w:cs="Arial" w:hint="eastAsia"/>
          <w:sz w:val="26"/>
          <w:szCs w:val="26"/>
          <w:rtl/>
        </w:rPr>
        <w:t>ות</w:t>
      </w:r>
      <w:r w:rsidR="000F52A3" w:rsidRPr="006970B3">
        <w:rPr>
          <w:rFonts w:ascii="Arial" w:hAnsi="Arial" w:cs="Arial"/>
          <w:sz w:val="26"/>
          <w:szCs w:val="26"/>
          <w:rtl/>
        </w:rPr>
        <w:t>,</w:t>
      </w:r>
      <w:r w:rsidR="000F52A3" w:rsidRPr="006970B3">
        <w:rPr>
          <w:rFonts w:ascii="Arial" w:hAnsi="Arial" w:cs="Arial" w:hint="cs"/>
          <w:sz w:val="26"/>
          <w:szCs w:val="26"/>
          <w:rtl/>
        </w:rPr>
        <w:t xml:space="preserve"> </w:t>
      </w:r>
      <w:r w:rsidR="000F52A3" w:rsidRPr="006970B3">
        <w:rPr>
          <w:rFonts w:ascii="Arial" w:hAnsi="Arial" w:cs="Arial" w:hint="eastAsia"/>
          <w:sz w:val="26"/>
          <w:szCs w:val="26"/>
          <w:rtl/>
        </w:rPr>
        <w:t>לחמים</w:t>
      </w:r>
      <w:r w:rsidR="000F52A3" w:rsidRPr="006970B3">
        <w:rPr>
          <w:rFonts w:ascii="Arial" w:hAnsi="Arial" w:cs="Arial"/>
          <w:sz w:val="26"/>
          <w:szCs w:val="26"/>
          <w:rtl/>
        </w:rPr>
        <w:t xml:space="preserve"> </w:t>
      </w:r>
      <w:r w:rsidR="000F52A3" w:rsidRPr="006970B3">
        <w:rPr>
          <w:rFonts w:ascii="Arial" w:hAnsi="Arial" w:cs="Arial" w:hint="eastAsia"/>
          <w:sz w:val="26"/>
          <w:szCs w:val="26"/>
          <w:rtl/>
        </w:rPr>
        <w:t>וממרחים</w:t>
      </w:r>
      <w:r w:rsidR="000F52A3" w:rsidRPr="006970B3">
        <w:rPr>
          <w:rFonts w:ascii="Arial" w:hAnsi="Arial" w:cs="Arial"/>
          <w:sz w:val="26"/>
          <w:szCs w:val="26"/>
          <w:rtl/>
        </w:rPr>
        <w:t xml:space="preserve">, </w:t>
      </w:r>
      <w:r w:rsidR="000F52A3" w:rsidRPr="006970B3">
        <w:rPr>
          <w:rFonts w:ascii="Arial" w:hAnsi="Arial" w:cs="Arial" w:hint="eastAsia"/>
          <w:sz w:val="26"/>
          <w:szCs w:val="26"/>
          <w:rtl/>
        </w:rPr>
        <w:t>סלט</w:t>
      </w:r>
      <w:r w:rsidR="000F52A3" w:rsidRPr="006970B3">
        <w:rPr>
          <w:rFonts w:ascii="Arial" w:hAnsi="Arial" w:cs="Arial" w:hint="cs"/>
          <w:sz w:val="26"/>
          <w:szCs w:val="26"/>
          <w:rtl/>
        </w:rPr>
        <w:t>ים</w:t>
      </w:r>
      <w:r w:rsidR="000F52A3" w:rsidRPr="006970B3">
        <w:rPr>
          <w:rFonts w:ascii="Arial" w:hAnsi="Arial" w:cs="Arial"/>
          <w:sz w:val="26"/>
          <w:szCs w:val="26"/>
          <w:rtl/>
        </w:rPr>
        <w:t xml:space="preserve">, </w:t>
      </w:r>
      <w:r w:rsidR="000F52A3" w:rsidRPr="006970B3">
        <w:rPr>
          <w:rFonts w:ascii="Arial" w:hAnsi="Arial" w:cs="Arial" w:hint="eastAsia"/>
          <w:sz w:val="26"/>
          <w:szCs w:val="26"/>
          <w:rtl/>
        </w:rPr>
        <w:t>עוגות</w:t>
      </w:r>
      <w:r w:rsidR="000F52A3" w:rsidRPr="006970B3">
        <w:rPr>
          <w:rFonts w:ascii="Arial" w:hAnsi="Arial" w:cs="Arial" w:hint="cs"/>
          <w:sz w:val="26"/>
          <w:szCs w:val="26"/>
          <w:rtl/>
        </w:rPr>
        <w:t>, שתיה קלה. ש</w:t>
      </w:r>
      <w:r w:rsidR="000F52A3" w:rsidRPr="006970B3">
        <w:rPr>
          <w:rFonts w:ascii="Arial" w:hAnsi="Arial" w:cs="Arial"/>
          <w:sz w:val="26"/>
          <w:szCs w:val="26"/>
          <w:rtl/>
        </w:rPr>
        <w:t>ימוש בכלים חד פעמיים איכותיים</w:t>
      </w:r>
      <w:r w:rsidR="000F52A3" w:rsidRPr="006970B3">
        <w:rPr>
          <w:rFonts w:ascii="Arial" w:hAnsi="Arial" w:cs="Arial" w:hint="cs"/>
          <w:sz w:val="26"/>
          <w:szCs w:val="26"/>
          <w:rtl/>
        </w:rPr>
        <w:t xml:space="preserve">.( הקייטרינג כשר חלבי רבנות שורק, חלב ישראלי)                                                                                                                </w:t>
      </w:r>
      <w:r w:rsidR="000F52A3" w:rsidRPr="006970B3">
        <w:rPr>
          <w:rFonts w:hint="cs"/>
          <w:b/>
          <w:bCs/>
          <w:sz w:val="26"/>
          <w:szCs w:val="26"/>
          <w:u w:val="single"/>
          <w:rtl/>
        </w:rPr>
        <w:t xml:space="preserve">עלות </w:t>
      </w:r>
      <w:r w:rsidR="000F52A3" w:rsidRPr="006970B3">
        <w:rPr>
          <w:b/>
          <w:bCs/>
          <w:sz w:val="26"/>
          <w:szCs w:val="26"/>
          <w:u w:val="single"/>
          <w:rtl/>
        </w:rPr>
        <w:t>–</w:t>
      </w:r>
      <w:r w:rsidR="000F52A3" w:rsidRPr="006970B3">
        <w:rPr>
          <w:rFonts w:hint="cs"/>
          <w:b/>
          <w:bCs/>
          <w:sz w:val="26"/>
          <w:szCs w:val="26"/>
          <w:u w:val="single"/>
          <w:rtl/>
        </w:rPr>
        <w:t xml:space="preserve"> 1,</w:t>
      </w:r>
      <w:r w:rsidR="00660535">
        <w:rPr>
          <w:rFonts w:hint="cs"/>
          <w:b/>
          <w:bCs/>
          <w:sz w:val="26"/>
          <w:szCs w:val="26"/>
          <w:u w:val="single"/>
          <w:rtl/>
        </w:rPr>
        <w:t>8</w:t>
      </w:r>
      <w:r w:rsidR="004A3630">
        <w:rPr>
          <w:rFonts w:hint="cs"/>
          <w:b/>
          <w:bCs/>
          <w:sz w:val="26"/>
          <w:szCs w:val="26"/>
          <w:u w:val="single"/>
          <w:rtl/>
        </w:rPr>
        <w:t>0</w:t>
      </w:r>
      <w:r w:rsidR="000F52A3" w:rsidRPr="006970B3">
        <w:rPr>
          <w:rFonts w:hint="cs"/>
          <w:b/>
          <w:bCs/>
          <w:sz w:val="26"/>
          <w:szCs w:val="26"/>
          <w:u w:val="single"/>
          <w:rtl/>
        </w:rPr>
        <w:t>0 ₪ לא כולל מע"מ.</w:t>
      </w:r>
      <w:r w:rsidRPr="006970B3">
        <w:rPr>
          <w:rFonts w:ascii="Arial" w:hAnsi="Arial" w:cs="Arial" w:hint="cs"/>
          <w:b/>
          <w:bCs/>
          <w:sz w:val="26"/>
          <w:szCs w:val="26"/>
          <w:rtl/>
        </w:rPr>
        <w:t xml:space="preserve">   </w:t>
      </w:r>
      <w:r w:rsidRPr="00433E45">
        <w:rPr>
          <w:rFonts w:ascii="Arial" w:hAnsi="Arial" w:cs="Arial" w:hint="cs"/>
          <w:b/>
          <w:bCs/>
          <w:sz w:val="26"/>
          <w:szCs w:val="26"/>
          <w:rtl/>
        </w:rPr>
        <w:t xml:space="preserve">                                                                                     </w:t>
      </w:r>
      <w:r w:rsidRPr="00433E45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 </w:t>
      </w:r>
    </w:p>
    <w:bookmarkEnd w:id="0"/>
    <w:p w14:paraId="5409A3B9" w14:textId="77777777" w:rsidR="00790831" w:rsidRDefault="00790831" w:rsidP="00C57D12">
      <w:pPr>
        <w:rPr>
          <w:sz w:val="26"/>
          <w:szCs w:val="26"/>
          <w:rtl/>
        </w:rPr>
      </w:pPr>
    </w:p>
    <w:p w14:paraId="17C435DE" w14:textId="68D87B93" w:rsidR="00C57D12" w:rsidRPr="007000AB" w:rsidRDefault="00C57D12" w:rsidP="00C57D12">
      <w:pPr>
        <w:rPr>
          <w:sz w:val="26"/>
          <w:szCs w:val="26"/>
        </w:rPr>
      </w:pPr>
      <w:r w:rsidRPr="007000AB">
        <w:rPr>
          <w:rFonts w:hint="cs"/>
          <w:sz w:val="26"/>
          <w:szCs w:val="26"/>
          <w:rtl/>
        </w:rPr>
        <w:t>שם החברה_____________ מספר ח.פ._______________ חתימה________________</w:t>
      </w:r>
    </w:p>
    <w:p w14:paraId="5D534B1B" w14:textId="77777777" w:rsidR="00C57D12" w:rsidRPr="00C56771" w:rsidRDefault="00C57D12" w:rsidP="00C57D12">
      <w:pPr>
        <w:pStyle w:val="aa"/>
        <w:numPr>
          <w:ilvl w:val="0"/>
          <w:numId w:val="3"/>
        </w:numPr>
        <w:bidi/>
        <w:rPr>
          <w:rFonts w:ascii="Arial" w:hAnsi="Arial" w:cs="Arial"/>
          <w:sz w:val="26"/>
          <w:szCs w:val="26"/>
          <w:u w:val="single"/>
        </w:rPr>
      </w:pPr>
      <w:r w:rsidRPr="00C56771">
        <w:rPr>
          <w:rFonts w:ascii="Arial" w:hAnsi="Arial" w:cs="Arial" w:hint="cs"/>
          <w:sz w:val="26"/>
          <w:szCs w:val="26"/>
          <w:rtl/>
        </w:rPr>
        <w:t xml:space="preserve">תנאי תשלום </w:t>
      </w:r>
      <w:r>
        <w:rPr>
          <w:rFonts w:ascii="Arial" w:hAnsi="Arial" w:cs="Arial" w:hint="cs"/>
          <w:sz w:val="26"/>
          <w:szCs w:val="26"/>
          <w:rtl/>
        </w:rPr>
        <w:t>ביום האירוח</w:t>
      </w:r>
      <w:r w:rsidRPr="00C56771">
        <w:rPr>
          <w:rFonts w:ascii="Arial" w:hAnsi="Arial" w:cs="Arial" w:hint="cs"/>
          <w:sz w:val="26"/>
          <w:szCs w:val="26"/>
          <w:rtl/>
        </w:rPr>
        <w:t>.</w:t>
      </w:r>
    </w:p>
    <w:p w14:paraId="5F753342" w14:textId="77777777" w:rsidR="00C57D12" w:rsidRDefault="00C57D12" w:rsidP="00C57D12">
      <w:pPr>
        <w:pStyle w:val="aa"/>
        <w:numPr>
          <w:ilvl w:val="0"/>
          <w:numId w:val="3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דחייה עד 14 יום ללא עלות עד 7 ימים </w:t>
      </w:r>
      <w:r>
        <w:rPr>
          <w:sz w:val="26"/>
          <w:szCs w:val="26"/>
          <w:rtl/>
        </w:rPr>
        <w:t>–</w:t>
      </w:r>
      <w:r>
        <w:rPr>
          <w:rFonts w:hint="cs"/>
          <w:sz w:val="26"/>
          <w:szCs w:val="26"/>
          <w:rtl/>
        </w:rPr>
        <w:t xml:space="preserve"> 15% מההצעה.</w:t>
      </w:r>
    </w:p>
    <w:p w14:paraId="2E3C4CC2" w14:textId="77777777" w:rsidR="00C57D12" w:rsidRDefault="00C57D12" w:rsidP="00C57D12">
      <w:pPr>
        <w:pStyle w:val="aa"/>
        <w:numPr>
          <w:ilvl w:val="0"/>
          <w:numId w:val="3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מקדמה ודמי ביטול עד 7 ימים 20% מההצעה עד יומיים 40% ואילך תשלום מלא.</w:t>
      </w:r>
      <w:r w:rsidRPr="00D8281E">
        <w:rPr>
          <w:sz w:val="26"/>
          <w:szCs w:val="26"/>
          <w:rtl/>
        </w:rPr>
        <w:t xml:space="preserve">          </w:t>
      </w:r>
    </w:p>
    <w:p w14:paraId="5A5989E3" w14:textId="15465773" w:rsidR="00C57D12" w:rsidRDefault="00C57D12" w:rsidP="00C57D12">
      <w:pPr>
        <w:ind w:left="360"/>
        <w:rPr>
          <w:sz w:val="26"/>
          <w:szCs w:val="26"/>
          <w:rtl/>
        </w:rPr>
      </w:pPr>
      <w:r>
        <w:rPr>
          <w:sz w:val="26"/>
          <w:szCs w:val="26"/>
          <w:rtl/>
        </w:rPr>
        <w:t xml:space="preserve">                                                                              </w:t>
      </w:r>
    </w:p>
    <w:p w14:paraId="380BBA62" w14:textId="77777777" w:rsidR="00C57D12" w:rsidRPr="00320E5A" w:rsidRDefault="00C57D12" w:rsidP="00C57D12">
      <w:pPr>
        <w:rPr>
          <w:sz w:val="26"/>
          <w:szCs w:val="26"/>
          <w:rtl/>
        </w:rPr>
      </w:pPr>
      <w:r w:rsidRPr="00320E5A">
        <w:rPr>
          <w:rFonts w:hint="cs"/>
          <w:sz w:val="26"/>
          <w:szCs w:val="26"/>
          <w:rtl/>
        </w:rPr>
        <w:t xml:space="preserve">                                                                                               בברכה,</w:t>
      </w:r>
    </w:p>
    <w:p w14:paraId="468B2755" w14:textId="487360AE" w:rsidR="002174D8" w:rsidRPr="00C57D12" w:rsidRDefault="00C57D12" w:rsidP="00433E45">
      <w:r w:rsidRPr="00320E5A">
        <w:rPr>
          <w:rFonts w:hint="cs"/>
          <w:sz w:val="26"/>
          <w:szCs w:val="26"/>
          <w:rtl/>
        </w:rPr>
        <w:t xml:space="preserve">                                                                                      שרית ועצמון </w:t>
      </w:r>
      <w:r w:rsidRPr="00320E5A">
        <w:rPr>
          <w:sz w:val="26"/>
          <w:szCs w:val="26"/>
          <w:rtl/>
        </w:rPr>
        <w:t>–</w:t>
      </w:r>
      <w:r w:rsidRPr="00320E5A">
        <w:rPr>
          <w:rFonts w:hint="cs"/>
          <w:sz w:val="26"/>
          <w:szCs w:val="26"/>
          <w:rtl/>
        </w:rPr>
        <w:t xml:space="preserve"> יקב חיטים</w:t>
      </w:r>
    </w:p>
    <w:sectPr w:rsidR="002174D8" w:rsidRPr="00C57D12" w:rsidSect="0022799C">
      <w:headerReference w:type="default" r:id="rId8"/>
      <w:footerReference w:type="default" r:id="rId9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A7699E" w14:textId="77777777" w:rsidR="0051749A" w:rsidRDefault="0051749A" w:rsidP="0022799C">
      <w:pPr>
        <w:spacing w:after="0" w:line="240" w:lineRule="auto"/>
      </w:pPr>
      <w:r>
        <w:separator/>
      </w:r>
    </w:p>
  </w:endnote>
  <w:endnote w:type="continuationSeparator" w:id="0">
    <w:p w14:paraId="14CC6657" w14:textId="77777777" w:rsidR="0051749A" w:rsidRDefault="0051749A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75921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2F799858" wp14:editId="66D64793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3D9370" w14:textId="77777777" w:rsidR="0051749A" w:rsidRDefault="0051749A" w:rsidP="0022799C">
      <w:pPr>
        <w:spacing w:after="0" w:line="240" w:lineRule="auto"/>
      </w:pPr>
      <w:r>
        <w:separator/>
      </w:r>
    </w:p>
  </w:footnote>
  <w:footnote w:type="continuationSeparator" w:id="0">
    <w:p w14:paraId="27D9CAE1" w14:textId="77777777" w:rsidR="0051749A" w:rsidRDefault="0051749A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E1945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6ED34DEF" wp14:editId="3B61BC17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469EC"/>
    <w:multiLevelType w:val="hybridMultilevel"/>
    <w:tmpl w:val="4BE867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D06EC"/>
    <w:multiLevelType w:val="hybridMultilevel"/>
    <w:tmpl w:val="3AB23F94"/>
    <w:lvl w:ilvl="0" w:tplc="5DC00990">
      <w:start w:val="2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53A4A"/>
    <w:multiLevelType w:val="hybridMultilevel"/>
    <w:tmpl w:val="BC2EB8F2"/>
    <w:lvl w:ilvl="0" w:tplc="9368896C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018C6"/>
    <w:multiLevelType w:val="hybridMultilevel"/>
    <w:tmpl w:val="AC6AD996"/>
    <w:lvl w:ilvl="0" w:tplc="030A06DE">
      <w:start w:val="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417A9"/>
    <w:multiLevelType w:val="hybridMultilevel"/>
    <w:tmpl w:val="E112EC76"/>
    <w:lvl w:ilvl="0" w:tplc="5C8CF094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431665">
    <w:abstractNumId w:val="4"/>
  </w:num>
  <w:num w:numId="2" w16cid:durableId="1959754557">
    <w:abstractNumId w:val="5"/>
  </w:num>
  <w:num w:numId="3" w16cid:durableId="498928269">
    <w:abstractNumId w:val="3"/>
  </w:num>
  <w:num w:numId="4" w16cid:durableId="719551508">
    <w:abstractNumId w:val="1"/>
  </w:num>
  <w:num w:numId="5" w16cid:durableId="1967202012">
    <w:abstractNumId w:val="0"/>
  </w:num>
  <w:num w:numId="6" w16cid:durableId="1834445122">
    <w:abstractNumId w:val="2"/>
  </w:num>
  <w:num w:numId="7" w16cid:durableId="3635965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4A4C"/>
    <w:rsid w:val="00005BFF"/>
    <w:rsid w:val="0001384C"/>
    <w:rsid w:val="0001458B"/>
    <w:rsid w:val="00014BD7"/>
    <w:rsid w:val="000162D8"/>
    <w:rsid w:val="00026717"/>
    <w:rsid w:val="0003209D"/>
    <w:rsid w:val="000353C1"/>
    <w:rsid w:val="00043CB1"/>
    <w:rsid w:val="0006742A"/>
    <w:rsid w:val="00070AD5"/>
    <w:rsid w:val="000710EE"/>
    <w:rsid w:val="000719EC"/>
    <w:rsid w:val="000730D5"/>
    <w:rsid w:val="00080FBD"/>
    <w:rsid w:val="0008214A"/>
    <w:rsid w:val="00082240"/>
    <w:rsid w:val="00083B37"/>
    <w:rsid w:val="0008762B"/>
    <w:rsid w:val="00095FDD"/>
    <w:rsid w:val="000A0616"/>
    <w:rsid w:val="000B1D96"/>
    <w:rsid w:val="000B370F"/>
    <w:rsid w:val="000B5932"/>
    <w:rsid w:val="000B7161"/>
    <w:rsid w:val="000C36FA"/>
    <w:rsid w:val="000C76D3"/>
    <w:rsid w:val="000D2E35"/>
    <w:rsid w:val="000D5EAD"/>
    <w:rsid w:val="000D7439"/>
    <w:rsid w:val="000F2148"/>
    <w:rsid w:val="000F2B41"/>
    <w:rsid w:val="000F31C2"/>
    <w:rsid w:val="000F52A3"/>
    <w:rsid w:val="001139DC"/>
    <w:rsid w:val="00122CE3"/>
    <w:rsid w:val="00135CAF"/>
    <w:rsid w:val="00137AD8"/>
    <w:rsid w:val="00140523"/>
    <w:rsid w:val="00145214"/>
    <w:rsid w:val="00150C4A"/>
    <w:rsid w:val="00156255"/>
    <w:rsid w:val="00162D58"/>
    <w:rsid w:val="00162E62"/>
    <w:rsid w:val="00166B17"/>
    <w:rsid w:val="0016748D"/>
    <w:rsid w:val="0017225E"/>
    <w:rsid w:val="00172BCA"/>
    <w:rsid w:val="00174ACC"/>
    <w:rsid w:val="00175E16"/>
    <w:rsid w:val="00182C92"/>
    <w:rsid w:val="00184B26"/>
    <w:rsid w:val="001953D4"/>
    <w:rsid w:val="00197B32"/>
    <w:rsid w:val="001A0775"/>
    <w:rsid w:val="001A3553"/>
    <w:rsid w:val="001B0770"/>
    <w:rsid w:val="001B48F7"/>
    <w:rsid w:val="001B55DB"/>
    <w:rsid w:val="001B78F4"/>
    <w:rsid w:val="001B790F"/>
    <w:rsid w:val="001C06EF"/>
    <w:rsid w:val="001D1E2E"/>
    <w:rsid w:val="001D413E"/>
    <w:rsid w:val="001E0046"/>
    <w:rsid w:val="001E48B3"/>
    <w:rsid w:val="001E6BEF"/>
    <w:rsid w:val="00203751"/>
    <w:rsid w:val="0020790E"/>
    <w:rsid w:val="00213C30"/>
    <w:rsid w:val="002174D8"/>
    <w:rsid w:val="0022090C"/>
    <w:rsid w:val="00222A5A"/>
    <w:rsid w:val="0022799C"/>
    <w:rsid w:val="00232AAA"/>
    <w:rsid w:val="00240BA5"/>
    <w:rsid w:val="00245F06"/>
    <w:rsid w:val="00246EE3"/>
    <w:rsid w:val="002507ED"/>
    <w:rsid w:val="00251A14"/>
    <w:rsid w:val="00257241"/>
    <w:rsid w:val="002666DF"/>
    <w:rsid w:val="00270F81"/>
    <w:rsid w:val="002717E0"/>
    <w:rsid w:val="00275DD5"/>
    <w:rsid w:val="00283196"/>
    <w:rsid w:val="0028573E"/>
    <w:rsid w:val="00286D7D"/>
    <w:rsid w:val="0029050B"/>
    <w:rsid w:val="002963C9"/>
    <w:rsid w:val="002A0F1D"/>
    <w:rsid w:val="002A182C"/>
    <w:rsid w:val="002A3C8F"/>
    <w:rsid w:val="002A576C"/>
    <w:rsid w:val="002B058F"/>
    <w:rsid w:val="002B1701"/>
    <w:rsid w:val="002B5350"/>
    <w:rsid w:val="002B5354"/>
    <w:rsid w:val="002C14E4"/>
    <w:rsid w:val="002E0B33"/>
    <w:rsid w:val="002F265E"/>
    <w:rsid w:val="003155D3"/>
    <w:rsid w:val="00316078"/>
    <w:rsid w:val="003173F4"/>
    <w:rsid w:val="00320E5A"/>
    <w:rsid w:val="003275F1"/>
    <w:rsid w:val="00334E8B"/>
    <w:rsid w:val="00337AF1"/>
    <w:rsid w:val="00341483"/>
    <w:rsid w:val="00355AC7"/>
    <w:rsid w:val="00357E23"/>
    <w:rsid w:val="003624CB"/>
    <w:rsid w:val="0037119B"/>
    <w:rsid w:val="00371F6F"/>
    <w:rsid w:val="00380AC4"/>
    <w:rsid w:val="00384EC6"/>
    <w:rsid w:val="003865EF"/>
    <w:rsid w:val="00387557"/>
    <w:rsid w:val="00391D3A"/>
    <w:rsid w:val="00392617"/>
    <w:rsid w:val="00392A8F"/>
    <w:rsid w:val="00392B9A"/>
    <w:rsid w:val="00392FB6"/>
    <w:rsid w:val="00393EEE"/>
    <w:rsid w:val="00394B17"/>
    <w:rsid w:val="003959BE"/>
    <w:rsid w:val="00397A59"/>
    <w:rsid w:val="003A1D7E"/>
    <w:rsid w:val="003A39BE"/>
    <w:rsid w:val="003A477B"/>
    <w:rsid w:val="003B128E"/>
    <w:rsid w:val="003B1F0C"/>
    <w:rsid w:val="003B2F33"/>
    <w:rsid w:val="003C2BE1"/>
    <w:rsid w:val="003D2330"/>
    <w:rsid w:val="003D3BE6"/>
    <w:rsid w:val="003D446B"/>
    <w:rsid w:val="003E0528"/>
    <w:rsid w:val="003F01BC"/>
    <w:rsid w:val="003F0C40"/>
    <w:rsid w:val="003F12B8"/>
    <w:rsid w:val="003F2896"/>
    <w:rsid w:val="003F3F30"/>
    <w:rsid w:val="00402A41"/>
    <w:rsid w:val="00405201"/>
    <w:rsid w:val="00414163"/>
    <w:rsid w:val="0043387D"/>
    <w:rsid w:val="00433E45"/>
    <w:rsid w:val="004355C0"/>
    <w:rsid w:val="004421A9"/>
    <w:rsid w:val="00442FAD"/>
    <w:rsid w:val="00443C2C"/>
    <w:rsid w:val="00444FD5"/>
    <w:rsid w:val="004528D4"/>
    <w:rsid w:val="00457347"/>
    <w:rsid w:val="004730C6"/>
    <w:rsid w:val="00474239"/>
    <w:rsid w:val="00474559"/>
    <w:rsid w:val="00492F6A"/>
    <w:rsid w:val="004940C9"/>
    <w:rsid w:val="0049759B"/>
    <w:rsid w:val="004A09D8"/>
    <w:rsid w:val="004A3630"/>
    <w:rsid w:val="004B5272"/>
    <w:rsid w:val="004C1E1E"/>
    <w:rsid w:val="004D02D2"/>
    <w:rsid w:val="004F04DF"/>
    <w:rsid w:val="004F14B3"/>
    <w:rsid w:val="004F1DD0"/>
    <w:rsid w:val="004F223A"/>
    <w:rsid w:val="004F2AEC"/>
    <w:rsid w:val="00504402"/>
    <w:rsid w:val="00510129"/>
    <w:rsid w:val="005118C9"/>
    <w:rsid w:val="0051749A"/>
    <w:rsid w:val="00520898"/>
    <w:rsid w:val="00521B9E"/>
    <w:rsid w:val="005224FD"/>
    <w:rsid w:val="005309B6"/>
    <w:rsid w:val="00542C25"/>
    <w:rsid w:val="005465CD"/>
    <w:rsid w:val="00563144"/>
    <w:rsid w:val="00564DFA"/>
    <w:rsid w:val="005825A8"/>
    <w:rsid w:val="00584EF1"/>
    <w:rsid w:val="0058753C"/>
    <w:rsid w:val="00592588"/>
    <w:rsid w:val="005959D3"/>
    <w:rsid w:val="005A3889"/>
    <w:rsid w:val="005A6088"/>
    <w:rsid w:val="005B55A0"/>
    <w:rsid w:val="005C7E5E"/>
    <w:rsid w:val="005E5272"/>
    <w:rsid w:val="005F4930"/>
    <w:rsid w:val="005F6C7E"/>
    <w:rsid w:val="0060336A"/>
    <w:rsid w:val="00607BF3"/>
    <w:rsid w:val="00615A47"/>
    <w:rsid w:val="00615D14"/>
    <w:rsid w:val="00626D95"/>
    <w:rsid w:val="006341B4"/>
    <w:rsid w:val="00635858"/>
    <w:rsid w:val="00647571"/>
    <w:rsid w:val="006541CA"/>
    <w:rsid w:val="00660535"/>
    <w:rsid w:val="00671D76"/>
    <w:rsid w:val="00673478"/>
    <w:rsid w:val="006769CF"/>
    <w:rsid w:val="00677BF0"/>
    <w:rsid w:val="00687910"/>
    <w:rsid w:val="00690B6E"/>
    <w:rsid w:val="00691D1C"/>
    <w:rsid w:val="00693C02"/>
    <w:rsid w:val="006970B3"/>
    <w:rsid w:val="00697460"/>
    <w:rsid w:val="006A02D6"/>
    <w:rsid w:val="006A2E68"/>
    <w:rsid w:val="006B7A7E"/>
    <w:rsid w:val="006C164E"/>
    <w:rsid w:val="006C5874"/>
    <w:rsid w:val="006C7BD3"/>
    <w:rsid w:val="006C7C86"/>
    <w:rsid w:val="006D0542"/>
    <w:rsid w:val="006D2D0E"/>
    <w:rsid w:val="006D3FDE"/>
    <w:rsid w:val="006D538E"/>
    <w:rsid w:val="006E5DA4"/>
    <w:rsid w:val="006E743A"/>
    <w:rsid w:val="00700695"/>
    <w:rsid w:val="007006A3"/>
    <w:rsid w:val="007019B2"/>
    <w:rsid w:val="00713B7D"/>
    <w:rsid w:val="00715C21"/>
    <w:rsid w:val="00715E1B"/>
    <w:rsid w:val="00717A24"/>
    <w:rsid w:val="0072022D"/>
    <w:rsid w:val="00726796"/>
    <w:rsid w:val="00741BA6"/>
    <w:rsid w:val="00745DEB"/>
    <w:rsid w:val="007558E0"/>
    <w:rsid w:val="007612EF"/>
    <w:rsid w:val="00764EFF"/>
    <w:rsid w:val="00776701"/>
    <w:rsid w:val="00782F05"/>
    <w:rsid w:val="007866F9"/>
    <w:rsid w:val="007868FC"/>
    <w:rsid w:val="00787CF5"/>
    <w:rsid w:val="00790831"/>
    <w:rsid w:val="007A1B24"/>
    <w:rsid w:val="007A4C5C"/>
    <w:rsid w:val="007B10F8"/>
    <w:rsid w:val="007C1FCE"/>
    <w:rsid w:val="007C5BA5"/>
    <w:rsid w:val="007D263D"/>
    <w:rsid w:val="007D30DE"/>
    <w:rsid w:val="007D417F"/>
    <w:rsid w:val="007D4262"/>
    <w:rsid w:val="007E6981"/>
    <w:rsid w:val="007E7C61"/>
    <w:rsid w:val="008023B6"/>
    <w:rsid w:val="00810E19"/>
    <w:rsid w:val="0081458B"/>
    <w:rsid w:val="008204BC"/>
    <w:rsid w:val="008271C3"/>
    <w:rsid w:val="00830FA8"/>
    <w:rsid w:val="0084269C"/>
    <w:rsid w:val="00844393"/>
    <w:rsid w:val="008621E9"/>
    <w:rsid w:val="00892B76"/>
    <w:rsid w:val="008A2336"/>
    <w:rsid w:val="008A2430"/>
    <w:rsid w:val="008A767B"/>
    <w:rsid w:val="008B7846"/>
    <w:rsid w:val="008C0600"/>
    <w:rsid w:val="008C0A03"/>
    <w:rsid w:val="008C156D"/>
    <w:rsid w:val="008C6240"/>
    <w:rsid w:val="008D0841"/>
    <w:rsid w:val="008D7D9C"/>
    <w:rsid w:val="008E1426"/>
    <w:rsid w:val="008F072A"/>
    <w:rsid w:val="008F0C3B"/>
    <w:rsid w:val="008F6DDE"/>
    <w:rsid w:val="008F749C"/>
    <w:rsid w:val="00911EAE"/>
    <w:rsid w:val="00916C66"/>
    <w:rsid w:val="0092434C"/>
    <w:rsid w:val="00925D1F"/>
    <w:rsid w:val="00934A18"/>
    <w:rsid w:val="00945E93"/>
    <w:rsid w:val="00956470"/>
    <w:rsid w:val="00970770"/>
    <w:rsid w:val="00972E9A"/>
    <w:rsid w:val="00976E74"/>
    <w:rsid w:val="009779DB"/>
    <w:rsid w:val="00980D7E"/>
    <w:rsid w:val="0098422B"/>
    <w:rsid w:val="0099099D"/>
    <w:rsid w:val="00994CAA"/>
    <w:rsid w:val="009A21B3"/>
    <w:rsid w:val="009A61F9"/>
    <w:rsid w:val="009A6EE1"/>
    <w:rsid w:val="009B6F44"/>
    <w:rsid w:val="009C0FE5"/>
    <w:rsid w:val="009E6BD6"/>
    <w:rsid w:val="009F6F6D"/>
    <w:rsid w:val="00A000D1"/>
    <w:rsid w:val="00A017FA"/>
    <w:rsid w:val="00A041F1"/>
    <w:rsid w:val="00A15D77"/>
    <w:rsid w:val="00A32B11"/>
    <w:rsid w:val="00A343AE"/>
    <w:rsid w:val="00A50CB8"/>
    <w:rsid w:val="00A51808"/>
    <w:rsid w:val="00A5191F"/>
    <w:rsid w:val="00A5203E"/>
    <w:rsid w:val="00A53266"/>
    <w:rsid w:val="00A54D9E"/>
    <w:rsid w:val="00A5511D"/>
    <w:rsid w:val="00A62581"/>
    <w:rsid w:val="00A6484B"/>
    <w:rsid w:val="00A76539"/>
    <w:rsid w:val="00A76748"/>
    <w:rsid w:val="00A771C6"/>
    <w:rsid w:val="00A84942"/>
    <w:rsid w:val="00A93D30"/>
    <w:rsid w:val="00AA3165"/>
    <w:rsid w:val="00AB4446"/>
    <w:rsid w:val="00AB6AA2"/>
    <w:rsid w:val="00AC2083"/>
    <w:rsid w:val="00AC7976"/>
    <w:rsid w:val="00AD1809"/>
    <w:rsid w:val="00AD1EDA"/>
    <w:rsid w:val="00AD4E04"/>
    <w:rsid w:val="00AD75C0"/>
    <w:rsid w:val="00AE2692"/>
    <w:rsid w:val="00AE3F06"/>
    <w:rsid w:val="00AF1719"/>
    <w:rsid w:val="00B062EB"/>
    <w:rsid w:val="00B31306"/>
    <w:rsid w:val="00B31DAE"/>
    <w:rsid w:val="00B36E3C"/>
    <w:rsid w:val="00B375ED"/>
    <w:rsid w:val="00B3797F"/>
    <w:rsid w:val="00B44A82"/>
    <w:rsid w:val="00B452D1"/>
    <w:rsid w:val="00B47794"/>
    <w:rsid w:val="00B54AB4"/>
    <w:rsid w:val="00B74DF7"/>
    <w:rsid w:val="00B80B96"/>
    <w:rsid w:val="00B84B1E"/>
    <w:rsid w:val="00B8669E"/>
    <w:rsid w:val="00B878A3"/>
    <w:rsid w:val="00B90446"/>
    <w:rsid w:val="00BA16C9"/>
    <w:rsid w:val="00BA7D3C"/>
    <w:rsid w:val="00BA7FE4"/>
    <w:rsid w:val="00BB0F9C"/>
    <w:rsid w:val="00BD22C2"/>
    <w:rsid w:val="00BD3A9B"/>
    <w:rsid w:val="00BE5C19"/>
    <w:rsid w:val="00BF34D9"/>
    <w:rsid w:val="00BF3AEA"/>
    <w:rsid w:val="00BF5C94"/>
    <w:rsid w:val="00C0104A"/>
    <w:rsid w:val="00C02684"/>
    <w:rsid w:val="00C03BBC"/>
    <w:rsid w:val="00C0401A"/>
    <w:rsid w:val="00C0753A"/>
    <w:rsid w:val="00C10E9F"/>
    <w:rsid w:val="00C12968"/>
    <w:rsid w:val="00C2102A"/>
    <w:rsid w:val="00C30827"/>
    <w:rsid w:val="00C37510"/>
    <w:rsid w:val="00C464B5"/>
    <w:rsid w:val="00C53BCD"/>
    <w:rsid w:val="00C56771"/>
    <w:rsid w:val="00C56BB2"/>
    <w:rsid w:val="00C57D12"/>
    <w:rsid w:val="00C57EE5"/>
    <w:rsid w:val="00C64A9C"/>
    <w:rsid w:val="00C6796B"/>
    <w:rsid w:val="00C67A7F"/>
    <w:rsid w:val="00C75423"/>
    <w:rsid w:val="00C85837"/>
    <w:rsid w:val="00C90C2A"/>
    <w:rsid w:val="00C93C93"/>
    <w:rsid w:val="00C959B2"/>
    <w:rsid w:val="00C96232"/>
    <w:rsid w:val="00CA69F7"/>
    <w:rsid w:val="00CB6948"/>
    <w:rsid w:val="00CC15B6"/>
    <w:rsid w:val="00CC5EAE"/>
    <w:rsid w:val="00CD0752"/>
    <w:rsid w:val="00CD29E9"/>
    <w:rsid w:val="00CE0CE5"/>
    <w:rsid w:val="00CE1DAD"/>
    <w:rsid w:val="00CE5B68"/>
    <w:rsid w:val="00CE7E45"/>
    <w:rsid w:val="00CF08B2"/>
    <w:rsid w:val="00CF20E3"/>
    <w:rsid w:val="00CF526A"/>
    <w:rsid w:val="00D0015F"/>
    <w:rsid w:val="00D25D7B"/>
    <w:rsid w:val="00D268E4"/>
    <w:rsid w:val="00D26D70"/>
    <w:rsid w:val="00D337C0"/>
    <w:rsid w:val="00D810F6"/>
    <w:rsid w:val="00D8570A"/>
    <w:rsid w:val="00D937B4"/>
    <w:rsid w:val="00D97EF6"/>
    <w:rsid w:val="00DA201A"/>
    <w:rsid w:val="00DA4E9D"/>
    <w:rsid w:val="00DB561C"/>
    <w:rsid w:val="00DB5EF1"/>
    <w:rsid w:val="00DB6667"/>
    <w:rsid w:val="00DB7990"/>
    <w:rsid w:val="00DC4DB5"/>
    <w:rsid w:val="00DC6A39"/>
    <w:rsid w:val="00DC7506"/>
    <w:rsid w:val="00DD5A1A"/>
    <w:rsid w:val="00DE1818"/>
    <w:rsid w:val="00DE2280"/>
    <w:rsid w:val="00DE2708"/>
    <w:rsid w:val="00E023ED"/>
    <w:rsid w:val="00E12284"/>
    <w:rsid w:val="00E13F33"/>
    <w:rsid w:val="00E173C0"/>
    <w:rsid w:val="00E2110F"/>
    <w:rsid w:val="00E21A5F"/>
    <w:rsid w:val="00E21F8D"/>
    <w:rsid w:val="00E23C42"/>
    <w:rsid w:val="00E261B9"/>
    <w:rsid w:val="00E40AFF"/>
    <w:rsid w:val="00E42C46"/>
    <w:rsid w:val="00E44FAB"/>
    <w:rsid w:val="00E52B24"/>
    <w:rsid w:val="00E62ADC"/>
    <w:rsid w:val="00E66D51"/>
    <w:rsid w:val="00E758EE"/>
    <w:rsid w:val="00E77918"/>
    <w:rsid w:val="00E87EB8"/>
    <w:rsid w:val="00E901C4"/>
    <w:rsid w:val="00E91641"/>
    <w:rsid w:val="00E930DE"/>
    <w:rsid w:val="00E96356"/>
    <w:rsid w:val="00EA3A15"/>
    <w:rsid w:val="00EA4944"/>
    <w:rsid w:val="00EB3CFB"/>
    <w:rsid w:val="00EC63A2"/>
    <w:rsid w:val="00EC7741"/>
    <w:rsid w:val="00EF09A0"/>
    <w:rsid w:val="00F11318"/>
    <w:rsid w:val="00F16FB3"/>
    <w:rsid w:val="00F3571D"/>
    <w:rsid w:val="00F37B50"/>
    <w:rsid w:val="00F46B22"/>
    <w:rsid w:val="00F50A6B"/>
    <w:rsid w:val="00F530AC"/>
    <w:rsid w:val="00F570C6"/>
    <w:rsid w:val="00F668EB"/>
    <w:rsid w:val="00F67574"/>
    <w:rsid w:val="00F7615D"/>
    <w:rsid w:val="00F848AF"/>
    <w:rsid w:val="00F87F61"/>
    <w:rsid w:val="00FA00F0"/>
    <w:rsid w:val="00FA5255"/>
    <w:rsid w:val="00FB42F3"/>
    <w:rsid w:val="00FD0B34"/>
    <w:rsid w:val="00FE09AB"/>
    <w:rsid w:val="00FE1F21"/>
    <w:rsid w:val="00FE5219"/>
    <w:rsid w:val="00FE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42E4FC"/>
  <w15:docId w15:val="{6EFE7BF8-0253-4DC0-8B06-574494F7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0475D-CAA0-4802-91FA-79FBF4E1E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6</TotalTime>
  <Pages>1</Pages>
  <Words>298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cp:lastPrinted>2025-01-15T14:02:00Z</cp:lastPrinted>
  <dcterms:created xsi:type="dcterms:W3CDTF">2025-04-08T13:17:00Z</dcterms:created>
  <dcterms:modified xsi:type="dcterms:W3CDTF">2025-04-10T10:32:00Z</dcterms:modified>
</cp:coreProperties>
</file>