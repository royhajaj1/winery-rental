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33222710" w:rsidR="00B8669E" w:rsidRPr="00320E5A" w:rsidRDefault="00B70270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13.5.25</w:t>
      </w:r>
    </w:p>
    <w:p w14:paraId="1D740887" w14:textId="7871BA5E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B70270">
        <w:rPr>
          <w:rFonts w:cs="Arial" w:hint="cs"/>
          <w:sz w:val="26"/>
          <w:szCs w:val="26"/>
          <w:rtl/>
        </w:rPr>
        <w:t xml:space="preserve">עדי </w:t>
      </w:r>
      <w:r w:rsidR="00781B0D">
        <w:rPr>
          <w:rFonts w:cs="Arial"/>
          <w:sz w:val="26"/>
          <w:szCs w:val="26"/>
          <w:rtl/>
        </w:rPr>
        <w:t>–</w:t>
      </w:r>
      <w:r w:rsidR="00800EC9">
        <w:rPr>
          <w:rFonts w:cs="Arial" w:hint="cs"/>
          <w:sz w:val="26"/>
          <w:szCs w:val="26"/>
          <w:rtl/>
        </w:rPr>
        <w:t xml:space="preserve"> </w:t>
      </w:r>
      <w:r w:rsidR="00B70270">
        <w:rPr>
          <w:rFonts w:cs="Arial" w:hint="cs"/>
          <w:sz w:val="26"/>
          <w:szCs w:val="26"/>
          <w:rtl/>
        </w:rPr>
        <w:t xml:space="preserve">בית ספר אחוות אחים </w:t>
      </w:r>
      <w:proofErr w:type="spellStart"/>
      <w:r w:rsidR="00B70270">
        <w:rPr>
          <w:rFonts w:cs="Arial" w:hint="cs"/>
          <w:sz w:val="26"/>
          <w:szCs w:val="26"/>
          <w:rtl/>
        </w:rPr>
        <w:t>קרית</w:t>
      </w:r>
      <w:proofErr w:type="spellEnd"/>
      <w:r w:rsidR="00B70270">
        <w:rPr>
          <w:rFonts w:cs="Arial" w:hint="cs"/>
          <w:sz w:val="26"/>
          <w:szCs w:val="26"/>
          <w:rtl/>
        </w:rPr>
        <w:t xml:space="preserve"> מלאכי</w:t>
      </w:r>
    </w:p>
    <w:p w14:paraId="0777DB3E" w14:textId="467FA183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04D8F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5DB3B69" w14:textId="02722000" w:rsidR="00CF08B2" w:rsidRPr="00320E5A" w:rsidRDefault="00CF08B2" w:rsidP="00533AC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במרכז קיים מסך 65 </w:t>
      </w:r>
      <w:proofErr w:type="spellStart"/>
      <w:r w:rsidRPr="00320E5A">
        <w:rPr>
          <w:rFonts w:cs="Arial" w:hint="cs"/>
          <w:sz w:val="26"/>
          <w:szCs w:val="26"/>
          <w:rtl/>
        </w:rPr>
        <w:t>אינץ</w:t>
      </w:r>
      <w:proofErr w:type="spellEnd"/>
      <w:r w:rsidRPr="00320E5A">
        <w:rPr>
          <w:rFonts w:cs="Arial" w:hint="cs"/>
          <w:sz w:val="26"/>
          <w:szCs w:val="26"/>
          <w:rtl/>
        </w:rPr>
        <w:t xml:space="preserve"> ולוח מחיק</w:t>
      </w:r>
      <w:r w:rsidR="00B5347F">
        <w:rPr>
          <w:rFonts w:cs="Arial" w:hint="cs"/>
          <w:sz w:val="26"/>
          <w:szCs w:val="26"/>
          <w:rtl/>
        </w:rPr>
        <w:t xml:space="preserve"> </w:t>
      </w:r>
      <w:r w:rsidR="005841BF">
        <w:rPr>
          <w:rFonts w:cs="Arial" w:hint="cs"/>
          <w:sz w:val="26"/>
          <w:szCs w:val="26"/>
          <w:rtl/>
        </w:rPr>
        <w:t>(</w:t>
      </w:r>
      <w:proofErr w:type="spellStart"/>
      <w:r w:rsidR="005841BF">
        <w:rPr>
          <w:rFonts w:cs="Arial" w:hint="cs"/>
          <w:sz w:val="26"/>
          <w:szCs w:val="26"/>
          <w:rtl/>
        </w:rPr>
        <w:t>פליפ</w:t>
      </w:r>
      <w:proofErr w:type="spellEnd"/>
      <w:r w:rsidR="005841BF">
        <w:rPr>
          <w:rFonts w:cs="Arial" w:hint="cs"/>
          <w:sz w:val="26"/>
          <w:szCs w:val="26"/>
          <w:rtl/>
        </w:rPr>
        <w:t xml:space="preserve"> </w:t>
      </w:r>
      <w:proofErr w:type="spellStart"/>
      <w:r w:rsidR="005841BF">
        <w:rPr>
          <w:rFonts w:cs="Arial" w:hint="cs"/>
          <w:sz w:val="26"/>
          <w:szCs w:val="26"/>
          <w:rtl/>
        </w:rPr>
        <w:t>צ'ארץ</w:t>
      </w:r>
      <w:proofErr w:type="spellEnd"/>
      <w:r w:rsidR="005841BF">
        <w:rPr>
          <w:rFonts w:cs="Arial" w:hint="cs"/>
          <w:sz w:val="26"/>
          <w:szCs w:val="26"/>
          <w:rtl/>
        </w:rPr>
        <w:t>)</w:t>
      </w:r>
      <w:r w:rsidR="00E023ED" w:rsidRPr="00320E5A">
        <w:rPr>
          <w:rFonts w:cs="Arial" w:hint="cs"/>
          <w:sz w:val="26"/>
          <w:szCs w:val="26"/>
          <w:rtl/>
        </w:rPr>
        <w:t>,</w:t>
      </w:r>
      <w:r w:rsidR="00D97EF6">
        <w:rPr>
          <w:rFonts w:cs="Arial" w:hint="cs"/>
          <w:sz w:val="26"/>
          <w:szCs w:val="26"/>
          <w:rtl/>
        </w:rPr>
        <w:t xml:space="preserve"> </w:t>
      </w:r>
      <w:r w:rsidR="00E023ED" w:rsidRPr="00320E5A">
        <w:rPr>
          <w:rFonts w:hint="cs"/>
          <w:sz w:val="26"/>
          <w:szCs w:val="26"/>
          <w:rtl/>
        </w:rPr>
        <w:t xml:space="preserve">פינת קפה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768310F8" w14:textId="31E9FB8F" w:rsidR="00394B17" w:rsidRPr="00320E5A" w:rsidRDefault="00B8669E" w:rsidP="00B805CE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א</w:t>
      </w:r>
      <w:r w:rsidR="0016748D" w:rsidRPr="00320E5A">
        <w:rPr>
          <w:rFonts w:cs="Arial" w:hint="cs"/>
          <w:sz w:val="26"/>
          <w:szCs w:val="26"/>
          <w:rtl/>
        </w:rPr>
        <w:t>י</w:t>
      </w:r>
      <w:r w:rsidRPr="00320E5A">
        <w:rPr>
          <w:rFonts w:cs="Arial" w:hint="cs"/>
          <w:sz w:val="26"/>
          <w:szCs w:val="26"/>
          <w:rtl/>
        </w:rPr>
        <w:t xml:space="preserve">רוח </w:t>
      </w:r>
      <w:r w:rsidR="0016748D" w:rsidRPr="00320E5A">
        <w:rPr>
          <w:rFonts w:cs="Arial" w:hint="cs"/>
          <w:sz w:val="26"/>
          <w:szCs w:val="26"/>
          <w:rtl/>
        </w:rPr>
        <w:t>ל</w:t>
      </w:r>
      <w:r w:rsidR="00F90B3C">
        <w:rPr>
          <w:rFonts w:cs="Arial" w:hint="cs"/>
          <w:sz w:val="26"/>
          <w:szCs w:val="26"/>
          <w:rtl/>
        </w:rPr>
        <w:t>-</w:t>
      </w:r>
      <w:r w:rsidR="0016748D" w:rsidRPr="00320E5A">
        <w:rPr>
          <w:rFonts w:cs="Arial" w:hint="cs"/>
          <w:sz w:val="26"/>
          <w:szCs w:val="26"/>
          <w:rtl/>
        </w:rPr>
        <w:t xml:space="preserve"> </w:t>
      </w:r>
      <w:r w:rsidR="00B70270" w:rsidRPr="0019474D">
        <w:rPr>
          <w:rFonts w:cs="Arial" w:hint="cs"/>
          <w:b/>
          <w:bCs/>
          <w:sz w:val="26"/>
          <w:szCs w:val="26"/>
          <w:rtl/>
        </w:rPr>
        <w:t>45</w:t>
      </w:r>
      <w:r w:rsidR="00994CAA">
        <w:rPr>
          <w:rFonts w:cs="Arial" w:hint="cs"/>
          <w:sz w:val="26"/>
          <w:szCs w:val="26"/>
          <w:rtl/>
        </w:rPr>
        <w:t xml:space="preserve"> </w:t>
      </w:r>
      <w:r w:rsidR="00691D1C">
        <w:rPr>
          <w:rFonts w:cs="Arial" w:hint="cs"/>
          <w:sz w:val="26"/>
          <w:szCs w:val="26"/>
          <w:rtl/>
        </w:rPr>
        <w:t>משתתפים</w:t>
      </w:r>
      <w:r w:rsidR="00CE0CE5">
        <w:rPr>
          <w:rFonts w:cs="Arial" w:hint="cs"/>
          <w:sz w:val="26"/>
          <w:szCs w:val="26"/>
          <w:rtl/>
        </w:rPr>
        <w:t xml:space="preserve"> </w:t>
      </w:r>
      <w:r w:rsidR="006B7A7E">
        <w:rPr>
          <w:rFonts w:hint="cs"/>
          <w:sz w:val="26"/>
          <w:szCs w:val="26"/>
          <w:rtl/>
        </w:rPr>
        <w:t>בתארי</w:t>
      </w:r>
      <w:r w:rsidR="00CE0CE5">
        <w:rPr>
          <w:rFonts w:hint="cs"/>
          <w:sz w:val="26"/>
          <w:szCs w:val="26"/>
          <w:rtl/>
        </w:rPr>
        <w:t>ך</w:t>
      </w:r>
      <w:r w:rsidR="00994CAA">
        <w:rPr>
          <w:rFonts w:hint="cs"/>
          <w:sz w:val="26"/>
          <w:szCs w:val="26"/>
          <w:rtl/>
        </w:rPr>
        <w:t xml:space="preserve"> </w:t>
      </w:r>
      <w:r w:rsidR="00781B0D">
        <w:rPr>
          <w:sz w:val="26"/>
          <w:szCs w:val="26"/>
          <w:rtl/>
        </w:rPr>
        <w:t>–</w:t>
      </w:r>
      <w:r w:rsidR="006D6BCA">
        <w:rPr>
          <w:rFonts w:hint="cs"/>
          <w:sz w:val="26"/>
          <w:szCs w:val="26"/>
          <w:rtl/>
        </w:rPr>
        <w:t xml:space="preserve"> </w:t>
      </w:r>
      <w:r w:rsidR="00B70270" w:rsidRPr="0019474D">
        <w:rPr>
          <w:rFonts w:hint="cs"/>
          <w:b/>
          <w:bCs/>
          <w:sz w:val="26"/>
          <w:szCs w:val="26"/>
          <w:rtl/>
        </w:rPr>
        <w:t>30.6.25</w:t>
      </w:r>
      <w:r w:rsidR="00674613">
        <w:rPr>
          <w:rFonts w:hint="cs"/>
          <w:sz w:val="26"/>
          <w:szCs w:val="26"/>
          <w:rtl/>
        </w:rPr>
        <w:t xml:space="preserve"> </w:t>
      </w:r>
      <w:r w:rsidR="000F2148">
        <w:rPr>
          <w:rFonts w:hint="cs"/>
          <w:sz w:val="26"/>
          <w:szCs w:val="26"/>
          <w:rtl/>
        </w:rPr>
        <w:t xml:space="preserve">החל </w:t>
      </w:r>
      <w:r w:rsidR="000F2148" w:rsidRPr="00EB63E0">
        <w:rPr>
          <w:rFonts w:hint="cs"/>
          <w:sz w:val="26"/>
          <w:szCs w:val="26"/>
          <w:rtl/>
        </w:rPr>
        <w:t>מהשעה</w:t>
      </w:r>
      <w:r w:rsidR="007123EC" w:rsidRPr="00EB63E0">
        <w:rPr>
          <w:rFonts w:hint="cs"/>
          <w:sz w:val="26"/>
          <w:szCs w:val="26"/>
          <w:rtl/>
        </w:rPr>
        <w:t xml:space="preserve"> </w:t>
      </w:r>
      <w:r w:rsidR="002C2EA0" w:rsidRPr="0019474D">
        <w:rPr>
          <w:rFonts w:hint="cs"/>
          <w:b/>
          <w:bCs/>
          <w:sz w:val="26"/>
          <w:szCs w:val="26"/>
          <w:rtl/>
        </w:rPr>
        <w:t xml:space="preserve">18:00 </w:t>
      </w:r>
      <w:r w:rsidR="002C2EA0" w:rsidRPr="0019474D">
        <w:rPr>
          <w:b/>
          <w:bCs/>
          <w:sz w:val="26"/>
          <w:szCs w:val="26"/>
          <w:rtl/>
        </w:rPr>
        <w:t>–</w:t>
      </w:r>
      <w:r w:rsidR="002C2EA0" w:rsidRPr="0019474D">
        <w:rPr>
          <w:rFonts w:hint="cs"/>
          <w:b/>
          <w:bCs/>
          <w:sz w:val="26"/>
          <w:szCs w:val="26"/>
          <w:rtl/>
        </w:rPr>
        <w:t xml:space="preserve"> 22:00</w:t>
      </w:r>
      <w:r w:rsidR="002C2EA0">
        <w:rPr>
          <w:rFonts w:hint="cs"/>
          <w:sz w:val="26"/>
          <w:szCs w:val="26"/>
          <w:rtl/>
        </w:rPr>
        <w:t>.</w:t>
      </w:r>
      <w:r w:rsidR="00691D1C">
        <w:rPr>
          <w:rFonts w:hint="cs"/>
          <w:sz w:val="26"/>
          <w:szCs w:val="26"/>
          <w:rtl/>
        </w:rPr>
        <w:t xml:space="preserve">                        </w:t>
      </w:r>
    </w:p>
    <w:p w14:paraId="67E651DB" w14:textId="234EB090" w:rsidR="009D5B24" w:rsidRPr="0019474D" w:rsidRDefault="00404D8F" w:rsidP="00B97099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F3571D"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 w:rsidRPr="00674613">
        <w:rPr>
          <w:rFonts w:ascii="Arial" w:hAnsi="Arial" w:cs="Arial" w:hint="cs"/>
          <w:b/>
          <w:bCs/>
          <w:sz w:val="26"/>
          <w:szCs w:val="26"/>
          <w:rtl/>
        </w:rPr>
        <w:t>1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F81706">
        <w:rPr>
          <w:rFonts w:hint="cs"/>
          <w:sz w:val="26"/>
          <w:szCs w:val="26"/>
          <w:rtl/>
        </w:rPr>
        <w:t>שימוש</w:t>
      </w:r>
      <w:r w:rsidR="00787287">
        <w:rPr>
          <w:rFonts w:hint="cs"/>
          <w:sz w:val="26"/>
          <w:szCs w:val="26"/>
          <w:rtl/>
        </w:rPr>
        <w:t xml:space="preserve"> </w:t>
      </w:r>
      <w:r w:rsidR="00F34C8F">
        <w:rPr>
          <w:rFonts w:hint="cs"/>
          <w:sz w:val="26"/>
          <w:szCs w:val="26"/>
          <w:rtl/>
        </w:rPr>
        <w:t xml:space="preserve">במרכז </w:t>
      </w:r>
      <w:r w:rsidR="00611B9B">
        <w:rPr>
          <w:rFonts w:hint="cs"/>
          <w:sz w:val="26"/>
          <w:szCs w:val="26"/>
          <w:rtl/>
        </w:rPr>
        <w:t>ה</w:t>
      </w:r>
      <w:r w:rsidR="00F34C8F">
        <w:rPr>
          <w:rFonts w:hint="cs"/>
          <w:sz w:val="26"/>
          <w:szCs w:val="26"/>
          <w:rtl/>
        </w:rPr>
        <w:t>מבקרים</w:t>
      </w:r>
      <w:r w:rsidR="00611B9B">
        <w:rPr>
          <w:rFonts w:hint="cs"/>
          <w:sz w:val="26"/>
          <w:szCs w:val="26"/>
          <w:rtl/>
        </w:rPr>
        <w:t xml:space="preserve"> הסגור וממוזג וב</w:t>
      </w:r>
      <w:r w:rsidR="00585FC7">
        <w:rPr>
          <w:rFonts w:hint="cs"/>
          <w:sz w:val="26"/>
          <w:szCs w:val="26"/>
          <w:rtl/>
        </w:rPr>
        <w:t>מתחם היק</w:t>
      </w:r>
      <w:r w:rsidR="00B97099">
        <w:rPr>
          <w:rFonts w:hint="cs"/>
          <w:sz w:val="26"/>
          <w:szCs w:val="26"/>
          <w:rtl/>
        </w:rPr>
        <w:t>ב</w:t>
      </w:r>
      <w:r w:rsidR="00B97099">
        <w:rPr>
          <w:rFonts w:ascii="Arial" w:hAnsi="Arial" w:cs="Arial" w:hint="cs"/>
          <w:sz w:val="26"/>
          <w:szCs w:val="26"/>
          <w:rtl/>
        </w:rPr>
        <w:t xml:space="preserve"> (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ישיבה מגוונת במספר אפשרויות כיסאות גבוהים ליד חביות, בשולחנות דמוי קק"ל במדשאה, שולחנות אבירים במדשאה,                              ניתן להשמיע מוסיקת רקע לאווירה.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</w:t>
      </w:r>
      <w:r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עלות: </w:t>
      </w:r>
      <w:r w:rsidR="00A8557F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>3,</w:t>
      </w:r>
      <w:r w:rsidR="00E167AD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>8</w:t>
      </w:r>
      <w:r w:rsidR="002872E1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>14</w:t>
      </w:r>
      <w:r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 (</w:t>
      </w:r>
      <w:r w:rsidR="00E167AD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>4,500</w:t>
      </w:r>
      <w:r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</w:t>
      </w:r>
      <w:r w:rsidR="005A6732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כולל מע"מ</w:t>
      </w:r>
      <w:r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>)</w:t>
      </w:r>
      <w:r w:rsidR="009D5B24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11FD2DCD" w14:textId="1FA7CE9E" w:rsidR="00404D8F" w:rsidRPr="00152B3F" w:rsidRDefault="009D5B24" w:rsidP="008A7C36">
      <w:pPr>
        <w:ind w:left="360"/>
        <w:rPr>
          <w:rFonts w:ascii="Arial" w:hAnsi="Arial" w:cs="Arial"/>
          <w:sz w:val="26"/>
          <w:szCs w:val="26"/>
          <w:rtl/>
        </w:rPr>
      </w:pPr>
      <w:r w:rsidRPr="00674613">
        <w:rPr>
          <w:rFonts w:ascii="Arial" w:hAnsi="Arial" w:cs="Arial" w:hint="cs"/>
          <w:b/>
          <w:bCs/>
          <w:sz w:val="26"/>
          <w:szCs w:val="26"/>
          <w:rtl/>
        </w:rPr>
        <w:t>2</w:t>
      </w:r>
      <w:r w:rsidRPr="009D5B24">
        <w:rPr>
          <w:rFonts w:ascii="Arial" w:hAnsi="Arial" w:cs="Arial" w:hint="cs"/>
          <w:sz w:val="26"/>
          <w:szCs w:val="26"/>
          <w:rtl/>
        </w:rPr>
        <w:t>.</w:t>
      </w:r>
      <w:r w:rsidR="008A7C36">
        <w:rPr>
          <w:rFonts w:ascii="Arial" w:hAnsi="Arial" w:cs="Arial" w:hint="cs"/>
          <w:sz w:val="26"/>
          <w:szCs w:val="26"/>
          <w:rtl/>
        </w:rPr>
        <w:t xml:space="preserve"> </w:t>
      </w:r>
      <w:proofErr w:type="spellStart"/>
      <w:r w:rsidR="008A7C36">
        <w:rPr>
          <w:rFonts w:ascii="Arial" w:hAnsi="Arial" w:cs="Arial" w:hint="cs"/>
          <w:sz w:val="26"/>
          <w:szCs w:val="26"/>
          <w:rtl/>
        </w:rPr>
        <w:t>בופה</w:t>
      </w:r>
      <w:proofErr w:type="spellEnd"/>
      <w:r w:rsidR="008A7C36">
        <w:rPr>
          <w:rFonts w:ascii="Arial" w:hAnsi="Arial" w:cs="Arial" w:hint="cs"/>
          <w:sz w:val="26"/>
          <w:szCs w:val="26"/>
          <w:rtl/>
        </w:rPr>
        <w:t xml:space="preserve"> חלבי : שקשוקה, פסטה, קישים, סלטים, </w:t>
      </w:r>
      <w:proofErr w:type="spellStart"/>
      <w:r w:rsidR="008A7C36">
        <w:rPr>
          <w:rFonts w:ascii="Arial" w:hAnsi="Arial" w:cs="Arial" w:hint="cs"/>
          <w:sz w:val="26"/>
          <w:szCs w:val="26"/>
          <w:rtl/>
        </w:rPr>
        <w:t>פוקצ'ות</w:t>
      </w:r>
      <w:proofErr w:type="spellEnd"/>
      <w:r w:rsidR="008A7C36">
        <w:rPr>
          <w:rFonts w:ascii="Arial" w:hAnsi="Arial" w:cs="Arial" w:hint="cs"/>
          <w:sz w:val="26"/>
          <w:szCs w:val="26"/>
          <w:rtl/>
        </w:rPr>
        <w:t xml:space="preserve">, </w:t>
      </w:r>
      <w:proofErr w:type="spellStart"/>
      <w:r w:rsidR="008A7C36">
        <w:rPr>
          <w:rFonts w:ascii="Arial" w:hAnsi="Arial" w:cs="Arial" w:hint="cs"/>
          <w:sz w:val="26"/>
          <w:szCs w:val="26"/>
          <w:rtl/>
        </w:rPr>
        <w:t>פוקצ'ות</w:t>
      </w:r>
      <w:proofErr w:type="spellEnd"/>
      <w:r w:rsidR="008A7C36">
        <w:rPr>
          <w:rFonts w:ascii="Arial" w:hAnsi="Arial" w:cs="Arial" w:hint="cs"/>
          <w:sz w:val="26"/>
          <w:szCs w:val="26"/>
          <w:rtl/>
        </w:rPr>
        <w:t xml:space="preserve"> פיצה, לחמים ומטבלים, עוגות. שימוש בצלחות מתכלות. שתייה קלה. הקייטרינג כשר חלבי.                                                    </w:t>
      </w:r>
      <w:r w:rsidR="008A7C36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: </w:t>
      </w:r>
      <w:r w:rsidR="00D06D00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>5,600</w:t>
      </w:r>
      <w:r w:rsidR="008A7C36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 (</w:t>
      </w:r>
      <w:r w:rsidR="00D06D00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>6,608</w:t>
      </w:r>
      <w:r w:rsidR="00884CD3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8A7C36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מע"מ).</w:t>
      </w:r>
      <w:r w:rsidR="00152B3F">
        <w:rPr>
          <w:rFonts w:ascii="Arial" w:hAnsi="Arial" w:cs="Arial" w:hint="cs"/>
          <w:sz w:val="26"/>
          <w:szCs w:val="26"/>
          <w:rtl/>
        </w:rPr>
        <w:t xml:space="preserve"> </w:t>
      </w:r>
      <w:r w:rsidR="00152B3F" w:rsidRPr="0021598E">
        <w:rPr>
          <w:rFonts w:ascii="Arial" w:hAnsi="Arial" w:cs="Arial" w:hint="cs"/>
          <w:b/>
          <w:bCs/>
          <w:sz w:val="26"/>
          <w:szCs w:val="26"/>
          <w:u w:val="single"/>
          <w:rtl/>
        </w:rPr>
        <w:t>תוספת 140 ₪ עבור משתתף נוסף</w:t>
      </w:r>
      <w:r w:rsidR="00152B3F">
        <w:rPr>
          <w:rFonts w:ascii="Arial" w:hAnsi="Arial" w:cs="Arial" w:hint="cs"/>
          <w:sz w:val="26"/>
          <w:szCs w:val="26"/>
          <w:rtl/>
        </w:rPr>
        <w:t>.</w:t>
      </w:r>
    </w:p>
    <w:p w14:paraId="631BBBE9" w14:textId="5BCFA8A1" w:rsidR="00404D8F" w:rsidRPr="0019474D" w:rsidRDefault="009D5B24" w:rsidP="00404D8F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674613">
        <w:rPr>
          <w:rFonts w:ascii="Arial" w:hAnsi="Arial" w:cs="Arial" w:hint="cs"/>
          <w:b/>
          <w:bCs/>
          <w:sz w:val="26"/>
          <w:szCs w:val="26"/>
          <w:rtl/>
        </w:rPr>
        <w:t>3</w:t>
      </w:r>
      <w:r w:rsidR="00404D8F" w:rsidRPr="002000A7">
        <w:rPr>
          <w:rFonts w:ascii="Arial" w:hAnsi="Arial" w:cs="Arial" w:hint="cs"/>
          <w:sz w:val="26"/>
          <w:szCs w:val="26"/>
          <w:rtl/>
        </w:rPr>
        <w:t>.</w:t>
      </w:r>
      <w:r w:rsidR="00404D8F">
        <w:rPr>
          <w:rFonts w:ascii="Arial" w:hAnsi="Arial" w:cs="Arial" w:hint="cs"/>
          <w:sz w:val="26"/>
          <w:szCs w:val="26"/>
          <w:rtl/>
        </w:rPr>
        <w:t xml:space="preserve"> סיור בכרם כולל הסבר על גידול הענבים והכנת היין, הסיפור שלנו, טעימות ש</w:t>
      </w:r>
      <w:r w:rsidR="002000A7">
        <w:rPr>
          <w:rFonts w:ascii="Arial" w:hAnsi="Arial" w:cs="Arial" w:hint="cs"/>
          <w:sz w:val="26"/>
          <w:szCs w:val="26"/>
          <w:rtl/>
        </w:rPr>
        <w:t xml:space="preserve">ל 3 מיינות היקב כולל הסברים ושיח פתוח לשאלות.                                                                                           </w:t>
      </w:r>
      <w:r w:rsidR="002000A7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 - </w:t>
      </w:r>
      <w:r w:rsidR="00775CF3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>2,288</w:t>
      </w:r>
      <w:r w:rsidR="002000A7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 (</w:t>
      </w:r>
      <w:r w:rsidR="00AB366A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>2,</w:t>
      </w:r>
      <w:r w:rsidR="00775CF3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>700</w:t>
      </w:r>
      <w:r w:rsidR="002000A7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</w:t>
      </w:r>
      <w:r w:rsidR="005A6732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>כ</w:t>
      </w:r>
      <w:r w:rsidR="002000A7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>ולל</w:t>
      </w:r>
      <w:r w:rsidR="005A6732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מע"מ</w:t>
      </w:r>
      <w:r w:rsidR="002000A7" w:rsidRPr="0019474D">
        <w:rPr>
          <w:rFonts w:ascii="Arial" w:hAnsi="Arial" w:cs="Arial" w:hint="cs"/>
          <w:b/>
          <w:bCs/>
          <w:sz w:val="26"/>
          <w:szCs w:val="26"/>
          <w:u w:val="single"/>
          <w:rtl/>
        </w:rPr>
        <w:t>)</w:t>
      </w:r>
      <w:r w:rsidR="00B83A50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152B3F" w:rsidRPr="0021598E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תוספת </w:t>
      </w:r>
      <w:r w:rsidR="00B83A50" w:rsidRPr="0021598E">
        <w:rPr>
          <w:rFonts w:ascii="Arial" w:hAnsi="Arial" w:cs="Arial" w:hint="cs"/>
          <w:b/>
          <w:bCs/>
          <w:sz w:val="26"/>
          <w:szCs w:val="26"/>
          <w:u w:val="single"/>
          <w:rtl/>
        </w:rPr>
        <w:t>60 ₪ עבור משתתף נוסף</w:t>
      </w:r>
      <w:r w:rsidR="00B83A50" w:rsidRPr="00B83A50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4144D6F7" w14:textId="034C19AB" w:rsidR="00645D9E" w:rsidRPr="005F7AB9" w:rsidRDefault="0040768C" w:rsidP="005F7AB9">
      <w:pPr>
        <w:rPr>
          <w:sz w:val="26"/>
          <w:szCs w:val="26"/>
          <w:rtl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</w:t>
      </w:r>
      <w:r w:rsidR="00CC62AD">
        <w:rPr>
          <w:rFonts w:ascii="Arial" w:hAnsi="Arial" w:cs="Arial" w:hint="cs"/>
          <w:sz w:val="26"/>
          <w:szCs w:val="26"/>
          <w:rtl/>
        </w:rPr>
        <w:t xml:space="preserve">                                           </w:t>
      </w:r>
    </w:p>
    <w:p w14:paraId="2495305A" w14:textId="21DA2CC0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33DF1D87" w14:textId="524ECE5C" w:rsidR="001D6F07" w:rsidRPr="008929DA" w:rsidRDefault="008F49D0" w:rsidP="004D69BF">
      <w:pPr>
        <w:pStyle w:val="aa"/>
        <w:numPr>
          <w:ilvl w:val="0"/>
          <w:numId w:val="4"/>
        </w:numPr>
        <w:bidi/>
        <w:rPr>
          <w:sz w:val="26"/>
          <w:szCs w:val="26"/>
          <w:rtl/>
        </w:rPr>
      </w:pPr>
      <w:r w:rsidRPr="008929DA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8929DA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8929DA">
        <w:rPr>
          <w:rFonts w:ascii="Arial" w:hAnsi="Arial" w:cs="Arial"/>
          <w:sz w:val="26"/>
          <w:szCs w:val="26"/>
          <w:rtl/>
        </w:rPr>
        <w:t xml:space="preserve">           </w:t>
      </w:r>
      <w:r w:rsidR="002174D8" w:rsidRPr="008929DA">
        <w:rPr>
          <w:rFonts w:hint="cs"/>
          <w:sz w:val="26"/>
          <w:szCs w:val="26"/>
          <w:rtl/>
        </w:rPr>
        <w:t xml:space="preserve">                                                                                     </w:t>
      </w:r>
    </w:p>
    <w:p w14:paraId="559957CA" w14:textId="1F0E89C6" w:rsidR="002174D8" w:rsidRPr="00320E5A" w:rsidRDefault="001D6F07" w:rsidP="002174D8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01882" w14:textId="77777777" w:rsidR="00B50E75" w:rsidRDefault="00B50E75" w:rsidP="0022799C">
      <w:pPr>
        <w:spacing w:after="0" w:line="240" w:lineRule="auto"/>
      </w:pPr>
      <w:r>
        <w:separator/>
      </w:r>
    </w:p>
  </w:endnote>
  <w:endnote w:type="continuationSeparator" w:id="0">
    <w:p w14:paraId="20CD4EB8" w14:textId="77777777" w:rsidR="00B50E75" w:rsidRDefault="00B50E75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C05F4" w14:textId="77777777" w:rsidR="00B50E75" w:rsidRDefault="00B50E75" w:rsidP="0022799C">
      <w:pPr>
        <w:spacing w:after="0" w:line="240" w:lineRule="auto"/>
      </w:pPr>
      <w:r>
        <w:separator/>
      </w:r>
    </w:p>
  </w:footnote>
  <w:footnote w:type="continuationSeparator" w:id="0">
    <w:p w14:paraId="6A7A46A2" w14:textId="77777777" w:rsidR="00B50E75" w:rsidRDefault="00B50E75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1"/>
  </w:num>
  <w:num w:numId="2" w16cid:durableId="203714776">
    <w:abstractNumId w:val="2"/>
  </w:num>
  <w:num w:numId="3" w16cid:durableId="1149901981">
    <w:abstractNumId w:val="3"/>
  </w:num>
  <w:num w:numId="4" w16cid:durableId="14217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16"/>
    <w:rsid w:val="00000B69"/>
    <w:rsid w:val="00004A4C"/>
    <w:rsid w:val="00005A36"/>
    <w:rsid w:val="00005BFF"/>
    <w:rsid w:val="00006711"/>
    <w:rsid w:val="0001115E"/>
    <w:rsid w:val="00014BD7"/>
    <w:rsid w:val="000162D8"/>
    <w:rsid w:val="00025161"/>
    <w:rsid w:val="00026717"/>
    <w:rsid w:val="0003209D"/>
    <w:rsid w:val="0003366B"/>
    <w:rsid w:val="00043CB1"/>
    <w:rsid w:val="000710EE"/>
    <w:rsid w:val="000719EC"/>
    <w:rsid w:val="000730D5"/>
    <w:rsid w:val="00074037"/>
    <w:rsid w:val="00080FBD"/>
    <w:rsid w:val="00083995"/>
    <w:rsid w:val="00083B37"/>
    <w:rsid w:val="0008762B"/>
    <w:rsid w:val="00095309"/>
    <w:rsid w:val="00095FDD"/>
    <w:rsid w:val="000979D9"/>
    <w:rsid w:val="000C36FA"/>
    <w:rsid w:val="000C57B6"/>
    <w:rsid w:val="000C76D3"/>
    <w:rsid w:val="000D2E35"/>
    <w:rsid w:val="000D5EAD"/>
    <w:rsid w:val="000D7439"/>
    <w:rsid w:val="000F2148"/>
    <w:rsid w:val="000F2B41"/>
    <w:rsid w:val="000F3331"/>
    <w:rsid w:val="001139DC"/>
    <w:rsid w:val="0012149B"/>
    <w:rsid w:val="00123987"/>
    <w:rsid w:val="0013018A"/>
    <w:rsid w:val="00137AD8"/>
    <w:rsid w:val="00137F74"/>
    <w:rsid w:val="00140523"/>
    <w:rsid w:val="00145214"/>
    <w:rsid w:val="00150C4A"/>
    <w:rsid w:val="00152B3F"/>
    <w:rsid w:val="00156255"/>
    <w:rsid w:val="00162D58"/>
    <w:rsid w:val="00162E62"/>
    <w:rsid w:val="001662B7"/>
    <w:rsid w:val="0016748D"/>
    <w:rsid w:val="0017225E"/>
    <w:rsid w:val="00174ACC"/>
    <w:rsid w:val="00175E16"/>
    <w:rsid w:val="00182C92"/>
    <w:rsid w:val="00184B26"/>
    <w:rsid w:val="0019474D"/>
    <w:rsid w:val="001953D4"/>
    <w:rsid w:val="00197B32"/>
    <w:rsid w:val="001A0469"/>
    <w:rsid w:val="001A0775"/>
    <w:rsid w:val="001A3553"/>
    <w:rsid w:val="001B0770"/>
    <w:rsid w:val="001B790F"/>
    <w:rsid w:val="001C06EF"/>
    <w:rsid w:val="001D1E2E"/>
    <w:rsid w:val="001D33EB"/>
    <w:rsid w:val="001D413E"/>
    <w:rsid w:val="001D6F07"/>
    <w:rsid w:val="001E0046"/>
    <w:rsid w:val="001E48B3"/>
    <w:rsid w:val="001E6BEF"/>
    <w:rsid w:val="001F2902"/>
    <w:rsid w:val="002000A7"/>
    <w:rsid w:val="00200E04"/>
    <w:rsid w:val="00201921"/>
    <w:rsid w:val="0020578D"/>
    <w:rsid w:val="00206341"/>
    <w:rsid w:val="0020790E"/>
    <w:rsid w:val="0021598E"/>
    <w:rsid w:val="002174D8"/>
    <w:rsid w:val="0022090C"/>
    <w:rsid w:val="00222A5A"/>
    <w:rsid w:val="002232FA"/>
    <w:rsid w:val="0022799C"/>
    <w:rsid w:val="00231008"/>
    <w:rsid w:val="00232AAA"/>
    <w:rsid w:val="00235EB4"/>
    <w:rsid w:val="002409E0"/>
    <w:rsid w:val="00240BA5"/>
    <w:rsid w:val="00245F06"/>
    <w:rsid w:val="00246EE3"/>
    <w:rsid w:val="00251A14"/>
    <w:rsid w:val="0025433D"/>
    <w:rsid w:val="00254EE6"/>
    <w:rsid w:val="00257241"/>
    <w:rsid w:val="002666DF"/>
    <w:rsid w:val="00270F81"/>
    <w:rsid w:val="002717E0"/>
    <w:rsid w:val="00283196"/>
    <w:rsid w:val="00284182"/>
    <w:rsid w:val="0028573E"/>
    <w:rsid w:val="00285CA4"/>
    <w:rsid w:val="002872E1"/>
    <w:rsid w:val="0028771B"/>
    <w:rsid w:val="002963C9"/>
    <w:rsid w:val="002A0F1D"/>
    <w:rsid w:val="002A182C"/>
    <w:rsid w:val="002A3C8F"/>
    <w:rsid w:val="002A42B9"/>
    <w:rsid w:val="002A576C"/>
    <w:rsid w:val="002B0221"/>
    <w:rsid w:val="002B1701"/>
    <w:rsid w:val="002B284B"/>
    <w:rsid w:val="002B337B"/>
    <w:rsid w:val="002B5354"/>
    <w:rsid w:val="002C2EA0"/>
    <w:rsid w:val="002D637A"/>
    <w:rsid w:val="002E0B33"/>
    <w:rsid w:val="002F0478"/>
    <w:rsid w:val="00313B2F"/>
    <w:rsid w:val="003151E1"/>
    <w:rsid w:val="003155D3"/>
    <w:rsid w:val="003173F4"/>
    <w:rsid w:val="00320E5A"/>
    <w:rsid w:val="00326AFA"/>
    <w:rsid w:val="00331377"/>
    <w:rsid w:val="00337AF1"/>
    <w:rsid w:val="003407C7"/>
    <w:rsid w:val="00341483"/>
    <w:rsid w:val="0034380F"/>
    <w:rsid w:val="00351B41"/>
    <w:rsid w:val="00355AC7"/>
    <w:rsid w:val="003624CB"/>
    <w:rsid w:val="00367886"/>
    <w:rsid w:val="0037119B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1D7E"/>
    <w:rsid w:val="003A39BE"/>
    <w:rsid w:val="003A477B"/>
    <w:rsid w:val="003B128E"/>
    <w:rsid w:val="003B137D"/>
    <w:rsid w:val="003B1F0C"/>
    <w:rsid w:val="003C52B0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3F4E63"/>
    <w:rsid w:val="00402A41"/>
    <w:rsid w:val="00404D8F"/>
    <w:rsid w:val="00405201"/>
    <w:rsid w:val="0040768C"/>
    <w:rsid w:val="00407728"/>
    <w:rsid w:val="00422BB6"/>
    <w:rsid w:val="0043387D"/>
    <w:rsid w:val="004413FD"/>
    <w:rsid w:val="00441A74"/>
    <w:rsid w:val="004421A9"/>
    <w:rsid w:val="00457347"/>
    <w:rsid w:val="004723E1"/>
    <w:rsid w:val="004730C6"/>
    <w:rsid w:val="00474559"/>
    <w:rsid w:val="00476BB4"/>
    <w:rsid w:val="00477CD8"/>
    <w:rsid w:val="004801E4"/>
    <w:rsid w:val="004B5272"/>
    <w:rsid w:val="004C1E1E"/>
    <w:rsid w:val="004D02D2"/>
    <w:rsid w:val="004F1DD0"/>
    <w:rsid w:val="004F2AEC"/>
    <w:rsid w:val="005071C2"/>
    <w:rsid w:val="00510129"/>
    <w:rsid w:val="005140D7"/>
    <w:rsid w:val="00520898"/>
    <w:rsid w:val="00521B9E"/>
    <w:rsid w:val="0052755E"/>
    <w:rsid w:val="0053028D"/>
    <w:rsid w:val="005309B6"/>
    <w:rsid w:val="0053396A"/>
    <w:rsid w:val="00533AC2"/>
    <w:rsid w:val="00542C25"/>
    <w:rsid w:val="005465CD"/>
    <w:rsid w:val="005517ED"/>
    <w:rsid w:val="00557FAF"/>
    <w:rsid w:val="00572116"/>
    <w:rsid w:val="00574961"/>
    <w:rsid w:val="005825A8"/>
    <w:rsid w:val="005841BF"/>
    <w:rsid w:val="00585FC7"/>
    <w:rsid w:val="0058753C"/>
    <w:rsid w:val="0059039E"/>
    <w:rsid w:val="00592588"/>
    <w:rsid w:val="00593CB2"/>
    <w:rsid w:val="005A6732"/>
    <w:rsid w:val="005B6381"/>
    <w:rsid w:val="005C31C4"/>
    <w:rsid w:val="005C7E5E"/>
    <w:rsid w:val="005E79C6"/>
    <w:rsid w:val="005F4930"/>
    <w:rsid w:val="005F6C7E"/>
    <w:rsid w:val="005F7AB9"/>
    <w:rsid w:val="00601A7C"/>
    <w:rsid w:val="00605A42"/>
    <w:rsid w:val="00607BF3"/>
    <w:rsid w:val="00611B9B"/>
    <w:rsid w:val="00615D14"/>
    <w:rsid w:val="00616D2F"/>
    <w:rsid w:val="0062558E"/>
    <w:rsid w:val="00626000"/>
    <w:rsid w:val="006341B4"/>
    <w:rsid w:val="00635858"/>
    <w:rsid w:val="00645D9E"/>
    <w:rsid w:val="00647D10"/>
    <w:rsid w:val="006541CA"/>
    <w:rsid w:val="00671D76"/>
    <w:rsid w:val="00673478"/>
    <w:rsid w:val="00674613"/>
    <w:rsid w:val="00675D59"/>
    <w:rsid w:val="006769CF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D6BCA"/>
    <w:rsid w:val="006E32A1"/>
    <w:rsid w:val="006E5DA4"/>
    <w:rsid w:val="006E6CDC"/>
    <w:rsid w:val="006E743A"/>
    <w:rsid w:val="006F0155"/>
    <w:rsid w:val="00700695"/>
    <w:rsid w:val="007123EC"/>
    <w:rsid w:val="00714C55"/>
    <w:rsid w:val="00715C21"/>
    <w:rsid w:val="00715E1B"/>
    <w:rsid w:val="00717A24"/>
    <w:rsid w:val="00721DE6"/>
    <w:rsid w:val="00725F9B"/>
    <w:rsid w:val="00726796"/>
    <w:rsid w:val="00741BA6"/>
    <w:rsid w:val="00752532"/>
    <w:rsid w:val="007532D8"/>
    <w:rsid w:val="007558E0"/>
    <w:rsid w:val="00756B0B"/>
    <w:rsid w:val="00757D08"/>
    <w:rsid w:val="007612EF"/>
    <w:rsid w:val="00775CF3"/>
    <w:rsid w:val="00781B0D"/>
    <w:rsid w:val="00782F05"/>
    <w:rsid w:val="007866F9"/>
    <w:rsid w:val="00787287"/>
    <w:rsid w:val="00790F52"/>
    <w:rsid w:val="007A0CC9"/>
    <w:rsid w:val="007A3762"/>
    <w:rsid w:val="007B4F5F"/>
    <w:rsid w:val="007D263D"/>
    <w:rsid w:val="007D417F"/>
    <w:rsid w:val="007D4262"/>
    <w:rsid w:val="007E6981"/>
    <w:rsid w:val="007F676E"/>
    <w:rsid w:val="00800EC9"/>
    <w:rsid w:val="008055F1"/>
    <w:rsid w:val="008065D1"/>
    <w:rsid w:val="0081094D"/>
    <w:rsid w:val="00810E19"/>
    <w:rsid w:val="00814C70"/>
    <w:rsid w:val="00816C43"/>
    <w:rsid w:val="008271C3"/>
    <w:rsid w:val="00830FA8"/>
    <w:rsid w:val="00835CBF"/>
    <w:rsid w:val="0084269C"/>
    <w:rsid w:val="00844393"/>
    <w:rsid w:val="008509A6"/>
    <w:rsid w:val="00851276"/>
    <w:rsid w:val="0085577A"/>
    <w:rsid w:val="008621E9"/>
    <w:rsid w:val="00862F0F"/>
    <w:rsid w:val="00884CD3"/>
    <w:rsid w:val="008929DA"/>
    <w:rsid w:val="00892B76"/>
    <w:rsid w:val="008A2430"/>
    <w:rsid w:val="008A767B"/>
    <w:rsid w:val="008A7C36"/>
    <w:rsid w:val="008B7846"/>
    <w:rsid w:val="008C0A03"/>
    <w:rsid w:val="008C156D"/>
    <w:rsid w:val="008C6240"/>
    <w:rsid w:val="008D0841"/>
    <w:rsid w:val="008E1426"/>
    <w:rsid w:val="008E4D91"/>
    <w:rsid w:val="008E7D3B"/>
    <w:rsid w:val="008F072A"/>
    <w:rsid w:val="008F0C3B"/>
    <w:rsid w:val="008F49D0"/>
    <w:rsid w:val="00902F68"/>
    <w:rsid w:val="00906AF1"/>
    <w:rsid w:val="00916C66"/>
    <w:rsid w:val="009208B9"/>
    <w:rsid w:val="0092434C"/>
    <w:rsid w:val="00925BF5"/>
    <w:rsid w:val="00934A18"/>
    <w:rsid w:val="00937BB4"/>
    <w:rsid w:val="00945E93"/>
    <w:rsid w:val="00956470"/>
    <w:rsid w:val="00976E74"/>
    <w:rsid w:val="009779DB"/>
    <w:rsid w:val="00980D7E"/>
    <w:rsid w:val="00982084"/>
    <w:rsid w:val="0098422B"/>
    <w:rsid w:val="00994CAA"/>
    <w:rsid w:val="009A21B3"/>
    <w:rsid w:val="009B6F44"/>
    <w:rsid w:val="009C099F"/>
    <w:rsid w:val="009D5B24"/>
    <w:rsid w:val="009E6BD6"/>
    <w:rsid w:val="009F4C72"/>
    <w:rsid w:val="009F6F6D"/>
    <w:rsid w:val="00A000D1"/>
    <w:rsid w:val="00A041F1"/>
    <w:rsid w:val="00A15D77"/>
    <w:rsid w:val="00A21AF2"/>
    <w:rsid w:val="00A32B11"/>
    <w:rsid w:val="00A40104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484B"/>
    <w:rsid w:val="00A65668"/>
    <w:rsid w:val="00A72235"/>
    <w:rsid w:val="00A76748"/>
    <w:rsid w:val="00A771C6"/>
    <w:rsid w:val="00A77AA2"/>
    <w:rsid w:val="00A8557F"/>
    <w:rsid w:val="00AB366A"/>
    <w:rsid w:val="00AB6AA2"/>
    <w:rsid w:val="00AC2083"/>
    <w:rsid w:val="00AC5FCD"/>
    <w:rsid w:val="00AC7976"/>
    <w:rsid w:val="00AD1809"/>
    <w:rsid w:val="00AD1EDA"/>
    <w:rsid w:val="00AD4E04"/>
    <w:rsid w:val="00AD75C0"/>
    <w:rsid w:val="00AE2692"/>
    <w:rsid w:val="00AE3F06"/>
    <w:rsid w:val="00B0073A"/>
    <w:rsid w:val="00B061E8"/>
    <w:rsid w:val="00B062EB"/>
    <w:rsid w:val="00B256B0"/>
    <w:rsid w:val="00B31306"/>
    <w:rsid w:val="00B348B9"/>
    <w:rsid w:val="00B3797F"/>
    <w:rsid w:val="00B422A9"/>
    <w:rsid w:val="00B4260B"/>
    <w:rsid w:val="00B441FB"/>
    <w:rsid w:val="00B44A82"/>
    <w:rsid w:val="00B452D1"/>
    <w:rsid w:val="00B46135"/>
    <w:rsid w:val="00B50E75"/>
    <w:rsid w:val="00B5347F"/>
    <w:rsid w:val="00B670C5"/>
    <w:rsid w:val="00B70270"/>
    <w:rsid w:val="00B70676"/>
    <w:rsid w:val="00B77C3D"/>
    <w:rsid w:val="00B805CE"/>
    <w:rsid w:val="00B80B96"/>
    <w:rsid w:val="00B83A50"/>
    <w:rsid w:val="00B8457A"/>
    <w:rsid w:val="00B84B1E"/>
    <w:rsid w:val="00B8669E"/>
    <w:rsid w:val="00B878A3"/>
    <w:rsid w:val="00B90446"/>
    <w:rsid w:val="00B97099"/>
    <w:rsid w:val="00BA09A4"/>
    <w:rsid w:val="00BA16C9"/>
    <w:rsid w:val="00BA7D3C"/>
    <w:rsid w:val="00BB0F9C"/>
    <w:rsid w:val="00BB612E"/>
    <w:rsid w:val="00BD431E"/>
    <w:rsid w:val="00BF3AEA"/>
    <w:rsid w:val="00BF41F2"/>
    <w:rsid w:val="00BF5C94"/>
    <w:rsid w:val="00BF6A48"/>
    <w:rsid w:val="00C0104A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30827"/>
    <w:rsid w:val="00C37510"/>
    <w:rsid w:val="00C464B5"/>
    <w:rsid w:val="00C53BCD"/>
    <w:rsid w:val="00C56BB2"/>
    <w:rsid w:val="00C64A9C"/>
    <w:rsid w:val="00C67A7F"/>
    <w:rsid w:val="00C80542"/>
    <w:rsid w:val="00C856E4"/>
    <w:rsid w:val="00C85837"/>
    <w:rsid w:val="00C86335"/>
    <w:rsid w:val="00C90C2A"/>
    <w:rsid w:val="00C9244C"/>
    <w:rsid w:val="00C93C93"/>
    <w:rsid w:val="00C9481E"/>
    <w:rsid w:val="00C959B2"/>
    <w:rsid w:val="00C96232"/>
    <w:rsid w:val="00CB3D49"/>
    <w:rsid w:val="00CC07B9"/>
    <w:rsid w:val="00CC15B6"/>
    <w:rsid w:val="00CC62AD"/>
    <w:rsid w:val="00CD29E9"/>
    <w:rsid w:val="00CD4FDB"/>
    <w:rsid w:val="00CE0CE5"/>
    <w:rsid w:val="00CE1DAD"/>
    <w:rsid w:val="00CE5B68"/>
    <w:rsid w:val="00CE7E45"/>
    <w:rsid w:val="00CF08B2"/>
    <w:rsid w:val="00CF20E3"/>
    <w:rsid w:val="00D04FC4"/>
    <w:rsid w:val="00D06D00"/>
    <w:rsid w:val="00D2405C"/>
    <w:rsid w:val="00D25D7B"/>
    <w:rsid w:val="00D26D70"/>
    <w:rsid w:val="00D319F0"/>
    <w:rsid w:val="00D50B09"/>
    <w:rsid w:val="00D6685C"/>
    <w:rsid w:val="00D67243"/>
    <w:rsid w:val="00D74BA3"/>
    <w:rsid w:val="00D814E9"/>
    <w:rsid w:val="00D8570A"/>
    <w:rsid w:val="00D937B4"/>
    <w:rsid w:val="00D97EF6"/>
    <w:rsid w:val="00DA273A"/>
    <w:rsid w:val="00DB72E6"/>
    <w:rsid w:val="00DB7990"/>
    <w:rsid w:val="00DC6A39"/>
    <w:rsid w:val="00DC7506"/>
    <w:rsid w:val="00DD109C"/>
    <w:rsid w:val="00DE0565"/>
    <w:rsid w:val="00DE0E17"/>
    <w:rsid w:val="00DE2280"/>
    <w:rsid w:val="00DE2708"/>
    <w:rsid w:val="00DE5CF7"/>
    <w:rsid w:val="00E023ED"/>
    <w:rsid w:val="00E07BB5"/>
    <w:rsid w:val="00E11E09"/>
    <w:rsid w:val="00E12284"/>
    <w:rsid w:val="00E149EC"/>
    <w:rsid w:val="00E16381"/>
    <w:rsid w:val="00E167AD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56391"/>
    <w:rsid w:val="00E62ADC"/>
    <w:rsid w:val="00E66D51"/>
    <w:rsid w:val="00E70988"/>
    <w:rsid w:val="00E74B39"/>
    <w:rsid w:val="00E758EE"/>
    <w:rsid w:val="00E901C4"/>
    <w:rsid w:val="00E90CAF"/>
    <w:rsid w:val="00E91641"/>
    <w:rsid w:val="00E930DE"/>
    <w:rsid w:val="00E9419B"/>
    <w:rsid w:val="00EA44A5"/>
    <w:rsid w:val="00EA67A3"/>
    <w:rsid w:val="00EB3CFB"/>
    <w:rsid w:val="00EB63E0"/>
    <w:rsid w:val="00EC63A2"/>
    <w:rsid w:val="00EE206C"/>
    <w:rsid w:val="00EE3B10"/>
    <w:rsid w:val="00EE7629"/>
    <w:rsid w:val="00EF2280"/>
    <w:rsid w:val="00F13DC4"/>
    <w:rsid w:val="00F14BBD"/>
    <w:rsid w:val="00F1719E"/>
    <w:rsid w:val="00F24B1F"/>
    <w:rsid w:val="00F34C8F"/>
    <w:rsid w:val="00F3571D"/>
    <w:rsid w:val="00F46B22"/>
    <w:rsid w:val="00F50A6B"/>
    <w:rsid w:val="00F530AC"/>
    <w:rsid w:val="00F5397B"/>
    <w:rsid w:val="00F668EB"/>
    <w:rsid w:val="00F67A11"/>
    <w:rsid w:val="00F7615D"/>
    <w:rsid w:val="00F81706"/>
    <w:rsid w:val="00F848AF"/>
    <w:rsid w:val="00F86835"/>
    <w:rsid w:val="00F86B3E"/>
    <w:rsid w:val="00F90B3C"/>
    <w:rsid w:val="00F92F66"/>
    <w:rsid w:val="00F945D9"/>
    <w:rsid w:val="00FA5255"/>
    <w:rsid w:val="00FB6734"/>
    <w:rsid w:val="00FE1F21"/>
    <w:rsid w:val="00FE2C78"/>
    <w:rsid w:val="00FE5219"/>
    <w:rsid w:val="00FE7518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154</TotalTime>
  <Pages>1</Pages>
  <Words>352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14</cp:revision>
  <cp:lastPrinted>2025-04-28T12:03:00Z</cp:lastPrinted>
  <dcterms:created xsi:type="dcterms:W3CDTF">2025-05-13T10:35:00Z</dcterms:created>
  <dcterms:modified xsi:type="dcterms:W3CDTF">2025-05-14T11:11:00Z</dcterms:modified>
</cp:coreProperties>
</file>