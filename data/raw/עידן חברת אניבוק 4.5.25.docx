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6A906EFC" w:rsidR="00B8669E" w:rsidRPr="00320E5A" w:rsidRDefault="000055F5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5.5.25</w:t>
      </w:r>
    </w:p>
    <w:p w14:paraId="1D740887" w14:textId="38230D3A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112495">
        <w:rPr>
          <w:rFonts w:cs="Arial" w:hint="cs"/>
          <w:sz w:val="26"/>
          <w:szCs w:val="26"/>
          <w:rtl/>
        </w:rPr>
        <w:t>עידן</w:t>
      </w:r>
      <w:r w:rsidR="00F45F47">
        <w:rPr>
          <w:rFonts w:cs="Arial" w:hint="cs"/>
          <w:sz w:val="26"/>
          <w:szCs w:val="26"/>
          <w:rtl/>
        </w:rPr>
        <w:t xml:space="preserve"> </w:t>
      </w:r>
      <w:r w:rsidR="00781B0D">
        <w:rPr>
          <w:rFonts w:cs="Arial"/>
          <w:sz w:val="26"/>
          <w:szCs w:val="26"/>
          <w:rtl/>
        </w:rPr>
        <w:t>–</w:t>
      </w:r>
      <w:r w:rsidR="00800EC9">
        <w:rPr>
          <w:rFonts w:cs="Arial" w:hint="cs"/>
          <w:sz w:val="26"/>
          <w:szCs w:val="26"/>
          <w:rtl/>
        </w:rPr>
        <w:t xml:space="preserve"> </w:t>
      </w:r>
      <w:r w:rsidR="00112495">
        <w:rPr>
          <w:rFonts w:cs="Arial" w:hint="cs"/>
          <w:sz w:val="26"/>
          <w:szCs w:val="26"/>
          <w:rtl/>
        </w:rPr>
        <w:t>אניבוק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5DB3B69" w14:textId="02722000" w:rsidR="00CF08B2" w:rsidRPr="00320E5A" w:rsidRDefault="00CF08B2" w:rsidP="00533AC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</w:t>
      </w:r>
      <w:r w:rsidR="00B5347F">
        <w:rPr>
          <w:rFonts w:cs="Arial" w:hint="cs"/>
          <w:sz w:val="26"/>
          <w:szCs w:val="26"/>
          <w:rtl/>
        </w:rPr>
        <w:t xml:space="preserve"> </w:t>
      </w:r>
      <w:r w:rsidR="005841BF">
        <w:rPr>
          <w:rFonts w:cs="Arial" w:hint="cs"/>
          <w:sz w:val="26"/>
          <w:szCs w:val="26"/>
          <w:rtl/>
        </w:rPr>
        <w:t>(פליפ צ'ארץ)</w:t>
      </w:r>
      <w:r w:rsidR="00E023ED" w:rsidRPr="00320E5A">
        <w:rPr>
          <w:rFonts w:cs="Arial" w:hint="cs"/>
          <w:sz w:val="26"/>
          <w:szCs w:val="26"/>
          <w:rtl/>
        </w:rPr>
        <w:t>,</w:t>
      </w:r>
      <w:r w:rsidR="00D97EF6">
        <w:rPr>
          <w:rFonts w:cs="Arial" w:hint="cs"/>
          <w:sz w:val="26"/>
          <w:szCs w:val="26"/>
          <w:rtl/>
        </w:rPr>
        <w:t xml:space="preserve"> </w:t>
      </w:r>
      <w:r w:rsidR="00E023ED" w:rsidRPr="00320E5A">
        <w:rPr>
          <w:rFonts w:hint="cs"/>
          <w:sz w:val="26"/>
          <w:szCs w:val="26"/>
          <w:rtl/>
        </w:rPr>
        <w:t xml:space="preserve">פינת קפה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768310F8" w14:textId="7CB6411A" w:rsidR="00394B17" w:rsidRPr="00320E5A" w:rsidRDefault="00B8669E" w:rsidP="00B805CE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F90B3C">
        <w:rPr>
          <w:rFonts w:cs="Arial" w:hint="cs"/>
          <w:sz w:val="26"/>
          <w:szCs w:val="26"/>
          <w:rtl/>
        </w:rPr>
        <w:t>-</w:t>
      </w:r>
      <w:r w:rsidR="0016748D" w:rsidRPr="00320E5A">
        <w:rPr>
          <w:rFonts w:cs="Arial" w:hint="cs"/>
          <w:sz w:val="26"/>
          <w:szCs w:val="26"/>
          <w:rtl/>
        </w:rPr>
        <w:t xml:space="preserve"> </w:t>
      </w:r>
      <w:r w:rsidR="00112495">
        <w:rPr>
          <w:rFonts w:cs="Arial" w:hint="cs"/>
          <w:sz w:val="26"/>
          <w:szCs w:val="26"/>
          <w:rtl/>
        </w:rPr>
        <w:t>9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>
        <w:rPr>
          <w:rFonts w:hint="cs"/>
          <w:sz w:val="26"/>
          <w:szCs w:val="26"/>
          <w:rtl/>
        </w:rPr>
        <w:t>בתארי</w:t>
      </w:r>
      <w:r w:rsidR="00CE0CE5">
        <w:rPr>
          <w:rFonts w:hint="cs"/>
          <w:sz w:val="26"/>
          <w:szCs w:val="26"/>
          <w:rtl/>
        </w:rPr>
        <w:t>ך</w:t>
      </w:r>
      <w:r w:rsidR="00994CAA">
        <w:rPr>
          <w:rFonts w:hint="cs"/>
          <w:sz w:val="26"/>
          <w:szCs w:val="26"/>
          <w:rtl/>
        </w:rPr>
        <w:t xml:space="preserve"> </w:t>
      </w:r>
      <w:r w:rsidR="00781B0D">
        <w:rPr>
          <w:sz w:val="26"/>
          <w:szCs w:val="26"/>
          <w:rtl/>
        </w:rPr>
        <w:t>–</w:t>
      </w:r>
      <w:r w:rsidR="006D6BCA">
        <w:rPr>
          <w:rFonts w:hint="cs"/>
          <w:sz w:val="26"/>
          <w:szCs w:val="26"/>
          <w:rtl/>
        </w:rPr>
        <w:t xml:space="preserve"> </w:t>
      </w:r>
      <w:r w:rsidR="00112495">
        <w:rPr>
          <w:rFonts w:hint="cs"/>
          <w:sz w:val="26"/>
          <w:szCs w:val="26"/>
          <w:rtl/>
        </w:rPr>
        <w:t>8.5.25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EB63E0">
        <w:rPr>
          <w:rFonts w:hint="cs"/>
          <w:sz w:val="26"/>
          <w:szCs w:val="26"/>
          <w:rtl/>
        </w:rPr>
        <w:t>מהשעה</w:t>
      </w:r>
      <w:r w:rsidR="007123EC" w:rsidRPr="00EB63E0">
        <w:rPr>
          <w:rFonts w:hint="cs"/>
          <w:sz w:val="26"/>
          <w:szCs w:val="26"/>
          <w:rtl/>
        </w:rPr>
        <w:t xml:space="preserve"> </w:t>
      </w:r>
      <w:r w:rsidR="000444DC">
        <w:rPr>
          <w:rFonts w:hint="cs"/>
          <w:sz w:val="26"/>
          <w:szCs w:val="26"/>
          <w:rtl/>
        </w:rPr>
        <w:t xml:space="preserve">10:00 </w:t>
      </w:r>
      <w:r w:rsidR="000444DC">
        <w:rPr>
          <w:sz w:val="26"/>
          <w:szCs w:val="26"/>
          <w:rtl/>
        </w:rPr>
        <w:t>–</w:t>
      </w:r>
      <w:r w:rsidR="000444DC">
        <w:rPr>
          <w:rFonts w:hint="cs"/>
          <w:sz w:val="26"/>
          <w:szCs w:val="26"/>
          <w:rtl/>
        </w:rPr>
        <w:t xml:space="preserve"> 1</w:t>
      </w:r>
      <w:r w:rsidR="003570B6">
        <w:rPr>
          <w:rFonts w:hint="cs"/>
          <w:sz w:val="26"/>
          <w:szCs w:val="26"/>
          <w:rtl/>
        </w:rPr>
        <w:t>4</w:t>
      </w:r>
      <w:r w:rsidR="000444DC">
        <w:rPr>
          <w:rFonts w:hint="cs"/>
          <w:sz w:val="26"/>
          <w:szCs w:val="26"/>
          <w:rtl/>
        </w:rPr>
        <w:t>:00.</w:t>
      </w:r>
    </w:p>
    <w:p w14:paraId="67E651DB" w14:textId="77EC9377" w:rsidR="009D5B24" w:rsidRDefault="00404D8F" w:rsidP="00112495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112495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</w:t>
      </w:r>
      <w:r w:rsidR="00112495">
        <w:rPr>
          <w:rFonts w:ascii="Arial" w:hAnsi="Arial" w:cs="Arial" w:hint="cs"/>
          <w:sz w:val="26"/>
          <w:szCs w:val="26"/>
          <w:u w:val="single"/>
          <w:rtl/>
        </w:rPr>
        <w:t>ע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לות: </w:t>
      </w:r>
      <w:r w:rsidR="000055F5">
        <w:rPr>
          <w:rFonts w:ascii="Arial" w:hAnsi="Arial" w:cs="Arial" w:hint="cs"/>
          <w:sz w:val="26"/>
          <w:szCs w:val="26"/>
          <w:u w:val="single"/>
          <w:rtl/>
        </w:rPr>
        <w:t>1,</w:t>
      </w:r>
      <w:r w:rsidR="00C534FB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0055F5">
        <w:rPr>
          <w:rFonts w:ascii="Arial" w:hAnsi="Arial" w:cs="Arial" w:hint="cs"/>
          <w:sz w:val="26"/>
          <w:szCs w:val="26"/>
          <w:u w:val="single"/>
          <w:rtl/>
        </w:rPr>
        <w:t>00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 w:rsidR="00F45F47">
        <w:rPr>
          <w:rFonts w:ascii="Arial" w:hAnsi="Arial" w:cs="Arial" w:hint="cs"/>
          <w:sz w:val="26"/>
          <w:szCs w:val="26"/>
          <w:u w:val="single"/>
          <w:rtl/>
        </w:rPr>
        <w:t>.</w:t>
      </w:r>
    </w:p>
    <w:p w14:paraId="322FCE9F" w14:textId="3DF8DE35" w:rsidR="00F45F47" w:rsidRDefault="00F45F47" w:rsidP="00F45F47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2000A7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של 3 מיינות היקב כולל הסברים ושיח פתוח לשאלות.                                                                                           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עלות  - </w:t>
      </w:r>
      <w:r>
        <w:rPr>
          <w:rFonts w:ascii="Arial" w:hAnsi="Arial" w:cs="Arial" w:hint="cs"/>
          <w:sz w:val="26"/>
          <w:szCs w:val="26"/>
          <w:u w:val="single"/>
          <w:rtl/>
        </w:rPr>
        <w:t>1,</w:t>
      </w:r>
      <w:r w:rsidR="00922D71">
        <w:rPr>
          <w:rFonts w:ascii="Arial" w:hAnsi="Arial" w:cs="Arial" w:hint="cs"/>
          <w:sz w:val="26"/>
          <w:szCs w:val="26"/>
          <w:u w:val="single"/>
          <w:rtl/>
        </w:rPr>
        <w:t>2</w:t>
      </w:r>
      <w:r>
        <w:rPr>
          <w:rFonts w:ascii="Arial" w:hAnsi="Arial" w:cs="Arial" w:hint="cs"/>
          <w:sz w:val="26"/>
          <w:szCs w:val="26"/>
          <w:u w:val="single"/>
          <w:rtl/>
        </w:rPr>
        <w:t>00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 </w:t>
      </w:r>
      <w:r>
        <w:rPr>
          <w:rFonts w:ascii="Arial" w:hAnsi="Arial" w:cs="Arial" w:hint="cs"/>
          <w:sz w:val="26"/>
          <w:szCs w:val="26"/>
          <w:u w:val="single"/>
          <w:rtl/>
        </w:rPr>
        <w:t>.</w:t>
      </w:r>
    </w:p>
    <w:p w14:paraId="7E57510B" w14:textId="026B393E" w:rsidR="00F45F47" w:rsidRDefault="00341F4F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- רכישת יינות נוספים בהנחה של 10% מהמחירון.</w:t>
      </w:r>
    </w:p>
    <w:p w14:paraId="4144D6F7" w14:textId="61686E2B" w:rsidR="00645D9E" w:rsidRPr="005F7AB9" w:rsidRDefault="0040768C" w:rsidP="005F7AB9">
      <w:pPr>
        <w:rPr>
          <w:sz w:val="26"/>
          <w:szCs w:val="26"/>
          <w:rtl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EB5D3" w14:textId="77777777" w:rsidR="000706B3" w:rsidRDefault="000706B3" w:rsidP="0022799C">
      <w:pPr>
        <w:spacing w:after="0" w:line="240" w:lineRule="auto"/>
      </w:pPr>
      <w:r>
        <w:separator/>
      </w:r>
    </w:p>
  </w:endnote>
  <w:endnote w:type="continuationSeparator" w:id="0">
    <w:p w14:paraId="7AFE8DBF" w14:textId="77777777" w:rsidR="000706B3" w:rsidRDefault="000706B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9AB13" w14:textId="77777777" w:rsidR="000706B3" w:rsidRDefault="000706B3" w:rsidP="0022799C">
      <w:pPr>
        <w:spacing w:after="0" w:line="240" w:lineRule="auto"/>
      </w:pPr>
      <w:r>
        <w:separator/>
      </w:r>
    </w:p>
  </w:footnote>
  <w:footnote w:type="continuationSeparator" w:id="0">
    <w:p w14:paraId="78466C92" w14:textId="77777777" w:rsidR="000706B3" w:rsidRDefault="000706B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5F5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444DC"/>
    <w:rsid w:val="000706B3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2495"/>
    <w:rsid w:val="001139DC"/>
    <w:rsid w:val="0012149B"/>
    <w:rsid w:val="001214E2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0213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1F4F"/>
    <w:rsid w:val="0034380F"/>
    <w:rsid w:val="00351B41"/>
    <w:rsid w:val="00355AC7"/>
    <w:rsid w:val="003570B6"/>
    <w:rsid w:val="003624CB"/>
    <w:rsid w:val="0037119B"/>
    <w:rsid w:val="00380605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669FC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A47"/>
    <w:rsid w:val="005C7E5E"/>
    <w:rsid w:val="005E79C6"/>
    <w:rsid w:val="005F4930"/>
    <w:rsid w:val="005F6C7E"/>
    <w:rsid w:val="005F7AB9"/>
    <w:rsid w:val="00601A7C"/>
    <w:rsid w:val="00605A42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97217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0B16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36C"/>
    <w:rsid w:val="008F072A"/>
    <w:rsid w:val="008F0C3B"/>
    <w:rsid w:val="008F49D0"/>
    <w:rsid w:val="00902F68"/>
    <w:rsid w:val="00906AF1"/>
    <w:rsid w:val="00916C66"/>
    <w:rsid w:val="009208B9"/>
    <w:rsid w:val="00922D71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57F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61E8"/>
    <w:rsid w:val="00B062EB"/>
    <w:rsid w:val="00B31306"/>
    <w:rsid w:val="00B348B9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7D3C"/>
    <w:rsid w:val="00BB0F9C"/>
    <w:rsid w:val="00BB612E"/>
    <w:rsid w:val="00BB7AF9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5730"/>
    <w:rsid w:val="00C464B5"/>
    <w:rsid w:val="00C534FB"/>
    <w:rsid w:val="00C53BCD"/>
    <w:rsid w:val="00C56BB2"/>
    <w:rsid w:val="00C64A9C"/>
    <w:rsid w:val="00C67A7F"/>
    <w:rsid w:val="00C80542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16A9"/>
    <w:rsid w:val="00DA273A"/>
    <w:rsid w:val="00DB5C3F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6D51"/>
    <w:rsid w:val="00E74B39"/>
    <w:rsid w:val="00E758EE"/>
    <w:rsid w:val="00E901C4"/>
    <w:rsid w:val="00E90CAF"/>
    <w:rsid w:val="00E91641"/>
    <w:rsid w:val="00E930DE"/>
    <w:rsid w:val="00E9419B"/>
    <w:rsid w:val="00E942BC"/>
    <w:rsid w:val="00EA44A5"/>
    <w:rsid w:val="00EA67A3"/>
    <w:rsid w:val="00EB3CFB"/>
    <w:rsid w:val="00EB63E0"/>
    <w:rsid w:val="00EC1BCF"/>
    <w:rsid w:val="00EC63A2"/>
    <w:rsid w:val="00EE206C"/>
    <w:rsid w:val="00EE7629"/>
    <w:rsid w:val="00EF2280"/>
    <w:rsid w:val="00F1096C"/>
    <w:rsid w:val="00F13DC4"/>
    <w:rsid w:val="00F14BBD"/>
    <w:rsid w:val="00F1719E"/>
    <w:rsid w:val="00F24B1F"/>
    <w:rsid w:val="00F34C8F"/>
    <w:rsid w:val="00F3571D"/>
    <w:rsid w:val="00F45F47"/>
    <w:rsid w:val="00F46B22"/>
    <w:rsid w:val="00F50A6B"/>
    <w:rsid w:val="00F530AC"/>
    <w:rsid w:val="00F5397B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4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8</TotalTime>
  <Pages>1</Pages>
  <Words>254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cp:lastPrinted>2025-04-28T12:03:00Z</cp:lastPrinted>
  <dcterms:created xsi:type="dcterms:W3CDTF">2025-05-02T13:17:00Z</dcterms:created>
  <dcterms:modified xsi:type="dcterms:W3CDTF">2025-05-03T06:36:00Z</dcterms:modified>
</cp:coreProperties>
</file>