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25E1F" w14:textId="7DFD4026" w:rsidR="00C57D12" w:rsidRPr="009632DD" w:rsidRDefault="003A00D5" w:rsidP="00C57D12">
      <w:pPr>
        <w:jc w:val="right"/>
        <w:rPr>
          <w:rFonts w:cs="Arial"/>
          <w:b/>
          <w:bCs/>
          <w:sz w:val="26"/>
          <w:szCs w:val="26"/>
          <w:rtl/>
        </w:rPr>
      </w:pPr>
      <w:r>
        <w:rPr>
          <w:rFonts w:cs="Arial" w:hint="cs"/>
          <w:b/>
          <w:bCs/>
          <w:sz w:val="26"/>
          <w:szCs w:val="26"/>
          <w:rtl/>
        </w:rPr>
        <w:t>13.8.25</w:t>
      </w:r>
    </w:p>
    <w:p w14:paraId="7915913D" w14:textId="4ECA571F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3A00D5">
        <w:rPr>
          <w:rFonts w:cs="Arial" w:hint="cs"/>
          <w:b/>
          <w:bCs/>
          <w:sz w:val="26"/>
          <w:szCs w:val="26"/>
          <w:rtl/>
        </w:rPr>
        <w:t xml:space="preserve">עמית </w:t>
      </w:r>
      <w:r w:rsidR="009536C6">
        <w:rPr>
          <w:rFonts w:cs="Arial"/>
          <w:b/>
          <w:bCs/>
          <w:sz w:val="26"/>
          <w:szCs w:val="26"/>
          <w:rtl/>
        </w:rPr>
        <w:t>–</w:t>
      </w:r>
      <w:r w:rsidR="009536C6">
        <w:rPr>
          <w:rFonts w:cs="Arial" w:hint="cs"/>
          <w:b/>
          <w:bCs/>
          <w:sz w:val="26"/>
          <w:szCs w:val="26"/>
          <w:rtl/>
        </w:rPr>
        <w:t xml:space="preserve"> </w:t>
      </w:r>
      <w:r w:rsidR="003A00D5">
        <w:rPr>
          <w:rFonts w:cs="Arial" w:hint="cs"/>
          <w:b/>
          <w:bCs/>
          <w:sz w:val="26"/>
          <w:szCs w:val="26"/>
          <w:rtl/>
        </w:rPr>
        <w:t>קבוצת גדות</w:t>
      </w:r>
    </w:p>
    <w:p w14:paraId="4B71D70F" w14:textId="77777777" w:rsidR="00C57D12" w:rsidRPr="00320E5A" w:rsidRDefault="00C57D12" w:rsidP="00C57D12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לא</w:t>
      </w:r>
      <w:r>
        <w:rPr>
          <w:rFonts w:cs="Arial" w:hint="cs"/>
          <w:sz w:val="26"/>
          <w:szCs w:val="26"/>
          <w:u w:val="single"/>
          <w:rtl/>
        </w:rPr>
        <w:t>י</w:t>
      </w:r>
      <w:r w:rsidRPr="00320E5A">
        <w:rPr>
          <w:rFonts w:cs="Arial" w:hint="cs"/>
          <w:sz w:val="26"/>
          <w:szCs w:val="26"/>
          <w:u w:val="single"/>
          <w:rtl/>
        </w:rPr>
        <w:t>רוח במרכז מבקרים יקב חיטים</w:t>
      </w:r>
    </w:p>
    <w:p w14:paraId="695424B3" w14:textId="77777777" w:rsidR="00C57D12" w:rsidRPr="00320E5A" w:rsidRDefault="00C57D12" w:rsidP="00C57D12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3E905E20" w14:textId="77777777" w:rsidR="003A00D5" w:rsidRDefault="00C57D12" w:rsidP="000948A4">
      <w:pPr>
        <w:rPr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במרכז קיים מסך 65 </w:t>
      </w:r>
      <w:proofErr w:type="spellStart"/>
      <w:r w:rsidRPr="00320E5A">
        <w:rPr>
          <w:rFonts w:cs="Arial" w:hint="cs"/>
          <w:sz w:val="26"/>
          <w:szCs w:val="26"/>
          <w:rtl/>
        </w:rPr>
        <w:t>אינץ</w:t>
      </w:r>
      <w:proofErr w:type="spellEnd"/>
      <w:r w:rsidRPr="00320E5A">
        <w:rPr>
          <w:rFonts w:cs="Arial" w:hint="cs"/>
          <w:sz w:val="26"/>
          <w:szCs w:val="26"/>
          <w:rtl/>
        </w:rPr>
        <w:t xml:space="preserve"> ולוח מחיק,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hint="cs"/>
          <w:sz w:val="26"/>
          <w:szCs w:val="26"/>
          <w:rtl/>
        </w:rPr>
        <w:t xml:space="preserve">פינת קפה </w:t>
      </w:r>
      <w:r>
        <w:rPr>
          <w:rFonts w:hint="cs"/>
          <w:sz w:val="26"/>
          <w:szCs w:val="26"/>
          <w:rtl/>
        </w:rPr>
        <w:t>כולל מכונת קפה</w:t>
      </w:r>
      <w:r w:rsidRPr="00320E5A">
        <w:rPr>
          <w:rFonts w:hint="cs"/>
          <w:sz w:val="26"/>
          <w:szCs w:val="26"/>
          <w:rtl/>
        </w:rPr>
        <w:t xml:space="preserve"> </w:t>
      </w:r>
      <w:r w:rsidRPr="00320E5A">
        <w:rPr>
          <w:rFonts w:cs="Arial" w:hint="cs"/>
          <w:sz w:val="26"/>
          <w:szCs w:val="26"/>
          <w:rtl/>
        </w:rPr>
        <w:t xml:space="preserve">לשימוש האורחים. </w:t>
      </w:r>
      <w:r w:rsidR="000948A4">
        <w:rPr>
          <w:rFonts w:cs="Arial" w:hint="cs"/>
          <w:sz w:val="26"/>
          <w:szCs w:val="26"/>
          <w:rtl/>
        </w:rPr>
        <w:t xml:space="preserve">                           </w:t>
      </w:r>
      <w:r w:rsidRPr="00320E5A">
        <w:rPr>
          <w:rFonts w:cs="Arial" w:hint="cs"/>
          <w:sz w:val="26"/>
          <w:szCs w:val="26"/>
          <w:rtl/>
        </w:rPr>
        <w:t xml:space="preserve">אירוח </w:t>
      </w:r>
      <w:r>
        <w:rPr>
          <w:rFonts w:cs="Arial" w:hint="cs"/>
          <w:sz w:val="26"/>
          <w:szCs w:val="26"/>
          <w:rtl/>
        </w:rPr>
        <w:t xml:space="preserve">עבור </w:t>
      </w:r>
      <w:r w:rsidR="003A00D5">
        <w:rPr>
          <w:rFonts w:cs="Arial" w:hint="cs"/>
          <w:b/>
          <w:bCs/>
          <w:sz w:val="26"/>
          <w:szCs w:val="26"/>
          <w:rtl/>
        </w:rPr>
        <w:t>8</w:t>
      </w:r>
      <w:r>
        <w:rPr>
          <w:rFonts w:cs="Arial" w:hint="cs"/>
          <w:sz w:val="26"/>
          <w:szCs w:val="26"/>
          <w:rtl/>
        </w:rPr>
        <w:t xml:space="preserve"> משתתפים </w:t>
      </w:r>
      <w:r w:rsidR="005F32FA">
        <w:rPr>
          <w:rFonts w:hint="cs"/>
          <w:b/>
          <w:bCs/>
          <w:sz w:val="26"/>
          <w:szCs w:val="26"/>
          <w:rtl/>
        </w:rPr>
        <w:t xml:space="preserve">בתאריך </w:t>
      </w:r>
      <w:r w:rsidR="003A00D5">
        <w:rPr>
          <w:rFonts w:hint="cs"/>
          <w:b/>
          <w:bCs/>
          <w:sz w:val="26"/>
          <w:szCs w:val="26"/>
          <w:rtl/>
        </w:rPr>
        <w:t>3.9.25</w:t>
      </w:r>
      <w:r w:rsidR="009C20C8">
        <w:rPr>
          <w:rFonts w:hint="cs"/>
          <w:b/>
          <w:bCs/>
          <w:sz w:val="26"/>
          <w:szCs w:val="26"/>
          <w:rtl/>
        </w:rPr>
        <w:t xml:space="preserve"> </w:t>
      </w:r>
      <w:r>
        <w:rPr>
          <w:rFonts w:hint="cs"/>
          <w:sz w:val="26"/>
          <w:szCs w:val="26"/>
          <w:rtl/>
        </w:rPr>
        <w:t xml:space="preserve">החל מהשעה </w:t>
      </w:r>
      <w:r w:rsidR="009C20C8">
        <w:rPr>
          <w:rFonts w:hint="cs"/>
          <w:b/>
          <w:bCs/>
          <w:sz w:val="26"/>
          <w:szCs w:val="26"/>
          <w:rtl/>
        </w:rPr>
        <w:t>9:00</w:t>
      </w:r>
      <w:r w:rsidR="005F32FA">
        <w:rPr>
          <w:rFonts w:hint="cs"/>
          <w:b/>
          <w:bCs/>
          <w:sz w:val="26"/>
          <w:szCs w:val="26"/>
          <w:rtl/>
        </w:rPr>
        <w:t xml:space="preserve"> </w:t>
      </w:r>
      <w:r w:rsidR="005F32FA">
        <w:rPr>
          <w:b/>
          <w:bCs/>
          <w:sz w:val="26"/>
          <w:szCs w:val="26"/>
          <w:rtl/>
        </w:rPr>
        <w:t>–</w:t>
      </w:r>
      <w:r w:rsidR="005F32FA">
        <w:rPr>
          <w:rFonts w:hint="cs"/>
          <w:b/>
          <w:bCs/>
          <w:sz w:val="26"/>
          <w:szCs w:val="26"/>
          <w:rtl/>
        </w:rPr>
        <w:t xml:space="preserve"> 1</w:t>
      </w:r>
      <w:r w:rsidR="009C20C8">
        <w:rPr>
          <w:rFonts w:hint="cs"/>
          <w:b/>
          <w:bCs/>
          <w:sz w:val="26"/>
          <w:szCs w:val="26"/>
          <w:rtl/>
        </w:rPr>
        <w:t>6</w:t>
      </w:r>
      <w:r w:rsidR="005F32FA">
        <w:rPr>
          <w:rFonts w:hint="cs"/>
          <w:b/>
          <w:bCs/>
          <w:sz w:val="26"/>
          <w:szCs w:val="26"/>
          <w:rtl/>
        </w:rPr>
        <w:t>:00</w:t>
      </w:r>
      <w:r>
        <w:rPr>
          <w:rFonts w:hint="cs"/>
          <w:sz w:val="26"/>
          <w:szCs w:val="26"/>
          <w:rtl/>
        </w:rPr>
        <w:t xml:space="preserve">.       </w:t>
      </w:r>
    </w:p>
    <w:p w14:paraId="0F8C33B9" w14:textId="66C53A64" w:rsidR="00C57D12" w:rsidRPr="00320E5A" w:rsidRDefault="00C57D12" w:rsidP="000948A4">
      <w:pPr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</w:t>
      </w:r>
    </w:p>
    <w:p w14:paraId="7021778B" w14:textId="77777777" w:rsidR="003A00D5" w:rsidRDefault="00C57D12" w:rsidP="003A00D5">
      <w:pPr>
        <w:rPr>
          <w:rFonts w:ascii="Arial" w:hAnsi="Arial" w:cs="Arial"/>
          <w:b/>
          <w:bCs/>
          <w:sz w:val="26"/>
          <w:szCs w:val="26"/>
          <w:u w:val="single"/>
          <w:rtl/>
        </w:rPr>
      </w:pPr>
      <w:bookmarkStart w:id="0" w:name="_Hlk188540434"/>
      <w:r w:rsidRPr="003A00D5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A00D5">
        <w:rPr>
          <w:rFonts w:ascii="Arial" w:hAnsi="Arial" w:cs="Arial"/>
          <w:sz w:val="26"/>
          <w:szCs w:val="26"/>
          <w:rtl/>
        </w:rPr>
        <w:t xml:space="preserve"> :                                                                                                        </w:t>
      </w:r>
      <w:r w:rsidR="003A00D5">
        <w:rPr>
          <w:rFonts w:ascii="Arial" w:hAnsi="Arial" w:cs="Arial" w:hint="cs"/>
          <w:sz w:val="26"/>
          <w:szCs w:val="26"/>
          <w:rtl/>
        </w:rPr>
        <w:t xml:space="preserve"> </w:t>
      </w:r>
      <w:r w:rsidRPr="003A00D5">
        <w:rPr>
          <w:rFonts w:ascii="Arial" w:hAnsi="Arial" w:cs="Arial" w:hint="cs"/>
          <w:sz w:val="26"/>
          <w:szCs w:val="26"/>
          <w:rtl/>
        </w:rPr>
        <w:t xml:space="preserve">שימוש במרכז מבקרים </w:t>
      </w:r>
      <w:r w:rsidR="00E40AFF" w:rsidRPr="003A00D5">
        <w:rPr>
          <w:rFonts w:ascii="Arial" w:hAnsi="Arial" w:cs="Arial" w:hint="cs"/>
          <w:sz w:val="26"/>
          <w:szCs w:val="26"/>
          <w:rtl/>
        </w:rPr>
        <w:t>כולל פינת קפה</w:t>
      </w:r>
      <w:r w:rsidR="003A00D5" w:rsidRPr="003A00D5">
        <w:rPr>
          <w:rFonts w:ascii="Arial" w:hAnsi="Arial" w:cs="Arial" w:hint="cs"/>
          <w:sz w:val="26"/>
          <w:szCs w:val="26"/>
          <w:rtl/>
        </w:rPr>
        <w:t xml:space="preserve"> ועוגיות</w:t>
      </w:r>
      <w:r w:rsidR="009758FC" w:rsidRPr="003A00D5">
        <w:rPr>
          <w:rFonts w:ascii="Arial" w:hAnsi="Arial" w:cs="Arial" w:hint="cs"/>
          <w:sz w:val="26"/>
          <w:szCs w:val="26"/>
          <w:rtl/>
        </w:rPr>
        <w:t>.</w:t>
      </w:r>
      <w:r w:rsidR="003A00D5"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3A00D5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                                                                       </w:t>
      </w:r>
    </w:p>
    <w:p w14:paraId="158F1327" w14:textId="3950DD3C" w:rsidR="000C780C" w:rsidRDefault="00C57D12" w:rsidP="003A00D5">
      <w:pPr>
        <w:rPr>
          <w:rFonts w:ascii="Arial" w:hAnsi="Arial" w:cs="Arial"/>
          <w:b/>
          <w:bCs/>
          <w:sz w:val="26"/>
          <w:szCs w:val="26"/>
          <w:rtl/>
        </w:rPr>
      </w:pP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עלות </w:t>
      </w:r>
      <w:r w:rsidRPr="009632DD">
        <w:rPr>
          <w:rFonts w:ascii="Arial" w:hAnsi="Arial" w:cs="Arial"/>
          <w:b/>
          <w:bCs/>
          <w:sz w:val="26"/>
          <w:szCs w:val="26"/>
          <w:u w:val="single"/>
          <w:rtl/>
        </w:rPr>
        <w:t>–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</w:t>
      </w:r>
      <w:r w:rsidR="003A00D5">
        <w:rPr>
          <w:rFonts w:ascii="Arial" w:hAnsi="Arial" w:cs="Arial" w:hint="cs"/>
          <w:b/>
          <w:bCs/>
          <w:sz w:val="26"/>
          <w:szCs w:val="26"/>
          <w:u w:val="single"/>
          <w:rtl/>
        </w:rPr>
        <w:t>1,</w:t>
      </w:r>
      <w:r w:rsidR="0066660A">
        <w:rPr>
          <w:rFonts w:ascii="Arial" w:hAnsi="Arial" w:cs="Arial" w:hint="cs"/>
          <w:b/>
          <w:bCs/>
          <w:sz w:val="26"/>
          <w:szCs w:val="26"/>
          <w:u w:val="single"/>
          <w:rtl/>
        </w:rPr>
        <w:t>8</w:t>
      </w:r>
      <w:r w:rsidR="003A00D5">
        <w:rPr>
          <w:rFonts w:ascii="Arial" w:hAnsi="Arial" w:cs="Arial" w:hint="cs"/>
          <w:b/>
          <w:bCs/>
          <w:sz w:val="26"/>
          <w:szCs w:val="26"/>
          <w:u w:val="single"/>
          <w:rtl/>
        </w:rPr>
        <w:t>00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 ₪  </w:t>
      </w:r>
      <w:r w:rsidR="00D80852">
        <w:rPr>
          <w:rFonts w:ascii="Arial" w:hAnsi="Arial" w:cs="Arial" w:hint="cs"/>
          <w:b/>
          <w:bCs/>
          <w:sz w:val="26"/>
          <w:szCs w:val="26"/>
          <w:u w:val="single"/>
          <w:rtl/>
        </w:rPr>
        <w:t xml:space="preserve">לא </w:t>
      </w:r>
      <w:r w:rsidRPr="009632DD">
        <w:rPr>
          <w:rFonts w:ascii="Arial" w:hAnsi="Arial" w:cs="Arial" w:hint="cs"/>
          <w:b/>
          <w:bCs/>
          <w:sz w:val="26"/>
          <w:szCs w:val="26"/>
          <w:u w:val="single"/>
          <w:rtl/>
        </w:rPr>
        <w:t>כולל מע"מ</w:t>
      </w:r>
      <w:r w:rsidR="00E37493">
        <w:rPr>
          <w:rFonts w:ascii="Arial" w:hAnsi="Arial" w:cs="Arial" w:hint="cs"/>
          <w:b/>
          <w:bCs/>
          <w:sz w:val="26"/>
          <w:szCs w:val="26"/>
          <w:rtl/>
        </w:rPr>
        <w:t>.</w:t>
      </w:r>
    </w:p>
    <w:bookmarkEnd w:id="0"/>
    <w:p w14:paraId="4BA0443F" w14:textId="77777777" w:rsidR="00E736C1" w:rsidRDefault="00E736C1" w:rsidP="00C57D12">
      <w:pPr>
        <w:rPr>
          <w:sz w:val="26"/>
          <w:szCs w:val="26"/>
          <w:rtl/>
        </w:rPr>
      </w:pPr>
    </w:p>
    <w:p w14:paraId="650FBBF1" w14:textId="77777777" w:rsidR="003A00D5" w:rsidRDefault="003A00D5" w:rsidP="00C57D12">
      <w:pPr>
        <w:rPr>
          <w:sz w:val="26"/>
          <w:szCs w:val="26"/>
          <w:rtl/>
        </w:rPr>
      </w:pPr>
    </w:p>
    <w:p w14:paraId="17C435DE" w14:textId="4EE1E879" w:rsidR="00C57D12" w:rsidRPr="007000AB" w:rsidRDefault="00C57D12" w:rsidP="00C57D12">
      <w:pPr>
        <w:rPr>
          <w:sz w:val="26"/>
          <w:szCs w:val="26"/>
        </w:rPr>
      </w:pPr>
      <w:r w:rsidRPr="007000AB">
        <w:rPr>
          <w:rFonts w:hint="cs"/>
          <w:sz w:val="26"/>
          <w:szCs w:val="26"/>
          <w:rtl/>
        </w:rPr>
        <w:t>שם החברה_____________ מספר ח.פ._______________ חתימה________________</w:t>
      </w:r>
    </w:p>
    <w:p w14:paraId="5D534B1B" w14:textId="77777777" w:rsidR="00C57D12" w:rsidRPr="00C56771" w:rsidRDefault="00C57D12" w:rsidP="00C57D12">
      <w:pPr>
        <w:pStyle w:val="aa"/>
        <w:numPr>
          <w:ilvl w:val="0"/>
          <w:numId w:val="3"/>
        </w:numPr>
        <w:bidi/>
        <w:rPr>
          <w:rFonts w:ascii="Arial" w:hAnsi="Arial" w:cs="Arial"/>
          <w:sz w:val="26"/>
          <w:szCs w:val="26"/>
          <w:u w:val="single"/>
        </w:rPr>
      </w:pPr>
      <w:r w:rsidRPr="00C56771">
        <w:rPr>
          <w:rFonts w:ascii="Arial" w:hAnsi="Arial" w:cs="Arial" w:hint="cs"/>
          <w:sz w:val="26"/>
          <w:szCs w:val="26"/>
          <w:rtl/>
        </w:rPr>
        <w:t xml:space="preserve">תנאי תשלום </w:t>
      </w:r>
      <w:r>
        <w:rPr>
          <w:rFonts w:ascii="Arial" w:hAnsi="Arial" w:cs="Arial" w:hint="cs"/>
          <w:sz w:val="26"/>
          <w:szCs w:val="26"/>
          <w:rtl/>
        </w:rPr>
        <w:t>ביום האירוח</w:t>
      </w:r>
      <w:r w:rsidRPr="00C56771">
        <w:rPr>
          <w:rFonts w:ascii="Arial" w:hAnsi="Arial" w:cs="Arial" w:hint="cs"/>
          <w:sz w:val="26"/>
          <w:szCs w:val="26"/>
          <w:rtl/>
        </w:rPr>
        <w:t>.</w:t>
      </w:r>
    </w:p>
    <w:p w14:paraId="5F753342" w14:textId="77777777" w:rsidR="00C57D12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דחייה עד 14 יום ללא עלות עד 7 ימים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15% מההצעה.</w:t>
      </w:r>
    </w:p>
    <w:p w14:paraId="27D9A640" w14:textId="77777777" w:rsidR="000C780C" w:rsidRDefault="00C57D12" w:rsidP="00C57D12">
      <w:pPr>
        <w:pStyle w:val="aa"/>
        <w:numPr>
          <w:ilvl w:val="0"/>
          <w:numId w:val="3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>מקדמה ודמי ביטול עד 7 ימים 20% מההצעה עד יומיים 40% ואילך תשלום מלא.</w:t>
      </w:r>
      <w:r w:rsidRPr="00D8281E">
        <w:rPr>
          <w:sz w:val="26"/>
          <w:szCs w:val="26"/>
          <w:rtl/>
        </w:rPr>
        <w:t xml:space="preserve">  </w:t>
      </w:r>
    </w:p>
    <w:p w14:paraId="55C23018" w14:textId="77777777" w:rsidR="00FD205C" w:rsidRPr="00A363B4" w:rsidRDefault="000C780C" w:rsidP="00DD2AA2">
      <w:pPr>
        <w:pStyle w:val="aa"/>
        <w:numPr>
          <w:ilvl w:val="0"/>
          <w:numId w:val="3"/>
        </w:numPr>
        <w:bidi/>
        <w:rPr>
          <w:sz w:val="26"/>
          <w:szCs w:val="26"/>
          <w:u w:val="single"/>
        </w:rPr>
      </w:pPr>
      <w:r w:rsidRPr="00A363B4">
        <w:rPr>
          <w:rFonts w:hint="cs"/>
          <w:sz w:val="26"/>
          <w:szCs w:val="26"/>
          <w:u w:val="single"/>
          <w:rtl/>
        </w:rPr>
        <w:t>כל שעה מעבר להצעת מחיר בתשלום 200 ₪ לא כולל מע"מ. (במידה ו</w:t>
      </w:r>
      <w:r w:rsidR="00133308" w:rsidRPr="00A363B4">
        <w:rPr>
          <w:rFonts w:hint="cs"/>
          <w:sz w:val="26"/>
          <w:szCs w:val="26"/>
          <w:u w:val="single"/>
          <w:rtl/>
        </w:rPr>
        <w:t>פנוי ויש</w:t>
      </w:r>
      <w:r w:rsidRPr="00A363B4">
        <w:rPr>
          <w:rFonts w:hint="cs"/>
          <w:sz w:val="26"/>
          <w:szCs w:val="26"/>
          <w:u w:val="single"/>
          <w:rtl/>
        </w:rPr>
        <w:t xml:space="preserve"> אפשרות).</w:t>
      </w:r>
      <w:r w:rsidR="00C57D12" w:rsidRPr="00A363B4">
        <w:rPr>
          <w:sz w:val="26"/>
          <w:szCs w:val="26"/>
          <w:u w:val="single"/>
          <w:rtl/>
        </w:rPr>
        <w:t xml:space="preserve">       </w:t>
      </w:r>
    </w:p>
    <w:p w14:paraId="2ED9100F" w14:textId="15BBEA94" w:rsidR="00DD2AA2" w:rsidRPr="00DD2AA2" w:rsidRDefault="00C57D12" w:rsidP="00FD205C">
      <w:pPr>
        <w:pStyle w:val="aa"/>
        <w:bidi/>
        <w:rPr>
          <w:sz w:val="26"/>
          <w:szCs w:val="26"/>
          <w:rtl/>
        </w:rPr>
      </w:pPr>
      <w:r w:rsidRPr="00DD2AA2">
        <w:rPr>
          <w:sz w:val="26"/>
          <w:szCs w:val="26"/>
          <w:rtl/>
        </w:rPr>
        <w:t xml:space="preserve">                                                                       </w:t>
      </w:r>
      <w:r w:rsidRPr="00DD2AA2">
        <w:rPr>
          <w:rFonts w:hint="cs"/>
          <w:sz w:val="26"/>
          <w:szCs w:val="26"/>
          <w:rtl/>
        </w:rPr>
        <w:t xml:space="preserve">                                                                                              </w:t>
      </w:r>
      <w:r w:rsidR="00DD2AA2" w:rsidRPr="00DD2AA2">
        <w:rPr>
          <w:rFonts w:hint="cs"/>
          <w:sz w:val="26"/>
          <w:szCs w:val="26"/>
          <w:rtl/>
        </w:rPr>
        <w:t xml:space="preserve">      </w:t>
      </w:r>
    </w:p>
    <w:p w14:paraId="380BBA62" w14:textId="0EBEB43A" w:rsidR="00C57D12" w:rsidRPr="00320E5A" w:rsidRDefault="00DD2AA2" w:rsidP="000948A4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 xml:space="preserve">                                                                                            </w:t>
      </w:r>
      <w:r w:rsidR="00C57D12" w:rsidRPr="00320E5A">
        <w:rPr>
          <w:rFonts w:hint="cs"/>
          <w:sz w:val="26"/>
          <w:szCs w:val="26"/>
          <w:rtl/>
        </w:rPr>
        <w:t>בברכה,</w:t>
      </w:r>
    </w:p>
    <w:p w14:paraId="468B2755" w14:textId="487360AE" w:rsidR="002174D8" w:rsidRPr="00C57D12" w:rsidRDefault="00C57D12" w:rsidP="00433E45">
      <w:r w:rsidRPr="00320E5A">
        <w:rPr>
          <w:rFonts w:hint="cs"/>
          <w:sz w:val="26"/>
          <w:szCs w:val="26"/>
          <w:rtl/>
        </w:rPr>
        <w:t xml:space="preserve">                                                                                      שרית ועצמון </w:t>
      </w:r>
      <w:r w:rsidRPr="00320E5A">
        <w:rPr>
          <w:sz w:val="26"/>
          <w:szCs w:val="26"/>
          <w:rtl/>
        </w:rPr>
        <w:t>–</w:t>
      </w:r>
      <w:r w:rsidRPr="00320E5A">
        <w:rPr>
          <w:rFonts w:hint="cs"/>
          <w:sz w:val="26"/>
          <w:szCs w:val="26"/>
          <w:rtl/>
        </w:rPr>
        <w:t xml:space="preserve"> יקב חיטים</w:t>
      </w:r>
    </w:p>
    <w:sectPr w:rsidR="002174D8" w:rsidRPr="00C57D12" w:rsidSect="0022799C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7EB96" w14:textId="77777777" w:rsidR="00A37483" w:rsidRDefault="00A37483" w:rsidP="0022799C">
      <w:pPr>
        <w:spacing w:after="0" w:line="240" w:lineRule="auto"/>
      </w:pPr>
      <w:r>
        <w:separator/>
      </w:r>
    </w:p>
  </w:endnote>
  <w:endnote w:type="continuationSeparator" w:id="0">
    <w:p w14:paraId="6FAF979E" w14:textId="77777777" w:rsidR="00A37483" w:rsidRDefault="00A37483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275921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2F799858" wp14:editId="66D64793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4372C0" w14:textId="77777777" w:rsidR="00A37483" w:rsidRDefault="00A37483" w:rsidP="0022799C">
      <w:pPr>
        <w:spacing w:after="0" w:line="240" w:lineRule="auto"/>
      </w:pPr>
      <w:r>
        <w:separator/>
      </w:r>
    </w:p>
  </w:footnote>
  <w:footnote w:type="continuationSeparator" w:id="0">
    <w:p w14:paraId="2EE15B39" w14:textId="77777777" w:rsidR="00A37483" w:rsidRDefault="00A37483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4E1945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6ED34DEF" wp14:editId="3B61BC17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69EC"/>
    <w:multiLevelType w:val="hybridMultilevel"/>
    <w:tmpl w:val="4BE867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53A4A"/>
    <w:multiLevelType w:val="hybridMultilevel"/>
    <w:tmpl w:val="BC2EB8F2"/>
    <w:lvl w:ilvl="0" w:tplc="9368896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018C6"/>
    <w:multiLevelType w:val="hybridMultilevel"/>
    <w:tmpl w:val="AC6AD996"/>
    <w:lvl w:ilvl="0" w:tplc="030A06DE">
      <w:start w:val="7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417A9"/>
    <w:multiLevelType w:val="hybridMultilevel"/>
    <w:tmpl w:val="E112EC76"/>
    <w:lvl w:ilvl="0" w:tplc="5C8CF094">
      <w:start w:val="2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8612C"/>
    <w:multiLevelType w:val="hybridMultilevel"/>
    <w:tmpl w:val="EB187F1A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7431665">
    <w:abstractNumId w:val="4"/>
  </w:num>
  <w:num w:numId="2" w16cid:durableId="1959754557">
    <w:abstractNumId w:val="5"/>
  </w:num>
  <w:num w:numId="3" w16cid:durableId="498928269">
    <w:abstractNumId w:val="3"/>
  </w:num>
  <w:num w:numId="4" w16cid:durableId="719551508">
    <w:abstractNumId w:val="1"/>
  </w:num>
  <w:num w:numId="5" w16cid:durableId="1967202012">
    <w:abstractNumId w:val="0"/>
  </w:num>
  <w:num w:numId="6" w16cid:durableId="1834445122">
    <w:abstractNumId w:val="2"/>
  </w:num>
  <w:num w:numId="7" w16cid:durableId="3635965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479895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4A4C"/>
    <w:rsid w:val="00005BFF"/>
    <w:rsid w:val="00005CF7"/>
    <w:rsid w:val="0001384C"/>
    <w:rsid w:val="00013BA8"/>
    <w:rsid w:val="0001458B"/>
    <w:rsid w:val="00014BD7"/>
    <w:rsid w:val="000162D8"/>
    <w:rsid w:val="00023B1C"/>
    <w:rsid w:val="00026717"/>
    <w:rsid w:val="0003209D"/>
    <w:rsid w:val="000353C1"/>
    <w:rsid w:val="00043CB1"/>
    <w:rsid w:val="00063854"/>
    <w:rsid w:val="0006742A"/>
    <w:rsid w:val="00070AD5"/>
    <w:rsid w:val="000710EE"/>
    <w:rsid w:val="000719EC"/>
    <w:rsid w:val="000730D5"/>
    <w:rsid w:val="00080FBD"/>
    <w:rsid w:val="0008214A"/>
    <w:rsid w:val="00083B37"/>
    <w:rsid w:val="0008762B"/>
    <w:rsid w:val="00093812"/>
    <w:rsid w:val="000948A4"/>
    <w:rsid w:val="00095FDD"/>
    <w:rsid w:val="000A0616"/>
    <w:rsid w:val="000B1D96"/>
    <w:rsid w:val="000B3020"/>
    <w:rsid w:val="000B370F"/>
    <w:rsid w:val="000B5932"/>
    <w:rsid w:val="000B7161"/>
    <w:rsid w:val="000C36FA"/>
    <w:rsid w:val="000C76D3"/>
    <w:rsid w:val="000C780C"/>
    <w:rsid w:val="000C7F31"/>
    <w:rsid w:val="000D2E35"/>
    <w:rsid w:val="000D5EAD"/>
    <w:rsid w:val="000D7439"/>
    <w:rsid w:val="000F130E"/>
    <w:rsid w:val="000F2148"/>
    <w:rsid w:val="000F2B41"/>
    <w:rsid w:val="000F31C2"/>
    <w:rsid w:val="000F52A3"/>
    <w:rsid w:val="000F7533"/>
    <w:rsid w:val="00101534"/>
    <w:rsid w:val="001139DC"/>
    <w:rsid w:val="00117841"/>
    <w:rsid w:val="00122CE3"/>
    <w:rsid w:val="00124449"/>
    <w:rsid w:val="001273AE"/>
    <w:rsid w:val="00133308"/>
    <w:rsid w:val="00135CAF"/>
    <w:rsid w:val="00137AD8"/>
    <w:rsid w:val="00140523"/>
    <w:rsid w:val="00142CFE"/>
    <w:rsid w:val="00145214"/>
    <w:rsid w:val="00150C4A"/>
    <w:rsid w:val="00156255"/>
    <w:rsid w:val="00157519"/>
    <w:rsid w:val="00161C38"/>
    <w:rsid w:val="00162D58"/>
    <w:rsid w:val="00162E62"/>
    <w:rsid w:val="00166B17"/>
    <w:rsid w:val="0016748D"/>
    <w:rsid w:val="00167DA2"/>
    <w:rsid w:val="0017225E"/>
    <w:rsid w:val="00172BCA"/>
    <w:rsid w:val="00174ACC"/>
    <w:rsid w:val="00175E16"/>
    <w:rsid w:val="00182C92"/>
    <w:rsid w:val="00184B26"/>
    <w:rsid w:val="001953D4"/>
    <w:rsid w:val="0019766F"/>
    <w:rsid w:val="00197B32"/>
    <w:rsid w:val="001A0775"/>
    <w:rsid w:val="001A3553"/>
    <w:rsid w:val="001B0770"/>
    <w:rsid w:val="001B460D"/>
    <w:rsid w:val="001B55DB"/>
    <w:rsid w:val="001B78F4"/>
    <w:rsid w:val="001B790F"/>
    <w:rsid w:val="001C06EF"/>
    <w:rsid w:val="001D1E2E"/>
    <w:rsid w:val="001D413E"/>
    <w:rsid w:val="001D4EC1"/>
    <w:rsid w:val="001E0046"/>
    <w:rsid w:val="001E48B3"/>
    <w:rsid w:val="001E6BEF"/>
    <w:rsid w:val="001F2F51"/>
    <w:rsid w:val="00203751"/>
    <w:rsid w:val="00206EE1"/>
    <w:rsid w:val="0020790E"/>
    <w:rsid w:val="00213C30"/>
    <w:rsid w:val="002174D8"/>
    <w:rsid w:val="0022090C"/>
    <w:rsid w:val="00222A5A"/>
    <w:rsid w:val="002258EB"/>
    <w:rsid w:val="0022799C"/>
    <w:rsid w:val="00232AAA"/>
    <w:rsid w:val="00240BA5"/>
    <w:rsid w:val="00245F06"/>
    <w:rsid w:val="00246EE3"/>
    <w:rsid w:val="0024739D"/>
    <w:rsid w:val="002507ED"/>
    <w:rsid w:val="00251A14"/>
    <w:rsid w:val="00257241"/>
    <w:rsid w:val="00263591"/>
    <w:rsid w:val="002666DF"/>
    <w:rsid w:val="00270F81"/>
    <w:rsid w:val="002717E0"/>
    <w:rsid w:val="00275DD5"/>
    <w:rsid w:val="002811B0"/>
    <w:rsid w:val="00283196"/>
    <w:rsid w:val="0028573E"/>
    <w:rsid w:val="00286D7D"/>
    <w:rsid w:val="0029050B"/>
    <w:rsid w:val="002963C9"/>
    <w:rsid w:val="002A0F1D"/>
    <w:rsid w:val="002A182C"/>
    <w:rsid w:val="002A3C8F"/>
    <w:rsid w:val="002A576C"/>
    <w:rsid w:val="002A5FE2"/>
    <w:rsid w:val="002A739F"/>
    <w:rsid w:val="002B058F"/>
    <w:rsid w:val="002B1701"/>
    <w:rsid w:val="002B5350"/>
    <w:rsid w:val="002B5354"/>
    <w:rsid w:val="002C14E4"/>
    <w:rsid w:val="002E0B33"/>
    <w:rsid w:val="002F265E"/>
    <w:rsid w:val="002F4942"/>
    <w:rsid w:val="003155D3"/>
    <w:rsid w:val="00316078"/>
    <w:rsid w:val="003173F4"/>
    <w:rsid w:val="00320E5A"/>
    <w:rsid w:val="003275F1"/>
    <w:rsid w:val="00334D87"/>
    <w:rsid w:val="00337AF1"/>
    <w:rsid w:val="00341483"/>
    <w:rsid w:val="00355AC7"/>
    <w:rsid w:val="00357E23"/>
    <w:rsid w:val="003624CB"/>
    <w:rsid w:val="0037119B"/>
    <w:rsid w:val="003715DA"/>
    <w:rsid w:val="00371F6F"/>
    <w:rsid w:val="00380AC4"/>
    <w:rsid w:val="00381B69"/>
    <w:rsid w:val="003865EF"/>
    <w:rsid w:val="00387557"/>
    <w:rsid w:val="00391D3A"/>
    <w:rsid w:val="00392617"/>
    <w:rsid w:val="00392A8F"/>
    <w:rsid w:val="00392B9A"/>
    <w:rsid w:val="00392FB6"/>
    <w:rsid w:val="00393EEE"/>
    <w:rsid w:val="00394B17"/>
    <w:rsid w:val="00397A59"/>
    <w:rsid w:val="003A00D5"/>
    <w:rsid w:val="003A1D7E"/>
    <w:rsid w:val="003A39BE"/>
    <w:rsid w:val="003A477B"/>
    <w:rsid w:val="003B128E"/>
    <w:rsid w:val="003B1F0C"/>
    <w:rsid w:val="003B2F33"/>
    <w:rsid w:val="003C2BE1"/>
    <w:rsid w:val="003D2330"/>
    <w:rsid w:val="003D3BE6"/>
    <w:rsid w:val="003D446B"/>
    <w:rsid w:val="003D44BE"/>
    <w:rsid w:val="003E0528"/>
    <w:rsid w:val="003E10ED"/>
    <w:rsid w:val="003F01BC"/>
    <w:rsid w:val="003F0C40"/>
    <w:rsid w:val="003F12B8"/>
    <w:rsid w:val="003F2896"/>
    <w:rsid w:val="003F3F30"/>
    <w:rsid w:val="00402A41"/>
    <w:rsid w:val="00405201"/>
    <w:rsid w:val="00413E3B"/>
    <w:rsid w:val="00414163"/>
    <w:rsid w:val="00414DA5"/>
    <w:rsid w:val="0043387D"/>
    <w:rsid w:val="00433E45"/>
    <w:rsid w:val="004355C0"/>
    <w:rsid w:val="004421A9"/>
    <w:rsid w:val="00442FAD"/>
    <w:rsid w:val="00443C2C"/>
    <w:rsid w:val="00444FD5"/>
    <w:rsid w:val="00445E27"/>
    <w:rsid w:val="004528D4"/>
    <w:rsid w:val="00457347"/>
    <w:rsid w:val="00460EC4"/>
    <w:rsid w:val="004713F6"/>
    <w:rsid w:val="004730C6"/>
    <w:rsid w:val="00474239"/>
    <w:rsid w:val="00474559"/>
    <w:rsid w:val="0048250F"/>
    <w:rsid w:val="00492F6A"/>
    <w:rsid w:val="004940C9"/>
    <w:rsid w:val="0049759B"/>
    <w:rsid w:val="00497DEC"/>
    <w:rsid w:val="004A0598"/>
    <w:rsid w:val="004B2BFB"/>
    <w:rsid w:val="004B5272"/>
    <w:rsid w:val="004C1E1E"/>
    <w:rsid w:val="004C2439"/>
    <w:rsid w:val="004D02D2"/>
    <w:rsid w:val="004D1545"/>
    <w:rsid w:val="004F09AF"/>
    <w:rsid w:val="004F1DD0"/>
    <w:rsid w:val="004F223A"/>
    <w:rsid w:val="004F280C"/>
    <w:rsid w:val="004F2AEC"/>
    <w:rsid w:val="00504402"/>
    <w:rsid w:val="00504F51"/>
    <w:rsid w:val="00510129"/>
    <w:rsid w:val="005118C9"/>
    <w:rsid w:val="00520898"/>
    <w:rsid w:val="00521B9E"/>
    <w:rsid w:val="005224FD"/>
    <w:rsid w:val="005309B6"/>
    <w:rsid w:val="005322B3"/>
    <w:rsid w:val="00542C25"/>
    <w:rsid w:val="005465CD"/>
    <w:rsid w:val="00563144"/>
    <w:rsid w:val="00564DFA"/>
    <w:rsid w:val="005825A8"/>
    <w:rsid w:val="00584EF1"/>
    <w:rsid w:val="0058753C"/>
    <w:rsid w:val="00592588"/>
    <w:rsid w:val="00593345"/>
    <w:rsid w:val="005959D3"/>
    <w:rsid w:val="005A3889"/>
    <w:rsid w:val="005A6088"/>
    <w:rsid w:val="005A6317"/>
    <w:rsid w:val="005B55A0"/>
    <w:rsid w:val="005C1894"/>
    <w:rsid w:val="005C7E5E"/>
    <w:rsid w:val="005D35CC"/>
    <w:rsid w:val="005E0E8D"/>
    <w:rsid w:val="005E5272"/>
    <w:rsid w:val="005F1D3E"/>
    <w:rsid w:val="005F32EE"/>
    <w:rsid w:val="005F32FA"/>
    <w:rsid w:val="005F4930"/>
    <w:rsid w:val="005F6C7E"/>
    <w:rsid w:val="0060336A"/>
    <w:rsid w:val="00607BF3"/>
    <w:rsid w:val="00615D14"/>
    <w:rsid w:val="00616B06"/>
    <w:rsid w:val="00626D95"/>
    <w:rsid w:val="006341B4"/>
    <w:rsid w:val="00635858"/>
    <w:rsid w:val="00647571"/>
    <w:rsid w:val="006509D2"/>
    <w:rsid w:val="006541CA"/>
    <w:rsid w:val="00654810"/>
    <w:rsid w:val="00660535"/>
    <w:rsid w:val="00662FD3"/>
    <w:rsid w:val="0066660A"/>
    <w:rsid w:val="00671D76"/>
    <w:rsid w:val="00673478"/>
    <w:rsid w:val="006769CF"/>
    <w:rsid w:val="00677BF0"/>
    <w:rsid w:val="00687910"/>
    <w:rsid w:val="00690B6E"/>
    <w:rsid w:val="00691D1C"/>
    <w:rsid w:val="00693C02"/>
    <w:rsid w:val="006970B3"/>
    <w:rsid w:val="00697460"/>
    <w:rsid w:val="006A02D6"/>
    <w:rsid w:val="006A2E68"/>
    <w:rsid w:val="006B7A7E"/>
    <w:rsid w:val="006C164E"/>
    <w:rsid w:val="006C5874"/>
    <w:rsid w:val="006C7BD3"/>
    <w:rsid w:val="006C7C86"/>
    <w:rsid w:val="006D0542"/>
    <w:rsid w:val="006D2D0E"/>
    <w:rsid w:val="006D3FDE"/>
    <w:rsid w:val="006D538E"/>
    <w:rsid w:val="006E5DA4"/>
    <w:rsid w:val="006E743A"/>
    <w:rsid w:val="00700695"/>
    <w:rsid w:val="007006A3"/>
    <w:rsid w:val="00704C1D"/>
    <w:rsid w:val="00715C21"/>
    <w:rsid w:val="00715E1B"/>
    <w:rsid w:val="00717A24"/>
    <w:rsid w:val="00717F4E"/>
    <w:rsid w:val="0072022D"/>
    <w:rsid w:val="007265AF"/>
    <w:rsid w:val="00726796"/>
    <w:rsid w:val="00741BA6"/>
    <w:rsid w:val="007558E0"/>
    <w:rsid w:val="007612EF"/>
    <w:rsid w:val="00764EFF"/>
    <w:rsid w:val="00776701"/>
    <w:rsid w:val="00782F05"/>
    <w:rsid w:val="007866F9"/>
    <w:rsid w:val="007868FC"/>
    <w:rsid w:val="00787CF5"/>
    <w:rsid w:val="007A1B24"/>
    <w:rsid w:val="007A4C5C"/>
    <w:rsid w:val="007B10F8"/>
    <w:rsid w:val="007B4B81"/>
    <w:rsid w:val="007C1FCE"/>
    <w:rsid w:val="007C5BA5"/>
    <w:rsid w:val="007D0D6B"/>
    <w:rsid w:val="007D263D"/>
    <w:rsid w:val="007D30DE"/>
    <w:rsid w:val="007D417F"/>
    <w:rsid w:val="007D4262"/>
    <w:rsid w:val="007D57D9"/>
    <w:rsid w:val="007E6981"/>
    <w:rsid w:val="007E7C61"/>
    <w:rsid w:val="008023B6"/>
    <w:rsid w:val="00810E19"/>
    <w:rsid w:val="0081458B"/>
    <w:rsid w:val="008204BC"/>
    <w:rsid w:val="008271C3"/>
    <w:rsid w:val="00830FA8"/>
    <w:rsid w:val="0084269C"/>
    <w:rsid w:val="00844393"/>
    <w:rsid w:val="00862017"/>
    <w:rsid w:val="008621E9"/>
    <w:rsid w:val="00892B76"/>
    <w:rsid w:val="008A2336"/>
    <w:rsid w:val="008A2430"/>
    <w:rsid w:val="008A39CF"/>
    <w:rsid w:val="008A767B"/>
    <w:rsid w:val="008B7846"/>
    <w:rsid w:val="008C0600"/>
    <w:rsid w:val="008C0A03"/>
    <w:rsid w:val="008C156D"/>
    <w:rsid w:val="008C6240"/>
    <w:rsid w:val="008D0841"/>
    <w:rsid w:val="008D7D9C"/>
    <w:rsid w:val="008E1426"/>
    <w:rsid w:val="008E4A1B"/>
    <w:rsid w:val="008F072A"/>
    <w:rsid w:val="008F0C3B"/>
    <w:rsid w:val="008F6DDE"/>
    <w:rsid w:val="008F749C"/>
    <w:rsid w:val="00916C66"/>
    <w:rsid w:val="00920B49"/>
    <w:rsid w:val="0092434C"/>
    <w:rsid w:val="00925D1F"/>
    <w:rsid w:val="00934A18"/>
    <w:rsid w:val="00945E93"/>
    <w:rsid w:val="009536C6"/>
    <w:rsid w:val="00956470"/>
    <w:rsid w:val="00970770"/>
    <w:rsid w:val="00972E9A"/>
    <w:rsid w:val="009758FC"/>
    <w:rsid w:val="00976E74"/>
    <w:rsid w:val="009779DB"/>
    <w:rsid w:val="00980D4F"/>
    <w:rsid w:val="00980D7E"/>
    <w:rsid w:val="0098422B"/>
    <w:rsid w:val="00987BC2"/>
    <w:rsid w:val="0099099D"/>
    <w:rsid w:val="00994CAA"/>
    <w:rsid w:val="009A21B3"/>
    <w:rsid w:val="009A61F9"/>
    <w:rsid w:val="009A6EE1"/>
    <w:rsid w:val="009B0475"/>
    <w:rsid w:val="009B6F44"/>
    <w:rsid w:val="009C0FE5"/>
    <w:rsid w:val="009C20C8"/>
    <w:rsid w:val="009C4674"/>
    <w:rsid w:val="009D279E"/>
    <w:rsid w:val="009E6811"/>
    <w:rsid w:val="009E6BD6"/>
    <w:rsid w:val="009F6F6D"/>
    <w:rsid w:val="00A000D1"/>
    <w:rsid w:val="00A041F1"/>
    <w:rsid w:val="00A15D77"/>
    <w:rsid w:val="00A32B11"/>
    <w:rsid w:val="00A343AE"/>
    <w:rsid w:val="00A363B4"/>
    <w:rsid w:val="00A37483"/>
    <w:rsid w:val="00A50CB8"/>
    <w:rsid w:val="00A51808"/>
    <w:rsid w:val="00A5191F"/>
    <w:rsid w:val="00A5203E"/>
    <w:rsid w:val="00A53266"/>
    <w:rsid w:val="00A54D9E"/>
    <w:rsid w:val="00A5511D"/>
    <w:rsid w:val="00A62581"/>
    <w:rsid w:val="00A6484B"/>
    <w:rsid w:val="00A764F3"/>
    <w:rsid w:val="00A76539"/>
    <w:rsid w:val="00A76748"/>
    <w:rsid w:val="00A771C6"/>
    <w:rsid w:val="00A84942"/>
    <w:rsid w:val="00A93D30"/>
    <w:rsid w:val="00AA3165"/>
    <w:rsid w:val="00AB4446"/>
    <w:rsid w:val="00AB6AA2"/>
    <w:rsid w:val="00AC2083"/>
    <w:rsid w:val="00AC4F70"/>
    <w:rsid w:val="00AC7976"/>
    <w:rsid w:val="00AD1809"/>
    <w:rsid w:val="00AD1EDA"/>
    <w:rsid w:val="00AD4E04"/>
    <w:rsid w:val="00AD75C0"/>
    <w:rsid w:val="00AE2692"/>
    <w:rsid w:val="00AE3F06"/>
    <w:rsid w:val="00AF1719"/>
    <w:rsid w:val="00AF7F61"/>
    <w:rsid w:val="00B062EB"/>
    <w:rsid w:val="00B31306"/>
    <w:rsid w:val="00B31DAE"/>
    <w:rsid w:val="00B36E3C"/>
    <w:rsid w:val="00B375ED"/>
    <w:rsid w:val="00B3797F"/>
    <w:rsid w:val="00B44A82"/>
    <w:rsid w:val="00B452D1"/>
    <w:rsid w:val="00B47794"/>
    <w:rsid w:val="00B54AB4"/>
    <w:rsid w:val="00B62D2F"/>
    <w:rsid w:val="00B63589"/>
    <w:rsid w:val="00B638A1"/>
    <w:rsid w:val="00B74DF7"/>
    <w:rsid w:val="00B80B96"/>
    <w:rsid w:val="00B84B1E"/>
    <w:rsid w:val="00B8669E"/>
    <w:rsid w:val="00B878A3"/>
    <w:rsid w:val="00B90446"/>
    <w:rsid w:val="00BA16C9"/>
    <w:rsid w:val="00BA6622"/>
    <w:rsid w:val="00BA75AC"/>
    <w:rsid w:val="00BA7D3C"/>
    <w:rsid w:val="00BA7FE4"/>
    <w:rsid w:val="00BB0F9C"/>
    <w:rsid w:val="00BC0094"/>
    <w:rsid w:val="00BD22C2"/>
    <w:rsid w:val="00BE1DB2"/>
    <w:rsid w:val="00BE5C19"/>
    <w:rsid w:val="00BF34D9"/>
    <w:rsid w:val="00BF3AEA"/>
    <w:rsid w:val="00BF5C94"/>
    <w:rsid w:val="00C0104A"/>
    <w:rsid w:val="00C02684"/>
    <w:rsid w:val="00C03BBC"/>
    <w:rsid w:val="00C0401A"/>
    <w:rsid w:val="00C0753A"/>
    <w:rsid w:val="00C07BCA"/>
    <w:rsid w:val="00C10E9F"/>
    <w:rsid w:val="00C12968"/>
    <w:rsid w:val="00C2102A"/>
    <w:rsid w:val="00C30827"/>
    <w:rsid w:val="00C33580"/>
    <w:rsid w:val="00C37510"/>
    <w:rsid w:val="00C464B5"/>
    <w:rsid w:val="00C53BCD"/>
    <w:rsid w:val="00C56771"/>
    <w:rsid w:val="00C56BB2"/>
    <w:rsid w:val="00C57D12"/>
    <w:rsid w:val="00C57EE5"/>
    <w:rsid w:val="00C64A9C"/>
    <w:rsid w:val="00C6550D"/>
    <w:rsid w:val="00C6796B"/>
    <w:rsid w:val="00C67A7F"/>
    <w:rsid w:val="00C75423"/>
    <w:rsid w:val="00C84796"/>
    <w:rsid w:val="00C85837"/>
    <w:rsid w:val="00C90C2A"/>
    <w:rsid w:val="00C91DC3"/>
    <w:rsid w:val="00C93C93"/>
    <w:rsid w:val="00C959B2"/>
    <w:rsid w:val="00C96232"/>
    <w:rsid w:val="00CA0093"/>
    <w:rsid w:val="00CA69F7"/>
    <w:rsid w:val="00CB3E29"/>
    <w:rsid w:val="00CB6948"/>
    <w:rsid w:val="00CB6D2F"/>
    <w:rsid w:val="00CC15B6"/>
    <w:rsid w:val="00CC2A44"/>
    <w:rsid w:val="00CC468C"/>
    <w:rsid w:val="00CC5EAE"/>
    <w:rsid w:val="00CD0752"/>
    <w:rsid w:val="00CD29E9"/>
    <w:rsid w:val="00CD3DF0"/>
    <w:rsid w:val="00CD68C8"/>
    <w:rsid w:val="00CE0CE5"/>
    <w:rsid w:val="00CE1DAD"/>
    <w:rsid w:val="00CE5B68"/>
    <w:rsid w:val="00CE7E45"/>
    <w:rsid w:val="00CF08B2"/>
    <w:rsid w:val="00CF20E3"/>
    <w:rsid w:val="00CF526A"/>
    <w:rsid w:val="00D0015F"/>
    <w:rsid w:val="00D25D7B"/>
    <w:rsid w:val="00D268E4"/>
    <w:rsid w:val="00D26D70"/>
    <w:rsid w:val="00D80852"/>
    <w:rsid w:val="00D810F6"/>
    <w:rsid w:val="00D8570A"/>
    <w:rsid w:val="00D937B4"/>
    <w:rsid w:val="00D97EF6"/>
    <w:rsid w:val="00DA201A"/>
    <w:rsid w:val="00DA4E9D"/>
    <w:rsid w:val="00DB561C"/>
    <w:rsid w:val="00DB5EF1"/>
    <w:rsid w:val="00DB6667"/>
    <w:rsid w:val="00DB7990"/>
    <w:rsid w:val="00DC4DB5"/>
    <w:rsid w:val="00DC6A39"/>
    <w:rsid w:val="00DC7506"/>
    <w:rsid w:val="00DD2AA2"/>
    <w:rsid w:val="00DD5A1A"/>
    <w:rsid w:val="00DE1818"/>
    <w:rsid w:val="00DE2280"/>
    <w:rsid w:val="00DE2708"/>
    <w:rsid w:val="00E023ED"/>
    <w:rsid w:val="00E02D28"/>
    <w:rsid w:val="00E12284"/>
    <w:rsid w:val="00E13F33"/>
    <w:rsid w:val="00E173C0"/>
    <w:rsid w:val="00E21A5F"/>
    <w:rsid w:val="00E21F8D"/>
    <w:rsid w:val="00E23C42"/>
    <w:rsid w:val="00E261B9"/>
    <w:rsid w:val="00E2709C"/>
    <w:rsid w:val="00E278D1"/>
    <w:rsid w:val="00E37493"/>
    <w:rsid w:val="00E40AFF"/>
    <w:rsid w:val="00E42C46"/>
    <w:rsid w:val="00E44FAB"/>
    <w:rsid w:val="00E45CDA"/>
    <w:rsid w:val="00E45EFB"/>
    <w:rsid w:val="00E52B24"/>
    <w:rsid w:val="00E60F18"/>
    <w:rsid w:val="00E62ADC"/>
    <w:rsid w:val="00E66D51"/>
    <w:rsid w:val="00E736C1"/>
    <w:rsid w:val="00E758EE"/>
    <w:rsid w:val="00E77918"/>
    <w:rsid w:val="00E83708"/>
    <w:rsid w:val="00E87EB8"/>
    <w:rsid w:val="00E901C4"/>
    <w:rsid w:val="00E91641"/>
    <w:rsid w:val="00E930DE"/>
    <w:rsid w:val="00E96356"/>
    <w:rsid w:val="00EA26EF"/>
    <w:rsid w:val="00EA2DF5"/>
    <w:rsid w:val="00EA3A15"/>
    <w:rsid w:val="00EA4944"/>
    <w:rsid w:val="00EB3CFB"/>
    <w:rsid w:val="00EC0B17"/>
    <w:rsid w:val="00EC63A2"/>
    <w:rsid w:val="00EC7741"/>
    <w:rsid w:val="00ED1087"/>
    <w:rsid w:val="00ED5230"/>
    <w:rsid w:val="00EE7868"/>
    <w:rsid w:val="00EF09A0"/>
    <w:rsid w:val="00F11318"/>
    <w:rsid w:val="00F16FB3"/>
    <w:rsid w:val="00F3571D"/>
    <w:rsid w:val="00F37B50"/>
    <w:rsid w:val="00F46B22"/>
    <w:rsid w:val="00F50A6B"/>
    <w:rsid w:val="00F530AC"/>
    <w:rsid w:val="00F535A5"/>
    <w:rsid w:val="00F54A1C"/>
    <w:rsid w:val="00F570C6"/>
    <w:rsid w:val="00F668EB"/>
    <w:rsid w:val="00F67574"/>
    <w:rsid w:val="00F7615D"/>
    <w:rsid w:val="00F848AF"/>
    <w:rsid w:val="00F87F61"/>
    <w:rsid w:val="00FA00F0"/>
    <w:rsid w:val="00FA5255"/>
    <w:rsid w:val="00FB03A2"/>
    <w:rsid w:val="00FB1572"/>
    <w:rsid w:val="00FB42F3"/>
    <w:rsid w:val="00FB7F29"/>
    <w:rsid w:val="00FC50ED"/>
    <w:rsid w:val="00FC687B"/>
    <w:rsid w:val="00FD0B34"/>
    <w:rsid w:val="00FD205C"/>
    <w:rsid w:val="00FE09AB"/>
    <w:rsid w:val="00FE1F21"/>
    <w:rsid w:val="00FE5219"/>
    <w:rsid w:val="00FE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2E4FC"/>
  <w15:docId w15:val="{6EFE7BF8-0253-4DC0-8B06-574494F7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0475D-CAA0-4802-91FA-79FBF4E1E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13</TotalTime>
  <Pages>1</Pages>
  <Words>239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2025-06-29T08:00:00Z</cp:lastPrinted>
  <dcterms:created xsi:type="dcterms:W3CDTF">2025-08-13T11:10:00Z</dcterms:created>
  <dcterms:modified xsi:type="dcterms:W3CDTF">2025-08-13T11:23:00Z</dcterms:modified>
</cp:coreProperties>
</file>