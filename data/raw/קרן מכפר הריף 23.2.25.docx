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BA61" w14:textId="77777777" w:rsidR="00892B76" w:rsidRPr="00844062" w:rsidRDefault="00D34BAC" w:rsidP="000D2838">
      <w:pPr>
        <w:jc w:val="center"/>
        <w:rPr>
          <w:sz w:val="26"/>
          <w:szCs w:val="26"/>
          <w:u w:val="single"/>
          <w:rtl/>
        </w:rPr>
      </w:pPr>
      <w:r w:rsidRPr="00844062">
        <w:rPr>
          <w:rFonts w:hint="cs"/>
          <w:sz w:val="26"/>
          <w:szCs w:val="26"/>
          <w:u w:val="single"/>
          <w:rtl/>
        </w:rPr>
        <w:t>ה</w:t>
      </w:r>
      <w:r w:rsidR="002174D8" w:rsidRPr="00844062">
        <w:rPr>
          <w:rFonts w:hint="cs"/>
          <w:sz w:val="26"/>
          <w:szCs w:val="26"/>
          <w:u w:val="single"/>
          <w:rtl/>
        </w:rPr>
        <w:t xml:space="preserve">נדון: </w:t>
      </w:r>
      <w:r w:rsidR="00C72A39" w:rsidRPr="00844062">
        <w:rPr>
          <w:rFonts w:hint="cs"/>
          <w:sz w:val="26"/>
          <w:szCs w:val="26"/>
          <w:u w:val="single"/>
          <w:rtl/>
        </w:rPr>
        <w:t>הסכם לאירוע</w:t>
      </w:r>
    </w:p>
    <w:p w14:paraId="77DED2AB" w14:textId="6A9D6F75" w:rsidR="002D60EB" w:rsidRDefault="00C72A39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האירוע יתקיים ביום </w:t>
      </w:r>
      <w:r w:rsidR="003077CC">
        <w:rPr>
          <w:rFonts w:hint="cs"/>
          <w:sz w:val="26"/>
          <w:szCs w:val="26"/>
          <w:rtl/>
        </w:rPr>
        <w:t xml:space="preserve">חמישי </w:t>
      </w:r>
      <w:r w:rsidR="001F6722">
        <w:rPr>
          <w:rFonts w:hint="cs"/>
          <w:sz w:val="26"/>
          <w:szCs w:val="26"/>
          <w:rtl/>
        </w:rPr>
        <w:t xml:space="preserve"> 2</w:t>
      </w:r>
      <w:r w:rsidR="003077CC">
        <w:rPr>
          <w:rFonts w:hint="cs"/>
          <w:sz w:val="26"/>
          <w:szCs w:val="26"/>
          <w:rtl/>
        </w:rPr>
        <w:t>7</w:t>
      </w:r>
      <w:r w:rsidR="001F6722">
        <w:rPr>
          <w:rFonts w:hint="cs"/>
          <w:sz w:val="26"/>
          <w:szCs w:val="26"/>
          <w:rtl/>
        </w:rPr>
        <w:t>.3.25</w:t>
      </w:r>
      <w:r w:rsidR="00157667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החל מהשעה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A1500A">
        <w:rPr>
          <w:rFonts w:hint="cs"/>
          <w:sz w:val="26"/>
          <w:szCs w:val="26"/>
          <w:rtl/>
        </w:rPr>
        <w:t>17:30 עד 22:00</w:t>
      </w:r>
      <w:r w:rsidR="0017392D">
        <w:rPr>
          <w:rFonts w:hint="cs"/>
          <w:sz w:val="26"/>
          <w:szCs w:val="26"/>
          <w:rtl/>
        </w:rPr>
        <w:t>.</w:t>
      </w:r>
      <w:r w:rsidR="00A1500A">
        <w:rPr>
          <w:rFonts w:hint="cs"/>
          <w:sz w:val="26"/>
          <w:szCs w:val="26"/>
          <w:rtl/>
        </w:rPr>
        <w:t xml:space="preserve">       </w:t>
      </w:r>
      <w:r w:rsidR="00AD7E93" w:rsidRPr="00844062">
        <w:rPr>
          <w:rFonts w:hint="cs"/>
          <w:sz w:val="26"/>
          <w:szCs w:val="26"/>
          <w:rtl/>
        </w:rPr>
        <w:t xml:space="preserve">           </w:t>
      </w:r>
      <w:r w:rsidR="00FC5DDE" w:rsidRPr="00844062">
        <w:rPr>
          <w:rFonts w:hint="cs"/>
          <w:sz w:val="26"/>
          <w:szCs w:val="26"/>
          <w:rtl/>
        </w:rPr>
        <w:t xml:space="preserve">    </w:t>
      </w:r>
      <w:r w:rsidR="00FE35B3">
        <w:rPr>
          <w:rFonts w:hint="cs"/>
          <w:sz w:val="26"/>
          <w:szCs w:val="26"/>
          <w:rtl/>
        </w:rPr>
        <w:t xml:space="preserve">      </w:t>
      </w:r>
      <w:r w:rsidR="00B50E5F">
        <w:rPr>
          <w:rFonts w:hint="cs"/>
          <w:sz w:val="26"/>
          <w:szCs w:val="26"/>
          <w:rtl/>
        </w:rPr>
        <w:t xml:space="preserve"> </w:t>
      </w:r>
      <w:r w:rsidRPr="00E64776">
        <w:rPr>
          <w:rFonts w:hint="cs"/>
          <w:b/>
          <w:bCs/>
          <w:sz w:val="26"/>
          <w:szCs w:val="26"/>
          <w:rtl/>
        </w:rPr>
        <w:t xml:space="preserve">כמות </w:t>
      </w:r>
      <w:r w:rsidR="00AD7E93" w:rsidRPr="00E64776">
        <w:rPr>
          <w:rFonts w:hint="cs"/>
          <w:b/>
          <w:bCs/>
          <w:sz w:val="26"/>
          <w:szCs w:val="26"/>
          <w:rtl/>
        </w:rPr>
        <w:t>אורחים</w:t>
      </w:r>
      <w:r w:rsidR="004F5EBA" w:rsidRPr="00E64776">
        <w:rPr>
          <w:rFonts w:hint="cs"/>
          <w:b/>
          <w:bCs/>
          <w:sz w:val="26"/>
          <w:szCs w:val="26"/>
          <w:rtl/>
        </w:rPr>
        <w:t xml:space="preserve">: </w:t>
      </w:r>
      <w:r w:rsidR="00A1500A">
        <w:rPr>
          <w:rFonts w:hint="cs"/>
          <w:b/>
          <w:bCs/>
          <w:sz w:val="26"/>
          <w:szCs w:val="26"/>
          <w:rtl/>
        </w:rPr>
        <w:t>35</w:t>
      </w:r>
      <w:r w:rsidR="00B97571">
        <w:rPr>
          <w:rFonts w:hint="cs"/>
          <w:b/>
          <w:bCs/>
          <w:sz w:val="26"/>
          <w:szCs w:val="26"/>
          <w:rtl/>
        </w:rPr>
        <w:t xml:space="preserve"> </w:t>
      </w:r>
      <w:r w:rsidR="00373944" w:rsidRPr="00E64776">
        <w:rPr>
          <w:rFonts w:hint="cs"/>
          <w:b/>
          <w:bCs/>
          <w:sz w:val="26"/>
          <w:szCs w:val="26"/>
          <w:rtl/>
        </w:rPr>
        <w:t>מוזמנים</w:t>
      </w:r>
      <w:r w:rsidR="0053584F" w:rsidRPr="00E64776">
        <w:rPr>
          <w:rFonts w:hint="cs"/>
          <w:b/>
          <w:bCs/>
          <w:sz w:val="26"/>
          <w:szCs w:val="26"/>
          <w:rtl/>
        </w:rPr>
        <w:t>.</w:t>
      </w:r>
      <w:r w:rsidR="00373944" w:rsidRPr="00E64776">
        <w:rPr>
          <w:rFonts w:hint="cs"/>
          <w:b/>
          <w:bCs/>
          <w:sz w:val="26"/>
          <w:szCs w:val="26"/>
          <w:rtl/>
        </w:rPr>
        <w:t xml:space="preserve"> </w:t>
      </w:r>
      <w:r w:rsidR="0053584F" w:rsidRPr="00E64776">
        <w:rPr>
          <w:rFonts w:hint="cs"/>
          <w:sz w:val="26"/>
          <w:szCs w:val="26"/>
          <w:rtl/>
        </w:rPr>
        <w:t xml:space="preserve">                                                                            </w:t>
      </w:r>
      <w:r w:rsidR="000D6679" w:rsidRPr="00E64776">
        <w:rPr>
          <w:rFonts w:hint="cs"/>
          <w:sz w:val="26"/>
          <w:szCs w:val="26"/>
          <w:rtl/>
        </w:rPr>
        <w:t xml:space="preserve">        </w:t>
      </w:r>
      <w:r w:rsidR="00A1500A">
        <w:rPr>
          <w:rFonts w:hint="cs"/>
          <w:sz w:val="26"/>
          <w:szCs w:val="26"/>
          <w:rtl/>
        </w:rPr>
        <w:t xml:space="preserve">          </w:t>
      </w:r>
      <w:r w:rsidR="00441101">
        <w:rPr>
          <w:rFonts w:hint="cs"/>
          <w:sz w:val="26"/>
          <w:szCs w:val="26"/>
          <w:rtl/>
        </w:rPr>
        <w:t xml:space="preserve">יש </w:t>
      </w:r>
      <w:r w:rsidR="00E41644">
        <w:rPr>
          <w:rFonts w:hint="cs"/>
          <w:sz w:val="26"/>
          <w:szCs w:val="26"/>
          <w:rtl/>
        </w:rPr>
        <w:t>להעביר לכל האורחים קישור של מיקום החניה</w:t>
      </w:r>
      <w:r w:rsidR="00441101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>בתוך מתחם היק</w:t>
      </w:r>
      <w:r w:rsidR="00873737">
        <w:rPr>
          <w:rFonts w:hint="cs"/>
          <w:sz w:val="26"/>
          <w:szCs w:val="26"/>
          <w:rtl/>
        </w:rPr>
        <w:t>ב</w:t>
      </w:r>
      <w:r w:rsidR="00C63F95">
        <w:rPr>
          <w:rFonts w:hint="cs"/>
          <w:sz w:val="26"/>
          <w:szCs w:val="26"/>
          <w:rtl/>
        </w:rPr>
        <w:t>.</w:t>
      </w:r>
      <w:r w:rsidR="00873737">
        <w:rPr>
          <w:rFonts w:hint="cs"/>
          <w:sz w:val="26"/>
          <w:szCs w:val="26"/>
          <w:rtl/>
        </w:rPr>
        <w:t xml:space="preserve">                             </w:t>
      </w:r>
      <w:r w:rsidR="00E3610B">
        <w:rPr>
          <w:rFonts w:hint="cs"/>
          <w:sz w:val="26"/>
          <w:szCs w:val="26"/>
          <w:rtl/>
        </w:rPr>
        <w:t xml:space="preserve"> </w:t>
      </w:r>
      <w:r w:rsidR="00753C03">
        <w:rPr>
          <w:rFonts w:hint="cs"/>
          <w:sz w:val="26"/>
          <w:szCs w:val="26"/>
          <w:rtl/>
        </w:rPr>
        <w:t xml:space="preserve"> </w:t>
      </w:r>
      <w:r w:rsidR="004A34DC" w:rsidRPr="00BA4128">
        <w:rPr>
          <w:rFonts w:hint="cs"/>
          <w:b/>
          <w:bCs/>
          <w:sz w:val="26"/>
          <w:szCs w:val="26"/>
          <w:u w:val="single"/>
          <w:rtl/>
        </w:rPr>
        <w:t>א</w:t>
      </w:r>
      <w:r w:rsidR="00373944" w:rsidRPr="00BA4128">
        <w:rPr>
          <w:rFonts w:hint="cs"/>
          <w:b/>
          <w:bCs/>
          <w:sz w:val="26"/>
          <w:szCs w:val="26"/>
          <w:u w:val="single"/>
          <w:rtl/>
        </w:rPr>
        <w:t>ין לחנות ברחובות המושב.</w:t>
      </w:r>
      <w:r w:rsidR="007C0A48" w:rsidRPr="00BA4128">
        <w:rPr>
          <w:rFonts w:hint="cs"/>
          <w:b/>
          <w:bCs/>
          <w:sz w:val="26"/>
          <w:szCs w:val="26"/>
          <w:u w:val="single"/>
          <w:rtl/>
        </w:rPr>
        <w:t xml:space="preserve">     </w:t>
      </w:r>
      <w:r w:rsidR="007C0A48" w:rsidRPr="00BA412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</w:t>
      </w:r>
      <w:r w:rsidR="004A34DC" w:rsidRPr="00BA4128">
        <w:rPr>
          <w:rFonts w:hint="cs"/>
          <w:b/>
          <w:bCs/>
          <w:sz w:val="26"/>
          <w:szCs w:val="26"/>
          <w:rtl/>
        </w:rPr>
        <w:t xml:space="preserve">            </w:t>
      </w:r>
      <w:r w:rsidRPr="00844062">
        <w:rPr>
          <w:rFonts w:hint="cs"/>
          <w:b/>
          <w:bCs/>
          <w:sz w:val="26"/>
          <w:szCs w:val="26"/>
          <w:rtl/>
        </w:rPr>
        <w:t>מוסיק</w:t>
      </w:r>
      <w:r w:rsidR="0082174E" w:rsidRPr="00844062">
        <w:rPr>
          <w:rFonts w:hint="cs"/>
          <w:b/>
          <w:bCs/>
          <w:sz w:val="26"/>
          <w:szCs w:val="26"/>
          <w:rtl/>
        </w:rPr>
        <w:t>ת</w:t>
      </w:r>
      <w:r w:rsidRPr="00844062">
        <w:rPr>
          <w:rFonts w:hint="cs"/>
          <w:b/>
          <w:bCs/>
          <w:sz w:val="26"/>
          <w:szCs w:val="26"/>
          <w:rtl/>
        </w:rPr>
        <w:t xml:space="preserve"> </w:t>
      </w:r>
      <w:r w:rsidR="00F83F9B" w:rsidRPr="00844062">
        <w:rPr>
          <w:rFonts w:hint="cs"/>
          <w:b/>
          <w:bCs/>
          <w:sz w:val="26"/>
          <w:szCs w:val="26"/>
          <w:rtl/>
        </w:rPr>
        <w:t xml:space="preserve">רקע </w:t>
      </w:r>
      <w:r w:rsidR="00724624">
        <w:rPr>
          <w:rFonts w:hint="cs"/>
          <w:b/>
          <w:bCs/>
          <w:sz w:val="26"/>
          <w:szCs w:val="26"/>
          <w:rtl/>
        </w:rPr>
        <w:t xml:space="preserve">שקטה בלבד במהלך כל האירוע </w:t>
      </w:r>
      <w:r w:rsidR="00D72CB0">
        <w:rPr>
          <w:rFonts w:hint="cs"/>
          <w:b/>
          <w:bCs/>
          <w:sz w:val="26"/>
          <w:szCs w:val="26"/>
          <w:rtl/>
        </w:rPr>
        <w:t>וללא ריקודים</w:t>
      </w:r>
      <w:r w:rsidR="009644E0">
        <w:rPr>
          <w:rFonts w:hint="cs"/>
          <w:b/>
          <w:bCs/>
          <w:sz w:val="26"/>
          <w:szCs w:val="26"/>
          <w:rtl/>
        </w:rPr>
        <w:t xml:space="preserve"> ומוסיקה רועשת.</w:t>
      </w:r>
      <w:r w:rsidR="00E2554C">
        <w:rPr>
          <w:rFonts w:hint="cs"/>
          <w:b/>
          <w:bCs/>
          <w:sz w:val="26"/>
          <w:szCs w:val="26"/>
          <w:rtl/>
        </w:rPr>
        <w:t xml:space="preserve">                                         </w:t>
      </w:r>
      <w:r w:rsidR="006A5DCC">
        <w:rPr>
          <w:rFonts w:hint="cs"/>
          <w:sz w:val="26"/>
          <w:szCs w:val="26"/>
          <w:rtl/>
        </w:rPr>
        <w:t>אין להשתמ</w:t>
      </w:r>
      <w:r w:rsidR="003141C0">
        <w:rPr>
          <w:rFonts w:hint="cs"/>
          <w:sz w:val="26"/>
          <w:szCs w:val="26"/>
          <w:rtl/>
        </w:rPr>
        <w:t>ש בקונפטי וכדומה.(ל</w:t>
      </w:r>
      <w:r w:rsidR="006A5DCC">
        <w:rPr>
          <w:rFonts w:hint="cs"/>
          <w:sz w:val="26"/>
          <w:szCs w:val="26"/>
          <w:rtl/>
        </w:rPr>
        <w:t>כלוכים קטנים)</w:t>
      </w:r>
      <w:r w:rsidR="003141C0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</w:t>
      </w:r>
    </w:p>
    <w:p w14:paraId="6EEC054A" w14:textId="77777777" w:rsidR="009333D3" w:rsidRDefault="002D60EB" w:rsidP="00A221CB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יש להחזיר את המקום לקדמותו</w:t>
      </w:r>
      <w:r>
        <w:rPr>
          <w:rFonts w:hint="cs"/>
          <w:sz w:val="26"/>
          <w:szCs w:val="26"/>
          <w:rtl/>
        </w:rPr>
        <w:t xml:space="preserve"> מבחינת ריהוט, פ</w:t>
      </w:r>
      <w:r w:rsidRPr="00844062">
        <w:rPr>
          <w:rFonts w:hint="cs"/>
          <w:sz w:val="26"/>
          <w:szCs w:val="26"/>
          <w:rtl/>
        </w:rPr>
        <w:t>ינוי האשפה ל</w:t>
      </w:r>
      <w:r>
        <w:rPr>
          <w:rFonts w:hint="cs"/>
          <w:sz w:val="26"/>
          <w:szCs w:val="26"/>
          <w:rtl/>
        </w:rPr>
        <w:t>שני</w:t>
      </w:r>
      <w:r w:rsidRPr="00844062">
        <w:rPr>
          <w:rFonts w:hint="cs"/>
          <w:sz w:val="26"/>
          <w:szCs w:val="26"/>
          <w:rtl/>
        </w:rPr>
        <w:t xml:space="preserve"> מכלים ירוקים,</w:t>
      </w:r>
      <w:r>
        <w:rPr>
          <w:rFonts w:hint="cs"/>
          <w:sz w:val="26"/>
          <w:szCs w:val="26"/>
          <w:rtl/>
        </w:rPr>
        <w:t xml:space="preserve"> </w:t>
      </w:r>
      <w:r w:rsidRPr="009464DF">
        <w:rPr>
          <w:rFonts w:hint="cs"/>
          <w:b/>
          <w:bCs/>
          <w:sz w:val="26"/>
          <w:szCs w:val="26"/>
          <w:rtl/>
        </w:rPr>
        <w:t xml:space="preserve">מעבר לכך ע"י </w:t>
      </w:r>
      <w:r w:rsidRPr="00E3610B">
        <w:rPr>
          <w:rFonts w:hint="cs"/>
          <w:b/>
          <w:bCs/>
          <w:sz w:val="26"/>
          <w:szCs w:val="26"/>
          <w:rtl/>
        </w:rPr>
        <w:t>הלקוח בסיום האירוע</w:t>
      </w:r>
      <w:r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               </w:t>
      </w:r>
      <w:r w:rsidR="00A20071" w:rsidRPr="00844062">
        <w:rPr>
          <w:rFonts w:hint="cs"/>
          <w:sz w:val="26"/>
          <w:szCs w:val="26"/>
          <w:rtl/>
        </w:rPr>
        <w:t xml:space="preserve">                                           </w:t>
      </w:r>
      <w:r w:rsidR="00D72CB0">
        <w:rPr>
          <w:rFonts w:hint="cs"/>
          <w:sz w:val="26"/>
          <w:szCs w:val="26"/>
          <w:rtl/>
        </w:rPr>
        <w:t xml:space="preserve">            </w:t>
      </w:r>
      <w:r w:rsidR="00BC75C0" w:rsidRPr="00844062">
        <w:rPr>
          <w:rFonts w:hint="cs"/>
          <w:sz w:val="26"/>
          <w:szCs w:val="26"/>
          <w:rtl/>
        </w:rPr>
        <w:t xml:space="preserve">                                                                       </w:t>
      </w:r>
      <w:r w:rsidR="00D34BAC" w:rsidRPr="00844062">
        <w:rPr>
          <w:rFonts w:hint="cs"/>
          <w:sz w:val="26"/>
          <w:szCs w:val="26"/>
          <w:rtl/>
        </w:rPr>
        <w:t>עלות השכרת</w:t>
      </w:r>
      <w:r w:rsidR="00803C6B">
        <w:rPr>
          <w:rFonts w:hint="cs"/>
          <w:sz w:val="26"/>
          <w:szCs w:val="26"/>
          <w:rtl/>
        </w:rPr>
        <w:t xml:space="preserve"> </w:t>
      </w:r>
      <w:r w:rsidR="004C090C" w:rsidRPr="00844062">
        <w:rPr>
          <w:rFonts w:hint="cs"/>
          <w:sz w:val="26"/>
          <w:szCs w:val="26"/>
          <w:rtl/>
        </w:rPr>
        <w:t xml:space="preserve">מתחם </w:t>
      </w:r>
      <w:r w:rsidR="00D34BAC" w:rsidRPr="00844062">
        <w:rPr>
          <w:rFonts w:hint="cs"/>
          <w:sz w:val="26"/>
          <w:szCs w:val="26"/>
          <w:rtl/>
        </w:rPr>
        <w:t>היקב</w:t>
      </w:r>
      <w:r w:rsidR="000D6679">
        <w:rPr>
          <w:rFonts w:hint="cs"/>
          <w:sz w:val="26"/>
          <w:szCs w:val="26"/>
          <w:rtl/>
        </w:rPr>
        <w:t xml:space="preserve"> </w:t>
      </w:r>
      <w:r w:rsidR="00A221CB">
        <w:rPr>
          <w:rFonts w:hint="cs"/>
          <w:sz w:val="26"/>
          <w:szCs w:val="26"/>
          <w:rtl/>
        </w:rPr>
        <w:t>3,500</w:t>
      </w:r>
      <w:r w:rsidR="00E17E52">
        <w:rPr>
          <w:rFonts w:hint="cs"/>
          <w:sz w:val="26"/>
          <w:szCs w:val="26"/>
          <w:rtl/>
        </w:rPr>
        <w:t xml:space="preserve"> </w:t>
      </w:r>
      <w:r w:rsidR="00BE6764" w:rsidRPr="00844062">
        <w:rPr>
          <w:rFonts w:hint="eastAsia"/>
          <w:sz w:val="26"/>
          <w:szCs w:val="26"/>
          <w:rtl/>
        </w:rPr>
        <w:t>₪</w:t>
      </w:r>
      <w:r w:rsidR="00D731B5">
        <w:rPr>
          <w:rFonts w:hint="cs"/>
          <w:sz w:val="26"/>
          <w:szCs w:val="26"/>
          <w:rtl/>
        </w:rPr>
        <w:t xml:space="preserve"> </w:t>
      </w:r>
      <w:r w:rsidR="00803C6B">
        <w:rPr>
          <w:rFonts w:hint="cs"/>
          <w:sz w:val="26"/>
          <w:szCs w:val="26"/>
          <w:rtl/>
        </w:rPr>
        <w:t>כ</w:t>
      </w:r>
      <w:r w:rsidR="00BE6764" w:rsidRPr="00844062">
        <w:rPr>
          <w:rFonts w:hint="cs"/>
          <w:sz w:val="26"/>
          <w:szCs w:val="26"/>
          <w:rtl/>
        </w:rPr>
        <w:t>ולל</w:t>
      </w:r>
      <w:r w:rsidR="00803C6B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>מע"מ.</w:t>
      </w:r>
      <w:r w:rsidR="001F6722">
        <w:rPr>
          <w:rFonts w:hint="cs"/>
          <w:sz w:val="26"/>
          <w:szCs w:val="26"/>
          <w:rtl/>
        </w:rPr>
        <w:t xml:space="preserve"> </w:t>
      </w:r>
      <w:r w:rsidR="00A221CB">
        <w:rPr>
          <w:rFonts w:hint="cs"/>
          <w:sz w:val="26"/>
          <w:szCs w:val="26"/>
          <w:rtl/>
        </w:rPr>
        <w:t xml:space="preserve">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תשלום מקדמה בסך </w:t>
      </w:r>
      <w:r w:rsidR="00E3610B">
        <w:rPr>
          <w:rFonts w:hint="cs"/>
          <w:sz w:val="26"/>
          <w:szCs w:val="26"/>
          <w:rtl/>
        </w:rPr>
        <w:t>1,</w:t>
      </w:r>
      <w:r w:rsidR="001F6722">
        <w:rPr>
          <w:rFonts w:hint="cs"/>
          <w:sz w:val="26"/>
          <w:szCs w:val="26"/>
          <w:rtl/>
        </w:rPr>
        <w:t>0</w:t>
      </w:r>
      <w:r w:rsidR="00E3610B">
        <w:rPr>
          <w:rFonts w:hint="cs"/>
          <w:sz w:val="26"/>
          <w:szCs w:val="26"/>
          <w:rtl/>
        </w:rPr>
        <w:t xml:space="preserve">00 ₪ </w:t>
      </w:r>
      <w:r w:rsidR="00C25F4F" w:rsidRPr="009835F1">
        <w:rPr>
          <w:rFonts w:hint="cs"/>
          <w:sz w:val="26"/>
          <w:szCs w:val="26"/>
          <w:u w:val="single"/>
          <w:rtl/>
        </w:rPr>
        <w:t>המהווים דמי ביטול</w:t>
      </w:r>
      <w:r w:rsidR="00D34BAC" w:rsidRPr="00844062">
        <w:rPr>
          <w:rFonts w:hint="cs"/>
          <w:sz w:val="26"/>
          <w:szCs w:val="26"/>
          <w:rtl/>
        </w:rPr>
        <w:t xml:space="preserve">, 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יתרת התשלום </w:t>
      </w:r>
      <w:r w:rsidR="00422DB1">
        <w:rPr>
          <w:rFonts w:hint="cs"/>
          <w:sz w:val="26"/>
          <w:szCs w:val="26"/>
          <w:u w:val="single"/>
          <w:rtl/>
        </w:rPr>
        <w:t>יום לפני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 האירוע</w:t>
      </w:r>
      <w:r w:rsidR="00BA4128">
        <w:rPr>
          <w:rFonts w:hint="cs"/>
          <w:b/>
          <w:bCs/>
          <w:sz w:val="26"/>
          <w:szCs w:val="26"/>
          <w:u w:val="single"/>
          <w:rtl/>
        </w:rPr>
        <w:t>.</w:t>
      </w:r>
      <w:r w:rsidR="00373944">
        <w:rPr>
          <w:rFonts w:hint="cs"/>
          <w:sz w:val="26"/>
          <w:szCs w:val="26"/>
          <w:rtl/>
        </w:rPr>
        <w:t xml:space="preserve">  </w:t>
      </w:r>
      <w:r w:rsidR="009D3663">
        <w:rPr>
          <w:rFonts w:hint="cs"/>
          <w:sz w:val="26"/>
          <w:szCs w:val="26"/>
          <w:rtl/>
        </w:rPr>
        <w:t xml:space="preserve">                 </w:t>
      </w:r>
    </w:p>
    <w:p w14:paraId="6966101D" w14:textId="33F61478" w:rsidR="00880540" w:rsidRDefault="00373944" w:rsidP="00A221CB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</w:t>
      </w:r>
      <w:r w:rsidR="007B5F4A" w:rsidRPr="007B5F4A">
        <w:rPr>
          <w:rFonts w:hint="cs"/>
          <w:sz w:val="26"/>
          <w:szCs w:val="26"/>
          <w:rtl/>
        </w:rPr>
        <w:t>אחריות הלקוח לדאוג ש</w:t>
      </w:r>
      <w:r w:rsidR="0075757B">
        <w:rPr>
          <w:rFonts w:hint="cs"/>
          <w:sz w:val="26"/>
          <w:szCs w:val="26"/>
          <w:rtl/>
        </w:rPr>
        <w:t xml:space="preserve">קיים ביטוח </w:t>
      </w:r>
      <w:r w:rsidR="007B5F4A" w:rsidRPr="007B5F4A">
        <w:rPr>
          <w:rFonts w:hint="cs"/>
          <w:sz w:val="26"/>
          <w:szCs w:val="26"/>
          <w:rtl/>
        </w:rPr>
        <w:t xml:space="preserve">לחברת </w:t>
      </w:r>
      <w:proofErr w:type="spellStart"/>
      <w:r w:rsidR="007B5F4A" w:rsidRPr="007B5F4A">
        <w:rPr>
          <w:rFonts w:hint="cs"/>
          <w:sz w:val="26"/>
          <w:szCs w:val="26"/>
          <w:rtl/>
        </w:rPr>
        <w:t>הקייטרניג</w:t>
      </w:r>
      <w:proofErr w:type="spellEnd"/>
      <w:r w:rsidR="007B5F4A" w:rsidRPr="007B5F4A">
        <w:rPr>
          <w:rFonts w:hint="cs"/>
          <w:sz w:val="26"/>
          <w:szCs w:val="26"/>
          <w:rtl/>
        </w:rPr>
        <w:t xml:space="preserve"> כולל צד ג' הרעלה בגוף זר</w:t>
      </w:r>
      <w:r w:rsidR="00E612ED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7B5F4A" w:rsidRPr="007B5F4A">
        <w:rPr>
          <w:rFonts w:hint="cs"/>
          <w:sz w:val="26"/>
          <w:szCs w:val="26"/>
          <w:rtl/>
        </w:rPr>
        <w:t xml:space="preserve">          </w:t>
      </w:r>
      <w:r w:rsidR="00803C6B" w:rsidRPr="007B5F4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6A09D2">
        <w:rPr>
          <w:rFonts w:hint="cs"/>
          <w:sz w:val="26"/>
          <w:szCs w:val="26"/>
          <w:rtl/>
        </w:rPr>
        <w:t>ה</w:t>
      </w:r>
      <w:r w:rsidR="00D34BAC" w:rsidRPr="00844062">
        <w:rPr>
          <w:rFonts w:hint="cs"/>
          <w:sz w:val="26"/>
          <w:szCs w:val="26"/>
          <w:rtl/>
        </w:rPr>
        <w:t>מחיר כולל</w:t>
      </w:r>
      <w:r w:rsidR="002B18F3" w:rsidRPr="00844062">
        <w:rPr>
          <w:rFonts w:hint="cs"/>
          <w:sz w:val="26"/>
          <w:szCs w:val="26"/>
          <w:rtl/>
        </w:rPr>
        <w:t>: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F83F9B" w:rsidRPr="00844062">
        <w:rPr>
          <w:rFonts w:hint="cs"/>
          <w:sz w:val="26"/>
          <w:szCs w:val="26"/>
          <w:rtl/>
        </w:rPr>
        <w:t>2 תאי</w:t>
      </w:r>
      <w:r w:rsidR="00D34BAC" w:rsidRPr="00844062">
        <w:rPr>
          <w:rFonts w:hint="cs"/>
          <w:sz w:val="26"/>
          <w:szCs w:val="26"/>
          <w:rtl/>
        </w:rPr>
        <w:t xml:space="preserve"> ש</w:t>
      </w:r>
      <w:r w:rsidR="00E06CDA" w:rsidRPr="00844062">
        <w:rPr>
          <w:rFonts w:hint="cs"/>
          <w:sz w:val="26"/>
          <w:szCs w:val="26"/>
          <w:rtl/>
        </w:rPr>
        <w:t>י</w:t>
      </w:r>
      <w:r w:rsidR="00D34BAC" w:rsidRPr="00844062">
        <w:rPr>
          <w:rFonts w:hint="cs"/>
          <w:sz w:val="26"/>
          <w:szCs w:val="26"/>
          <w:rtl/>
        </w:rPr>
        <w:t>רותים</w:t>
      </w:r>
      <w:r w:rsidR="00E06CDA" w:rsidRPr="00844062">
        <w:rPr>
          <w:rFonts w:hint="cs"/>
          <w:sz w:val="26"/>
          <w:szCs w:val="26"/>
          <w:rtl/>
        </w:rPr>
        <w:t xml:space="preserve"> </w:t>
      </w:r>
      <w:r w:rsidR="00B04E03">
        <w:rPr>
          <w:rFonts w:hint="cs"/>
          <w:sz w:val="26"/>
          <w:szCs w:val="26"/>
          <w:rtl/>
        </w:rPr>
        <w:t>(יתקבלו נקיים בתחילת האירוע בהמשך</w:t>
      </w:r>
      <w:r w:rsidR="00951F4E">
        <w:rPr>
          <w:rFonts w:hint="cs"/>
          <w:sz w:val="26"/>
          <w:szCs w:val="26"/>
          <w:rtl/>
        </w:rPr>
        <w:t xml:space="preserve"> האיר</w:t>
      </w:r>
      <w:r w:rsidR="00853E88">
        <w:rPr>
          <w:rFonts w:hint="cs"/>
          <w:sz w:val="26"/>
          <w:szCs w:val="26"/>
          <w:rtl/>
        </w:rPr>
        <w:t>ו</w:t>
      </w:r>
      <w:r w:rsidR="00951F4E">
        <w:rPr>
          <w:rFonts w:hint="cs"/>
          <w:sz w:val="26"/>
          <w:szCs w:val="26"/>
          <w:rtl/>
        </w:rPr>
        <w:t>ע</w:t>
      </w:r>
      <w:r w:rsidR="00B04E03">
        <w:rPr>
          <w:rFonts w:hint="cs"/>
          <w:sz w:val="26"/>
          <w:szCs w:val="26"/>
          <w:rtl/>
        </w:rPr>
        <w:t xml:space="preserve"> </w:t>
      </w:r>
      <w:r w:rsidR="00951F4E">
        <w:rPr>
          <w:rFonts w:hint="cs"/>
          <w:sz w:val="26"/>
          <w:szCs w:val="26"/>
          <w:rtl/>
        </w:rPr>
        <w:t xml:space="preserve">האחריות על </w:t>
      </w:r>
      <w:r w:rsidR="004F7365">
        <w:rPr>
          <w:rFonts w:hint="cs"/>
          <w:sz w:val="26"/>
          <w:szCs w:val="26"/>
          <w:rtl/>
        </w:rPr>
        <w:t>ה</w:t>
      </w:r>
      <w:r w:rsidR="00B04E03">
        <w:rPr>
          <w:rFonts w:hint="cs"/>
          <w:sz w:val="26"/>
          <w:szCs w:val="26"/>
          <w:rtl/>
        </w:rPr>
        <w:t>לקוח)</w:t>
      </w:r>
      <w:r w:rsidR="00F75C15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 xml:space="preserve">מקומות ישיבה </w:t>
      </w:r>
      <w:r w:rsidR="00C85AD4">
        <w:rPr>
          <w:rFonts w:hint="cs"/>
          <w:sz w:val="26"/>
          <w:szCs w:val="26"/>
          <w:rtl/>
        </w:rPr>
        <w:t>כ</w:t>
      </w:r>
      <w:r w:rsidR="00D34BAC" w:rsidRPr="00844062">
        <w:rPr>
          <w:sz w:val="26"/>
          <w:szCs w:val="26"/>
          <w:rtl/>
        </w:rPr>
        <w:t>–</w:t>
      </w:r>
      <w:r w:rsidR="00BF52DB">
        <w:rPr>
          <w:rFonts w:hint="cs"/>
          <w:sz w:val="26"/>
          <w:szCs w:val="26"/>
          <w:rtl/>
        </w:rPr>
        <w:t>40</w:t>
      </w:r>
      <w:r w:rsidR="00F06EF7">
        <w:rPr>
          <w:rFonts w:hint="cs"/>
          <w:sz w:val="26"/>
          <w:szCs w:val="26"/>
          <w:rtl/>
        </w:rPr>
        <w:t xml:space="preserve"> </w:t>
      </w:r>
      <w:r w:rsidR="00BF52DB">
        <w:rPr>
          <w:rFonts w:hint="cs"/>
          <w:sz w:val="26"/>
          <w:szCs w:val="26"/>
          <w:rtl/>
        </w:rPr>
        <w:t xml:space="preserve"> בנוסף</w:t>
      </w:r>
      <w:r w:rsidR="00F06EF7">
        <w:rPr>
          <w:rFonts w:hint="cs"/>
          <w:sz w:val="26"/>
          <w:szCs w:val="26"/>
          <w:rtl/>
        </w:rPr>
        <w:t xml:space="preserve"> מספר</w:t>
      </w:r>
      <w:r w:rsidR="00C9390A">
        <w:rPr>
          <w:rFonts w:hint="cs"/>
          <w:sz w:val="26"/>
          <w:szCs w:val="26"/>
          <w:rtl/>
        </w:rPr>
        <w:t xml:space="preserve"> </w:t>
      </w:r>
      <w:r w:rsidR="0087140B">
        <w:rPr>
          <w:rFonts w:hint="cs"/>
          <w:sz w:val="26"/>
          <w:szCs w:val="26"/>
          <w:rtl/>
        </w:rPr>
        <w:t xml:space="preserve">כסאות </w:t>
      </w:r>
      <w:r w:rsidR="00A1749E">
        <w:rPr>
          <w:rFonts w:hint="cs"/>
          <w:sz w:val="26"/>
          <w:szCs w:val="26"/>
          <w:rtl/>
        </w:rPr>
        <w:t>בר</w:t>
      </w:r>
      <w:r w:rsidR="0087140B">
        <w:rPr>
          <w:rFonts w:hint="cs"/>
          <w:sz w:val="26"/>
          <w:szCs w:val="26"/>
          <w:rtl/>
        </w:rPr>
        <w:t>, מספר חביות,</w:t>
      </w:r>
      <w:r w:rsidR="005D1CEE">
        <w:rPr>
          <w:rFonts w:hint="cs"/>
          <w:sz w:val="26"/>
          <w:szCs w:val="26"/>
          <w:rtl/>
        </w:rPr>
        <w:t xml:space="preserve"> 8 שולחנות מעץ (קק"ל) במדשאה</w:t>
      </w:r>
      <w:r w:rsidR="00AD5688">
        <w:rPr>
          <w:rFonts w:hint="cs"/>
          <w:sz w:val="26"/>
          <w:szCs w:val="26"/>
          <w:rtl/>
        </w:rPr>
        <w:t>,</w:t>
      </w:r>
      <w:r w:rsidR="00F20118">
        <w:rPr>
          <w:rFonts w:hint="cs"/>
          <w:sz w:val="26"/>
          <w:szCs w:val="26"/>
          <w:rtl/>
        </w:rPr>
        <w:t xml:space="preserve"> רחבת בטון עם פרגולה.</w:t>
      </w:r>
      <w:r w:rsidR="005D1CEE">
        <w:rPr>
          <w:rFonts w:hint="cs"/>
          <w:sz w:val="26"/>
          <w:szCs w:val="26"/>
          <w:rtl/>
        </w:rPr>
        <w:t xml:space="preserve"> </w:t>
      </w:r>
      <w:r w:rsidR="00F2011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</w:t>
      </w:r>
      <w:r w:rsidR="005D1CEE" w:rsidRPr="005A24E9">
        <w:rPr>
          <w:rFonts w:hint="cs"/>
          <w:b/>
          <w:bCs/>
          <w:sz w:val="26"/>
          <w:szCs w:val="26"/>
          <w:rtl/>
        </w:rPr>
        <w:t>מרכז המבקרים</w:t>
      </w:r>
      <w:r w:rsidR="003F020C" w:rsidRPr="005A24E9">
        <w:rPr>
          <w:rFonts w:hint="cs"/>
          <w:b/>
          <w:bCs/>
          <w:sz w:val="26"/>
          <w:szCs w:val="26"/>
          <w:rtl/>
        </w:rPr>
        <w:t xml:space="preserve"> כולל תמי4 </w:t>
      </w:r>
      <w:r w:rsidR="0053422C" w:rsidRPr="005A24E9">
        <w:rPr>
          <w:rFonts w:hint="cs"/>
          <w:b/>
          <w:bCs/>
          <w:sz w:val="26"/>
          <w:szCs w:val="26"/>
          <w:rtl/>
        </w:rPr>
        <w:t>(לא ישמש כמטבח</w:t>
      </w:r>
      <w:r w:rsidR="00AF59D7" w:rsidRPr="005A24E9">
        <w:rPr>
          <w:rFonts w:hint="cs"/>
          <w:b/>
          <w:bCs/>
          <w:sz w:val="26"/>
          <w:szCs w:val="26"/>
          <w:rtl/>
        </w:rPr>
        <w:t>/ מחסן</w:t>
      </w:r>
      <w:r w:rsidR="00F20118">
        <w:rPr>
          <w:rFonts w:hint="cs"/>
          <w:b/>
          <w:bCs/>
          <w:sz w:val="26"/>
          <w:szCs w:val="26"/>
          <w:rtl/>
        </w:rPr>
        <w:t>)</w:t>
      </w:r>
      <w:r w:rsidR="003F020C" w:rsidRPr="00844062">
        <w:rPr>
          <w:rFonts w:hint="cs"/>
          <w:sz w:val="26"/>
          <w:szCs w:val="26"/>
          <w:rtl/>
        </w:rPr>
        <w:t>.</w:t>
      </w:r>
      <w:r w:rsidR="00B77BAF" w:rsidRPr="00844062">
        <w:rPr>
          <w:rFonts w:hint="cs"/>
          <w:sz w:val="26"/>
          <w:szCs w:val="26"/>
          <w:rtl/>
        </w:rPr>
        <w:t xml:space="preserve">       </w:t>
      </w:r>
      <w:r w:rsidR="009D3663">
        <w:rPr>
          <w:rFonts w:hint="cs"/>
          <w:sz w:val="26"/>
          <w:szCs w:val="26"/>
          <w:rtl/>
        </w:rPr>
        <w:t xml:space="preserve">                                                       </w:t>
      </w:r>
      <w:r w:rsidR="00FC6B8F" w:rsidRPr="00844062">
        <w:rPr>
          <w:rFonts w:hint="cs"/>
          <w:sz w:val="26"/>
          <w:szCs w:val="26"/>
          <w:rtl/>
        </w:rPr>
        <w:t xml:space="preserve">מוסכם בין הצדדים כי במקרה של ביטול האירוע עקב פגיעה של כוח עליון (לרבות שריפה, מלחמה, ביטול האירוע מטעם הרשויות) אשר ימנע את קיום האירוע בתאריך האמור, </w:t>
      </w:r>
      <w:r w:rsidR="00FC6B8F">
        <w:rPr>
          <w:rFonts w:hint="cs"/>
          <w:sz w:val="26"/>
          <w:szCs w:val="26"/>
          <w:rtl/>
        </w:rPr>
        <w:t>יתאמו</w:t>
      </w:r>
      <w:r w:rsidR="00FC6B8F" w:rsidRPr="00844062">
        <w:rPr>
          <w:rFonts w:hint="cs"/>
          <w:sz w:val="26"/>
          <w:szCs w:val="26"/>
          <w:rtl/>
        </w:rPr>
        <w:t xml:space="preserve"> הצדדים מועד חלופי</w:t>
      </w:r>
      <w:r w:rsidR="00FC6B8F">
        <w:rPr>
          <w:rFonts w:hint="cs"/>
          <w:sz w:val="26"/>
          <w:szCs w:val="26"/>
          <w:rtl/>
        </w:rPr>
        <w:t xml:space="preserve">.                                                                                                </w:t>
      </w:r>
      <w:r w:rsidR="00B77BAF" w:rsidRPr="00844062">
        <w:rPr>
          <w:rFonts w:hint="cs"/>
          <w:sz w:val="26"/>
          <w:szCs w:val="26"/>
          <w:rtl/>
        </w:rPr>
        <w:t xml:space="preserve">                                                                                           </w:t>
      </w:r>
    </w:p>
    <w:p w14:paraId="713C83CD" w14:textId="25E35AF0" w:rsidR="00E219DD" w:rsidRDefault="00F47B7E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ניתן לרכוש </w:t>
      </w:r>
      <w:r w:rsidR="00A96E3D" w:rsidRPr="00844062">
        <w:rPr>
          <w:rFonts w:hint="cs"/>
          <w:sz w:val="26"/>
          <w:szCs w:val="26"/>
          <w:rtl/>
        </w:rPr>
        <w:t xml:space="preserve">מיינות היקב </w:t>
      </w:r>
      <w:r w:rsidR="00D1659F" w:rsidRPr="00844062">
        <w:rPr>
          <w:rFonts w:hint="cs"/>
          <w:sz w:val="26"/>
          <w:szCs w:val="26"/>
          <w:rtl/>
        </w:rPr>
        <w:t>ב</w:t>
      </w:r>
      <w:r w:rsidR="0082174E" w:rsidRPr="00844062">
        <w:rPr>
          <w:rFonts w:hint="cs"/>
          <w:sz w:val="26"/>
          <w:szCs w:val="26"/>
          <w:rtl/>
        </w:rPr>
        <w:t xml:space="preserve"> </w:t>
      </w:r>
      <w:r w:rsidR="00373944">
        <w:rPr>
          <w:rFonts w:hint="cs"/>
          <w:sz w:val="26"/>
          <w:szCs w:val="26"/>
          <w:rtl/>
        </w:rPr>
        <w:t>1</w:t>
      </w:r>
      <w:r w:rsidR="00CD1DB2">
        <w:rPr>
          <w:rFonts w:hint="cs"/>
          <w:sz w:val="26"/>
          <w:szCs w:val="26"/>
          <w:rtl/>
        </w:rPr>
        <w:t>0</w:t>
      </w:r>
      <w:r w:rsidR="0082174E" w:rsidRPr="00844062">
        <w:rPr>
          <w:rFonts w:hint="cs"/>
          <w:sz w:val="26"/>
          <w:szCs w:val="26"/>
          <w:rtl/>
        </w:rPr>
        <w:t>% הנחה מהמחירון</w:t>
      </w:r>
      <w:r w:rsidR="005202D1">
        <w:rPr>
          <w:rFonts w:hint="cs"/>
          <w:sz w:val="26"/>
          <w:szCs w:val="26"/>
          <w:rtl/>
        </w:rPr>
        <w:t xml:space="preserve"> או במבצע של היקב במועד האירוע</w:t>
      </w:r>
      <w:r w:rsidR="0082174E" w:rsidRPr="00844062">
        <w:rPr>
          <w:rFonts w:hint="cs"/>
          <w:sz w:val="26"/>
          <w:szCs w:val="26"/>
          <w:rtl/>
        </w:rPr>
        <w:t xml:space="preserve">. </w:t>
      </w:r>
      <w:r w:rsidR="005202D1">
        <w:rPr>
          <w:rFonts w:hint="cs"/>
          <w:b/>
          <w:bCs/>
          <w:sz w:val="26"/>
          <w:szCs w:val="26"/>
          <w:rtl/>
        </w:rPr>
        <w:t xml:space="preserve">            </w:t>
      </w:r>
      <w:r w:rsidR="00E17E10">
        <w:rPr>
          <w:rFonts w:hint="cs"/>
          <w:b/>
          <w:bCs/>
          <w:sz w:val="26"/>
          <w:szCs w:val="26"/>
          <w:rtl/>
        </w:rPr>
        <w:t>לא ניתן</w:t>
      </w:r>
      <w:r w:rsidR="00A96E3D" w:rsidRPr="00844062">
        <w:rPr>
          <w:rFonts w:hint="cs"/>
          <w:sz w:val="26"/>
          <w:szCs w:val="26"/>
          <w:rtl/>
        </w:rPr>
        <w:t xml:space="preserve"> להביא יינות מיקב אחר.</w:t>
      </w:r>
      <w:r w:rsidR="006A09D2">
        <w:rPr>
          <w:rFonts w:hint="cs"/>
          <w:sz w:val="26"/>
          <w:szCs w:val="26"/>
          <w:rtl/>
        </w:rPr>
        <w:t xml:space="preserve"> היקב נמצא במושב חקלאי פעיל.</w:t>
      </w:r>
      <w:r w:rsidR="00121D16">
        <w:rPr>
          <w:rFonts w:hint="cs"/>
          <w:sz w:val="26"/>
          <w:szCs w:val="26"/>
          <w:rtl/>
        </w:rPr>
        <w:t xml:space="preserve"> </w:t>
      </w:r>
      <w:r w:rsidR="00BA4128">
        <w:rPr>
          <w:rFonts w:hint="cs"/>
          <w:sz w:val="26"/>
          <w:szCs w:val="26"/>
          <w:rtl/>
        </w:rPr>
        <w:t xml:space="preserve">                                                          </w:t>
      </w:r>
    </w:p>
    <w:p w14:paraId="2870A880" w14:textId="0771FA16" w:rsidR="00D1659F" w:rsidRDefault="00803C6B" w:rsidP="002D60EB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</w:t>
      </w:r>
      <w:r w:rsidR="00905461" w:rsidRPr="00844062">
        <w:rPr>
          <w:rFonts w:hint="cs"/>
          <w:sz w:val="26"/>
          <w:szCs w:val="26"/>
          <w:rtl/>
        </w:rPr>
        <w:t>שם</w:t>
      </w:r>
      <w:r w:rsidR="0076254E" w:rsidRPr="00844062">
        <w:rPr>
          <w:rFonts w:hint="cs"/>
          <w:sz w:val="26"/>
          <w:szCs w:val="26"/>
          <w:rtl/>
        </w:rPr>
        <w:t xml:space="preserve"> ה</w:t>
      </w:r>
      <w:r w:rsidR="002D60EB">
        <w:rPr>
          <w:rFonts w:hint="cs"/>
          <w:sz w:val="26"/>
          <w:szCs w:val="26"/>
          <w:rtl/>
        </w:rPr>
        <w:t>ל</w:t>
      </w:r>
      <w:r w:rsidR="0076254E" w:rsidRPr="00844062">
        <w:rPr>
          <w:rFonts w:hint="cs"/>
          <w:sz w:val="26"/>
          <w:szCs w:val="26"/>
          <w:rtl/>
        </w:rPr>
        <w:t>קו</w:t>
      </w:r>
      <w:r w:rsidR="000F1E72">
        <w:rPr>
          <w:rFonts w:hint="cs"/>
          <w:sz w:val="26"/>
          <w:szCs w:val="26"/>
          <w:rtl/>
        </w:rPr>
        <w:t>ח: _____________</w:t>
      </w:r>
      <w:r w:rsidR="00D34BAC" w:rsidRPr="00844062">
        <w:rPr>
          <w:rFonts w:hint="cs"/>
          <w:sz w:val="26"/>
          <w:szCs w:val="26"/>
          <w:rtl/>
        </w:rPr>
        <w:t>___</w:t>
      </w:r>
      <w:r w:rsidR="006A09D2">
        <w:rPr>
          <w:rFonts w:hint="cs"/>
          <w:sz w:val="26"/>
          <w:szCs w:val="26"/>
          <w:rtl/>
        </w:rPr>
        <w:t>ת.ז.________</w:t>
      </w:r>
      <w:r w:rsidR="00905461" w:rsidRPr="00844062">
        <w:rPr>
          <w:rFonts w:hint="cs"/>
          <w:sz w:val="26"/>
          <w:szCs w:val="26"/>
          <w:rtl/>
        </w:rPr>
        <w:t>__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חתימה__________</w:t>
      </w:r>
      <w:r w:rsidR="006A09D2">
        <w:rPr>
          <w:rFonts w:hint="cs"/>
          <w:sz w:val="26"/>
          <w:szCs w:val="26"/>
          <w:rtl/>
        </w:rPr>
        <w:t xml:space="preserve"> תאריך______</w:t>
      </w:r>
      <w:r w:rsidR="002174D8" w:rsidRPr="00844062">
        <w:rPr>
          <w:rFonts w:hint="cs"/>
          <w:sz w:val="26"/>
          <w:szCs w:val="26"/>
          <w:rtl/>
        </w:rPr>
        <w:t xml:space="preserve">    </w:t>
      </w:r>
    </w:p>
    <w:p w14:paraId="5D7865F7" w14:textId="5B02DCDE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803C6B" w:rsidRPr="00844062">
        <w:rPr>
          <w:rFonts w:hint="cs"/>
          <w:sz w:val="26"/>
          <w:szCs w:val="26"/>
          <w:rtl/>
        </w:rPr>
        <w:t>בברכה,</w:t>
      </w:r>
    </w:p>
    <w:p w14:paraId="17E016EE" w14:textId="47B55CA5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</w:t>
      </w:r>
      <w:r>
        <w:rPr>
          <w:rFonts w:hint="cs"/>
          <w:noProof/>
          <w:sz w:val="26"/>
          <w:szCs w:val="26"/>
          <w:rtl/>
        </w:rPr>
        <w:t xml:space="preserve">                                                               </w:t>
      </w:r>
      <w:r>
        <w:rPr>
          <w:noProof/>
          <w:sz w:val="26"/>
          <w:szCs w:val="26"/>
        </w:rPr>
        <w:drawing>
          <wp:inline distT="0" distB="0" distL="0" distR="0" wp14:anchorId="4470B16A" wp14:editId="1BA48501">
            <wp:extent cx="1981200" cy="57277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CEF99" w14:textId="0BB94F04" w:rsidR="00D34BAC" w:rsidRPr="00844062" w:rsidRDefault="000B6CEC" w:rsidP="000B6CEC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עצמון ושרית </w:t>
      </w:r>
      <w:r w:rsidR="00803C6B">
        <w:rPr>
          <w:sz w:val="26"/>
          <w:szCs w:val="26"/>
          <w:rtl/>
        </w:rPr>
        <w:t>–</w:t>
      </w:r>
      <w:r w:rsidR="00803C6B">
        <w:rPr>
          <w:rFonts w:hint="cs"/>
          <w:sz w:val="26"/>
          <w:szCs w:val="26"/>
          <w:rtl/>
        </w:rPr>
        <w:t xml:space="preserve"> יקב חיטים</w:t>
      </w:r>
    </w:p>
    <w:sectPr w:rsidR="00D34BAC" w:rsidRPr="00844062" w:rsidSect="00861627">
      <w:headerReference w:type="default" r:id="rId9"/>
      <w:footerReference w:type="default" r:id="rId10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D8E02" w14:textId="77777777" w:rsidR="007B03E2" w:rsidRDefault="007B03E2" w:rsidP="0022799C">
      <w:pPr>
        <w:spacing w:after="0" w:line="240" w:lineRule="auto"/>
      </w:pPr>
      <w:r>
        <w:separator/>
      </w:r>
    </w:p>
  </w:endnote>
  <w:endnote w:type="continuationSeparator" w:id="0">
    <w:p w14:paraId="6466422D" w14:textId="77777777" w:rsidR="007B03E2" w:rsidRDefault="007B03E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758F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CF26E94" wp14:editId="0B89076C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0C5F5" w14:textId="77777777" w:rsidR="007B03E2" w:rsidRDefault="007B03E2" w:rsidP="0022799C">
      <w:pPr>
        <w:spacing w:after="0" w:line="240" w:lineRule="auto"/>
      </w:pPr>
      <w:r>
        <w:separator/>
      </w:r>
    </w:p>
  </w:footnote>
  <w:footnote w:type="continuationSeparator" w:id="0">
    <w:p w14:paraId="224016DE" w14:textId="77777777" w:rsidR="007B03E2" w:rsidRDefault="007B03E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CB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0B1A82B" wp14:editId="6A8D61EB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6927"/>
    <w:multiLevelType w:val="hybridMultilevel"/>
    <w:tmpl w:val="5EF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790"/>
    <w:multiLevelType w:val="hybridMultilevel"/>
    <w:tmpl w:val="5802D87C"/>
    <w:lvl w:ilvl="0" w:tplc="670EF9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6352"/>
    <w:multiLevelType w:val="hybridMultilevel"/>
    <w:tmpl w:val="546C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77F9C"/>
    <w:multiLevelType w:val="hybridMultilevel"/>
    <w:tmpl w:val="F2B0098C"/>
    <w:lvl w:ilvl="0" w:tplc="5D2E2F18">
      <w:numFmt w:val="bullet"/>
      <w:lvlText w:val="-"/>
      <w:lvlJc w:val="left"/>
      <w:pPr>
        <w:ind w:left="7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DC3CBA"/>
    <w:multiLevelType w:val="hybridMultilevel"/>
    <w:tmpl w:val="A21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1C7"/>
    <w:multiLevelType w:val="hybridMultilevel"/>
    <w:tmpl w:val="5D0E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7247"/>
    <w:multiLevelType w:val="hybridMultilevel"/>
    <w:tmpl w:val="19BE0088"/>
    <w:lvl w:ilvl="0" w:tplc="7182F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24C"/>
    <w:multiLevelType w:val="hybridMultilevel"/>
    <w:tmpl w:val="5A7C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1356">
    <w:abstractNumId w:val="4"/>
  </w:num>
  <w:num w:numId="2" w16cid:durableId="1657492239">
    <w:abstractNumId w:val="7"/>
  </w:num>
  <w:num w:numId="3" w16cid:durableId="1468351179">
    <w:abstractNumId w:val="2"/>
  </w:num>
  <w:num w:numId="4" w16cid:durableId="372972406">
    <w:abstractNumId w:val="5"/>
  </w:num>
  <w:num w:numId="5" w16cid:durableId="1996951952">
    <w:abstractNumId w:val="0"/>
  </w:num>
  <w:num w:numId="6" w16cid:durableId="2032410993">
    <w:abstractNumId w:val="6"/>
  </w:num>
  <w:num w:numId="7" w16cid:durableId="1752658832">
    <w:abstractNumId w:val="3"/>
  </w:num>
  <w:num w:numId="8" w16cid:durableId="897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5440"/>
    <w:rsid w:val="00015F21"/>
    <w:rsid w:val="00017FCC"/>
    <w:rsid w:val="00025F70"/>
    <w:rsid w:val="00026717"/>
    <w:rsid w:val="0002790D"/>
    <w:rsid w:val="00033BD3"/>
    <w:rsid w:val="00036544"/>
    <w:rsid w:val="000405B3"/>
    <w:rsid w:val="000611A5"/>
    <w:rsid w:val="00064BA8"/>
    <w:rsid w:val="00071118"/>
    <w:rsid w:val="000769CD"/>
    <w:rsid w:val="00083B37"/>
    <w:rsid w:val="00094130"/>
    <w:rsid w:val="000A0311"/>
    <w:rsid w:val="000A5C55"/>
    <w:rsid w:val="000B6CEC"/>
    <w:rsid w:val="000C0BB3"/>
    <w:rsid w:val="000C4DA5"/>
    <w:rsid w:val="000D2838"/>
    <w:rsid w:val="000D6679"/>
    <w:rsid w:val="000F1B93"/>
    <w:rsid w:val="000F1E72"/>
    <w:rsid w:val="000F4FDB"/>
    <w:rsid w:val="00120AA4"/>
    <w:rsid w:val="00121D16"/>
    <w:rsid w:val="00137AD8"/>
    <w:rsid w:val="00140523"/>
    <w:rsid w:val="00155804"/>
    <w:rsid w:val="00156255"/>
    <w:rsid w:val="00157667"/>
    <w:rsid w:val="00160C0C"/>
    <w:rsid w:val="0017392D"/>
    <w:rsid w:val="00174ACC"/>
    <w:rsid w:val="00177CED"/>
    <w:rsid w:val="00182C7C"/>
    <w:rsid w:val="00184B26"/>
    <w:rsid w:val="001A5984"/>
    <w:rsid w:val="001B0770"/>
    <w:rsid w:val="001B1FD6"/>
    <w:rsid w:val="001C00FF"/>
    <w:rsid w:val="001D4C5E"/>
    <w:rsid w:val="001D7CDF"/>
    <w:rsid w:val="001E0046"/>
    <w:rsid w:val="001E0FEA"/>
    <w:rsid w:val="001F2F0C"/>
    <w:rsid w:val="001F6722"/>
    <w:rsid w:val="002111FF"/>
    <w:rsid w:val="002174D8"/>
    <w:rsid w:val="0022799C"/>
    <w:rsid w:val="00232AAA"/>
    <w:rsid w:val="00233A0B"/>
    <w:rsid w:val="00240BA5"/>
    <w:rsid w:val="002411F4"/>
    <w:rsid w:val="00251A14"/>
    <w:rsid w:val="00252956"/>
    <w:rsid w:val="0025596F"/>
    <w:rsid w:val="0027469D"/>
    <w:rsid w:val="00283196"/>
    <w:rsid w:val="0029124E"/>
    <w:rsid w:val="00295BB7"/>
    <w:rsid w:val="002A576C"/>
    <w:rsid w:val="002B18F3"/>
    <w:rsid w:val="002B75C1"/>
    <w:rsid w:val="002D60EB"/>
    <w:rsid w:val="002E6063"/>
    <w:rsid w:val="002F18B8"/>
    <w:rsid w:val="002F3C3A"/>
    <w:rsid w:val="002F5533"/>
    <w:rsid w:val="00301D64"/>
    <w:rsid w:val="0030447C"/>
    <w:rsid w:val="003077CC"/>
    <w:rsid w:val="00310024"/>
    <w:rsid w:val="00311560"/>
    <w:rsid w:val="003141C0"/>
    <w:rsid w:val="00321EF7"/>
    <w:rsid w:val="0032226E"/>
    <w:rsid w:val="00330794"/>
    <w:rsid w:val="00337AF1"/>
    <w:rsid w:val="00350E32"/>
    <w:rsid w:val="00360A86"/>
    <w:rsid w:val="0037119B"/>
    <w:rsid w:val="00373944"/>
    <w:rsid w:val="00374C16"/>
    <w:rsid w:val="00386AE3"/>
    <w:rsid w:val="00390CDF"/>
    <w:rsid w:val="00395C59"/>
    <w:rsid w:val="00397A59"/>
    <w:rsid w:val="003A0E26"/>
    <w:rsid w:val="003A5B90"/>
    <w:rsid w:val="003B1F0C"/>
    <w:rsid w:val="003C0238"/>
    <w:rsid w:val="003C3B7B"/>
    <w:rsid w:val="003C5EC7"/>
    <w:rsid w:val="003D1363"/>
    <w:rsid w:val="003D296B"/>
    <w:rsid w:val="003F020C"/>
    <w:rsid w:val="003F2660"/>
    <w:rsid w:val="003F4A3C"/>
    <w:rsid w:val="00402748"/>
    <w:rsid w:val="00404A23"/>
    <w:rsid w:val="00405201"/>
    <w:rsid w:val="00407958"/>
    <w:rsid w:val="00422DB1"/>
    <w:rsid w:val="00423CF4"/>
    <w:rsid w:val="00424D92"/>
    <w:rsid w:val="004372AB"/>
    <w:rsid w:val="00441101"/>
    <w:rsid w:val="0047285D"/>
    <w:rsid w:val="00474559"/>
    <w:rsid w:val="00477AFD"/>
    <w:rsid w:val="00486390"/>
    <w:rsid w:val="00492D33"/>
    <w:rsid w:val="004A34DC"/>
    <w:rsid w:val="004B6718"/>
    <w:rsid w:val="004C090C"/>
    <w:rsid w:val="004C3CD4"/>
    <w:rsid w:val="004E6CE5"/>
    <w:rsid w:val="004E79D5"/>
    <w:rsid w:val="004F02D1"/>
    <w:rsid w:val="004F5EBA"/>
    <w:rsid w:val="004F7365"/>
    <w:rsid w:val="00507851"/>
    <w:rsid w:val="00510129"/>
    <w:rsid w:val="00510F08"/>
    <w:rsid w:val="00517A05"/>
    <w:rsid w:val="005202D1"/>
    <w:rsid w:val="00521072"/>
    <w:rsid w:val="00522405"/>
    <w:rsid w:val="0053422C"/>
    <w:rsid w:val="0053584F"/>
    <w:rsid w:val="0056005C"/>
    <w:rsid w:val="0057289C"/>
    <w:rsid w:val="005770D2"/>
    <w:rsid w:val="0058753C"/>
    <w:rsid w:val="005906C8"/>
    <w:rsid w:val="00591751"/>
    <w:rsid w:val="005A24E9"/>
    <w:rsid w:val="005A3E4A"/>
    <w:rsid w:val="005A492B"/>
    <w:rsid w:val="005C2230"/>
    <w:rsid w:val="005D1CEE"/>
    <w:rsid w:val="005E397C"/>
    <w:rsid w:val="005F4930"/>
    <w:rsid w:val="005F6C7E"/>
    <w:rsid w:val="00602681"/>
    <w:rsid w:val="006058B7"/>
    <w:rsid w:val="00607BF3"/>
    <w:rsid w:val="00610837"/>
    <w:rsid w:val="00613FCA"/>
    <w:rsid w:val="006326FF"/>
    <w:rsid w:val="006341B4"/>
    <w:rsid w:val="0064479D"/>
    <w:rsid w:val="00651072"/>
    <w:rsid w:val="0065208E"/>
    <w:rsid w:val="0066338F"/>
    <w:rsid w:val="006A09D2"/>
    <w:rsid w:val="006A1CD1"/>
    <w:rsid w:val="006A3D06"/>
    <w:rsid w:val="006A5DCC"/>
    <w:rsid w:val="006C164E"/>
    <w:rsid w:val="006C7BD3"/>
    <w:rsid w:val="006F15CF"/>
    <w:rsid w:val="00710CEB"/>
    <w:rsid w:val="00712361"/>
    <w:rsid w:val="00717A24"/>
    <w:rsid w:val="00724624"/>
    <w:rsid w:val="0074189B"/>
    <w:rsid w:val="0074423B"/>
    <w:rsid w:val="00747A28"/>
    <w:rsid w:val="00753C03"/>
    <w:rsid w:val="0075520F"/>
    <w:rsid w:val="0075757B"/>
    <w:rsid w:val="0076254E"/>
    <w:rsid w:val="00764943"/>
    <w:rsid w:val="00767849"/>
    <w:rsid w:val="007A019E"/>
    <w:rsid w:val="007A4D1C"/>
    <w:rsid w:val="007B03E2"/>
    <w:rsid w:val="007B0D45"/>
    <w:rsid w:val="007B5F4A"/>
    <w:rsid w:val="007C0A48"/>
    <w:rsid w:val="007C695E"/>
    <w:rsid w:val="007C7F46"/>
    <w:rsid w:val="007D2A1A"/>
    <w:rsid w:val="007D520C"/>
    <w:rsid w:val="007F099C"/>
    <w:rsid w:val="00803C6B"/>
    <w:rsid w:val="00812B0E"/>
    <w:rsid w:val="0082174E"/>
    <w:rsid w:val="00822B4E"/>
    <w:rsid w:val="00834C35"/>
    <w:rsid w:val="0084264F"/>
    <w:rsid w:val="0084269C"/>
    <w:rsid w:val="00844062"/>
    <w:rsid w:val="00853E88"/>
    <w:rsid w:val="008549DB"/>
    <w:rsid w:val="00861627"/>
    <w:rsid w:val="008621E9"/>
    <w:rsid w:val="00865805"/>
    <w:rsid w:val="008703AD"/>
    <w:rsid w:val="0087140B"/>
    <w:rsid w:val="00873737"/>
    <w:rsid w:val="00880540"/>
    <w:rsid w:val="00890E0B"/>
    <w:rsid w:val="00892B76"/>
    <w:rsid w:val="0089412B"/>
    <w:rsid w:val="00894218"/>
    <w:rsid w:val="0089793E"/>
    <w:rsid w:val="008A5EE9"/>
    <w:rsid w:val="008B2964"/>
    <w:rsid w:val="008C065C"/>
    <w:rsid w:val="008D1479"/>
    <w:rsid w:val="008E7C7A"/>
    <w:rsid w:val="008F16AA"/>
    <w:rsid w:val="008F3AB5"/>
    <w:rsid w:val="008F6493"/>
    <w:rsid w:val="00900ED8"/>
    <w:rsid w:val="00905461"/>
    <w:rsid w:val="009072D7"/>
    <w:rsid w:val="00913DB1"/>
    <w:rsid w:val="009152BF"/>
    <w:rsid w:val="0092434C"/>
    <w:rsid w:val="009333D3"/>
    <w:rsid w:val="0093755F"/>
    <w:rsid w:val="00940722"/>
    <w:rsid w:val="009464DF"/>
    <w:rsid w:val="00951F4E"/>
    <w:rsid w:val="00956669"/>
    <w:rsid w:val="009644E0"/>
    <w:rsid w:val="009648D4"/>
    <w:rsid w:val="0096543C"/>
    <w:rsid w:val="009706CC"/>
    <w:rsid w:val="0097717B"/>
    <w:rsid w:val="00982EBB"/>
    <w:rsid w:val="009835F1"/>
    <w:rsid w:val="00984003"/>
    <w:rsid w:val="00985717"/>
    <w:rsid w:val="00994B95"/>
    <w:rsid w:val="009A08CF"/>
    <w:rsid w:val="009A4510"/>
    <w:rsid w:val="009A64A5"/>
    <w:rsid w:val="009B6F44"/>
    <w:rsid w:val="009C256B"/>
    <w:rsid w:val="009D3663"/>
    <w:rsid w:val="00A000D1"/>
    <w:rsid w:val="00A14BF8"/>
    <w:rsid w:val="00A1500A"/>
    <w:rsid w:val="00A1749E"/>
    <w:rsid w:val="00A20071"/>
    <w:rsid w:val="00A2056A"/>
    <w:rsid w:val="00A2153F"/>
    <w:rsid w:val="00A221CB"/>
    <w:rsid w:val="00A27766"/>
    <w:rsid w:val="00A322CE"/>
    <w:rsid w:val="00A32B11"/>
    <w:rsid w:val="00A34739"/>
    <w:rsid w:val="00A355AD"/>
    <w:rsid w:val="00A3639A"/>
    <w:rsid w:val="00A46597"/>
    <w:rsid w:val="00A5203E"/>
    <w:rsid w:val="00A615E1"/>
    <w:rsid w:val="00A62323"/>
    <w:rsid w:val="00A6484B"/>
    <w:rsid w:val="00A654E5"/>
    <w:rsid w:val="00A7268D"/>
    <w:rsid w:val="00A733FE"/>
    <w:rsid w:val="00A76748"/>
    <w:rsid w:val="00A845AC"/>
    <w:rsid w:val="00A87B45"/>
    <w:rsid w:val="00A96E3D"/>
    <w:rsid w:val="00AB11AB"/>
    <w:rsid w:val="00AB1708"/>
    <w:rsid w:val="00AB4285"/>
    <w:rsid w:val="00AB4306"/>
    <w:rsid w:val="00AC2C7A"/>
    <w:rsid w:val="00AD5688"/>
    <w:rsid w:val="00AD7E93"/>
    <w:rsid w:val="00AE0F7A"/>
    <w:rsid w:val="00AE459A"/>
    <w:rsid w:val="00AE5249"/>
    <w:rsid w:val="00AE5436"/>
    <w:rsid w:val="00AF59D7"/>
    <w:rsid w:val="00B04E03"/>
    <w:rsid w:val="00B24CB8"/>
    <w:rsid w:val="00B26531"/>
    <w:rsid w:val="00B33025"/>
    <w:rsid w:val="00B42573"/>
    <w:rsid w:val="00B44A82"/>
    <w:rsid w:val="00B50B4E"/>
    <w:rsid w:val="00B50E5F"/>
    <w:rsid w:val="00B5630A"/>
    <w:rsid w:val="00B5719E"/>
    <w:rsid w:val="00B64097"/>
    <w:rsid w:val="00B73E42"/>
    <w:rsid w:val="00B75696"/>
    <w:rsid w:val="00B77646"/>
    <w:rsid w:val="00B77BAF"/>
    <w:rsid w:val="00B857BE"/>
    <w:rsid w:val="00B97571"/>
    <w:rsid w:val="00BA16C9"/>
    <w:rsid w:val="00BA4128"/>
    <w:rsid w:val="00BA7D3C"/>
    <w:rsid w:val="00BB08F5"/>
    <w:rsid w:val="00BB0F9C"/>
    <w:rsid w:val="00BC2DC8"/>
    <w:rsid w:val="00BC75C0"/>
    <w:rsid w:val="00BE6764"/>
    <w:rsid w:val="00BF4452"/>
    <w:rsid w:val="00BF52DB"/>
    <w:rsid w:val="00C04A7A"/>
    <w:rsid w:val="00C160B5"/>
    <w:rsid w:val="00C25F4F"/>
    <w:rsid w:val="00C26143"/>
    <w:rsid w:val="00C34A5F"/>
    <w:rsid w:val="00C37510"/>
    <w:rsid w:val="00C37606"/>
    <w:rsid w:val="00C407AC"/>
    <w:rsid w:val="00C41F62"/>
    <w:rsid w:val="00C464B5"/>
    <w:rsid w:val="00C47AD2"/>
    <w:rsid w:val="00C50A38"/>
    <w:rsid w:val="00C610A3"/>
    <w:rsid w:val="00C63F95"/>
    <w:rsid w:val="00C649E1"/>
    <w:rsid w:val="00C64A9C"/>
    <w:rsid w:val="00C67A7F"/>
    <w:rsid w:val="00C72A39"/>
    <w:rsid w:val="00C85AD4"/>
    <w:rsid w:val="00C9201E"/>
    <w:rsid w:val="00C922EA"/>
    <w:rsid w:val="00C92763"/>
    <w:rsid w:val="00C9390A"/>
    <w:rsid w:val="00C959B2"/>
    <w:rsid w:val="00CA216F"/>
    <w:rsid w:val="00CB2E1C"/>
    <w:rsid w:val="00CB3582"/>
    <w:rsid w:val="00CB5457"/>
    <w:rsid w:val="00CB5AF8"/>
    <w:rsid w:val="00CC592A"/>
    <w:rsid w:val="00CD1DB2"/>
    <w:rsid w:val="00CD29E9"/>
    <w:rsid w:val="00CD6A01"/>
    <w:rsid w:val="00CF20E3"/>
    <w:rsid w:val="00CF5301"/>
    <w:rsid w:val="00D01AF7"/>
    <w:rsid w:val="00D0243F"/>
    <w:rsid w:val="00D04B13"/>
    <w:rsid w:val="00D1659F"/>
    <w:rsid w:val="00D2119E"/>
    <w:rsid w:val="00D229AF"/>
    <w:rsid w:val="00D275B9"/>
    <w:rsid w:val="00D34BAC"/>
    <w:rsid w:val="00D504E3"/>
    <w:rsid w:val="00D544FA"/>
    <w:rsid w:val="00D56497"/>
    <w:rsid w:val="00D72CB0"/>
    <w:rsid w:val="00D731B5"/>
    <w:rsid w:val="00D74336"/>
    <w:rsid w:val="00D74960"/>
    <w:rsid w:val="00D7558C"/>
    <w:rsid w:val="00D76899"/>
    <w:rsid w:val="00D937B4"/>
    <w:rsid w:val="00DA35F0"/>
    <w:rsid w:val="00DA7620"/>
    <w:rsid w:val="00DB3BEA"/>
    <w:rsid w:val="00DC43D6"/>
    <w:rsid w:val="00DC6F26"/>
    <w:rsid w:val="00DE2708"/>
    <w:rsid w:val="00DF778E"/>
    <w:rsid w:val="00E06CDA"/>
    <w:rsid w:val="00E17E10"/>
    <w:rsid w:val="00E17E52"/>
    <w:rsid w:val="00E21108"/>
    <w:rsid w:val="00E219DD"/>
    <w:rsid w:val="00E21F8D"/>
    <w:rsid w:val="00E23C42"/>
    <w:rsid w:val="00E2554C"/>
    <w:rsid w:val="00E35427"/>
    <w:rsid w:val="00E35BC8"/>
    <w:rsid w:val="00E3610B"/>
    <w:rsid w:val="00E41644"/>
    <w:rsid w:val="00E52B24"/>
    <w:rsid w:val="00E53D67"/>
    <w:rsid w:val="00E60F5D"/>
    <w:rsid w:val="00E612ED"/>
    <w:rsid w:val="00E63705"/>
    <w:rsid w:val="00E64776"/>
    <w:rsid w:val="00E758EE"/>
    <w:rsid w:val="00E82FDC"/>
    <w:rsid w:val="00E8418C"/>
    <w:rsid w:val="00E866A5"/>
    <w:rsid w:val="00E87307"/>
    <w:rsid w:val="00E8736A"/>
    <w:rsid w:val="00EC13E4"/>
    <w:rsid w:val="00F06EF7"/>
    <w:rsid w:val="00F1028E"/>
    <w:rsid w:val="00F17C3B"/>
    <w:rsid w:val="00F20118"/>
    <w:rsid w:val="00F20E52"/>
    <w:rsid w:val="00F26D89"/>
    <w:rsid w:val="00F27648"/>
    <w:rsid w:val="00F46A9B"/>
    <w:rsid w:val="00F47B7E"/>
    <w:rsid w:val="00F5449E"/>
    <w:rsid w:val="00F54E6A"/>
    <w:rsid w:val="00F62BF4"/>
    <w:rsid w:val="00F6337B"/>
    <w:rsid w:val="00F678D8"/>
    <w:rsid w:val="00F75C15"/>
    <w:rsid w:val="00F8381B"/>
    <w:rsid w:val="00F83F9B"/>
    <w:rsid w:val="00F864E3"/>
    <w:rsid w:val="00F93A8D"/>
    <w:rsid w:val="00F959DE"/>
    <w:rsid w:val="00FB0103"/>
    <w:rsid w:val="00FB31DF"/>
    <w:rsid w:val="00FC46FE"/>
    <w:rsid w:val="00FC5DDE"/>
    <w:rsid w:val="00FC6B8F"/>
    <w:rsid w:val="00FD0CCB"/>
    <w:rsid w:val="00FD199D"/>
    <w:rsid w:val="00FE35B3"/>
    <w:rsid w:val="00FE3ACB"/>
    <w:rsid w:val="00FE6BE0"/>
    <w:rsid w:val="00FF1C5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4A40"/>
  <w15:docId w15:val="{25AF8949-3E22-4307-B0F5-E57FD6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B50A-67D0-4AD8-9FB8-67F37F7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18</TotalTime>
  <Pages>1</Pages>
  <Words>432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2021-07-06T12:36:00Z</cp:lastPrinted>
  <dcterms:created xsi:type="dcterms:W3CDTF">2025-02-23T10:14:00Z</dcterms:created>
  <dcterms:modified xsi:type="dcterms:W3CDTF">2025-02-23T10:32:00Z</dcterms:modified>
</cp:coreProperties>
</file>