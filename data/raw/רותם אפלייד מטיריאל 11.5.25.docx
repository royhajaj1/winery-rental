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15B19" w14:textId="4DEBED77" w:rsidR="00B8669E" w:rsidRPr="0043180E" w:rsidRDefault="00EB4E37" w:rsidP="00B8669E">
      <w:pPr>
        <w:jc w:val="right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11.5.25</w:t>
      </w:r>
    </w:p>
    <w:p w14:paraId="21FF5AD0" w14:textId="27F39D56" w:rsidR="001E6713" w:rsidRPr="0043180E" w:rsidRDefault="001E6713" w:rsidP="00EF1BBD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לכבוד: </w:t>
      </w:r>
      <w:r w:rsidR="00E1571F">
        <w:rPr>
          <w:rFonts w:ascii="Arial" w:hAnsi="Arial" w:cs="Arial" w:hint="cs"/>
          <w:sz w:val="26"/>
          <w:szCs w:val="26"/>
          <w:rtl/>
        </w:rPr>
        <w:t>רותם</w:t>
      </w:r>
      <w:r w:rsidR="00111B76" w:rsidRPr="0043180E">
        <w:rPr>
          <w:rFonts w:ascii="Arial" w:hAnsi="Arial" w:cs="Arial"/>
          <w:sz w:val="26"/>
          <w:szCs w:val="26"/>
          <w:rtl/>
        </w:rPr>
        <w:t xml:space="preserve"> – </w:t>
      </w:r>
      <w:r w:rsidR="004B6A22">
        <w:rPr>
          <w:rFonts w:ascii="Arial" w:hAnsi="Arial" w:cs="Arial" w:hint="cs"/>
          <w:sz w:val="26"/>
          <w:szCs w:val="26"/>
          <w:rtl/>
        </w:rPr>
        <w:t>אפלייד מטיריאל</w:t>
      </w:r>
    </w:p>
    <w:p w14:paraId="5C4BA39E" w14:textId="6EB51896" w:rsidR="001E6713" w:rsidRPr="0043180E" w:rsidRDefault="001E6713" w:rsidP="001E6713">
      <w:pPr>
        <w:jc w:val="center"/>
        <w:rPr>
          <w:rFonts w:ascii="Arial" w:hAnsi="Arial" w:cs="Arial"/>
          <w:sz w:val="26"/>
          <w:szCs w:val="26"/>
          <w:u w:val="single"/>
          <w:rtl/>
        </w:rPr>
      </w:pPr>
      <w:r w:rsidRPr="0043180E">
        <w:rPr>
          <w:rFonts w:ascii="Arial" w:hAnsi="Arial" w:cs="Arial"/>
          <w:sz w:val="26"/>
          <w:szCs w:val="26"/>
          <w:u w:val="single"/>
          <w:rtl/>
        </w:rPr>
        <w:t>הנדון: הצעת מחיר לא</w:t>
      </w:r>
      <w:r w:rsidR="002A633E" w:rsidRPr="0043180E">
        <w:rPr>
          <w:rFonts w:ascii="Arial" w:hAnsi="Arial" w:cs="Arial"/>
          <w:sz w:val="26"/>
          <w:szCs w:val="26"/>
          <w:u w:val="single"/>
          <w:rtl/>
        </w:rPr>
        <w:t>י</w:t>
      </w:r>
      <w:r w:rsidRPr="0043180E">
        <w:rPr>
          <w:rFonts w:ascii="Arial" w:hAnsi="Arial" w:cs="Arial"/>
          <w:sz w:val="26"/>
          <w:szCs w:val="26"/>
          <w:u w:val="single"/>
          <w:rtl/>
        </w:rPr>
        <w:t>רוח במרכז מבקרים יקב חיטים</w:t>
      </w:r>
    </w:p>
    <w:p w14:paraId="5CD0DE3B" w14:textId="2FAC2496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614930" w:rsidRPr="0043180E">
        <w:rPr>
          <w:rFonts w:ascii="Arial" w:hAnsi="Arial" w:cs="Arial"/>
          <w:sz w:val="26"/>
          <w:szCs w:val="26"/>
          <w:rtl/>
        </w:rPr>
        <w:t xml:space="preserve">כיר </w:t>
      </w:r>
      <w:r w:rsidRPr="0043180E">
        <w:rPr>
          <w:rFonts w:ascii="Arial" w:hAnsi="Arial" w:cs="Arial"/>
          <w:sz w:val="26"/>
          <w:szCs w:val="26"/>
          <w:rtl/>
        </w:rPr>
        <w:t>את עולם היין לקהל המעוניין להפוך את שעות הפנאי לזמן איכות. מרכז המבקרים הממוזג (בגודל של כ- 6</w:t>
      </w:r>
      <w:r w:rsidRPr="0043180E">
        <w:rPr>
          <w:rFonts w:ascii="Arial" w:hAnsi="Arial" w:cs="Arial"/>
          <w:sz w:val="26"/>
          <w:szCs w:val="26"/>
        </w:rPr>
        <w:t>X</w:t>
      </w:r>
      <w:r w:rsidRPr="0043180E">
        <w:rPr>
          <w:rFonts w:ascii="Arial" w:hAnsi="Arial" w:cs="Arial"/>
          <w:sz w:val="26"/>
          <w:szCs w:val="26"/>
          <w:rtl/>
        </w:rPr>
        <w:t>9 מ"ר) נמצא בסמוך למדשאה רחבה באווירה פסטורלית ומשקיף אל הכרם.</w:t>
      </w:r>
    </w:p>
    <w:p w14:paraId="53EA649C" w14:textId="77777777" w:rsidR="001E6713" w:rsidRPr="0043180E" w:rsidRDefault="001E6713" w:rsidP="001E6713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במרכז קיים מסך 65 אינץ ולוח מחיק, פינת קפה כולל מכונת קפה לשימוש האורחים. </w:t>
      </w:r>
    </w:p>
    <w:p w14:paraId="62229314" w14:textId="4E684542" w:rsidR="001E6713" w:rsidRPr="008312EA" w:rsidRDefault="002B04F7" w:rsidP="00221CEA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rtl/>
        </w:rPr>
      </w:pPr>
      <w:r w:rsidRPr="008312EA">
        <w:rPr>
          <w:rFonts w:ascii="Arial" w:hAnsi="Arial" w:cs="Arial"/>
          <w:sz w:val="26"/>
          <w:szCs w:val="26"/>
          <w:rtl/>
        </w:rPr>
        <w:t>שימוש במרכז מבקרים</w:t>
      </w:r>
      <w:r w:rsidR="001E6713" w:rsidRPr="008312EA">
        <w:rPr>
          <w:rFonts w:ascii="Arial" w:hAnsi="Arial" w:cs="Arial"/>
          <w:sz w:val="26"/>
          <w:szCs w:val="26"/>
          <w:rtl/>
        </w:rPr>
        <w:t xml:space="preserve"> ל</w:t>
      </w:r>
      <w:r w:rsidR="002A633E" w:rsidRPr="008312EA">
        <w:rPr>
          <w:rFonts w:ascii="Arial" w:hAnsi="Arial" w:cs="Arial"/>
          <w:sz w:val="26"/>
          <w:szCs w:val="26"/>
          <w:rtl/>
        </w:rPr>
        <w:t xml:space="preserve"> –</w:t>
      </w:r>
      <w:r w:rsidR="00DC3023" w:rsidRPr="008312EA">
        <w:rPr>
          <w:rFonts w:ascii="Arial" w:hAnsi="Arial" w:cs="Arial" w:hint="cs"/>
          <w:sz w:val="26"/>
          <w:szCs w:val="26"/>
          <w:rtl/>
        </w:rPr>
        <w:t>20</w:t>
      </w:r>
      <w:r w:rsidR="00B47130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8312EA">
        <w:rPr>
          <w:rFonts w:ascii="Arial" w:hAnsi="Arial" w:cs="Arial"/>
          <w:sz w:val="26"/>
          <w:szCs w:val="26"/>
          <w:rtl/>
        </w:rPr>
        <w:t>משתתפים</w:t>
      </w:r>
      <w:r w:rsidR="00482E76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1E6713" w:rsidRPr="008312EA">
        <w:rPr>
          <w:rFonts w:ascii="Arial" w:hAnsi="Arial" w:cs="Arial"/>
          <w:sz w:val="26"/>
          <w:szCs w:val="26"/>
          <w:rtl/>
        </w:rPr>
        <w:t xml:space="preserve">בתאריך -  </w:t>
      </w:r>
      <w:r w:rsidR="00EB4E37">
        <w:rPr>
          <w:rFonts w:ascii="Arial" w:hAnsi="Arial" w:cs="Arial" w:hint="cs"/>
          <w:sz w:val="26"/>
          <w:szCs w:val="26"/>
          <w:rtl/>
        </w:rPr>
        <w:t>23.6.25</w:t>
      </w:r>
      <w:r w:rsidR="005770C9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DC3023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5B6014" w:rsidRPr="008312EA">
        <w:rPr>
          <w:rFonts w:ascii="Arial" w:hAnsi="Arial" w:cs="Arial"/>
          <w:sz w:val="26"/>
          <w:szCs w:val="26"/>
          <w:rtl/>
        </w:rPr>
        <w:t xml:space="preserve">- </w:t>
      </w:r>
      <w:r w:rsidR="001E6713" w:rsidRPr="008312EA">
        <w:rPr>
          <w:rFonts w:ascii="Arial" w:hAnsi="Arial" w:cs="Arial"/>
          <w:sz w:val="26"/>
          <w:szCs w:val="26"/>
          <w:rtl/>
        </w:rPr>
        <w:t>החל מהשע</w:t>
      </w:r>
      <w:r w:rsidR="002A633E" w:rsidRPr="008312EA">
        <w:rPr>
          <w:rFonts w:ascii="Arial" w:hAnsi="Arial" w:cs="Arial"/>
          <w:sz w:val="26"/>
          <w:szCs w:val="26"/>
          <w:rtl/>
        </w:rPr>
        <w:t xml:space="preserve">ה </w:t>
      </w:r>
      <w:r w:rsidR="005770C9" w:rsidRPr="008312EA">
        <w:rPr>
          <w:rFonts w:ascii="Arial" w:hAnsi="Arial" w:cs="Arial" w:hint="cs"/>
          <w:sz w:val="26"/>
          <w:szCs w:val="26"/>
          <w:rtl/>
        </w:rPr>
        <w:t xml:space="preserve">          </w:t>
      </w:r>
      <w:r w:rsidR="00DC3023" w:rsidRPr="008312EA">
        <w:rPr>
          <w:rFonts w:ascii="Arial" w:hAnsi="Arial" w:cs="Arial" w:hint="cs"/>
          <w:sz w:val="26"/>
          <w:szCs w:val="26"/>
          <w:rtl/>
        </w:rPr>
        <w:t>9:</w:t>
      </w:r>
      <w:r w:rsidR="00E1571F" w:rsidRPr="008312EA">
        <w:rPr>
          <w:rFonts w:ascii="Arial" w:hAnsi="Arial" w:cs="Arial" w:hint="cs"/>
          <w:sz w:val="26"/>
          <w:szCs w:val="26"/>
          <w:rtl/>
        </w:rPr>
        <w:t>0</w:t>
      </w:r>
      <w:r w:rsidR="00DC3023" w:rsidRPr="008312EA">
        <w:rPr>
          <w:rFonts w:ascii="Arial" w:hAnsi="Arial" w:cs="Arial" w:hint="cs"/>
          <w:sz w:val="26"/>
          <w:szCs w:val="26"/>
          <w:rtl/>
        </w:rPr>
        <w:t xml:space="preserve">0 </w:t>
      </w:r>
      <w:r w:rsidR="002A633E" w:rsidRPr="008312EA">
        <w:rPr>
          <w:rFonts w:ascii="Arial" w:hAnsi="Arial" w:cs="Arial"/>
          <w:sz w:val="26"/>
          <w:szCs w:val="26"/>
          <w:rtl/>
        </w:rPr>
        <w:t xml:space="preserve"> – </w:t>
      </w:r>
      <w:r w:rsidR="00E1571F" w:rsidRPr="008312EA">
        <w:rPr>
          <w:rFonts w:ascii="Arial" w:hAnsi="Arial" w:cs="Arial" w:hint="cs"/>
          <w:sz w:val="26"/>
          <w:szCs w:val="26"/>
          <w:rtl/>
        </w:rPr>
        <w:t xml:space="preserve">14:00 </w:t>
      </w:r>
      <w:r w:rsidR="00E1571F" w:rsidRPr="008312EA">
        <w:rPr>
          <w:rFonts w:ascii="Arial" w:hAnsi="Arial" w:cs="Arial"/>
          <w:sz w:val="26"/>
          <w:szCs w:val="26"/>
          <w:rtl/>
        </w:rPr>
        <w:t>–</w:t>
      </w:r>
      <w:r w:rsidR="00E1571F" w:rsidRPr="008312EA">
        <w:rPr>
          <w:rFonts w:ascii="Arial" w:hAnsi="Arial" w:cs="Arial" w:hint="cs"/>
          <w:sz w:val="26"/>
          <w:szCs w:val="26"/>
          <w:rtl/>
        </w:rPr>
        <w:t xml:space="preserve"> עלות 2,400 ₪ לא כולל מע"מ</w:t>
      </w:r>
      <w:r w:rsidR="00DC3023" w:rsidRPr="008312EA">
        <w:rPr>
          <w:rFonts w:ascii="Arial" w:hAnsi="Arial" w:cs="Arial" w:hint="cs"/>
          <w:sz w:val="26"/>
          <w:szCs w:val="26"/>
          <w:rtl/>
        </w:rPr>
        <w:t>.</w:t>
      </w:r>
      <w:r w:rsidR="001E6713" w:rsidRPr="008312EA">
        <w:rPr>
          <w:rFonts w:ascii="Arial" w:hAnsi="Arial" w:cs="Arial"/>
          <w:sz w:val="26"/>
          <w:szCs w:val="26"/>
          <w:rtl/>
        </w:rPr>
        <w:t xml:space="preserve">                     </w:t>
      </w:r>
    </w:p>
    <w:p w14:paraId="5CBFB5B1" w14:textId="764BA238" w:rsidR="00F359DD" w:rsidRPr="00D15392" w:rsidRDefault="001E6713" w:rsidP="00D15392">
      <w:pPr>
        <w:pStyle w:val="aa"/>
        <w:numPr>
          <w:ilvl w:val="0"/>
          <w:numId w:val="6"/>
        </w:numPr>
        <w:bidi/>
        <w:rPr>
          <w:rFonts w:ascii="Arial" w:hAnsi="Arial" w:cs="Arial"/>
          <w:sz w:val="26"/>
          <w:szCs w:val="26"/>
          <w:rtl/>
        </w:rPr>
      </w:pPr>
      <w:r w:rsidRPr="00D15392">
        <w:rPr>
          <w:rFonts w:ascii="Arial" w:hAnsi="Arial" w:cs="Arial"/>
          <w:sz w:val="26"/>
          <w:szCs w:val="26"/>
          <w:rtl/>
        </w:rPr>
        <w:t>ארוחת בופה</w:t>
      </w:r>
      <w:r w:rsidR="00E10E20" w:rsidRPr="00D15392">
        <w:rPr>
          <w:rFonts w:ascii="Arial" w:hAnsi="Arial" w:cs="Arial"/>
          <w:sz w:val="26"/>
          <w:szCs w:val="26"/>
          <w:rtl/>
        </w:rPr>
        <w:t xml:space="preserve"> חלבי </w:t>
      </w:r>
      <w:r w:rsidRPr="00D15392">
        <w:rPr>
          <w:rFonts w:ascii="Arial" w:hAnsi="Arial" w:cs="Arial"/>
          <w:sz w:val="26"/>
          <w:szCs w:val="26"/>
          <w:rtl/>
        </w:rPr>
        <w:t xml:space="preserve">: </w:t>
      </w:r>
      <w:r w:rsidR="00E10E20" w:rsidRPr="00D15392">
        <w:rPr>
          <w:rFonts w:ascii="Arial" w:hAnsi="Arial" w:cs="Arial"/>
          <w:sz w:val="26"/>
          <w:szCs w:val="26"/>
          <w:rtl/>
        </w:rPr>
        <w:t>שקשוקה, פוקצ'ות, ,קישים, סלט, מטבלים, לחם מחמצת, עוגות לקינוח</w:t>
      </w:r>
      <w:r w:rsidR="002F4A98" w:rsidRPr="00D15392">
        <w:rPr>
          <w:rFonts w:ascii="Arial" w:hAnsi="Arial" w:cs="Arial"/>
          <w:sz w:val="26"/>
          <w:szCs w:val="26"/>
          <w:rtl/>
        </w:rPr>
        <w:t>.</w:t>
      </w:r>
      <w:r w:rsidR="00A836FC" w:rsidRPr="00D15392">
        <w:rPr>
          <w:rFonts w:ascii="Arial" w:hAnsi="Arial" w:cs="Arial"/>
          <w:sz w:val="26"/>
          <w:szCs w:val="26"/>
          <w:rtl/>
        </w:rPr>
        <w:t xml:space="preserve"> </w:t>
      </w:r>
      <w:r w:rsidR="00E1571F" w:rsidRPr="00D15392">
        <w:rPr>
          <w:rFonts w:ascii="Arial" w:hAnsi="Arial" w:cs="Arial" w:hint="cs"/>
          <w:sz w:val="26"/>
          <w:szCs w:val="26"/>
          <w:rtl/>
        </w:rPr>
        <w:t>שי</w:t>
      </w:r>
      <w:r w:rsidR="00E1571F" w:rsidRPr="00D15392">
        <w:rPr>
          <w:rFonts w:ascii="Arial" w:hAnsi="Arial" w:cs="Arial"/>
          <w:sz w:val="26"/>
          <w:szCs w:val="26"/>
          <w:rtl/>
        </w:rPr>
        <w:t>מוש בכלים חד פעמיים איכותיים</w:t>
      </w:r>
      <w:r w:rsidR="00E1571F" w:rsidRPr="00D15392">
        <w:rPr>
          <w:rFonts w:ascii="Arial" w:hAnsi="Arial" w:cs="Arial" w:hint="cs"/>
          <w:sz w:val="26"/>
          <w:szCs w:val="26"/>
          <w:rtl/>
        </w:rPr>
        <w:t xml:space="preserve"> כולל שתייה קלה </w:t>
      </w:r>
      <w:r w:rsidR="00E1571F" w:rsidRPr="00D15392">
        <w:rPr>
          <w:rFonts w:ascii="Arial" w:hAnsi="Arial" w:cs="Arial"/>
          <w:sz w:val="26"/>
          <w:szCs w:val="26"/>
          <w:rtl/>
        </w:rPr>
        <w:t>–</w:t>
      </w:r>
      <w:r w:rsidR="00E1571F" w:rsidRPr="00D15392">
        <w:rPr>
          <w:rFonts w:ascii="Arial" w:hAnsi="Arial" w:cs="Arial" w:hint="cs"/>
          <w:sz w:val="26"/>
          <w:szCs w:val="26"/>
          <w:rtl/>
        </w:rPr>
        <w:t xml:space="preserve"> 2,</w:t>
      </w:r>
      <w:r w:rsidR="003F2CC7">
        <w:rPr>
          <w:rFonts w:ascii="Arial" w:hAnsi="Arial" w:cs="Arial" w:hint="cs"/>
          <w:sz w:val="26"/>
          <w:szCs w:val="26"/>
          <w:rtl/>
        </w:rPr>
        <w:t>9</w:t>
      </w:r>
      <w:r w:rsidR="00E1571F" w:rsidRPr="00D15392">
        <w:rPr>
          <w:rFonts w:ascii="Arial" w:hAnsi="Arial" w:cs="Arial" w:hint="cs"/>
          <w:sz w:val="26"/>
          <w:szCs w:val="26"/>
          <w:rtl/>
        </w:rPr>
        <w:t>00 ₪ לא כולל מע"מ.</w:t>
      </w:r>
      <w:r w:rsidR="00A836FC" w:rsidRPr="00D15392">
        <w:rPr>
          <w:rFonts w:ascii="Arial" w:hAnsi="Arial" w:cs="Arial"/>
          <w:sz w:val="26"/>
          <w:szCs w:val="26"/>
          <w:rtl/>
        </w:rPr>
        <w:t xml:space="preserve">                                                                                                      </w:t>
      </w:r>
    </w:p>
    <w:p w14:paraId="4DAC0EC7" w14:textId="7B60AB2B" w:rsidR="00F359DD" w:rsidRPr="00BE4667" w:rsidRDefault="00392C11" w:rsidP="00BE4667">
      <w:pPr>
        <w:ind w:left="360"/>
        <w:rPr>
          <w:rFonts w:ascii="Arial" w:hAnsi="Arial" w:cs="Arial"/>
          <w:sz w:val="26"/>
          <w:szCs w:val="26"/>
          <w:rtl/>
        </w:rPr>
      </w:pPr>
      <w:bookmarkStart w:id="0" w:name="_Hlk165814496"/>
      <w:r w:rsidRPr="00392C11">
        <w:rPr>
          <w:rFonts w:ascii="Arial" w:hAnsi="Arial" w:cs="Arial" w:hint="cs"/>
          <w:sz w:val="26"/>
          <w:szCs w:val="26"/>
          <w:rtl/>
        </w:rPr>
        <w:t xml:space="preserve">     </w:t>
      </w:r>
      <w:r w:rsidR="00F359DD" w:rsidRPr="00BE4667">
        <w:rPr>
          <w:rFonts w:ascii="Arial" w:hAnsi="Arial" w:cs="Arial"/>
          <w:sz w:val="26"/>
          <w:szCs w:val="26"/>
          <w:u w:val="single"/>
          <w:rtl/>
        </w:rPr>
        <w:t>סה"כ</w:t>
      </w:r>
      <w:r w:rsidR="00550C6A" w:rsidRPr="00BE4667">
        <w:rPr>
          <w:rFonts w:ascii="Arial" w:hAnsi="Arial" w:cs="Arial"/>
          <w:sz w:val="26"/>
          <w:szCs w:val="26"/>
          <w:u w:val="single"/>
          <w:rtl/>
        </w:rPr>
        <w:t xml:space="preserve"> עלות</w:t>
      </w:r>
      <w:r w:rsidR="00F359DD" w:rsidRPr="00BE4667">
        <w:rPr>
          <w:rFonts w:ascii="Arial" w:hAnsi="Arial" w:cs="Arial"/>
          <w:sz w:val="26"/>
          <w:szCs w:val="26"/>
          <w:u w:val="single"/>
          <w:rtl/>
        </w:rPr>
        <w:t xml:space="preserve"> : </w:t>
      </w:r>
      <w:r w:rsidR="00DC3023" w:rsidRPr="00BE4667">
        <w:rPr>
          <w:rFonts w:ascii="Arial" w:hAnsi="Arial" w:cs="Arial" w:hint="cs"/>
          <w:sz w:val="26"/>
          <w:szCs w:val="26"/>
          <w:u w:val="single"/>
          <w:rtl/>
        </w:rPr>
        <w:t>5,</w:t>
      </w:r>
      <w:r w:rsidR="00622FFC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DC3023" w:rsidRPr="00BE4667">
        <w:rPr>
          <w:rFonts w:ascii="Arial" w:hAnsi="Arial" w:cs="Arial" w:hint="cs"/>
          <w:sz w:val="26"/>
          <w:szCs w:val="26"/>
          <w:u w:val="single"/>
          <w:rtl/>
        </w:rPr>
        <w:t>00</w:t>
      </w:r>
      <w:r w:rsidR="00F359DD" w:rsidRPr="00BE4667">
        <w:rPr>
          <w:rFonts w:ascii="Arial" w:hAnsi="Arial" w:cs="Arial"/>
          <w:sz w:val="26"/>
          <w:szCs w:val="26"/>
          <w:u w:val="single"/>
          <w:rtl/>
        </w:rPr>
        <w:t xml:space="preserve"> ₪ לא כולל מע"מ</w:t>
      </w:r>
      <w:r w:rsidR="002B1DD0">
        <w:rPr>
          <w:rFonts w:ascii="Arial" w:hAnsi="Arial" w:cs="Arial" w:hint="cs"/>
          <w:sz w:val="26"/>
          <w:szCs w:val="26"/>
          <w:rtl/>
        </w:rPr>
        <w:t xml:space="preserve"> (עבור 20 משתתפים).</w:t>
      </w:r>
    </w:p>
    <w:bookmarkEnd w:id="0"/>
    <w:p w14:paraId="5CB13EFE" w14:textId="77777777" w:rsidR="00E0400D" w:rsidRPr="00A8389B" w:rsidRDefault="00E0400D" w:rsidP="00E0400D">
      <w:pPr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>*</w:t>
      </w:r>
      <w:r w:rsidRPr="00A8389B">
        <w:rPr>
          <w:rFonts w:ascii="Arial" w:hAnsi="Arial" w:cs="Arial" w:hint="cs"/>
          <w:sz w:val="26"/>
          <w:szCs w:val="26"/>
          <w:rtl/>
        </w:rPr>
        <w:t xml:space="preserve"> </w:t>
      </w:r>
      <w:r>
        <w:rPr>
          <w:rFonts w:ascii="Arial" w:hAnsi="Arial" w:cs="Arial" w:hint="cs"/>
          <w:sz w:val="26"/>
          <w:szCs w:val="26"/>
          <w:rtl/>
        </w:rPr>
        <w:t xml:space="preserve">לבחירה (חלק) </w:t>
      </w:r>
      <w:r w:rsidRPr="00A8389B">
        <w:rPr>
          <w:rFonts w:ascii="Arial" w:hAnsi="Arial" w:cs="Arial" w:hint="cs"/>
          <w:sz w:val="26"/>
          <w:szCs w:val="26"/>
          <w:rtl/>
        </w:rPr>
        <w:t xml:space="preserve">מיינות היקב בהירים ואדומים לצד האוכל – </w:t>
      </w:r>
      <w:r>
        <w:rPr>
          <w:rFonts w:ascii="Arial" w:hAnsi="Arial" w:cs="Arial" w:hint="cs"/>
          <w:sz w:val="26"/>
          <w:szCs w:val="26"/>
          <w:rtl/>
        </w:rPr>
        <w:t>85</w:t>
      </w:r>
      <w:r w:rsidRPr="00A8389B">
        <w:rPr>
          <w:rFonts w:ascii="Arial" w:hAnsi="Arial" w:cs="Arial" w:hint="cs"/>
          <w:sz w:val="26"/>
          <w:szCs w:val="26"/>
          <w:rtl/>
        </w:rPr>
        <w:t xml:space="preserve"> ₪</w:t>
      </w:r>
      <w:r>
        <w:rPr>
          <w:rFonts w:ascii="Arial" w:hAnsi="Arial" w:cs="Arial" w:hint="cs"/>
          <w:sz w:val="26"/>
          <w:szCs w:val="26"/>
          <w:rtl/>
        </w:rPr>
        <w:t xml:space="preserve"> לא</w:t>
      </w:r>
      <w:r w:rsidRPr="00A8389B">
        <w:rPr>
          <w:rFonts w:ascii="Arial" w:hAnsi="Arial" w:cs="Arial" w:hint="cs"/>
          <w:sz w:val="26"/>
          <w:szCs w:val="26"/>
          <w:rtl/>
        </w:rPr>
        <w:t xml:space="preserve"> כולל מע"מ</w:t>
      </w:r>
      <w:r>
        <w:rPr>
          <w:rFonts w:ascii="Arial" w:hAnsi="Arial" w:cs="Arial" w:hint="cs"/>
          <w:sz w:val="26"/>
          <w:szCs w:val="26"/>
          <w:rtl/>
        </w:rPr>
        <w:t>.</w:t>
      </w:r>
    </w:p>
    <w:p w14:paraId="16CA8A44" w14:textId="77777777" w:rsidR="00E0400D" w:rsidRPr="009C3A9C" w:rsidRDefault="00E0400D" w:rsidP="00E0400D">
      <w:pPr>
        <w:rPr>
          <w:rFonts w:ascii="Arial" w:hAnsi="Arial" w:cs="Arial"/>
          <w:sz w:val="26"/>
          <w:szCs w:val="26"/>
        </w:rPr>
      </w:pPr>
      <w:r w:rsidRPr="009C3A9C">
        <w:rPr>
          <w:rFonts w:ascii="Arial" w:hAnsi="Arial" w:cs="Arial" w:hint="cs"/>
          <w:sz w:val="26"/>
          <w:szCs w:val="26"/>
          <w:rtl/>
        </w:rPr>
        <w:t xml:space="preserve">* עלות עבור כל משתתף מעל 20 </w:t>
      </w:r>
      <w:r>
        <w:rPr>
          <w:rFonts w:ascii="Arial" w:hAnsi="Arial" w:cs="Arial" w:hint="cs"/>
          <w:sz w:val="26"/>
          <w:szCs w:val="26"/>
          <w:rtl/>
        </w:rPr>
        <w:t xml:space="preserve">משתתפים עד 30 </w:t>
      </w:r>
      <w:r w:rsidRPr="009C3A9C">
        <w:rPr>
          <w:rFonts w:ascii="Arial" w:hAnsi="Arial" w:cs="Arial"/>
          <w:sz w:val="26"/>
          <w:szCs w:val="26"/>
          <w:rtl/>
        </w:rPr>
        <w:t>–</w:t>
      </w:r>
      <w:r w:rsidRPr="009C3A9C">
        <w:rPr>
          <w:rFonts w:ascii="Arial" w:hAnsi="Arial" w:cs="Arial" w:hint="cs"/>
          <w:sz w:val="26"/>
          <w:szCs w:val="26"/>
          <w:rtl/>
        </w:rPr>
        <w:t xml:space="preserve"> 120 ₪ לא כולל מע"מ.</w:t>
      </w:r>
    </w:p>
    <w:p w14:paraId="786A0992" w14:textId="237E3ACE" w:rsidR="008D33D7" w:rsidRPr="0043180E" w:rsidRDefault="00741704" w:rsidP="00D62734">
      <w:pPr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* 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נשמח לארח לסיור בכרם, הסברים על גידול הענבים והכנת היין, הסיפור שלנו טעימות 3 זני </w:t>
      </w:r>
      <w:r w:rsidR="00E1571F">
        <w:rPr>
          <w:rFonts w:ascii="Arial" w:hAnsi="Arial" w:cs="Arial" w:hint="cs"/>
          <w:sz w:val="26"/>
          <w:szCs w:val="26"/>
          <w:rtl/>
        </w:rPr>
        <w:t>מ</w:t>
      </w:r>
      <w:r w:rsidR="008D33D7" w:rsidRPr="0043180E">
        <w:rPr>
          <w:rFonts w:ascii="Arial" w:hAnsi="Arial" w:cs="Arial"/>
          <w:sz w:val="26"/>
          <w:szCs w:val="26"/>
          <w:rtl/>
        </w:rPr>
        <w:t>יינות</w:t>
      </w:r>
      <w:r w:rsidR="00E1571F">
        <w:rPr>
          <w:rFonts w:ascii="Arial" w:hAnsi="Arial" w:cs="Arial" w:hint="cs"/>
          <w:sz w:val="26"/>
          <w:szCs w:val="26"/>
          <w:rtl/>
        </w:rPr>
        <w:t xml:space="preserve"> היקב</w:t>
      </w:r>
      <w:r w:rsidR="008D33D7" w:rsidRPr="0043180E">
        <w:rPr>
          <w:rFonts w:ascii="Arial" w:hAnsi="Arial" w:cs="Arial"/>
          <w:sz w:val="26"/>
          <w:szCs w:val="26"/>
          <w:rtl/>
        </w:rPr>
        <w:t xml:space="preserve"> </w:t>
      </w:r>
      <w:r w:rsidR="00D62734" w:rsidRPr="0043180E">
        <w:rPr>
          <w:rFonts w:ascii="Arial" w:hAnsi="Arial" w:cs="Arial"/>
          <w:sz w:val="26"/>
          <w:szCs w:val="26"/>
          <w:rtl/>
        </w:rPr>
        <w:t xml:space="preserve">(כשעה). </w:t>
      </w:r>
      <w:r w:rsidR="00D62734" w:rsidRPr="0043180E">
        <w:rPr>
          <w:rFonts w:ascii="Arial" w:hAnsi="Arial" w:cs="Arial"/>
          <w:sz w:val="26"/>
          <w:szCs w:val="26"/>
          <w:u w:val="single"/>
          <w:rtl/>
        </w:rPr>
        <w:t>ע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>לות 1,</w:t>
      </w:r>
      <w:r w:rsidR="00221478">
        <w:rPr>
          <w:rFonts w:ascii="Arial" w:hAnsi="Arial" w:cs="Arial" w:hint="cs"/>
          <w:sz w:val="26"/>
          <w:szCs w:val="26"/>
          <w:u w:val="single"/>
          <w:rtl/>
        </w:rPr>
        <w:t>3</w:t>
      </w:r>
      <w:r w:rsidR="006D7018" w:rsidRPr="0043180E">
        <w:rPr>
          <w:rFonts w:ascii="Arial" w:hAnsi="Arial" w:cs="Arial"/>
          <w:sz w:val="26"/>
          <w:szCs w:val="26"/>
          <w:u w:val="single"/>
          <w:rtl/>
        </w:rPr>
        <w:t>0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 xml:space="preserve">0 ₪ </w:t>
      </w:r>
      <w:r w:rsidR="001E05C7" w:rsidRPr="0043180E">
        <w:rPr>
          <w:rFonts w:ascii="Arial" w:hAnsi="Arial" w:cs="Arial"/>
          <w:sz w:val="26"/>
          <w:szCs w:val="26"/>
          <w:u w:val="single"/>
          <w:rtl/>
        </w:rPr>
        <w:t>לא כולל מע"מ</w:t>
      </w:r>
      <w:r w:rsidR="008D33D7" w:rsidRPr="0043180E">
        <w:rPr>
          <w:rFonts w:ascii="Arial" w:hAnsi="Arial" w:cs="Arial"/>
          <w:sz w:val="26"/>
          <w:szCs w:val="26"/>
          <w:u w:val="single"/>
          <w:rtl/>
        </w:rPr>
        <w:t>.</w:t>
      </w:r>
      <w:r w:rsidR="00221478">
        <w:rPr>
          <w:rFonts w:ascii="Arial" w:hAnsi="Arial" w:cs="Arial" w:hint="cs"/>
          <w:sz w:val="26"/>
          <w:szCs w:val="26"/>
          <w:rtl/>
        </w:rPr>
        <w:t>(לקבוצה של 20 משתתפים</w:t>
      </w:r>
      <w:r w:rsidR="009A2604">
        <w:rPr>
          <w:rFonts w:ascii="Arial" w:hAnsi="Arial" w:cs="Arial" w:hint="cs"/>
          <w:sz w:val="26"/>
          <w:szCs w:val="26"/>
          <w:rtl/>
        </w:rPr>
        <w:t>)</w:t>
      </w:r>
      <w:r w:rsidR="00221478">
        <w:rPr>
          <w:rFonts w:ascii="Arial" w:hAnsi="Arial" w:cs="Arial" w:hint="cs"/>
          <w:sz w:val="26"/>
          <w:szCs w:val="26"/>
          <w:rtl/>
        </w:rPr>
        <w:t>.</w:t>
      </w:r>
    </w:p>
    <w:p w14:paraId="4EA361DD" w14:textId="4F775A6D" w:rsidR="00C65DED" w:rsidRPr="0043180E" w:rsidRDefault="00C65DED" w:rsidP="008312EA">
      <w:pPr>
        <w:pStyle w:val="aa"/>
        <w:bidi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תנאי תשלום </w:t>
      </w:r>
      <w:r w:rsidR="004A233C">
        <w:rPr>
          <w:rFonts w:ascii="Arial" w:hAnsi="Arial" w:cs="Arial" w:hint="cs"/>
          <w:sz w:val="26"/>
          <w:szCs w:val="26"/>
          <w:rtl/>
        </w:rPr>
        <w:t>שוטף 30</w:t>
      </w:r>
      <w:r w:rsidR="008E5339">
        <w:rPr>
          <w:rFonts w:ascii="Arial" w:hAnsi="Arial" w:cs="Arial" w:hint="cs"/>
          <w:sz w:val="26"/>
          <w:szCs w:val="26"/>
          <w:rtl/>
        </w:rPr>
        <w:t>.</w:t>
      </w:r>
      <w:r w:rsidRPr="0043180E">
        <w:rPr>
          <w:rFonts w:ascii="Arial" w:hAnsi="Arial" w:cs="Arial"/>
          <w:sz w:val="26"/>
          <w:szCs w:val="26"/>
          <w:rtl/>
        </w:rPr>
        <w:t xml:space="preserve">        </w:t>
      </w:r>
    </w:p>
    <w:p w14:paraId="6CEE3D37" w14:textId="4E189CB9" w:rsidR="00C65DED" w:rsidRPr="0043180E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דחייה עד 14 יום ללא עלות </w:t>
      </w:r>
      <w:r w:rsidR="00221478">
        <w:rPr>
          <w:rFonts w:ascii="Arial" w:hAnsi="Arial" w:cs="Arial" w:hint="cs"/>
          <w:sz w:val="26"/>
          <w:szCs w:val="26"/>
          <w:rtl/>
        </w:rPr>
        <w:t xml:space="preserve">מ- 14 </w:t>
      </w:r>
      <w:r w:rsidRPr="0043180E">
        <w:rPr>
          <w:rFonts w:ascii="Arial" w:hAnsi="Arial" w:cs="Arial"/>
          <w:sz w:val="26"/>
          <w:szCs w:val="26"/>
          <w:rtl/>
        </w:rPr>
        <w:t>עד</w:t>
      </w:r>
      <w:r w:rsidR="000B1618">
        <w:rPr>
          <w:rFonts w:ascii="Arial" w:hAnsi="Arial" w:cs="Arial" w:hint="cs"/>
          <w:sz w:val="26"/>
          <w:szCs w:val="26"/>
          <w:rtl/>
        </w:rPr>
        <w:t xml:space="preserve"> </w:t>
      </w:r>
      <w:r w:rsidRPr="0043180E">
        <w:rPr>
          <w:rFonts w:ascii="Arial" w:hAnsi="Arial" w:cs="Arial"/>
          <w:sz w:val="26"/>
          <w:szCs w:val="26"/>
          <w:rtl/>
        </w:rPr>
        <w:t>7 ימים – 15% מההצעה.</w:t>
      </w:r>
    </w:p>
    <w:p w14:paraId="1821846A" w14:textId="77777777" w:rsidR="00E0400D" w:rsidRDefault="00C65DED" w:rsidP="00C65DED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43180E">
        <w:rPr>
          <w:rFonts w:ascii="Arial" w:hAnsi="Arial" w:cs="Arial"/>
          <w:sz w:val="26"/>
          <w:szCs w:val="26"/>
          <w:rtl/>
        </w:rPr>
        <w:t xml:space="preserve">מקדמה ודמי ביטול עד 7 ימים 20% מההצעה </w:t>
      </w:r>
      <w:r w:rsidR="00325B04">
        <w:rPr>
          <w:rFonts w:ascii="Arial" w:hAnsi="Arial" w:cs="Arial" w:hint="cs"/>
          <w:sz w:val="26"/>
          <w:szCs w:val="26"/>
          <w:rtl/>
        </w:rPr>
        <w:t xml:space="preserve">7 ימים </w:t>
      </w:r>
      <w:r w:rsidRPr="0043180E">
        <w:rPr>
          <w:rFonts w:ascii="Arial" w:hAnsi="Arial" w:cs="Arial"/>
          <w:sz w:val="26"/>
          <w:szCs w:val="26"/>
          <w:rtl/>
        </w:rPr>
        <w:t>עד יומיים 40%</w:t>
      </w:r>
      <w:r w:rsidR="00221478">
        <w:rPr>
          <w:rFonts w:ascii="Arial" w:hAnsi="Arial" w:cs="Arial" w:hint="cs"/>
          <w:sz w:val="26"/>
          <w:szCs w:val="26"/>
          <w:rtl/>
        </w:rPr>
        <w:t xml:space="preserve"> ואילך מלא</w:t>
      </w:r>
      <w:r w:rsidRPr="0043180E">
        <w:rPr>
          <w:rFonts w:ascii="Arial" w:hAnsi="Arial" w:cs="Arial"/>
          <w:sz w:val="26"/>
          <w:szCs w:val="26"/>
          <w:rtl/>
        </w:rPr>
        <w:t xml:space="preserve">.     </w:t>
      </w:r>
    </w:p>
    <w:p w14:paraId="51AB7C34" w14:textId="77E7B050" w:rsidR="008312EA" w:rsidRPr="008312EA" w:rsidRDefault="00E0400D" w:rsidP="00AD06BF">
      <w:pPr>
        <w:pStyle w:val="aa"/>
        <w:numPr>
          <w:ilvl w:val="0"/>
          <w:numId w:val="4"/>
        </w:numPr>
        <w:bidi/>
        <w:rPr>
          <w:rFonts w:ascii="Arial" w:hAnsi="Arial" w:cs="Arial"/>
          <w:sz w:val="26"/>
          <w:szCs w:val="26"/>
        </w:rPr>
      </w:pPr>
      <w:r w:rsidRPr="008312EA">
        <w:rPr>
          <w:rFonts w:ascii="Arial" w:hAnsi="Arial" w:cs="Arial" w:hint="cs"/>
          <w:sz w:val="26"/>
          <w:szCs w:val="26"/>
          <w:rtl/>
        </w:rPr>
        <w:t>לא יחולו דמי ביטול עקב ביטול תחת כוח עליון מעלות השכרת המקום. יהיה תשלום עבור סעיף הבופה החלבי במידה ולא יבוטל עד 48 שעות מראש.</w:t>
      </w:r>
      <w:r w:rsidR="008312EA" w:rsidRPr="008312EA">
        <w:rPr>
          <w:rFonts w:ascii="Arial" w:hAnsi="Arial" w:cs="Arial" w:hint="cs"/>
          <w:sz w:val="26"/>
          <w:szCs w:val="26"/>
          <w:rtl/>
        </w:rPr>
        <w:t xml:space="preserve"> </w:t>
      </w:r>
      <w:r w:rsidR="008312EA" w:rsidRPr="008312EA">
        <w:rPr>
          <w:rFonts w:ascii="Arial" w:hAnsi="Arial" w:cs="Arial"/>
          <w:sz w:val="26"/>
          <w:szCs w:val="26"/>
          <w:rtl/>
        </w:rPr>
        <w:t>במקרה של ביטול תחת כ</w:t>
      </w:r>
      <w:r w:rsidR="008312EA" w:rsidRPr="008312EA">
        <w:rPr>
          <w:rFonts w:ascii="Arial" w:hAnsi="Arial" w:cs="Arial" w:hint="cs"/>
          <w:sz w:val="26"/>
          <w:szCs w:val="26"/>
          <w:rtl/>
        </w:rPr>
        <w:t>ו</w:t>
      </w:r>
      <w:r w:rsidR="008312EA" w:rsidRPr="008312EA">
        <w:rPr>
          <w:rFonts w:ascii="Arial" w:hAnsi="Arial" w:cs="Arial"/>
          <w:sz w:val="26"/>
          <w:szCs w:val="26"/>
          <w:rtl/>
        </w:rPr>
        <w:t>ח עליון ב48 שעות אפלייד ישלמו על הקייטרינג ויהיו זכאיים לקבל אותו</w:t>
      </w:r>
      <w:r w:rsidR="008312EA" w:rsidRPr="008312EA">
        <w:rPr>
          <w:rFonts w:ascii="Arial" w:hAnsi="Arial" w:cs="Arial" w:hint="cs"/>
          <w:sz w:val="26"/>
          <w:szCs w:val="26"/>
          <w:rtl/>
        </w:rPr>
        <w:t>.</w:t>
      </w:r>
    </w:p>
    <w:p w14:paraId="2FFC7F9D" w14:textId="0C7AAA9F" w:rsidR="001E6713" w:rsidRPr="0043180E" w:rsidRDefault="00C65DED" w:rsidP="00E0400D">
      <w:pPr>
        <w:ind w:left="360"/>
        <w:rPr>
          <w:rFonts w:ascii="Arial" w:hAnsi="Arial" w:cs="Arial"/>
          <w:sz w:val="26"/>
          <w:szCs w:val="26"/>
          <w:rtl/>
        </w:rPr>
      </w:pPr>
      <w:r w:rsidRPr="00E0400D">
        <w:rPr>
          <w:rFonts w:ascii="Arial" w:hAnsi="Arial" w:cs="Arial"/>
          <w:sz w:val="26"/>
          <w:szCs w:val="26"/>
          <w:rtl/>
        </w:rPr>
        <w:t xml:space="preserve">     </w:t>
      </w:r>
      <w:r w:rsidR="001E6713" w:rsidRPr="0043180E">
        <w:rPr>
          <w:rFonts w:ascii="Arial" w:hAnsi="Arial" w:cs="Arial"/>
          <w:sz w:val="26"/>
          <w:szCs w:val="26"/>
          <w:rtl/>
        </w:rPr>
        <w:t xml:space="preserve">                                                         בברכה,</w:t>
      </w:r>
    </w:p>
    <w:p w14:paraId="7EC89925" w14:textId="5307B2E3" w:rsidR="00F93B5C" w:rsidRPr="0043180E" w:rsidRDefault="00F93B5C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 w:rsidRPr="0043180E">
        <w:rPr>
          <w:rFonts w:ascii="Arial" w:eastAsia="Calibri" w:hAnsi="Arial" w:cs="Arial"/>
          <w:noProof/>
          <w:sz w:val="26"/>
          <w:szCs w:val="26"/>
          <w:rtl/>
        </w:rPr>
        <w:t xml:space="preserve">                                                               </w:t>
      </w:r>
      <w:r w:rsidRPr="0043180E">
        <w:rPr>
          <w:rFonts w:ascii="Arial" w:eastAsia="Calibri" w:hAnsi="Arial" w:cs="Arial"/>
          <w:noProof/>
          <w:sz w:val="26"/>
          <w:szCs w:val="26"/>
        </w:rPr>
        <w:drawing>
          <wp:inline distT="0" distB="0" distL="0" distR="0" wp14:anchorId="00993051" wp14:editId="1135D09E">
            <wp:extent cx="1724025" cy="466725"/>
            <wp:effectExtent l="0" t="0" r="9525" b="9525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2ED5A" w14:textId="778C514C" w:rsidR="002174D8" w:rsidRPr="0043180E" w:rsidRDefault="001E6713" w:rsidP="008F7DD7">
      <w:pPr>
        <w:ind w:left="360"/>
        <w:jc w:val="center"/>
        <w:rPr>
          <w:rFonts w:asciiTheme="minorBidi" w:hAnsiTheme="minorBidi"/>
          <w:sz w:val="28"/>
          <w:szCs w:val="28"/>
        </w:rPr>
      </w:pPr>
      <w:r w:rsidRPr="0043180E">
        <w:rPr>
          <w:rFonts w:asciiTheme="minorBidi" w:hAnsiTheme="minorBidi"/>
          <w:sz w:val="26"/>
          <w:szCs w:val="26"/>
          <w:rtl/>
        </w:rPr>
        <w:t xml:space="preserve">                                                             עצמון ושרית – יקב חיטים</w:t>
      </w:r>
    </w:p>
    <w:sectPr w:rsidR="002174D8" w:rsidRPr="0043180E" w:rsidSect="00422022">
      <w:headerReference w:type="default" r:id="rId8"/>
      <w:footerReference w:type="default" r:id="rId9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02DA4" w14:textId="77777777" w:rsidR="00262B03" w:rsidRDefault="00262B03" w:rsidP="0022799C">
      <w:pPr>
        <w:spacing w:after="0" w:line="240" w:lineRule="auto"/>
      </w:pPr>
      <w:r>
        <w:separator/>
      </w:r>
    </w:p>
  </w:endnote>
  <w:endnote w:type="continuationSeparator" w:id="0">
    <w:p w14:paraId="56A2DA13" w14:textId="77777777" w:rsidR="00262B03" w:rsidRDefault="00262B03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A49DE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02D11CC7" wp14:editId="2B49A46F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2083D8" w14:textId="77777777" w:rsidR="00262B03" w:rsidRDefault="00262B03" w:rsidP="0022799C">
      <w:pPr>
        <w:spacing w:after="0" w:line="240" w:lineRule="auto"/>
      </w:pPr>
      <w:r>
        <w:separator/>
      </w:r>
    </w:p>
  </w:footnote>
  <w:footnote w:type="continuationSeparator" w:id="0">
    <w:p w14:paraId="6C97BE66" w14:textId="77777777" w:rsidR="00262B03" w:rsidRDefault="00262B03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507609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4E725616" wp14:editId="135D7152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5509"/>
    <w:multiLevelType w:val="hybridMultilevel"/>
    <w:tmpl w:val="81647D90"/>
    <w:lvl w:ilvl="0" w:tplc="B22E0A40">
      <w:start w:val="2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D06EC"/>
    <w:multiLevelType w:val="hybridMultilevel"/>
    <w:tmpl w:val="3AB23F94"/>
    <w:lvl w:ilvl="0" w:tplc="5DC00990">
      <w:start w:val="2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837D1"/>
    <w:multiLevelType w:val="hybridMultilevel"/>
    <w:tmpl w:val="F696A418"/>
    <w:lvl w:ilvl="0" w:tplc="4C18B6C4">
      <w:start w:val="2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33CF3"/>
    <w:multiLevelType w:val="hybridMultilevel"/>
    <w:tmpl w:val="3D020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F8612C"/>
    <w:multiLevelType w:val="hybridMultilevel"/>
    <w:tmpl w:val="EB187F1A"/>
    <w:lvl w:ilvl="0" w:tplc="CBFE8C38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8320052">
    <w:abstractNumId w:val="4"/>
  </w:num>
  <w:num w:numId="2" w16cid:durableId="1918856233">
    <w:abstractNumId w:val="2"/>
  </w:num>
  <w:num w:numId="3" w16cid:durableId="943341269">
    <w:abstractNumId w:val="0"/>
  </w:num>
  <w:num w:numId="4" w16cid:durableId="1058169985">
    <w:abstractNumId w:val="1"/>
  </w:num>
  <w:num w:numId="5" w16cid:durableId="790628562">
    <w:abstractNumId w:val="3"/>
  </w:num>
  <w:num w:numId="6" w16cid:durableId="1047989564">
    <w:abstractNumId w:val="5"/>
  </w:num>
  <w:num w:numId="7" w16cid:durableId="184196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4A4C"/>
    <w:rsid w:val="00005BFF"/>
    <w:rsid w:val="00012A90"/>
    <w:rsid w:val="000162D8"/>
    <w:rsid w:val="000218D1"/>
    <w:rsid w:val="00026717"/>
    <w:rsid w:val="00054EE8"/>
    <w:rsid w:val="00063FCA"/>
    <w:rsid w:val="00066C27"/>
    <w:rsid w:val="00070241"/>
    <w:rsid w:val="000730D5"/>
    <w:rsid w:val="00074637"/>
    <w:rsid w:val="00083B37"/>
    <w:rsid w:val="00084FE5"/>
    <w:rsid w:val="0008762B"/>
    <w:rsid w:val="000A119C"/>
    <w:rsid w:val="000A137F"/>
    <w:rsid w:val="000B1618"/>
    <w:rsid w:val="000B5DF0"/>
    <w:rsid w:val="000D5EAD"/>
    <w:rsid w:val="000F2B41"/>
    <w:rsid w:val="00105FC6"/>
    <w:rsid w:val="00111120"/>
    <w:rsid w:val="00111B76"/>
    <w:rsid w:val="00137AD8"/>
    <w:rsid w:val="00140523"/>
    <w:rsid w:val="00145214"/>
    <w:rsid w:val="001517A8"/>
    <w:rsid w:val="00156255"/>
    <w:rsid w:val="00162D58"/>
    <w:rsid w:val="00162E62"/>
    <w:rsid w:val="0016748D"/>
    <w:rsid w:val="001714F2"/>
    <w:rsid w:val="0017225E"/>
    <w:rsid w:val="00172DE4"/>
    <w:rsid w:val="00174ACC"/>
    <w:rsid w:val="00175E16"/>
    <w:rsid w:val="00182C92"/>
    <w:rsid w:val="00183A3C"/>
    <w:rsid w:val="001847CA"/>
    <w:rsid w:val="00184B26"/>
    <w:rsid w:val="001A2F5A"/>
    <w:rsid w:val="001A5AA4"/>
    <w:rsid w:val="001B0770"/>
    <w:rsid w:val="001B4679"/>
    <w:rsid w:val="001C24A6"/>
    <w:rsid w:val="001C5E50"/>
    <w:rsid w:val="001D1045"/>
    <w:rsid w:val="001D1E2E"/>
    <w:rsid w:val="001D269F"/>
    <w:rsid w:val="001D413E"/>
    <w:rsid w:val="001E0046"/>
    <w:rsid w:val="001E05C7"/>
    <w:rsid w:val="001E54DF"/>
    <w:rsid w:val="001E6713"/>
    <w:rsid w:val="001F1C2F"/>
    <w:rsid w:val="002174D8"/>
    <w:rsid w:val="00217E08"/>
    <w:rsid w:val="00221478"/>
    <w:rsid w:val="0022799C"/>
    <w:rsid w:val="00232AAA"/>
    <w:rsid w:val="00240BA5"/>
    <w:rsid w:val="00245F06"/>
    <w:rsid w:val="00251A14"/>
    <w:rsid w:val="00262B03"/>
    <w:rsid w:val="002717E0"/>
    <w:rsid w:val="002821CD"/>
    <w:rsid w:val="00283196"/>
    <w:rsid w:val="0028573E"/>
    <w:rsid w:val="002963C9"/>
    <w:rsid w:val="002A0F1D"/>
    <w:rsid w:val="002A576C"/>
    <w:rsid w:val="002A633E"/>
    <w:rsid w:val="002B04F7"/>
    <w:rsid w:val="002B1DD0"/>
    <w:rsid w:val="002C7D1E"/>
    <w:rsid w:val="002D1675"/>
    <w:rsid w:val="002E39B8"/>
    <w:rsid w:val="002F4A98"/>
    <w:rsid w:val="00306CD1"/>
    <w:rsid w:val="003158C3"/>
    <w:rsid w:val="003173F4"/>
    <w:rsid w:val="00325B04"/>
    <w:rsid w:val="003307CB"/>
    <w:rsid w:val="00330BBA"/>
    <w:rsid w:val="00337AF1"/>
    <w:rsid w:val="00361926"/>
    <w:rsid w:val="0037119B"/>
    <w:rsid w:val="0038431A"/>
    <w:rsid w:val="00390CA4"/>
    <w:rsid w:val="00391C53"/>
    <w:rsid w:val="00392617"/>
    <w:rsid w:val="00392B9A"/>
    <w:rsid w:val="00392C11"/>
    <w:rsid w:val="00393EEE"/>
    <w:rsid w:val="00397A59"/>
    <w:rsid w:val="003A5B9A"/>
    <w:rsid w:val="003A7DAF"/>
    <w:rsid w:val="003B128E"/>
    <w:rsid w:val="003B1F0C"/>
    <w:rsid w:val="003B56BD"/>
    <w:rsid w:val="003C4DDF"/>
    <w:rsid w:val="003D446B"/>
    <w:rsid w:val="003E26AB"/>
    <w:rsid w:val="003F12B8"/>
    <w:rsid w:val="003F2CC7"/>
    <w:rsid w:val="003F50DF"/>
    <w:rsid w:val="003F740B"/>
    <w:rsid w:val="003F7BF4"/>
    <w:rsid w:val="00405201"/>
    <w:rsid w:val="0041092C"/>
    <w:rsid w:val="00415909"/>
    <w:rsid w:val="00420B27"/>
    <w:rsid w:val="00422022"/>
    <w:rsid w:val="0043180E"/>
    <w:rsid w:val="00451448"/>
    <w:rsid w:val="004613D8"/>
    <w:rsid w:val="00463FBE"/>
    <w:rsid w:val="00474559"/>
    <w:rsid w:val="00482954"/>
    <w:rsid w:val="00482E76"/>
    <w:rsid w:val="00486D02"/>
    <w:rsid w:val="0049433B"/>
    <w:rsid w:val="004A233C"/>
    <w:rsid w:val="004B6A22"/>
    <w:rsid w:val="004B7B54"/>
    <w:rsid w:val="004C00EA"/>
    <w:rsid w:val="004C1E1E"/>
    <w:rsid w:val="004C453F"/>
    <w:rsid w:val="004C579E"/>
    <w:rsid w:val="004F5356"/>
    <w:rsid w:val="00510129"/>
    <w:rsid w:val="005309B6"/>
    <w:rsid w:val="00542C25"/>
    <w:rsid w:val="00550C6A"/>
    <w:rsid w:val="005556F4"/>
    <w:rsid w:val="005630E5"/>
    <w:rsid w:val="005770C9"/>
    <w:rsid w:val="0058753C"/>
    <w:rsid w:val="00590350"/>
    <w:rsid w:val="005917B2"/>
    <w:rsid w:val="00592588"/>
    <w:rsid w:val="005A1C90"/>
    <w:rsid w:val="005A7BB7"/>
    <w:rsid w:val="005B6014"/>
    <w:rsid w:val="005C1A92"/>
    <w:rsid w:val="005C7E5E"/>
    <w:rsid w:val="005F4930"/>
    <w:rsid w:val="005F6C7E"/>
    <w:rsid w:val="00607BF3"/>
    <w:rsid w:val="00610F95"/>
    <w:rsid w:val="00614930"/>
    <w:rsid w:val="00622FFC"/>
    <w:rsid w:val="006251BE"/>
    <w:rsid w:val="006341B4"/>
    <w:rsid w:val="00635858"/>
    <w:rsid w:val="00646C5F"/>
    <w:rsid w:val="006541CA"/>
    <w:rsid w:val="006747C4"/>
    <w:rsid w:val="006853F1"/>
    <w:rsid w:val="00690B6E"/>
    <w:rsid w:val="006B4B3A"/>
    <w:rsid w:val="006B6732"/>
    <w:rsid w:val="006B7588"/>
    <w:rsid w:val="006C164E"/>
    <w:rsid w:val="006C3CA4"/>
    <w:rsid w:val="006C7BD3"/>
    <w:rsid w:val="006C7BF9"/>
    <w:rsid w:val="006D7018"/>
    <w:rsid w:val="006E2F1F"/>
    <w:rsid w:val="006E5DA4"/>
    <w:rsid w:val="006F4F3A"/>
    <w:rsid w:val="00715345"/>
    <w:rsid w:val="00715C21"/>
    <w:rsid w:val="00715E1B"/>
    <w:rsid w:val="00717A24"/>
    <w:rsid w:val="00717E1A"/>
    <w:rsid w:val="00725E0C"/>
    <w:rsid w:val="00727A2A"/>
    <w:rsid w:val="00741704"/>
    <w:rsid w:val="00744CA9"/>
    <w:rsid w:val="0075084B"/>
    <w:rsid w:val="00756415"/>
    <w:rsid w:val="007612EF"/>
    <w:rsid w:val="00765885"/>
    <w:rsid w:val="00783CA7"/>
    <w:rsid w:val="007866F9"/>
    <w:rsid w:val="007B2C7D"/>
    <w:rsid w:val="007B5379"/>
    <w:rsid w:val="007C2D72"/>
    <w:rsid w:val="007C6EF1"/>
    <w:rsid w:val="007D417F"/>
    <w:rsid w:val="007D6C38"/>
    <w:rsid w:val="00824CFC"/>
    <w:rsid w:val="008271C3"/>
    <w:rsid w:val="008312EA"/>
    <w:rsid w:val="008342D4"/>
    <w:rsid w:val="008351CB"/>
    <w:rsid w:val="00841FB1"/>
    <w:rsid w:val="0084269C"/>
    <w:rsid w:val="008621E9"/>
    <w:rsid w:val="00872E02"/>
    <w:rsid w:val="00881C9D"/>
    <w:rsid w:val="00892B76"/>
    <w:rsid w:val="00895AE1"/>
    <w:rsid w:val="008A2430"/>
    <w:rsid w:val="008A767B"/>
    <w:rsid w:val="008B7257"/>
    <w:rsid w:val="008C0A03"/>
    <w:rsid w:val="008D33D7"/>
    <w:rsid w:val="008E5339"/>
    <w:rsid w:val="008E65D8"/>
    <w:rsid w:val="008F072A"/>
    <w:rsid w:val="008F44C0"/>
    <w:rsid w:val="008F7DD7"/>
    <w:rsid w:val="0090229B"/>
    <w:rsid w:val="00904378"/>
    <w:rsid w:val="0092434C"/>
    <w:rsid w:val="00942AB8"/>
    <w:rsid w:val="009779DB"/>
    <w:rsid w:val="00984A7D"/>
    <w:rsid w:val="00986FE5"/>
    <w:rsid w:val="00990439"/>
    <w:rsid w:val="0099202E"/>
    <w:rsid w:val="009A21B3"/>
    <w:rsid w:val="009A2604"/>
    <w:rsid w:val="009B6F44"/>
    <w:rsid w:val="009E5A58"/>
    <w:rsid w:val="009F6F6D"/>
    <w:rsid w:val="00A000D1"/>
    <w:rsid w:val="00A079A6"/>
    <w:rsid w:val="00A32B11"/>
    <w:rsid w:val="00A42308"/>
    <w:rsid w:val="00A45ED0"/>
    <w:rsid w:val="00A50CB8"/>
    <w:rsid w:val="00A5191F"/>
    <w:rsid w:val="00A5203E"/>
    <w:rsid w:val="00A6484B"/>
    <w:rsid w:val="00A76653"/>
    <w:rsid w:val="00A76748"/>
    <w:rsid w:val="00A81660"/>
    <w:rsid w:val="00A82CA8"/>
    <w:rsid w:val="00A836FC"/>
    <w:rsid w:val="00A8791D"/>
    <w:rsid w:val="00A97F88"/>
    <w:rsid w:val="00AB154D"/>
    <w:rsid w:val="00AB47FD"/>
    <w:rsid w:val="00AB6AA2"/>
    <w:rsid w:val="00AC16AE"/>
    <w:rsid w:val="00AC5C96"/>
    <w:rsid w:val="00AC7DBC"/>
    <w:rsid w:val="00AD1EDA"/>
    <w:rsid w:val="00B04E51"/>
    <w:rsid w:val="00B062EB"/>
    <w:rsid w:val="00B06C19"/>
    <w:rsid w:val="00B26302"/>
    <w:rsid w:val="00B4415C"/>
    <w:rsid w:val="00B44A82"/>
    <w:rsid w:val="00B452D1"/>
    <w:rsid w:val="00B47130"/>
    <w:rsid w:val="00B53BC7"/>
    <w:rsid w:val="00B62FFE"/>
    <w:rsid w:val="00B672A6"/>
    <w:rsid w:val="00B80B96"/>
    <w:rsid w:val="00B83A6A"/>
    <w:rsid w:val="00B84B1E"/>
    <w:rsid w:val="00B8669E"/>
    <w:rsid w:val="00B878A3"/>
    <w:rsid w:val="00B90446"/>
    <w:rsid w:val="00BA047F"/>
    <w:rsid w:val="00BA16C9"/>
    <w:rsid w:val="00BA7D3C"/>
    <w:rsid w:val="00BB0F9C"/>
    <w:rsid w:val="00BB10F8"/>
    <w:rsid w:val="00BE2C2D"/>
    <w:rsid w:val="00BE4667"/>
    <w:rsid w:val="00BE49B0"/>
    <w:rsid w:val="00BF3AEA"/>
    <w:rsid w:val="00BF5C94"/>
    <w:rsid w:val="00C0753A"/>
    <w:rsid w:val="00C10F18"/>
    <w:rsid w:val="00C30827"/>
    <w:rsid w:val="00C37510"/>
    <w:rsid w:val="00C43352"/>
    <w:rsid w:val="00C464B5"/>
    <w:rsid w:val="00C4788E"/>
    <w:rsid w:val="00C64A9C"/>
    <w:rsid w:val="00C65DED"/>
    <w:rsid w:val="00C670CE"/>
    <w:rsid w:val="00C67A7F"/>
    <w:rsid w:val="00C67E2D"/>
    <w:rsid w:val="00C71BD2"/>
    <w:rsid w:val="00C809C5"/>
    <w:rsid w:val="00C87C36"/>
    <w:rsid w:val="00C959B2"/>
    <w:rsid w:val="00CA0D2F"/>
    <w:rsid w:val="00CA34AC"/>
    <w:rsid w:val="00CC400B"/>
    <w:rsid w:val="00CD29E9"/>
    <w:rsid w:val="00CD39BC"/>
    <w:rsid w:val="00CE5B68"/>
    <w:rsid w:val="00CE6682"/>
    <w:rsid w:val="00CF20E3"/>
    <w:rsid w:val="00D15392"/>
    <w:rsid w:val="00D27555"/>
    <w:rsid w:val="00D5369A"/>
    <w:rsid w:val="00D56F9A"/>
    <w:rsid w:val="00D62734"/>
    <w:rsid w:val="00D8570A"/>
    <w:rsid w:val="00D9079B"/>
    <w:rsid w:val="00D937B4"/>
    <w:rsid w:val="00D9391B"/>
    <w:rsid w:val="00DA0FB5"/>
    <w:rsid w:val="00DC3023"/>
    <w:rsid w:val="00DC76FA"/>
    <w:rsid w:val="00DE2708"/>
    <w:rsid w:val="00E0400D"/>
    <w:rsid w:val="00E052E3"/>
    <w:rsid w:val="00E10E20"/>
    <w:rsid w:val="00E1145B"/>
    <w:rsid w:val="00E1571F"/>
    <w:rsid w:val="00E173C0"/>
    <w:rsid w:val="00E21F8D"/>
    <w:rsid w:val="00E23C42"/>
    <w:rsid w:val="00E44D93"/>
    <w:rsid w:val="00E52B24"/>
    <w:rsid w:val="00E57FAC"/>
    <w:rsid w:val="00E61310"/>
    <w:rsid w:val="00E66D51"/>
    <w:rsid w:val="00E758EE"/>
    <w:rsid w:val="00E901C4"/>
    <w:rsid w:val="00E930DE"/>
    <w:rsid w:val="00EB3CFB"/>
    <w:rsid w:val="00EB4E37"/>
    <w:rsid w:val="00ED2574"/>
    <w:rsid w:val="00ED34ED"/>
    <w:rsid w:val="00EE65D2"/>
    <w:rsid w:val="00EF1BBD"/>
    <w:rsid w:val="00EF5F0F"/>
    <w:rsid w:val="00F17385"/>
    <w:rsid w:val="00F330C9"/>
    <w:rsid w:val="00F359DD"/>
    <w:rsid w:val="00F36BA7"/>
    <w:rsid w:val="00F4570F"/>
    <w:rsid w:val="00F50E9F"/>
    <w:rsid w:val="00F530AC"/>
    <w:rsid w:val="00F54DC7"/>
    <w:rsid w:val="00F62EE7"/>
    <w:rsid w:val="00F668EB"/>
    <w:rsid w:val="00F836BD"/>
    <w:rsid w:val="00F868F6"/>
    <w:rsid w:val="00F93B5C"/>
    <w:rsid w:val="00FA172C"/>
    <w:rsid w:val="00FB138A"/>
    <w:rsid w:val="00FB4C47"/>
    <w:rsid w:val="00FE1F21"/>
    <w:rsid w:val="00FE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50805"/>
  <w15:docId w15:val="{3993F235-5E45-424B-A7DD-6FE8BEE6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3</TotalTime>
  <Pages>1</Pages>
  <Words>286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cp:lastPrinted>2018-05-17T07:39:00Z</cp:lastPrinted>
  <dcterms:created xsi:type="dcterms:W3CDTF">2025-05-11T11:17:00Z</dcterms:created>
  <dcterms:modified xsi:type="dcterms:W3CDTF">2025-05-11T11:18:00Z</dcterms:modified>
</cp:coreProperties>
</file>