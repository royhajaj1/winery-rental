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70ADB" w14:textId="6D9A33C0" w:rsidR="00B8669E" w:rsidRPr="00320E5A" w:rsidRDefault="008C6183" w:rsidP="00934A18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11.2.25</w:t>
      </w:r>
    </w:p>
    <w:p w14:paraId="3BF83426" w14:textId="00B7AFFE" w:rsidR="00B8669E" w:rsidRPr="00320E5A" w:rsidRDefault="00B8669E" w:rsidP="00B8457A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8C6183">
        <w:rPr>
          <w:rFonts w:cs="Arial" w:hint="cs"/>
          <w:sz w:val="26"/>
          <w:szCs w:val="26"/>
          <w:rtl/>
        </w:rPr>
        <w:t xml:space="preserve">אדם </w:t>
      </w:r>
      <w:r w:rsidR="008C6183">
        <w:rPr>
          <w:rFonts w:cs="Arial"/>
          <w:sz w:val="26"/>
          <w:szCs w:val="26"/>
          <w:rtl/>
        </w:rPr>
        <w:t>–</w:t>
      </w:r>
      <w:r w:rsidR="008C6183">
        <w:rPr>
          <w:rFonts w:cs="Arial" w:hint="cs"/>
          <w:sz w:val="26"/>
          <w:szCs w:val="26"/>
          <w:rtl/>
        </w:rPr>
        <w:t xml:space="preserve"> יהודה הצעיר ישראל</w:t>
      </w:r>
    </w:p>
    <w:p w14:paraId="4F563ACE" w14:textId="7896F2E4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8B492C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 xml:space="preserve">רוח </w:t>
      </w:r>
      <w:r w:rsidR="008B492C">
        <w:rPr>
          <w:rFonts w:cs="Arial" w:hint="cs"/>
          <w:sz w:val="26"/>
          <w:szCs w:val="26"/>
          <w:u w:val="single"/>
          <w:rtl/>
        </w:rPr>
        <w:t>ב</w:t>
      </w:r>
      <w:r w:rsidRPr="00320E5A">
        <w:rPr>
          <w:rFonts w:cs="Arial" w:hint="cs"/>
          <w:sz w:val="26"/>
          <w:szCs w:val="26"/>
          <w:u w:val="single"/>
          <w:rtl/>
        </w:rPr>
        <w:t>יקב חיטים</w:t>
      </w:r>
    </w:p>
    <w:p w14:paraId="3A1ADA43" w14:textId="038D4DDA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5A17CC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2223983F" w14:textId="391C269E" w:rsidR="00F42B61" w:rsidRPr="00E84BAE" w:rsidRDefault="00B8669E" w:rsidP="0035389C">
      <w:pPr>
        <w:rPr>
          <w:b/>
          <w:bCs/>
          <w:sz w:val="26"/>
          <w:szCs w:val="26"/>
          <w:rtl/>
        </w:rPr>
      </w:pPr>
      <w:r w:rsidRPr="00E84BAE">
        <w:rPr>
          <w:rFonts w:cs="Arial" w:hint="cs"/>
          <w:b/>
          <w:bCs/>
          <w:sz w:val="26"/>
          <w:szCs w:val="26"/>
          <w:rtl/>
        </w:rPr>
        <w:t>א</w:t>
      </w:r>
      <w:r w:rsidR="0016748D" w:rsidRPr="00E84BAE">
        <w:rPr>
          <w:rFonts w:cs="Arial" w:hint="cs"/>
          <w:b/>
          <w:bCs/>
          <w:sz w:val="26"/>
          <w:szCs w:val="26"/>
          <w:rtl/>
        </w:rPr>
        <w:t>י</w:t>
      </w:r>
      <w:r w:rsidRPr="00E84BAE">
        <w:rPr>
          <w:rFonts w:cs="Arial" w:hint="cs"/>
          <w:b/>
          <w:bCs/>
          <w:sz w:val="26"/>
          <w:szCs w:val="26"/>
          <w:rtl/>
        </w:rPr>
        <w:t xml:space="preserve">רוח </w:t>
      </w:r>
      <w:r w:rsidR="002F7D3E" w:rsidRPr="00E84BAE">
        <w:rPr>
          <w:rFonts w:cs="Arial" w:hint="cs"/>
          <w:b/>
          <w:bCs/>
          <w:sz w:val="26"/>
          <w:szCs w:val="26"/>
          <w:rtl/>
        </w:rPr>
        <w:t>עבור</w:t>
      </w:r>
      <w:r w:rsidR="00BA6414" w:rsidRPr="00E84BAE">
        <w:rPr>
          <w:rFonts w:cs="Arial" w:hint="cs"/>
          <w:b/>
          <w:bCs/>
          <w:sz w:val="26"/>
          <w:szCs w:val="26"/>
          <w:rtl/>
        </w:rPr>
        <w:t xml:space="preserve"> </w:t>
      </w:r>
      <w:r w:rsidR="008C6183" w:rsidRPr="00E84BAE">
        <w:rPr>
          <w:rFonts w:cs="Arial" w:hint="cs"/>
          <w:b/>
          <w:bCs/>
          <w:sz w:val="26"/>
          <w:szCs w:val="26"/>
          <w:rtl/>
        </w:rPr>
        <w:t xml:space="preserve">55 </w:t>
      </w:r>
      <w:r w:rsidR="00691D1C" w:rsidRPr="00E84BAE">
        <w:rPr>
          <w:rFonts w:cs="Arial" w:hint="cs"/>
          <w:b/>
          <w:bCs/>
          <w:sz w:val="26"/>
          <w:szCs w:val="26"/>
          <w:rtl/>
        </w:rPr>
        <w:t>משתתפים</w:t>
      </w:r>
      <w:r w:rsidR="00CE0CE5" w:rsidRPr="00E84BAE">
        <w:rPr>
          <w:rFonts w:cs="Arial" w:hint="cs"/>
          <w:b/>
          <w:bCs/>
          <w:sz w:val="26"/>
          <w:szCs w:val="26"/>
          <w:rtl/>
        </w:rPr>
        <w:t xml:space="preserve"> </w:t>
      </w:r>
      <w:r w:rsidR="006B7A7E" w:rsidRPr="00E84BAE">
        <w:rPr>
          <w:rFonts w:hint="cs"/>
          <w:b/>
          <w:bCs/>
          <w:sz w:val="26"/>
          <w:szCs w:val="26"/>
          <w:rtl/>
        </w:rPr>
        <w:t>בתארי</w:t>
      </w:r>
      <w:r w:rsidR="00BC1C4D" w:rsidRPr="00E84BAE">
        <w:rPr>
          <w:rFonts w:hint="cs"/>
          <w:b/>
          <w:bCs/>
          <w:sz w:val="26"/>
          <w:szCs w:val="26"/>
          <w:rtl/>
        </w:rPr>
        <w:t>ך</w:t>
      </w:r>
      <w:r w:rsidR="00994CAA" w:rsidRPr="00E84BAE">
        <w:rPr>
          <w:rFonts w:hint="cs"/>
          <w:b/>
          <w:bCs/>
          <w:sz w:val="26"/>
          <w:szCs w:val="26"/>
          <w:rtl/>
        </w:rPr>
        <w:t xml:space="preserve"> </w:t>
      </w:r>
      <w:r w:rsidR="008B492C" w:rsidRPr="00E84BAE">
        <w:rPr>
          <w:b/>
          <w:bCs/>
          <w:sz w:val="26"/>
          <w:szCs w:val="26"/>
          <w:rtl/>
        </w:rPr>
        <w:t>–</w:t>
      </w:r>
      <w:r w:rsidR="008B492C" w:rsidRPr="00E84BAE">
        <w:rPr>
          <w:rFonts w:hint="cs"/>
          <w:b/>
          <w:bCs/>
          <w:sz w:val="26"/>
          <w:szCs w:val="26"/>
          <w:rtl/>
        </w:rPr>
        <w:t xml:space="preserve"> </w:t>
      </w:r>
      <w:r w:rsidR="008C6183" w:rsidRPr="00E84BAE">
        <w:rPr>
          <w:rFonts w:hint="cs"/>
          <w:b/>
          <w:bCs/>
          <w:sz w:val="26"/>
          <w:szCs w:val="26"/>
          <w:rtl/>
        </w:rPr>
        <w:t>7.3.25</w:t>
      </w:r>
      <w:r w:rsidR="00497235" w:rsidRPr="00E84BAE">
        <w:rPr>
          <w:rFonts w:hint="cs"/>
          <w:b/>
          <w:bCs/>
          <w:sz w:val="26"/>
          <w:szCs w:val="26"/>
          <w:rtl/>
        </w:rPr>
        <w:t xml:space="preserve"> </w:t>
      </w:r>
      <w:r w:rsidR="000F2148" w:rsidRPr="00E84BAE">
        <w:rPr>
          <w:rFonts w:hint="cs"/>
          <w:b/>
          <w:bCs/>
          <w:sz w:val="26"/>
          <w:szCs w:val="26"/>
          <w:rtl/>
        </w:rPr>
        <w:t xml:space="preserve">החל מהשעה </w:t>
      </w:r>
      <w:r w:rsidR="008C6183" w:rsidRPr="00E84BAE">
        <w:rPr>
          <w:rFonts w:hint="cs"/>
          <w:b/>
          <w:bCs/>
          <w:sz w:val="26"/>
          <w:szCs w:val="26"/>
          <w:rtl/>
        </w:rPr>
        <w:t xml:space="preserve">11:00 </w:t>
      </w:r>
      <w:r w:rsidR="008C6183" w:rsidRPr="00E84BAE">
        <w:rPr>
          <w:b/>
          <w:bCs/>
          <w:sz w:val="26"/>
          <w:szCs w:val="26"/>
          <w:rtl/>
        </w:rPr>
        <w:t>–</w:t>
      </w:r>
      <w:r w:rsidR="008C6183" w:rsidRPr="00E84BAE">
        <w:rPr>
          <w:rFonts w:hint="cs"/>
          <w:b/>
          <w:bCs/>
          <w:sz w:val="26"/>
          <w:szCs w:val="26"/>
          <w:rtl/>
        </w:rPr>
        <w:t xml:space="preserve"> 13:00.</w:t>
      </w:r>
      <w:r w:rsidR="00691D1C" w:rsidRPr="00E84BAE">
        <w:rPr>
          <w:rFonts w:hint="cs"/>
          <w:b/>
          <w:bCs/>
          <w:sz w:val="26"/>
          <w:szCs w:val="26"/>
          <w:rtl/>
        </w:rPr>
        <w:t xml:space="preserve">      </w:t>
      </w:r>
    </w:p>
    <w:p w14:paraId="6DC870F6" w14:textId="3EDA280B" w:rsidR="00394B17" w:rsidRPr="00320E5A" w:rsidRDefault="00F42B61" w:rsidP="008C6183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האירוח </w:t>
      </w:r>
      <w:r w:rsidR="00E84BAE">
        <w:rPr>
          <w:rFonts w:hint="cs"/>
          <w:sz w:val="26"/>
          <w:szCs w:val="26"/>
          <w:rtl/>
        </w:rPr>
        <w:t xml:space="preserve">יתקיים </w:t>
      </w:r>
      <w:r>
        <w:rPr>
          <w:rFonts w:hint="cs"/>
          <w:sz w:val="26"/>
          <w:szCs w:val="26"/>
          <w:rtl/>
        </w:rPr>
        <w:t>במדשאה בצמוד לכרם.</w:t>
      </w:r>
      <w:r w:rsidR="008C6183">
        <w:rPr>
          <w:rFonts w:hint="cs"/>
          <w:sz w:val="26"/>
          <w:szCs w:val="26"/>
          <w:rtl/>
        </w:rPr>
        <w:t xml:space="preserve">                                                                                   האירוח יתאפשר בהתאם למזג האויר (במידה ולא יהיה גשום) יש לתאם סופית עד יומיים לפני</w:t>
      </w:r>
      <w:r w:rsidR="0016602B">
        <w:rPr>
          <w:rFonts w:hint="cs"/>
          <w:sz w:val="26"/>
          <w:szCs w:val="26"/>
          <w:rtl/>
        </w:rPr>
        <w:t>.</w:t>
      </w:r>
      <w:r w:rsidR="00691D1C">
        <w:rPr>
          <w:rFonts w:hint="cs"/>
          <w:sz w:val="26"/>
          <w:szCs w:val="26"/>
          <w:rtl/>
        </w:rPr>
        <w:t xml:space="preserve">           </w:t>
      </w:r>
    </w:p>
    <w:p w14:paraId="54EEC51C" w14:textId="77777777" w:rsidR="002553E6" w:rsidRDefault="00F3571D" w:rsidP="00DD2406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</w:t>
      </w:r>
    </w:p>
    <w:p w14:paraId="27A534D6" w14:textId="5F59E4E8" w:rsidR="00A26D9C" w:rsidRPr="00951E75" w:rsidRDefault="00712159" w:rsidP="00951E75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>סיור בכרם</w:t>
      </w:r>
      <w:r>
        <w:rPr>
          <w:rFonts w:hint="cs"/>
          <w:sz w:val="26"/>
          <w:szCs w:val="26"/>
          <w:rtl/>
        </w:rPr>
        <w:t xml:space="preserve"> עם היינן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כורם היקב הכולל </w:t>
      </w:r>
      <w:r>
        <w:rPr>
          <w:sz w:val="26"/>
          <w:szCs w:val="26"/>
          <w:rtl/>
        </w:rPr>
        <w:t xml:space="preserve">הסברים על גידול הענבים והכנת היין, </w:t>
      </w:r>
      <w:r w:rsidR="008C6183">
        <w:rPr>
          <w:rFonts w:hint="cs"/>
          <w:sz w:val="26"/>
          <w:szCs w:val="26"/>
          <w:rtl/>
        </w:rPr>
        <w:t xml:space="preserve">                 </w:t>
      </w:r>
      <w:r>
        <w:rPr>
          <w:sz w:val="26"/>
          <w:szCs w:val="26"/>
          <w:rtl/>
        </w:rPr>
        <w:t>הסיפור שלנו ,</w:t>
      </w:r>
      <w:r>
        <w:rPr>
          <w:rFonts w:hint="cs"/>
          <w:sz w:val="26"/>
          <w:szCs w:val="26"/>
          <w:rtl/>
        </w:rPr>
        <w:t xml:space="preserve">שיח </w:t>
      </w:r>
      <w:r w:rsidR="002E4D10">
        <w:rPr>
          <w:rFonts w:hint="cs"/>
          <w:sz w:val="26"/>
          <w:szCs w:val="26"/>
          <w:rtl/>
        </w:rPr>
        <w:t>פ</w:t>
      </w:r>
      <w:r>
        <w:rPr>
          <w:rFonts w:hint="cs"/>
          <w:sz w:val="26"/>
          <w:szCs w:val="26"/>
          <w:rtl/>
        </w:rPr>
        <w:t>תוח</w:t>
      </w:r>
      <w:r w:rsidR="002E4D10">
        <w:rPr>
          <w:rFonts w:hint="cs"/>
          <w:sz w:val="26"/>
          <w:szCs w:val="26"/>
          <w:rtl/>
        </w:rPr>
        <w:t xml:space="preserve"> לשאלות</w:t>
      </w:r>
      <w:r>
        <w:rPr>
          <w:rFonts w:hint="cs"/>
          <w:sz w:val="26"/>
          <w:szCs w:val="26"/>
          <w:rtl/>
        </w:rPr>
        <w:t xml:space="preserve"> בנושא יין , </w:t>
      </w:r>
      <w:r>
        <w:rPr>
          <w:sz w:val="26"/>
          <w:szCs w:val="26"/>
          <w:rtl/>
        </w:rPr>
        <w:t xml:space="preserve">טעימות </w:t>
      </w:r>
      <w:r w:rsidR="008C6183">
        <w:rPr>
          <w:rFonts w:hint="cs"/>
          <w:sz w:val="26"/>
          <w:szCs w:val="26"/>
          <w:rtl/>
        </w:rPr>
        <w:t>4</w:t>
      </w:r>
      <w:r>
        <w:rPr>
          <w:sz w:val="26"/>
          <w:szCs w:val="26"/>
          <w:rtl/>
        </w:rPr>
        <w:t xml:space="preserve"> זני</w:t>
      </w:r>
      <w:r w:rsidR="00B11A79">
        <w:rPr>
          <w:rFonts w:hint="cs"/>
          <w:sz w:val="26"/>
          <w:szCs w:val="26"/>
          <w:rtl/>
        </w:rPr>
        <w:t>ם מ</w:t>
      </w:r>
      <w:r>
        <w:rPr>
          <w:sz w:val="26"/>
          <w:szCs w:val="26"/>
          <w:rtl/>
        </w:rPr>
        <w:t>יינות</w:t>
      </w:r>
      <w:r w:rsidR="00B11A79">
        <w:rPr>
          <w:rFonts w:hint="cs"/>
          <w:sz w:val="26"/>
          <w:szCs w:val="26"/>
          <w:rtl/>
        </w:rPr>
        <w:t xml:space="preserve"> היק</w:t>
      </w:r>
      <w:r w:rsidR="008C6183">
        <w:rPr>
          <w:rFonts w:hint="cs"/>
          <w:sz w:val="26"/>
          <w:szCs w:val="26"/>
          <w:rtl/>
        </w:rPr>
        <w:t>ב</w:t>
      </w:r>
      <w:r>
        <w:rPr>
          <w:rFonts w:hint="cs"/>
          <w:sz w:val="26"/>
          <w:szCs w:val="26"/>
          <w:rtl/>
        </w:rPr>
        <w:t>.</w:t>
      </w:r>
      <w:r>
        <w:rPr>
          <w:sz w:val="26"/>
          <w:szCs w:val="26"/>
          <w:rtl/>
        </w:rPr>
        <w:t xml:space="preserve">   </w:t>
      </w:r>
      <w:r w:rsidR="00951E75">
        <w:rPr>
          <w:rFonts w:hint="cs"/>
          <w:sz w:val="26"/>
          <w:szCs w:val="26"/>
          <w:rtl/>
        </w:rPr>
        <w:t xml:space="preserve">                     מ</w:t>
      </w:r>
      <w:r w:rsidR="008C6183">
        <w:rPr>
          <w:rFonts w:ascii="Arial" w:hAnsi="Arial" w:cs="Arial" w:hint="cs"/>
          <w:sz w:val="26"/>
          <w:szCs w:val="26"/>
          <w:rtl/>
        </w:rPr>
        <w:t>לווה ב</w:t>
      </w:r>
      <w:r w:rsidR="00A26D9C">
        <w:rPr>
          <w:rFonts w:ascii="Arial" w:hAnsi="Arial" w:cs="Arial" w:hint="cs"/>
          <w:sz w:val="26"/>
          <w:szCs w:val="26"/>
          <w:rtl/>
        </w:rPr>
        <w:t>כיבוד</w:t>
      </w:r>
      <w:r w:rsidR="00A26D9C" w:rsidRPr="0039712A">
        <w:rPr>
          <w:rFonts w:ascii="Arial" w:hAnsi="Arial" w:cs="Arial"/>
          <w:sz w:val="26"/>
          <w:szCs w:val="26"/>
          <w:rtl/>
        </w:rPr>
        <w:t xml:space="preserve"> </w:t>
      </w:r>
      <w:r w:rsidR="008C6183">
        <w:rPr>
          <w:rFonts w:ascii="Arial" w:hAnsi="Arial" w:cs="Arial"/>
          <w:sz w:val="26"/>
          <w:szCs w:val="26"/>
          <w:rtl/>
        </w:rPr>
        <w:t>–</w:t>
      </w:r>
      <w:r w:rsidR="008C6183">
        <w:rPr>
          <w:rFonts w:ascii="Arial" w:hAnsi="Arial" w:cs="Arial" w:hint="cs"/>
          <w:sz w:val="26"/>
          <w:szCs w:val="26"/>
          <w:rtl/>
        </w:rPr>
        <w:t>לחם, גבינות, מטבל</w:t>
      </w:r>
      <w:r w:rsidR="00A26D9C" w:rsidRPr="0039712A">
        <w:rPr>
          <w:rFonts w:ascii="Arial" w:hAnsi="Arial" w:cs="Arial"/>
          <w:sz w:val="26"/>
          <w:szCs w:val="26"/>
          <w:rtl/>
        </w:rPr>
        <w:t xml:space="preserve">.                                    </w:t>
      </w:r>
    </w:p>
    <w:p w14:paraId="3DA28328" w14:textId="0E8948BD" w:rsidR="00EE7629" w:rsidRDefault="00F3571D" w:rsidP="002553E6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.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                                                                                           עלות - </w:t>
      </w:r>
      <w:r w:rsidR="00157E56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D66A38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8C6183">
        <w:rPr>
          <w:rFonts w:ascii="Arial" w:hAnsi="Arial" w:cs="Arial" w:hint="cs"/>
          <w:sz w:val="26"/>
          <w:szCs w:val="26"/>
          <w:u w:val="single"/>
          <w:rtl/>
        </w:rPr>
        <w:t>120</w:t>
      </w:r>
      <w:r w:rsidR="00D66A38">
        <w:rPr>
          <w:rFonts w:ascii="Arial" w:hAnsi="Arial" w:cs="Arial" w:hint="cs"/>
          <w:sz w:val="26"/>
          <w:szCs w:val="26"/>
          <w:u w:val="single"/>
          <w:rtl/>
        </w:rPr>
        <w:t xml:space="preserve"> ₪ </w:t>
      </w:r>
      <w:r w:rsidR="00497235">
        <w:rPr>
          <w:rFonts w:ascii="Arial" w:hAnsi="Arial" w:cs="Arial" w:hint="cs"/>
          <w:sz w:val="26"/>
          <w:szCs w:val="26"/>
          <w:u w:val="single"/>
          <w:rtl/>
        </w:rPr>
        <w:t>כולל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מע"מ</w:t>
      </w:r>
      <w:r w:rsidR="008C6183">
        <w:rPr>
          <w:rFonts w:ascii="Arial" w:hAnsi="Arial" w:cs="Arial" w:hint="cs"/>
          <w:sz w:val="26"/>
          <w:szCs w:val="26"/>
          <w:u w:val="single"/>
          <w:rtl/>
        </w:rPr>
        <w:t xml:space="preserve"> למשתתף (מינימום 40 משתתפים)</w:t>
      </w:r>
      <w:r w:rsidR="00497235">
        <w:rPr>
          <w:rFonts w:ascii="Arial" w:hAnsi="Arial" w:cs="Arial" w:hint="cs"/>
          <w:sz w:val="26"/>
          <w:szCs w:val="26"/>
          <w:u w:val="single"/>
          <w:rtl/>
        </w:rPr>
        <w:t>.</w:t>
      </w:r>
      <w:r w:rsidR="002F7D3E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574DF36C" w14:textId="77777777" w:rsidR="002B7404" w:rsidRDefault="002B7404" w:rsidP="002553E6">
      <w:pPr>
        <w:ind w:left="360"/>
        <w:rPr>
          <w:rFonts w:ascii="Arial" w:hAnsi="Arial" w:cs="Arial"/>
          <w:sz w:val="26"/>
          <w:szCs w:val="26"/>
          <w:rtl/>
        </w:rPr>
      </w:pPr>
    </w:p>
    <w:p w14:paraId="65B6C6A6" w14:textId="74B79998" w:rsidR="00712159" w:rsidRPr="00712159" w:rsidRDefault="00712159" w:rsidP="00712159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תשלום ביום האירוח.</w:t>
      </w:r>
    </w:p>
    <w:p w14:paraId="1E8E5DB1" w14:textId="54A97AD5" w:rsidR="00976E74" w:rsidRPr="00674083" w:rsidRDefault="00976E74" w:rsidP="0083337E">
      <w:pPr>
        <w:ind w:left="360"/>
        <w:rPr>
          <w:sz w:val="26"/>
          <w:szCs w:val="26"/>
          <w:rtl/>
        </w:rPr>
      </w:pPr>
    </w:p>
    <w:p w14:paraId="56ACFFB4" w14:textId="77777777" w:rsidR="00AD1809" w:rsidRDefault="00F3571D" w:rsidP="00F3571D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   </w:t>
      </w:r>
    </w:p>
    <w:p w14:paraId="45DA8344" w14:textId="77777777" w:rsidR="002174D8" w:rsidRPr="00320E5A" w:rsidRDefault="002174D8" w:rsidP="002174D8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6AEAB09A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D278E9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0C9A9" w14:textId="77777777" w:rsidR="00EE3962" w:rsidRDefault="00EE3962" w:rsidP="0022799C">
      <w:pPr>
        <w:spacing w:after="0" w:line="240" w:lineRule="auto"/>
      </w:pPr>
      <w:r>
        <w:separator/>
      </w:r>
    </w:p>
  </w:endnote>
  <w:endnote w:type="continuationSeparator" w:id="0">
    <w:p w14:paraId="6605A15B" w14:textId="77777777" w:rsidR="00EE3962" w:rsidRDefault="00EE3962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CB5C0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7B922319" wp14:editId="30595E0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C2CC0" w14:textId="77777777" w:rsidR="00EE3962" w:rsidRDefault="00EE3962" w:rsidP="0022799C">
      <w:pPr>
        <w:spacing w:after="0" w:line="240" w:lineRule="auto"/>
      </w:pPr>
      <w:r>
        <w:separator/>
      </w:r>
    </w:p>
  </w:footnote>
  <w:footnote w:type="continuationSeparator" w:id="0">
    <w:p w14:paraId="61F9F86B" w14:textId="77777777" w:rsidR="00EE3962" w:rsidRDefault="00EE3962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31D9A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5B45165C" wp14:editId="04779B6C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86318">
    <w:abstractNumId w:val="1"/>
  </w:num>
  <w:num w:numId="2" w16cid:durableId="615019133">
    <w:abstractNumId w:val="2"/>
  </w:num>
  <w:num w:numId="3" w16cid:durableId="71955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4BD7"/>
    <w:rsid w:val="000162D8"/>
    <w:rsid w:val="00026717"/>
    <w:rsid w:val="0003209D"/>
    <w:rsid w:val="000426A4"/>
    <w:rsid w:val="00043CB1"/>
    <w:rsid w:val="000710EE"/>
    <w:rsid w:val="000719EC"/>
    <w:rsid w:val="000730D5"/>
    <w:rsid w:val="00080FBD"/>
    <w:rsid w:val="00083995"/>
    <w:rsid w:val="00083B37"/>
    <w:rsid w:val="0008762B"/>
    <w:rsid w:val="0009428D"/>
    <w:rsid w:val="00095FDD"/>
    <w:rsid w:val="00097049"/>
    <w:rsid w:val="000A00D2"/>
    <w:rsid w:val="000B3DB6"/>
    <w:rsid w:val="000C36FA"/>
    <w:rsid w:val="000C76D3"/>
    <w:rsid w:val="000D2E35"/>
    <w:rsid w:val="000D5EAD"/>
    <w:rsid w:val="000D7439"/>
    <w:rsid w:val="000F2148"/>
    <w:rsid w:val="000F2B41"/>
    <w:rsid w:val="000F56F8"/>
    <w:rsid w:val="001139DC"/>
    <w:rsid w:val="0013239D"/>
    <w:rsid w:val="00137AD8"/>
    <w:rsid w:val="00140523"/>
    <w:rsid w:val="00142DCC"/>
    <w:rsid w:val="00145214"/>
    <w:rsid w:val="00150C4A"/>
    <w:rsid w:val="00156255"/>
    <w:rsid w:val="00157E56"/>
    <w:rsid w:val="00157FFD"/>
    <w:rsid w:val="00162D58"/>
    <w:rsid w:val="00162E62"/>
    <w:rsid w:val="0016602B"/>
    <w:rsid w:val="0016748D"/>
    <w:rsid w:val="0017225E"/>
    <w:rsid w:val="00174ACC"/>
    <w:rsid w:val="00175E16"/>
    <w:rsid w:val="001776F3"/>
    <w:rsid w:val="00182C92"/>
    <w:rsid w:val="00184B26"/>
    <w:rsid w:val="001857B5"/>
    <w:rsid w:val="00190A35"/>
    <w:rsid w:val="001953D4"/>
    <w:rsid w:val="00197B32"/>
    <w:rsid w:val="001A0775"/>
    <w:rsid w:val="001A3553"/>
    <w:rsid w:val="001B0770"/>
    <w:rsid w:val="001B790F"/>
    <w:rsid w:val="001C06EF"/>
    <w:rsid w:val="001D1E2E"/>
    <w:rsid w:val="001D413E"/>
    <w:rsid w:val="001E0046"/>
    <w:rsid w:val="001E48B3"/>
    <w:rsid w:val="001E6BEF"/>
    <w:rsid w:val="001F23CA"/>
    <w:rsid w:val="0020790E"/>
    <w:rsid w:val="002174D8"/>
    <w:rsid w:val="0022090C"/>
    <w:rsid w:val="00222A5A"/>
    <w:rsid w:val="002232FA"/>
    <w:rsid w:val="0022799C"/>
    <w:rsid w:val="00231008"/>
    <w:rsid w:val="00232AAA"/>
    <w:rsid w:val="00233943"/>
    <w:rsid w:val="00240BA5"/>
    <w:rsid w:val="00245F06"/>
    <w:rsid w:val="00246EE3"/>
    <w:rsid w:val="00251A14"/>
    <w:rsid w:val="002553E6"/>
    <w:rsid w:val="00257241"/>
    <w:rsid w:val="002666DF"/>
    <w:rsid w:val="00270F81"/>
    <w:rsid w:val="002717E0"/>
    <w:rsid w:val="0027399F"/>
    <w:rsid w:val="00283196"/>
    <w:rsid w:val="0028573E"/>
    <w:rsid w:val="002963C9"/>
    <w:rsid w:val="002A0F1D"/>
    <w:rsid w:val="002A182C"/>
    <w:rsid w:val="002A3C8F"/>
    <w:rsid w:val="002A4F46"/>
    <w:rsid w:val="002A576C"/>
    <w:rsid w:val="002B1701"/>
    <w:rsid w:val="002B2FE8"/>
    <w:rsid w:val="002B5354"/>
    <w:rsid w:val="002B7404"/>
    <w:rsid w:val="002C5965"/>
    <w:rsid w:val="002E0B33"/>
    <w:rsid w:val="002E4D10"/>
    <w:rsid w:val="002F02A2"/>
    <w:rsid w:val="002F6A68"/>
    <w:rsid w:val="002F7D3E"/>
    <w:rsid w:val="00305E2B"/>
    <w:rsid w:val="003155D3"/>
    <w:rsid w:val="003173F4"/>
    <w:rsid w:val="00320E5A"/>
    <w:rsid w:val="00337AF1"/>
    <w:rsid w:val="00341483"/>
    <w:rsid w:val="00341A88"/>
    <w:rsid w:val="0035389C"/>
    <w:rsid w:val="00355AC7"/>
    <w:rsid w:val="003624CB"/>
    <w:rsid w:val="00367631"/>
    <w:rsid w:val="0037119B"/>
    <w:rsid w:val="00380AC4"/>
    <w:rsid w:val="00387557"/>
    <w:rsid w:val="00390E15"/>
    <w:rsid w:val="00391D3A"/>
    <w:rsid w:val="00392617"/>
    <w:rsid w:val="00392B9A"/>
    <w:rsid w:val="00392FB6"/>
    <w:rsid w:val="00393071"/>
    <w:rsid w:val="00393EEE"/>
    <w:rsid w:val="00394B17"/>
    <w:rsid w:val="00397A59"/>
    <w:rsid w:val="003A1D7E"/>
    <w:rsid w:val="003A39BE"/>
    <w:rsid w:val="003A477B"/>
    <w:rsid w:val="003B128E"/>
    <w:rsid w:val="003B1F0C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402A41"/>
    <w:rsid w:val="00405201"/>
    <w:rsid w:val="0043387D"/>
    <w:rsid w:val="004405E3"/>
    <w:rsid w:val="004421A9"/>
    <w:rsid w:val="00457347"/>
    <w:rsid w:val="0046629D"/>
    <w:rsid w:val="004730C6"/>
    <w:rsid w:val="00474559"/>
    <w:rsid w:val="004829D3"/>
    <w:rsid w:val="004933D2"/>
    <w:rsid w:val="00497235"/>
    <w:rsid w:val="004B5272"/>
    <w:rsid w:val="004C1E1E"/>
    <w:rsid w:val="004D02D2"/>
    <w:rsid w:val="004D5674"/>
    <w:rsid w:val="004F1DD0"/>
    <w:rsid w:val="004F2AEC"/>
    <w:rsid w:val="00510129"/>
    <w:rsid w:val="005140D7"/>
    <w:rsid w:val="00520898"/>
    <w:rsid w:val="00521B9E"/>
    <w:rsid w:val="005309B6"/>
    <w:rsid w:val="00533AC2"/>
    <w:rsid w:val="00534D77"/>
    <w:rsid w:val="0053579B"/>
    <w:rsid w:val="00542C25"/>
    <w:rsid w:val="00545873"/>
    <w:rsid w:val="005465CD"/>
    <w:rsid w:val="00566EB2"/>
    <w:rsid w:val="005825A8"/>
    <w:rsid w:val="005841BF"/>
    <w:rsid w:val="005868E1"/>
    <w:rsid w:val="0058753C"/>
    <w:rsid w:val="00592588"/>
    <w:rsid w:val="005A17CC"/>
    <w:rsid w:val="005C7E5E"/>
    <w:rsid w:val="005F4930"/>
    <w:rsid w:val="005F6C7E"/>
    <w:rsid w:val="00607BF3"/>
    <w:rsid w:val="00615D14"/>
    <w:rsid w:val="00626000"/>
    <w:rsid w:val="006341B4"/>
    <w:rsid w:val="00635858"/>
    <w:rsid w:val="00647D10"/>
    <w:rsid w:val="006541CA"/>
    <w:rsid w:val="00666D78"/>
    <w:rsid w:val="00671D76"/>
    <w:rsid w:val="00673478"/>
    <w:rsid w:val="00674083"/>
    <w:rsid w:val="006769CF"/>
    <w:rsid w:val="006802DC"/>
    <w:rsid w:val="006806DE"/>
    <w:rsid w:val="00690B6E"/>
    <w:rsid w:val="00691D1C"/>
    <w:rsid w:val="00693C02"/>
    <w:rsid w:val="006A2E68"/>
    <w:rsid w:val="006B7A7E"/>
    <w:rsid w:val="006C164E"/>
    <w:rsid w:val="006C48EA"/>
    <w:rsid w:val="006C5874"/>
    <w:rsid w:val="006C7BD3"/>
    <w:rsid w:val="006D0542"/>
    <w:rsid w:val="006D538E"/>
    <w:rsid w:val="006E1E17"/>
    <w:rsid w:val="006E5DA4"/>
    <w:rsid w:val="006E5F7F"/>
    <w:rsid w:val="006E743A"/>
    <w:rsid w:val="00700695"/>
    <w:rsid w:val="0070078C"/>
    <w:rsid w:val="00712159"/>
    <w:rsid w:val="00715C21"/>
    <w:rsid w:val="00715E1B"/>
    <w:rsid w:val="00717A24"/>
    <w:rsid w:val="00722A88"/>
    <w:rsid w:val="00725F9B"/>
    <w:rsid w:val="00726796"/>
    <w:rsid w:val="00735C21"/>
    <w:rsid w:val="00741BA6"/>
    <w:rsid w:val="007468A6"/>
    <w:rsid w:val="00753E59"/>
    <w:rsid w:val="007558E0"/>
    <w:rsid w:val="007612EF"/>
    <w:rsid w:val="00782F05"/>
    <w:rsid w:val="0078398C"/>
    <w:rsid w:val="007866F9"/>
    <w:rsid w:val="00795948"/>
    <w:rsid w:val="007A0CC9"/>
    <w:rsid w:val="007A6690"/>
    <w:rsid w:val="007B4F5F"/>
    <w:rsid w:val="007D263D"/>
    <w:rsid w:val="007D417F"/>
    <w:rsid w:val="007D4262"/>
    <w:rsid w:val="007D6691"/>
    <w:rsid w:val="007E6981"/>
    <w:rsid w:val="007F3C10"/>
    <w:rsid w:val="007F676E"/>
    <w:rsid w:val="00810E19"/>
    <w:rsid w:val="008271C3"/>
    <w:rsid w:val="00830FA8"/>
    <w:rsid w:val="0083337E"/>
    <w:rsid w:val="0084269C"/>
    <w:rsid w:val="00844393"/>
    <w:rsid w:val="008509A6"/>
    <w:rsid w:val="008621E9"/>
    <w:rsid w:val="00871D24"/>
    <w:rsid w:val="00874057"/>
    <w:rsid w:val="00874CDA"/>
    <w:rsid w:val="00892B76"/>
    <w:rsid w:val="00894A42"/>
    <w:rsid w:val="0089588B"/>
    <w:rsid w:val="008A2430"/>
    <w:rsid w:val="008A767B"/>
    <w:rsid w:val="008B492C"/>
    <w:rsid w:val="008B7846"/>
    <w:rsid w:val="008C0A03"/>
    <w:rsid w:val="008C156D"/>
    <w:rsid w:val="008C6183"/>
    <w:rsid w:val="008C6240"/>
    <w:rsid w:val="008D0841"/>
    <w:rsid w:val="008D4921"/>
    <w:rsid w:val="008E1426"/>
    <w:rsid w:val="008F072A"/>
    <w:rsid w:val="008F0C3B"/>
    <w:rsid w:val="00902F68"/>
    <w:rsid w:val="009114F3"/>
    <w:rsid w:val="00916C66"/>
    <w:rsid w:val="0092434C"/>
    <w:rsid w:val="00925BF5"/>
    <w:rsid w:val="00934A18"/>
    <w:rsid w:val="00937BB4"/>
    <w:rsid w:val="00944451"/>
    <w:rsid w:val="00945E93"/>
    <w:rsid w:val="00951E75"/>
    <w:rsid w:val="00956470"/>
    <w:rsid w:val="00957B4D"/>
    <w:rsid w:val="00976E74"/>
    <w:rsid w:val="009779DB"/>
    <w:rsid w:val="00980D7E"/>
    <w:rsid w:val="00983A95"/>
    <w:rsid w:val="0098422B"/>
    <w:rsid w:val="00994CAA"/>
    <w:rsid w:val="00994CFA"/>
    <w:rsid w:val="009A21B3"/>
    <w:rsid w:val="009A2F43"/>
    <w:rsid w:val="009A6B11"/>
    <w:rsid w:val="009B6F44"/>
    <w:rsid w:val="009E2BA2"/>
    <w:rsid w:val="009E6BD6"/>
    <w:rsid w:val="009E7A0D"/>
    <w:rsid w:val="009F6F6D"/>
    <w:rsid w:val="00A000D1"/>
    <w:rsid w:val="00A041F1"/>
    <w:rsid w:val="00A13491"/>
    <w:rsid w:val="00A15D77"/>
    <w:rsid w:val="00A21AF2"/>
    <w:rsid w:val="00A25A05"/>
    <w:rsid w:val="00A26D9C"/>
    <w:rsid w:val="00A32B11"/>
    <w:rsid w:val="00A3504A"/>
    <w:rsid w:val="00A35F68"/>
    <w:rsid w:val="00A42B09"/>
    <w:rsid w:val="00A50CB8"/>
    <w:rsid w:val="00A5191F"/>
    <w:rsid w:val="00A5203E"/>
    <w:rsid w:val="00A52B69"/>
    <w:rsid w:val="00A53266"/>
    <w:rsid w:val="00A5511D"/>
    <w:rsid w:val="00A6484B"/>
    <w:rsid w:val="00A76748"/>
    <w:rsid w:val="00A771C6"/>
    <w:rsid w:val="00AB6AA2"/>
    <w:rsid w:val="00AC2083"/>
    <w:rsid w:val="00AC7976"/>
    <w:rsid w:val="00AD1809"/>
    <w:rsid w:val="00AD1EDA"/>
    <w:rsid w:val="00AD4E04"/>
    <w:rsid w:val="00AD75C0"/>
    <w:rsid w:val="00AE2692"/>
    <w:rsid w:val="00AE3F06"/>
    <w:rsid w:val="00B00729"/>
    <w:rsid w:val="00B061E8"/>
    <w:rsid w:val="00B062EB"/>
    <w:rsid w:val="00B11A79"/>
    <w:rsid w:val="00B13482"/>
    <w:rsid w:val="00B13AA5"/>
    <w:rsid w:val="00B31306"/>
    <w:rsid w:val="00B3797F"/>
    <w:rsid w:val="00B441FB"/>
    <w:rsid w:val="00B44A82"/>
    <w:rsid w:val="00B452D1"/>
    <w:rsid w:val="00B70676"/>
    <w:rsid w:val="00B80B96"/>
    <w:rsid w:val="00B8457A"/>
    <w:rsid w:val="00B84B1E"/>
    <w:rsid w:val="00B8669E"/>
    <w:rsid w:val="00B878A3"/>
    <w:rsid w:val="00B90446"/>
    <w:rsid w:val="00BA16C9"/>
    <w:rsid w:val="00BA6414"/>
    <w:rsid w:val="00BA7D3C"/>
    <w:rsid w:val="00BB0F9C"/>
    <w:rsid w:val="00BB2682"/>
    <w:rsid w:val="00BC1C4D"/>
    <w:rsid w:val="00BD3B51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277EA"/>
    <w:rsid w:val="00C30827"/>
    <w:rsid w:val="00C37510"/>
    <w:rsid w:val="00C464B5"/>
    <w:rsid w:val="00C4765B"/>
    <w:rsid w:val="00C5073D"/>
    <w:rsid w:val="00C531A7"/>
    <w:rsid w:val="00C53BCD"/>
    <w:rsid w:val="00C56BB2"/>
    <w:rsid w:val="00C61536"/>
    <w:rsid w:val="00C64A9C"/>
    <w:rsid w:val="00C67A7F"/>
    <w:rsid w:val="00C85837"/>
    <w:rsid w:val="00C90C2A"/>
    <w:rsid w:val="00C93C93"/>
    <w:rsid w:val="00C959B2"/>
    <w:rsid w:val="00C96232"/>
    <w:rsid w:val="00CB0713"/>
    <w:rsid w:val="00CC07B9"/>
    <w:rsid w:val="00CC15B6"/>
    <w:rsid w:val="00CD29E9"/>
    <w:rsid w:val="00CE0CE5"/>
    <w:rsid w:val="00CE1DAD"/>
    <w:rsid w:val="00CE5B68"/>
    <w:rsid w:val="00CE7E45"/>
    <w:rsid w:val="00CF08B2"/>
    <w:rsid w:val="00CF20E3"/>
    <w:rsid w:val="00CF364E"/>
    <w:rsid w:val="00D06562"/>
    <w:rsid w:val="00D14D4A"/>
    <w:rsid w:val="00D25D7B"/>
    <w:rsid w:val="00D26D70"/>
    <w:rsid w:val="00D278E9"/>
    <w:rsid w:val="00D319F0"/>
    <w:rsid w:val="00D50B09"/>
    <w:rsid w:val="00D606F3"/>
    <w:rsid w:val="00D61AF4"/>
    <w:rsid w:val="00D66A38"/>
    <w:rsid w:val="00D67243"/>
    <w:rsid w:val="00D8570A"/>
    <w:rsid w:val="00D937B4"/>
    <w:rsid w:val="00D97EF6"/>
    <w:rsid w:val="00DA273A"/>
    <w:rsid w:val="00DA69D9"/>
    <w:rsid w:val="00DB7990"/>
    <w:rsid w:val="00DC6A39"/>
    <w:rsid w:val="00DC7506"/>
    <w:rsid w:val="00DD2406"/>
    <w:rsid w:val="00DE2280"/>
    <w:rsid w:val="00DE2708"/>
    <w:rsid w:val="00DF6DD0"/>
    <w:rsid w:val="00E023ED"/>
    <w:rsid w:val="00E12284"/>
    <w:rsid w:val="00E173C0"/>
    <w:rsid w:val="00E21A5F"/>
    <w:rsid w:val="00E21F8D"/>
    <w:rsid w:val="00E22397"/>
    <w:rsid w:val="00E23C42"/>
    <w:rsid w:val="00E261B9"/>
    <w:rsid w:val="00E42C46"/>
    <w:rsid w:val="00E44FAB"/>
    <w:rsid w:val="00E52B24"/>
    <w:rsid w:val="00E62ADC"/>
    <w:rsid w:val="00E66D51"/>
    <w:rsid w:val="00E758EE"/>
    <w:rsid w:val="00E84BAE"/>
    <w:rsid w:val="00E901C4"/>
    <w:rsid w:val="00E91641"/>
    <w:rsid w:val="00E930DE"/>
    <w:rsid w:val="00E9419B"/>
    <w:rsid w:val="00E9788C"/>
    <w:rsid w:val="00EB3CFB"/>
    <w:rsid w:val="00EC63A2"/>
    <w:rsid w:val="00ED1D3F"/>
    <w:rsid w:val="00EE3962"/>
    <w:rsid w:val="00EE7629"/>
    <w:rsid w:val="00EF0E63"/>
    <w:rsid w:val="00F3571D"/>
    <w:rsid w:val="00F42B61"/>
    <w:rsid w:val="00F45912"/>
    <w:rsid w:val="00F46B22"/>
    <w:rsid w:val="00F50A6B"/>
    <w:rsid w:val="00F530AC"/>
    <w:rsid w:val="00F668EB"/>
    <w:rsid w:val="00F67D33"/>
    <w:rsid w:val="00F7615D"/>
    <w:rsid w:val="00F848AF"/>
    <w:rsid w:val="00FA5255"/>
    <w:rsid w:val="00FA6F6A"/>
    <w:rsid w:val="00FE0286"/>
    <w:rsid w:val="00FE1F21"/>
    <w:rsid w:val="00FE475F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22C7C"/>
  <w15:docId w15:val="{9E10F549-5565-47FB-B201-E6620E4D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E9829-FE67-4157-990A-0E749BFA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23</TotalTime>
  <Pages>1</Pages>
  <Words>229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2018-05-17T07:39:00Z</cp:lastPrinted>
  <dcterms:created xsi:type="dcterms:W3CDTF">2025-02-11T11:54:00Z</dcterms:created>
  <dcterms:modified xsi:type="dcterms:W3CDTF">2025-02-11T12:16:00Z</dcterms:modified>
</cp:coreProperties>
</file>