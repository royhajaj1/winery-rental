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5EC7908D" w:rsidR="00C57D12" w:rsidRPr="009632DD" w:rsidRDefault="008A39CF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12.6.25</w:t>
      </w:r>
    </w:p>
    <w:p w14:paraId="7915913D" w14:textId="370D7C8E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8A39CF">
        <w:rPr>
          <w:rFonts w:cs="Arial" w:hint="cs"/>
          <w:b/>
          <w:bCs/>
          <w:sz w:val="26"/>
          <w:szCs w:val="26"/>
          <w:rtl/>
        </w:rPr>
        <w:t>אודי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r w:rsidR="009536C6">
        <w:rPr>
          <w:rFonts w:cs="Arial"/>
          <w:b/>
          <w:bCs/>
          <w:sz w:val="26"/>
          <w:szCs w:val="26"/>
          <w:rtl/>
        </w:rPr>
        <w:t>–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r w:rsidR="003E10ED">
        <w:rPr>
          <w:rFonts w:cs="Arial" w:hint="cs"/>
          <w:b/>
          <w:bCs/>
          <w:sz w:val="26"/>
          <w:szCs w:val="26"/>
          <w:rtl/>
        </w:rPr>
        <w:t>א</w:t>
      </w:r>
      <w:r w:rsidR="008A39CF">
        <w:rPr>
          <w:rFonts w:cs="Arial" w:hint="cs"/>
          <w:b/>
          <w:bCs/>
          <w:sz w:val="26"/>
          <w:szCs w:val="26"/>
          <w:rtl/>
        </w:rPr>
        <w:t>בן דרך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F8C33B9" w14:textId="07231897" w:rsidR="00C57D12" w:rsidRPr="00320E5A" w:rsidRDefault="00C57D12" w:rsidP="000948A4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  <w:r w:rsidR="000948A4">
        <w:rPr>
          <w:rFonts w:cs="Arial" w:hint="cs"/>
          <w:sz w:val="26"/>
          <w:szCs w:val="26"/>
          <w:rtl/>
        </w:rPr>
        <w:t xml:space="preserve">                           </w:t>
      </w: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="003E10ED">
        <w:rPr>
          <w:rFonts w:cs="Arial" w:hint="cs"/>
          <w:b/>
          <w:bCs/>
          <w:sz w:val="26"/>
          <w:szCs w:val="26"/>
          <w:rtl/>
        </w:rPr>
        <w:t>20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>בתארי</w:t>
      </w:r>
      <w:r w:rsidR="00CA0093">
        <w:rPr>
          <w:rFonts w:hint="cs"/>
          <w:b/>
          <w:bCs/>
          <w:sz w:val="26"/>
          <w:szCs w:val="26"/>
          <w:rtl/>
        </w:rPr>
        <w:t xml:space="preserve">כים 7/7  </w:t>
      </w:r>
      <w:r>
        <w:rPr>
          <w:rFonts w:hint="cs"/>
          <w:sz w:val="26"/>
          <w:szCs w:val="26"/>
          <w:rtl/>
        </w:rPr>
        <w:t xml:space="preserve">החל מהשעה </w:t>
      </w:r>
      <w:r w:rsidR="008A39CF">
        <w:rPr>
          <w:rFonts w:hint="cs"/>
          <w:b/>
          <w:bCs/>
          <w:sz w:val="26"/>
          <w:szCs w:val="26"/>
          <w:rtl/>
        </w:rPr>
        <w:t>8:30</w:t>
      </w:r>
      <w:r w:rsidR="00414DA5">
        <w:rPr>
          <w:rFonts w:hint="cs"/>
          <w:b/>
          <w:bCs/>
          <w:sz w:val="26"/>
          <w:szCs w:val="26"/>
          <w:rtl/>
        </w:rPr>
        <w:t xml:space="preserve"> </w:t>
      </w:r>
      <w:r w:rsidR="00414DA5">
        <w:rPr>
          <w:b/>
          <w:bCs/>
          <w:sz w:val="26"/>
          <w:szCs w:val="26"/>
          <w:rtl/>
        </w:rPr>
        <w:t>–</w:t>
      </w:r>
      <w:r w:rsidR="00414DA5">
        <w:rPr>
          <w:rFonts w:hint="cs"/>
          <w:b/>
          <w:bCs/>
          <w:sz w:val="26"/>
          <w:szCs w:val="26"/>
          <w:rtl/>
        </w:rPr>
        <w:t xml:space="preserve"> 1</w:t>
      </w:r>
      <w:r w:rsidR="008A39CF">
        <w:rPr>
          <w:rFonts w:hint="cs"/>
          <w:b/>
          <w:bCs/>
          <w:sz w:val="26"/>
          <w:szCs w:val="26"/>
          <w:rtl/>
        </w:rPr>
        <w:t>6</w:t>
      </w:r>
      <w:r w:rsidR="00414DA5">
        <w:rPr>
          <w:rFonts w:hint="cs"/>
          <w:b/>
          <w:bCs/>
          <w:sz w:val="26"/>
          <w:szCs w:val="26"/>
          <w:rtl/>
        </w:rPr>
        <w:t>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3A77CFFB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קפה</w:t>
      </w:r>
      <w:r w:rsidR="00381B69">
        <w:rPr>
          <w:rFonts w:ascii="Arial" w:hAnsi="Arial" w:cs="Arial" w:hint="cs"/>
          <w:sz w:val="26"/>
          <w:szCs w:val="26"/>
          <w:rtl/>
        </w:rPr>
        <w:t xml:space="preserve"> </w:t>
      </w:r>
      <w:r w:rsidR="00CD68C8">
        <w:rPr>
          <w:rFonts w:ascii="Arial" w:hAnsi="Arial" w:cs="Arial" w:hint="cs"/>
          <w:sz w:val="26"/>
          <w:szCs w:val="26"/>
          <w:rtl/>
        </w:rPr>
        <w:t>ב</w:t>
      </w:r>
      <w:r w:rsidR="009536C6">
        <w:rPr>
          <w:rFonts w:ascii="Arial" w:hAnsi="Arial" w:cs="Arial" w:hint="cs"/>
          <w:sz w:val="26"/>
          <w:szCs w:val="26"/>
          <w:rtl/>
        </w:rPr>
        <w:t>מהלך היום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158F1327" w14:textId="376099EF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5C1894">
        <w:rPr>
          <w:rFonts w:ascii="Arial" w:hAnsi="Arial" w:cs="Arial" w:hint="cs"/>
          <w:b/>
          <w:bCs/>
          <w:sz w:val="26"/>
          <w:szCs w:val="26"/>
          <w:u w:val="single"/>
          <w:rtl/>
        </w:rPr>
        <w:t>1,900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E37493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3E704490" w14:textId="620E709C" w:rsidR="009536C6" w:rsidRDefault="009536C6" w:rsidP="009536C6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</w:rPr>
      </w:pPr>
      <w:r w:rsidRPr="009536C6">
        <w:rPr>
          <w:rFonts w:ascii="Arial" w:hAnsi="Arial" w:cs="Arial" w:hint="cs"/>
          <w:sz w:val="26"/>
          <w:szCs w:val="26"/>
          <w:rtl/>
        </w:rPr>
        <w:t>כיבוד לבוקר : כריכונים במגוון מילויים, פלטת ירקות חתוכים, עוגיות/ עוגה, קערת פירות.</w:t>
      </w:r>
    </w:p>
    <w:p w14:paraId="237D7DE2" w14:textId="0BD130C4" w:rsidR="000C7F31" w:rsidRDefault="009536C6" w:rsidP="000C7F3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r w:rsidRP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536C6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FB7F29">
        <w:rPr>
          <w:rFonts w:ascii="Arial" w:hAnsi="Arial" w:cs="Arial" w:hint="cs"/>
          <w:b/>
          <w:bCs/>
          <w:sz w:val="26"/>
          <w:szCs w:val="26"/>
          <w:u w:val="single"/>
          <w:rtl/>
        </w:rPr>
        <w:t>1,</w:t>
      </w:r>
      <w:r w:rsidR="00445E27">
        <w:rPr>
          <w:rFonts w:ascii="Arial" w:hAnsi="Arial" w:cs="Arial" w:hint="cs"/>
          <w:b/>
          <w:bCs/>
          <w:sz w:val="26"/>
          <w:szCs w:val="26"/>
          <w:u w:val="single"/>
          <w:rtl/>
        </w:rPr>
        <w:t>2</w:t>
      </w:r>
      <w:r w:rsidR="00FB7F29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Pr="000C7F31">
        <w:rPr>
          <w:rFonts w:ascii="Arial" w:hAnsi="Arial" w:cs="Arial" w:hint="cs"/>
          <w:b/>
          <w:bCs/>
          <w:sz w:val="26"/>
          <w:szCs w:val="26"/>
          <w:rtl/>
        </w:rPr>
        <w:t xml:space="preserve">. </w:t>
      </w:r>
    </w:p>
    <w:p w14:paraId="0DFA7198" w14:textId="3223F1D4" w:rsidR="000948A4" w:rsidRPr="000948A4" w:rsidRDefault="000F52A3" w:rsidP="000948A4">
      <w:pPr>
        <w:pStyle w:val="aa"/>
        <w:numPr>
          <w:ilvl w:val="0"/>
          <w:numId w:val="5"/>
        </w:numPr>
        <w:bidi/>
        <w:rPr>
          <w:b/>
          <w:bCs/>
          <w:sz w:val="26"/>
          <w:szCs w:val="26"/>
          <w:u w:val="single"/>
          <w:rtl/>
        </w:rPr>
      </w:pPr>
      <w:bookmarkStart w:id="1" w:name="_Hlk198645524"/>
      <w:r w:rsidRPr="000948A4">
        <w:rPr>
          <w:rFonts w:ascii="Arial" w:hAnsi="Arial" w:cs="Arial" w:hint="cs"/>
          <w:sz w:val="26"/>
          <w:szCs w:val="26"/>
          <w:rtl/>
        </w:rPr>
        <w:t>ב</w:t>
      </w:r>
      <w:r w:rsidRPr="000948A4">
        <w:rPr>
          <w:rFonts w:ascii="Arial" w:hAnsi="Arial" w:cs="Arial" w:hint="eastAsia"/>
          <w:sz w:val="26"/>
          <w:szCs w:val="26"/>
          <w:rtl/>
        </w:rPr>
        <w:t>ופה</w:t>
      </w:r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cs"/>
          <w:sz w:val="26"/>
          <w:szCs w:val="26"/>
          <w:rtl/>
        </w:rPr>
        <w:t xml:space="preserve">חלבי </w:t>
      </w:r>
      <w:r w:rsidRPr="000948A4">
        <w:rPr>
          <w:rFonts w:ascii="Arial" w:hAnsi="Arial" w:cs="Arial"/>
          <w:sz w:val="26"/>
          <w:szCs w:val="26"/>
          <w:rtl/>
        </w:rPr>
        <w:t>–</w:t>
      </w:r>
      <w:r w:rsidR="00EC0B17">
        <w:rPr>
          <w:rFonts w:ascii="Arial" w:hAnsi="Arial" w:cs="Arial" w:hint="cs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שקשוקה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="00EC0B17">
        <w:rPr>
          <w:rFonts w:ascii="Arial" w:hAnsi="Arial" w:cs="Arial" w:hint="cs"/>
          <w:sz w:val="26"/>
          <w:szCs w:val="26"/>
          <w:rtl/>
        </w:rPr>
        <w:t>,</w:t>
      </w:r>
      <w:r w:rsidRPr="000948A4">
        <w:rPr>
          <w:rFonts w:ascii="Arial" w:hAnsi="Arial" w:cs="Arial" w:hint="cs"/>
          <w:sz w:val="26"/>
          <w:szCs w:val="26"/>
          <w:rtl/>
        </w:rPr>
        <w:t xml:space="preserve">פסטה, </w:t>
      </w:r>
      <w:r w:rsidRPr="000948A4">
        <w:rPr>
          <w:rFonts w:ascii="Arial" w:hAnsi="Arial" w:cs="Arial" w:hint="eastAsia"/>
          <w:sz w:val="26"/>
          <w:szCs w:val="26"/>
          <w:rtl/>
        </w:rPr>
        <w:t>קיש</w:t>
      </w:r>
      <w:r w:rsidRPr="000948A4">
        <w:rPr>
          <w:rFonts w:ascii="Arial" w:hAnsi="Arial" w:cs="Arial" w:hint="cs"/>
          <w:sz w:val="26"/>
          <w:szCs w:val="26"/>
          <w:rtl/>
        </w:rPr>
        <w:t>ים</w:t>
      </w:r>
      <w:r w:rsidRPr="000948A4">
        <w:rPr>
          <w:rFonts w:ascii="Arial" w:hAnsi="Arial" w:cs="Arial"/>
          <w:sz w:val="26"/>
          <w:szCs w:val="26"/>
          <w:rtl/>
        </w:rPr>
        <w:t xml:space="preserve">, </w:t>
      </w:r>
      <w:r w:rsidRPr="000948A4">
        <w:rPr>
          <w:rFonts w:ascii="Arial" w:hAnsi="Arial" w:cs="Arial" w:hint="eastAsia"/>
          <w:sz w:val="26"/>
          <w:szCs w:val="26"/>
          <w:rtl/>
        </w:rPr>
        <w:t>פוקצ</w:t>
      </w:r>
      <w:r w:rsidRPr="000948A4">
        <w:rPr>
          <w:rFonts w:ascii="Arial" w:hAnsi="Arial" w:cs="Arial" w:hint="cs"/>
          <w:sz w:val="26"/>
          <w:szCs w:val="26"/>
          <w:rtl/>
        </w:rPr>
        <w:t>'</w:t>
      </w:r>
      <w:r w:rsidRPr="000948A4">
        <w:rPr>
          <w:rFonts w:ascii="Arial" w:hAnsi="Arial" w:cs="Arial" w:hint="eastAsia"/>
          <w:sz w:val="26"/>
          <w:szCs w:val="26"/>
          <w:rtl/>
        </w:rPr>
        <w:t>ות</w:t>
      </w:r>
      <w:r w:rsidRPr="000948A4">
        <w:rPr>
          <w:rFonts w:ascii="Arial" w:hAnsi="Arial" w:cs="Arial"/>
          <w:sz w:val="26"/>
          <w:szCs w:val="26"/>
          <w:rtl/>
        </w:rPr>
        <w:t>,</w:t>
      </w:r>
      <w:r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פוקצ'ת פיצה, </w:t>
      </w:r>
      <w:r w:rsidR="00BA6622">
        <w:rPr>
          <w:rFonts w:ascii="Arial" w:hAnsi="Arial" w:cs="Arial" w:hint="cs"/>
          <w:sz w:val="26"/>
          <w:szCs w:val="26"/>
          <w:rtl/>
        </w:rPr>
        <w:t xml:space="preserve">סלטים, </w:t>
      </w:r>
      <w:r w:rsidR="000C7F31" w:rsidRPr="000948A4">
        <w:rPr>
          <w:rFonts w:ascii="Arial" w:hAnsi="Arial" w:cs="Arial" w:hint="cs"/>
          <w:sz w:val="26"/>
          <w:szCs w:val="26"/>
          <w:rtl/>
        </w:rPr>
        <w:t>לחם מחמצת</w:t>
      </w:r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ומ</w:t>
      </w:r>
      <w:r w:rsidR="00BA6622">
        <w:rPr>
          <w:rFonts w:ascii="Arial" w:hAnsi="Arial" w:cs="Arial" w:hint="cs"/>
          <w:sz w:val="26"/>
          <w:szCs w:val="26"/>
          <w:rtl/>
        </w:rPr>
        <w:t xml:space="preserve">טבלים </w:t>
      </w:r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עוגות</w:t>
      </w:r>
      <w:r w:rsidRPr="000948A4">
        <w:rPr>
          <w:rFonts w:ascii="Arial" w:hAnsi="Arial" w:cs="Arial" w:hint="cs"/>
          <w:sz w:val="26"/>
          <w:szCs w:val="26"/>
          <w:rtl/>
        </w:rPr>
        <w:t>, שתיה קלה</w:t>
      </w:r>
      <w:bookmarkEnd w:id="1"/>
      <w:r w:rsidRPr="000948A4">
        <w:rPr>
          <w:rFonts w:ascii="Arial" w:hAnsi="Arial" w:cs="Arial" w:hint="cs"/>
          <w:sz w:val="26"/>
          <w:szCs w:val="26"/>
          <w:rtl/>
        </w:rPr>
        <w:t>.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</w:t>
      </w:r>
      <w:r w:rsidR="00BA6622">
        <w:rPr>
          <w:rFonts w:ascii="Arial" w:hAnsi="Arial" w:cs="Arial" w:hint="cs"/>
          <w:sz w:val="26"/>
          <w:szCs w:val="26"/>
          <w:rtl/>
        </w:rPr>
        <w:t xml:space="preserve">             </w:t>
      </w:r>
      <w:r w:rsidRPr="000948A4">
        <w:rPr>
          <w:rFonts w:ascii="Arial" w:hAnsi="Arial" w:cs="Arial" w:hint="cs"/>
          <w:sz w:val="26"/>
          <w:szCs w:val="26"/>
          <w:rtl/>
        </w:rPr>
        <w:t>ש</w:t>
      </w:r>
      <w:r w:rsidRPr="000948A4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Pr="000948A4">
        <w:rPr>
          <w:rFonts w:ascii="Arial" w:hAnsi="Arial" w:cs="Arial" w:hint="cs"/>
          <w:sz w:val="26"/>
          <w:szCs w:val="26"/>
          <w:rtl/>
        </w:rPr>
        <w:t xml:space="preserve">.( הקייטרינג כשר חלבי רבנות שורק, חלב ישראלי)                                                                                                                </w:t>
      </w:r>
      <w:r w:rsidR="000948A4" w:rsidRPr="000948A4">
        <w:rPr>
          <w:rFonts w:hint="cs"/>
          <w:b/>
          <w:bCs/>
          <w:sz w:val="26"/>
          <w:szCs w:val="26"/>
          <w:u w:val="single"/>
          <w:rtl/>
        </w:rPr>
        <w:t xml:space="preserve"> </w:t>
      </w:r>
    </w:p>
    <w:p w14:paraId="5E1B79AF" w14:textId="6C3D2B83" w:rsidR="00CB6D2F" w:rsidRPr="000948A4" w:rsidRDefault="000948A4" w:rsidP="000948A4">
      <w:pPr>
        <w:pStyle w:val="aa"/>
        <w:bidi/>
        <w:ind w:left="360"/>
        <w:rPr>
          <w:rFonts w:ascii="Arial" w:hAnsi="Arial" w:cs="Arial"/>
          <w:sz w:val="26"/>
          <w:szCs w:val="26"/>
        </w:rPr>
      </w:pPr>
      <w:r>
        <w:rPr>
          <w:rFonts w:hint="cs"/>
          <w:b/>
          <w:bCs/>
          <w:sz w:val="26"/>
          <w:szCs w:val="26"/>
          <w:u w:val="single"/>
          <w:rtl/>
        </w:rPr>
        <w:t>ע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לות </w:t>
      </w:r>
      <w:r w:rsidR="000F52A3" w:rsidRPr="000948A4">
        <w:rPr>
          <w:b/>
          <w:bCs/>
          <w:sz w:val="26"/>
          <w:szCs w:val="26"/>
          <w:u w:val="single"/>
          <w:rtl/>
        </w:rPr>
        <w:t>–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FB7F29">
        <w:rPr>
          <w:rFonts w:hint="cs"/>
          <w:b/>
          <w:bCs/>
          <w:sz w:val="26"/>
          <w:szCs w:val="26"/>
          <w:u w:val="single"/>
          <w:rtl/>
        </w:rPr>
        <w:t>2,</w:t>
      </w:r>
      <w:r w:rsidR="007D57D9">
        <w:rPr>
          <w:rFonts w:hint="cs"/>
          <w:b/>
          <w:bCs/>
          <w:sz w:val="26"/>
          <w:szCs w:val="26"/>
          <w:u w:val="single"/>
          <w:rtl/>
        </w:rPr>
        <w:t>4</w:t>
      </w:r>
      <w:r w:rsidR="00FB7F29">
        <w:rPr>
          <w:rFonts w:hint="cs"/>
          <w:b/>
          <w:bCs/>
          <w:sz w:val="26"/>
          <w:szCs w:val="26"/>
          <w:u w:val="single"/>
          <w:rtl/>
        </w:rPr>
        <w:t>00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 ₪ לא כולל מע"מ.</w:t>
      </w:r>
      <w:r w:rsidR="00C57D12" w:rsidRPr="000948A4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</w:p>
    <w:p w14:paraId="37EC58F9" w14:textId="67E1D7AA" w:rsidR="00C57D12" w:rsidRPr="00433E45" w:rsidRDefault="00C57D12" w:rsidP="00CB6D2F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</w:rPr>
      </w:pP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105D6105" w14:textId="26FAFCF8" w:rsidR="00C57D12" w:rsidRDefault="00C57D12" w:rsidP="00C57D12">
      <w:pPr>
        <w:rPr>
          <w:sz w:val="24"/>
          <w:szCs w:val="24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7772AC">
        <w:rPr>
          <w:rFonts w:hint="cs"/>
          <w:sz w:val="24"/>
          <w:szCs w:val="24"/>
          <w:rtl/>
        </w:rPr>
        <w:t xml:space="preserve">מיינות היקב, שיח פתוח לשאלות.  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בתוספת תשלום - 1,</w:t>
      </w:r>
      <w:r w:rsidR="002A5FE2">
        <w:rPr>
          <w:rFonts w:hint="cs"/>
          <w:b/>
          <w:bCs/>
          <w:sz w:val="24"/>
          <w:szCs w:val="24"/>
          <w:u w:val="single"/>
          <w:rtl/>
        </w:rPr>
        <w:t>2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00 ₪ לא כולל מע"מ</w:t>
      </w:r>
      <w:r w:rsidRPr="00F87F61">
        <w:rPr>
          <w:rFonts w:hint="cs"/>
          <w:b/>
          <w:bCs/>
          <w:sz w:val="24"/>
          <w:szCs w:val="24"/>
          <w:rtl/>
        </w:rPr>
        <w:t>.</w:t>
      </w: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2ED9100F" w14:textId="6A538B87" w:rsidR="00DD2AA2" w:rsidRPr="00DD2AA2" w:rsidRDefault="000C780C" w:rsidP="00DD2AA2">
      <w:pPr>
        <w:pStyle w:val="aa"/>
        <w:numPr>
          <w:ilvl w:val="0"/>
          <w:numId w:val="3"/>
        </w:num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</w:t>
      </w:r>
      <w:r w:rsidR="00133308">
        <w:rPr>
          <w:rFonts w:hint="cs"/>
          <w:sz w:val="26"/>
          <w:szCs w:val="26"/>
          <w:rtl/>
        </w:rPr>
        <w:t>פנוי ויש</w:t>
      </w:r>
      <w:r>
        <w:rPr>
          <w:rFonts w:hint="cs"/>
          <w:sz w:val="26"/>
          <w:szCs w:val="26"/>
          <w:rtl/>
        </w:rPr>
        <w:t xml:space="preserve"> אפשרות).</w:t>
      </w:r>
      <w:r w:rsidR="00C57D12" w:rsidRPr="00D8281E">
        <w:rPr>
          <w:sz w:val="26"/>
          <w:szCs w:val="26"/>
          <w:rtl/>
        </w:rPr>
        <w:t xml:space="preserve">       </w:t>
      </w:r>
      <w:r w:rsidR="00C57D12" w:rsidRPr="00DD2AA2">
        <w:rPr>
          <w:sz w:val="26"/>
          <w:szCs w:val="26"/>
          <w:rtl/>
        </w:rPr>
        <w:t xml:space="preserve">                                                                        </w:t>
      </w:r>
      <w:r w:rsidR="00C57D12" w:rsidRPr="00DD2AA2">
        <w:rPr>
          <w:rFonts w:hint="cs"/>
          <w:sz w:val="26"/>
          <w:szCs w:val="26"/>
          <w:rtl/>
        </w:rPr>
        <w:t xml:space="preserve">                                                                                              </w:t>
      </w:r>
      <w:r w:rsidR="00DD2AA2" w:rsidRPr="00DD2AA2">
        <w:rPr>
          <w:rFonts w:hint="cs"/>
          <w:sz w:val="26"/>
          <w:szCs w:val="26"/>
          <w:rtl/>
        </w:rPr>
        <w:t xml:space="preserve">      </w:t>
      </w:r>
    </w:p>
    <w:p w14:paraId="380BBA62" w14:textId="0EBEB43A" w:rsidR="00C57D12" w:rsidRPr="00320E5A" w:rsidRDefault="00DD2AA2" w:rsidP="000948A4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C57D12" w:rsidRPr="00320E5A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66BC2" w14:textId="77777777" w:rsidR="000F130E" w:rsidRDefault="000F130E" w:rsidP="0022799C">
      <w:pPr>
        <w:spacing w:after="0" w:line="240" w:lineRule="auto"/>
      </w:pPr>
      <w:r>
        <w:separator/>
      </w:r>
    </w:p>
  </w:endnote>
  <w:endnote w:type="continuationSeparator" w:id="0">
    <w:p w14:paraId="51B0653E" w14:textId="77777777" w:rsidR="000F130E" w:rsidRDefault="000F130E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38B73" w14:textId="77777777" w:rsidR="000F130E" w:rsidRDefault="000F130E" w:rsidP="0022799C">
      <w:pPr>
        <w:spacing w:after="0" w:line="240" w:lineRule="auto"/>
      </w:pPr>
      <w:r>
        <w:separator/>
      </w:r>
    </w:p>
  </w:footnote>
  <w:footnote w:type="continuationSeparator" w:id="0">
    <w:p w14:paraId="440F5BE7" w14:textId="77777777" w:rsidR="000F130E" w:rsidRDefault="000F130E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3812"/>
    <w:rsid w:val="000948A4"/>
    <w:rsid w:val="00095FDD"/>
    <w:rsid w:val="000A0616"/>
    <w:rsid w:val="000B1D96"/>
    <w:rsid w:val="000B370F"/>
    <w:rsid w:val="000B5932"/>
    <w:rsid w:val="000B7161"/>
    <w:rsid w:val="000C36FA"/>
    <w:rsid w:val="000C76D3"/>
    <w:rsid w:val="000C780C"/>
    <w:rsid w:val="000C7F31"/>
    <w:rsid w:val="000D2E35"/>
    <w:rsid w:val="000D5EAD"/>
    <w:rsid w:val="000D7439"/>
    <w:rsid w:val="000F130E"/>
    <w:rsid w:val="000F2148"/>
    <w:rsid w:val="000F2B41"/>
    <w:rsid w:val="000F31C2"/>
    <w:rsid w:val="000F52A3"/>
    <w:rsid w:val="001139DC"/>
    <w:rsid w:val="00122CE3"/>
    <w:rsid w:val="00124449"/>
    <w:rsid w:val="001273AE"/>
    <w:rsid w:val="00133308"/>
    <w:rsid w:val="00135CAF"/>
    <w:rsid w:val="00137AD8"/>
    <w:rsid w:val="00140523"/>
    <w:rsid w:val="00145214"/>
    <w:rsid w:val="00150C4A"/>
    <w:rsid w:val="00156255"/>
    <w:rsid w:val="00157519"/>
    <w:rsid w:val="00161C38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66F"/>
    <w:rsid w:val="00197B32"/>
    <w:rsid w:val="001A0775"/>
    <w:rsid w:val="001A3553"/>
    <w:rsid w:val="001B0770"/>
    <w:rsid w:val="001B460D"/>
    <w:rsid w:val="001B55DB"/>
    <w:rsid w:val="001B78F4"/>
    <w:rsid w:val="001B790F"/>
    <w:rsid w:val="001C06EF"/>
    <w:rsid w:val="001D1E2E"/>
    <w:rsid w:val="001D413E"/>
    <w:rsid w:val="001D4EC1"/>
    <w:rsid w:val="001E0046"/>
    <w:rsid w:val="001E48B3"/>
    <w:rsid w:val="001E6BEF"/>
    <w:rsid w:val="001F2F51"/>
    <w:rsid w:val="00203751"/>
    <w:rsid w:val="0020790E"/>
    <w:rsid w:val="00213C30"/>
    <w:rsid w:val="002174D8"/>
    <w:rsid w:val="0022090C"/>
    <w:rsid w:val="00222A5A"/>
    <w:rsid w:val="002258EB"/>
    <w:rsid w:val="0022799C"/>
    <w:rsid w:val="00232AAA"/>
    <w:rsid w:val="00240BA5"/>
    <w:rsid w:val="00245F06"/>
    <w:rsid w:val="00246EE3"/>
    <w:rsid w:val="002507ED"/>
    <w:rsid w:val="00251A14"/>
    <w:rsid w:val="00257241"/>
    <w:rsid w:val="0026359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A5FE2"/>
    <w:rsid w:val="002A739F"/>
    <w:rsid w:val="002B058F"/>
    <w:rsid w:val="002B1701"/>
    <w:rsid w:val="002B5350"/>
    <w:rsid w:val="002B5354"/>
    <w:rsid w:val="002C14E4"/>
    <w:rsid w:val="002E0B33"/>
    <w:rsid w:val="002F265E"/>
    <w:rsid w:val="002F4942"/>
    <w:rsid w:val="003155D3"/>
    <w:rsid w:val="00316078"/>
    <w:rsid w:val="003173F4"/>
    <w:rsid w:val="00320E5A"/>
    <w:rsid w:val="003275F1"/>
    <w:rsid w:val="00334D87"/>
    <w:rsid w:val="00337AF1"/>
    <w:rsid w:val="00341483"/>
    <w:rsid w:val="00355AC7"/>
    <w:rsid w:val="00357E23"/>
    <w:rsid w:val="003624CB"/>
    <w:rsid w:val="0037119B"/>
    <w:rsid w:val="003715DA"/>
    <w:rsid w:val="00371F6F"/>
    <w:rsid w:val="00380AC4"/>
    <w:rsid w:val="00381B69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E10ED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45E27"/>
    <w:rsid w:val="004528D4"/>
    <w:rsid w:val="00457347"/>
    <w:rsid w:val="00460EC4"/>
    <w:rsid w:val="004713F6"/>
    <w:rsid w:val="004730C6"/>
    <w:rsid w:val="00474239"/>
    <w:rsid w:val="00474559"/>
    <w:rsid w:val="00492F6A"/>
    <w:rsid w:val="004940C9"/>
    <w:rsid w:val="0049759B"/>
    <w:rsid w:val="00497DEC"/>
    <w:rsid w:val="004B2BFB"/>
    <w:rsid w:val="004B5272"/>
    <w:rsid w:val="004C1E1E"/>
    <w:rsid w:val="004D02D2"/>
    <w:rsid w:val="004F1DD0"/>
    <w:rsid w:val="004F223A"/>
    <w:rsid w:val="004F280C"/>
    <w:rsid w:val="004F2AEC"/>
    <w:rsid w:val="00504402"/>
    <w:rsid w:val="00504F51"/>
    <w:rsid w:val="00510129"/>
    <w:rsid w:val="005118C9"/>
    <w:rsid w:val="00520898"/>
    <w:rsid w:val="00521B9E"/>
    <w:rsid w:val="005224FD"/>
    <w:rsid w:val="005309B6"/>
    <w:rsid w:val="005322B3"/>
    <w:rsid w:val="00542C25"/>
    <w:rsid w:val="005465CD"/>
    <w:rsid w:val="00563144"/>
    <w:rsid w:val="00564DFA"/>
    <w:rsid w:val="005825A8"/>
    <w:rsid w:val="00584EF1"/>
    <w:rsid w:val="0058753C"/>
    <w:rsid w:val="00592588"/>
    <w:rsid w:val="00593345"/>
    <w:rsid w:val="005959D3"/>
    <w:rsid w:val="005A3889"/>
    <w:rsid w:val="005A6088"/>
    <w:rsid w:val="005A6317"/>
    <w:rsid w:val="005B55A0"/>
    <w:rsid w:val="005C1894"/>
    <w:rsid w:val="005C7E5E"/>
    <w:rsid w:val="005E0E8D"/>
    <w:rsid w:val="005E5272"/>
    <w:rsid w:val="005F1D3E"/>
    <w:rsid w:val="005F4930"/>
    <w:rsid w:val="005F6C7E"/>
    <w:rsid w:val="0060336A"/>
    <w:rsid w:val="00607BF3"/>
    <w:rsid w:val="00615D14"/>
    <w:rsid w:val="00616B06"/>
    <w:rsid w:val="00626D95"/>
    <w:rsid w:val="006341B4"/>
    <w:rsid w:val="00635858"/>
    <w:rsid w:val="00647571"/>
    <w:rsid w:val="006509D2"/>
    <w:rsid w:val="006541CA"/>
    <w:rsid w:val="00660535"/>
    <w:rsid w:val="00662FD3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17F4E"/>
    <w:rsid w:val="0072022D"/>
    <w:rsid w:val="007265AF"/>
    <w:rsid w:val="00726796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B4B81"/>
    <w:rsid w:val="007C1FCE"/>
    <w:rsid w:val="007C5BA5"/>
    <w:rsid w:val="007D0D6B"/>
    <w:rsid w:val="007D263D"/>
    <w:rsid w:val="007D30DE"/>
    <w:rsid w:val="007D417F"/>
    <w:rsid w:val="007D4262"/>
    <w:rsid w:val="007D57D9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92B76"/>
    <w:rsid w:val="008A2336"/>
    <w:rsid w:val="008A2430"/>
    <w:rsid w:val="008A39CF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36C6"/>
    <w:rsid w:val="00956470"/>
    <w:rsid w:val="00970770"/>
    <w:rsid w:val="00972E9A"/>
    <w:rsid w:val="00976E74"/>
    <w:rsid w:val="009779DB"/>
    <w:rsid w:val="00980D4F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C4674"/>
    <w:rsid w:val="009D279E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4F70"/>
    <w:rsid w:val="00AC797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638A1"/>
    <w:rsid w:val="00B74DF7"/>
    <w:rsid w:val="00B80B96"/>
    <w:rsid w:val="00B84B1E"/>
    <w:rsid w:val="00B8669E"/>
    <w:rsid w:val="00B878A3"/>
    <w:rsid w:val="00B90446"/>
    <w:rsid w:val="00BA16C9"/>
    <w:rsid w:val="00BA6622"/>
    <w:rsid w:val="00BA75AC"/>
    <w:rsid w:val="00BA7D3C"/>
    <w:rsid w:val="00BA7FE4"/>
    <w:rsid w:val="00BB0F9C"/>
    <w:rsid w:val="00BC0094"/>
    <w:rsid w:val="00BD22C2"/>
    <w:rsid w:val="00BE1DB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07BCA"/>
    <w:rsid w:val="00C10E9F"/>
    <w:rsid w:val="00C12968"/>
    <w:rsid w:val="00C2102A"/>
    <w:rsid w:val="00C30827"/>
    <w:rsid w:val="00C33580"/>
    <w:rsid w:val="00C37510"/>
    <w:rsid w:val="00C464B5"/>
    <w:rsid w:val="00C53BCD"/>
    <w:rsid w:val="00C56771"/>
    <w:rsid w:val="00C56BB2"/>
    <w:rsid w:val="00C57D12"/>
    <w:rsid w:val="00C57EE5"/>
    <w:rsid w:val="00C64A9C"/>
    <w:rsid w:val="00C6550D"/>
    <w:rsid w:val="00C6796B"/>
    <w:rsid w:val="00C67A7F"/>
    <w:rsid w:val="00C75423"/>
    <w:rsid w:val="00C84796"/>
    <w:rsid w:val="00C85837"/>
    <w:rsid w:val="00C90C2A"/>
    <w:rsid w:val="00C91DC3"/>
    <w:rsid w:val="00C93C93"/>
    <w:rsid w:val="00C959B2"/>
    <w:rsid w:val="00C96232"/>
    <w:rsid w:val="00CA0093"/>
    <w:rsid w:val="00CA69F7"/>
    <w:rsid w:val="00CB6948"/>
    <w:rsid w:val="00CB6D2F"/>
    <w:rsid w:val="00CC15B6"/>
    <w:rsid w:val="00CC5EAE"/>
    <w:rsid w:val="00CD0752"/>
    <w:rsid w:val="00CD29E9"/>
    <w:rsid w:val="00CD68C8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2AA2"/>
    <w:rsid w:val="00DD5A1A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2709C"/>
    <w:rsid w:val="00E37493"/>
    <w:rsid w:val="00E40AFF"/>
    <w:rsid w:val="00E42C46"/>
    <w:rsid w:val="00E44FAB"/>
    <w:rsid w:val="00E45CDA"/>
    <w:rsid w:val="00E45EFB"/>
    <w:rsid w:val="00E52B24"/>
    <w:rsid w:val="00E60F18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A2DF5"/>
    <w:rsid w:val="00EA3A15"/>
    <w:rsid w:val="00EA4944"/>
    <w:rsid w:val="00EB3CFB"/>
    <w:rsid w:val="00EC0B17"/>
    <w:rsid w:val="00EC63A2"/>
    <w:rsid w:val="00EC7741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7F61"/>
    <w:rsid w:val="00FA00F0"/>
    <w:rsid w:val="00FA5255"/>
    <w:rsid w:val="00FB03A2"/>
    <w:rsid w:val="00FB1572"/>
    <w:rsid w:val="00FB42F3"/>
    <w:rsid w:val="00FB7F29"/>
    <w:rsid w:val="00FC50ED"/>
    <w:rsid w:val="00FC687B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25</TotalTime>
  <Pages>1</Pages>
  <Words>356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2025-06-12T12:08:00Z</cp:lastPrinted>
  <dcterms:created xsi:type="dcterms:W3CDTF">2025-06-12T11:39:00Z</dcterms:created>
  <dcterms:modified xsi:type="dcterms:W3CDTF">2025-06-12T12:13:00Z</dcterms:modified>
</cp:coreProperties>
</file>