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2C849EE2" w:rsidR="00B8669E" w:rsidRPr="0039712A" w:rsidRDefault="00FC3F1A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6.3.25</w:t>
      </w:r>
    </w:p>
    <w:p w14:paraId="170F8DDB" w14:textId="176FDD31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</w:t>
      </w:r>
      <w:r w:rsidR="00FC3F1A">
        <w:rPr>
          <w:rFonts w:ascii="Arial" w:hAnsi="Arial" w:cs="Arial" w:hint="cs"/>
          <w:sz w:val="26"/>
          <w:szCs w:val="26"/>
          <w:rtl/>
        </w:rPr>
        <w:t>אודליה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FC3F1A">
        <w:rPr>
          <w:rFonts w:ascii="Arial" w:hAnsi="Arial" w:cs="Arial" w:hint="cs"/>
          <w:sz w:val="26"/>
          <w:szCs w:val="26"/>
          <w:rtl/>
        </w:rPr>
        <w:t>מרכז צעירים מושב מבקיעים</w:t>
      </w:r>
    </w:p>
    <w:p w14:paraId="6AE090C3" w14:textId="5490A9CE" w:rsidR="0039712A" w:rsidRDefault="0039712A" w:rsidP="00B128CF">
      <w:pPr>
        <w:jc w:val="center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</w:t>
      </w:r>
      <w:r w:rsidRPr="0039712A">
        <w:rPr>
          <w:rFonts w:ascii="Arial" w:hAnsi="Arial" w:cs="Arial"/>
          <w:sz w:val="26"/>
          <w:szCs w:val="26"/>
          <w:u w:val="single"/>
          <w:rtl/>
        </w:rPr>
        <w:t>יקב חיטים</w:t>
      </w:r>
      <w:r w:rsidR="005D0252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="00FC3F1A">
        <w:rPr>
          <w:rFonts w:ascii="Arial" w:hAnsi="Arial" w:cs="Arial" w:hint="cs"/>
          <w:sz w:val="26"/>
          <w:szCs w:val="26"/>
          <w:rtl/>
        </w:rPr>
        <w:t xml:space="preserve">           </w:t>
      </w:r>
      <w:r w:rsidR="005D0252">
        <w:rPr>
          <w:rFonts w:ascii="Arial" w:hAnsi="Arial" w:cs="Arial" w:hint="cs"/>
          <w:sz w:val="26"/>
          <w:szCs w:val="26"/>
          <w:rtl/>
        </w:rPr>
        <w:t xml:space="preserve"> </w:t>
      </w: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</w:p>
    <w:p w14:paraId="5D2F6A5F" w14:textId="3EC6E67E" w:rsidR="00670E45" w:rsidRPr="00670E45" w:rsidRDefault="00695591" w:rsidP="00670E45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הצעה עבור </w:t>
      </w:r>
      <w:r w:rsidR="00390F0F">
        <w:rPr>
          <w:rFonts w:ascii="Arial" w:hAnsi="Arial" w:cs="Arial" w:hint="cs"/>
          <w:sz w:val="26"/>
          <w:szCs w:val="26"/>
          <w:rtl/>
        </w:rPr>
        <w:t>אירוח עבור</w:t>
      </w:r>
      <w:r w:rsidR="0005577B">
        <w:rPr>
          <w:rFonts w:ascii="Arial" w:hAnsi="Arial" w:cs="Arial" w:hint="cs"/>
          <w:sz w:val="26"/>
          <w:szCs w:val="26"/>
          <w:rtl/>
        </w:rPr>
        <w:t xml:space="preserve"> </w:t>
      </w:r>
      <w:r w:rsidR="002E5123">
        <w:rPr>
          <w:rFonts w:ascii="Arial" w:hAnsi="Arial" w:cs="Arial" w:hint="cs"/>
          <w:sz w:val="26"/>
          <w:szCs w:val="26"/>
          <w:rtl/>
        </w:rPr>
        <w:t>30</w:t>
      </w:r>
      <w:r w:rsidR="007D0715">
        <w:rPr>
          <w:rFonts w:ascii="Arial" w:hAnsi="Arial" w:cs="Arial"/>
          <w:sz w:val="26"/>
          <w:szCs w:val="26"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 xml:space="preserve">משתתפים בתאריך </w:t>
      </w:r>
      <w:r w:rsidR="002E5123">
        <w:rPr>
          <w:rFonts w:ascii="Arial" w:hAnsi="Arial" w:cs="Arial" w:hint="cs"/>
          <w:sz w:val="26"/>
          <w:szCs w:val="26"/>
          <w:rtl/>
        </w:rPr>
        <w:t>(בחודש אפריל אמצע שבוע)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</w:t>
      </w:r>
      <w:r w:rsidR="00390F0F">
        <w:rPr>
          <w:rFonts w:ascii="Arial" w:hAnsi="Arial" w:cs="Arial" w:hint="cs"/>
          <w:sz w:val="26"/>
          <w:szCs w:val="26"/>
          <w:rtl/>
        </w:rPr>
        <w:t xml:space="preserve">מהשעה </w:t>
      </w:r>
      <w:bookmarkStart w:id="0" w:name="_Hlk166087665"/>
      <w:r w:rsidR="00622937">
        <w:rPr>
          <w:rFonts w:ascii="Arial" w:hAnsi="Arial" w:cs="Arial" w:hint="cs"/>
          <w:sz w:val="26"/>
          <w:szCs w:val="26"/>
          <w:rtl/>
        </w:rPr>
        <w:t>9:00 -11:00.</w:t>
      </w:r>
      <w:r w:rsidR="00670E45">
        <w:rPr>
          <w:rFonts w:ascii="Arial" w:hAnsi="Arial" w:cs="Arial" w:hint="cs"/>
          <w:sz w:val="26"/>
          <w:szCs w:val="26"/>
          <w:rtl/>
        </w:rPr>
        <w:t xml:space="preserve">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      </w:t>
      </w:r>
      <w:r w:rsidR="00670E45" w:rsidRPr="00670E45">
        <w:rPr>
          <w:rFonts w:ascii="Arial" w:hAnsi="Arial" w:cs="Arial" w:hint="cs"/>
          <w:sz w:val="26"/>
          <w:szCs w:val="26"/>
          <w:rtl/>
        </w:rPr>
        <w:t>האירוח במדשאה בסמוך לכרם בפינה מוצלת</w:t>
      </w:r>
      <w:r w:rsidR="00670E45">
        <w:rPr>
          <w:rFonts w:ascii="Arial" w:hAnsi="Arial" w:cs="Arial" w:hint="cs"/>
          <w:sz w:val="26"/>
          <w:szCs w:val="26"/>
          <w:rtl/>
        </w:rPr>
        <w:t>.</w:t>
      </w:r>
    </w:p>
    <w:p w14:paraId="7707BD0A" w14:textId="77777777" w:rsidR="00790FDC" w:rsidRDefault="00790FDC" w:rsidP="00790FDC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</w:t>
      </w:r>
    </w:p>
    <w:p w14:paraId="7EEC2323" w14:textId="0CDD66AD" w:rsidR="00790FDC" w:rsidRDefault="00790FDC" w:rsidP="00790FDC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>סיור בכרם</w:t>
      </w:r>
      <w:r>
        <w:rPr>
          <w:rFonts w:hint="cs"/>
          <w:sz w:val="26"/>
          <w:szCs w:val="26"/>
          <w:rtl/>
        </w:rPr>
        <w:t xml:space="preserve"> עם היינן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כורם היקב הכולל </w:t>
      </w:r>
      <w:r>
        <w:rPr>
          <w:sz w:val="26"/>
          <w:szCs w:val="26"/>
          <w:rtl/>
        </w:rPr>
        <w:t>הסברים על גידול הענבים והכנת הי</w:t>
      </w:r>
      <w:r>
        <w:rPr>
          <w:rFonts w:hint="cs"/>
          <w:sz w:val="26"/>
          <w:szCs w:val="26"/>
          <w:rtl/>
        </w:rPr>
        <w:t>ין ,</w:t>
      </w:r>
      <w:r>
        <w:rPr>
          <w:sz w:val="26"/>
          <w:szCs w:val="26"/>
          <w:rtl/>
        </w:rPr>
        <w:t>הסיפור שלנו ,</w:t>
      </w:r>
      <w:r>
        <w:rPr>
          <w:rFonts w:hint="cs"/>
          <w:sz w:val="26"/>
          <w:szCs w:val="26"/>
          <w:rtl/>
        </w:rPr>
        <w:t xml:space="preserve">שיח פתוח לשאלות בנושא יין , </w:t>
      </w:r>
      <w:r>
        <w:rPr>
          <w:sz w:val="26"/>
          <w:szCs w:val="26"/>
          <w:rtl/>
        </w:rPr>
        <w:t>טעימות 3 זני</w:t>
      </w:r>
      <w:r>
        <w:rPr>
          <w:rFonts w:hint="cs"/>
          <w:sz w:val="26"/>
          <w:szCs w:val="26"/>
          <w:rtl/>
        </w:rPr>
        <w:t>ם מ</w:t>
      </w:r>
      <w:r>
        <w:rPr>
          <w:sz w:val="26"/>
          <w:szCs w:val="26"/>
          <w:rtl/>
        </w:rPr>
        <w:t>יינות</w:t>
      </w:r>
      <w:r>
        <w:rPr>
          <w:rFonts w:hint="cs"/>
          <w:sz w:val="26"/>
          <w:szCs w:val="26"/>
          <w:rtl/>
        </w:rPr>
        <w:t xml:space="preserve"> היקב.</w:t>
      </w:r>
      <w:r>
        <w:rPr>
          <w:sz w:val="26"/>
          <w:szCs w:val="26"/>
          <w:rtl/>
        </w:rPr>
        <w:t xml:space="preserve">  </w:t>
      </w:r>
    </w:p>
    <w:p w14:paraId="2672C9F9" w14:textId="7FC3F104" w:rsidR="00790FDC" w:rsidRDefault="00790FDC" w:rsidP="00790FDC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כיבוד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 xml:space="preserve">- פלטות </w:t>
      </w:r>
      <w:r w:rsidR="00670E45">
        <w:rPr>
          <w:rFonts w:ascii="Arial" w:hAnsi="Arial" w:cs="Arial" w:hint="cs"/>
          <w:sz w:val="26"/>
          <w:szCs w:val="26"/>
          <w:rtl/>
        </w:rPr>
        <w:t>גבינות</w:t>
      </w:r>
      <w:r w:rsidR="004003B0">
        <w:rPr>
          <w:rFonts w:ascii="Arial" w:hAnsi="Arial" w:cs="Arial" w:hint="cs"/>
          <w:sz w:val="26"/>
          <w:szCs w:val="26"/>
          <w:rtl/>
        </w:rPr>
        <w:t xml:space="preserve"> </w:t>
      </w:r>
      <w:r w:rsidR="00670E45">
        <w:rPr>
          <w:rFonts w:ascii="Arial" w:hAnsi="Arial" w:cs="Arial" w:hint="cs"/>
          <w:sz w:val="26"/>
          <w:szCs w:val="26"/>
          <w:rtl/>
        </w:rPr>
        <w:t xml:space="preserve"> (</w:t>
      </w:r>
      <w:r>
        <w:rPr>
          <w:rFonts w:ascii="Arial" w:hAnsi="Arial" w:cs="Arial" w:hint="cs"/>
          <w:sz w:val="26"/>
          <w:szCs w:val="26"/>
          <w:rtl/>
        </w:rPr>
        <w:t>גבינות, מטבל, קרקרים, זיתים וירקות</w:t>
      </w:r>
      <w:bookmarkEnd w:id="0"/>
      <w:r w:rsidR="00670E45">
        <w:rPr>
          <w:rFonts w:ascii="Arial" w:hAnsi="Arial" w:cs="Arial" w:hint="cs"/>
          <w:sz w:val="26"/>
          <w:szCs w:val="26"/>
          <w:rtl/>
        </w:rPr>
        <w:t>)</w:t>
      </w:r>
      <w:r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</w:t>
      </w:r>
    </w:p>
    <w:p w14:paraId="65E98DBE" w14:textId="245F2E41" w:rsidR="00790FDC" w:rsidRDefault="00790FDC" w:rsidP="00790FDC">
      <w:pPr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</w:t>
      </w:r>
      <w:r w:rsidRPr="00790FDC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790FDC">
        <w:rPr>
          <w:rFonts w:ascii="Arial" w:hAnsi="Arial" w:cs="Arial"/>
          <w:sz w:val="26"/>
          <w:szCs w:val="26"/>
          <w:u w:val="single"/>
          <w:rtl/>
        </w:rPr>
        <w:t>–</w:t>
      </w:r>
      <w:r w:rsidRPr="00790FDC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B128CF">
        <w:rPr>
          <w:rFonts w:ascii="Arial" w:hAnsi="Arial" w:cs="Arial" w:hint="cs"/>
          <w:sz w:val="26"/>
          <w:szCs w:val="26"/>
          <w:u w:val="single"/>
          <w:rtl/>
        </w:rPr>
        <w:t>4,</w:t>
      </w:r>
      <w:r w:rsidR="00241A31">
        <w:rPr>
          <w:rFonts w:ascii="Arial" w:hAnsi="Arial" w:cs="Arial" w:hint="cs"/>
          <w:sz w:val="26"/>
          <w:szCs w:val="26"/>
          <w:u w:val="single"/>
          <w:rtl/>
        </w:rPr>
        <w:t>5</w:t>
      </w:r>
      <w:r w:rsidR="00786E65">
        <w:rPr>
          <w:rFonts w:ascii="Arial" w:hAnsi="Arial" w:cs="Arial" w:hint="cs"/>
          <w:sz w:val="26"/>
          <w:szCs w:val="26"/>
          <w:u w:val="single"/>
          <w:rtl/>
        </w:rPr>
        <w:t>0</w:t>
      </w:r>
      <w:r w:rsidR="00B128CF">
        <w:rPr>
          <w:rFonts w:ascii="Arial" w:hAnsi="Arial" w:cs="Arial" w:hint="cs"/>
          <w:sz w:val="26"/>
          <w:szCs w:val="26"/>
          <w:u w:val="single"/>
          <w:rtl/>
        </w:rPr>
        <w:t>0</w:t>
      </w:r>
      <w:r w:rsidR="00670E45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Pr="00790FDC">
        <w:rPr>
          <w:rFonts w:ascii="Arial" w:hAnsi="Arial" w:cs="Arial" w:hint="cs"/>
          <w:sz w:val="26"/>
          <w:szCs w:val="26"/>
          <w:u w:val="single"/>
          <w:rtl/>
        </w:rPr>
        <w:t>₪ כולל מע"מ</w:t>
      </w:r>
      <w:r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</w:p>
    <w:p w14:paraId="268F06F8" w14:textId="547CF385" w:rsidR="00851F3F" w:rsidRPr="00790FDC" w:rsidRDefault="00790FDC" w:rsidP="00FA1F9F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</w:t>
      </w:r>
    </w:p>
    <w:p w14:paraId="12A92E15" w14:textId="77777777" w:rsidR="00851F3F" w:rsidRPr="00712159" w:rsidRDefault="00851F3F" w:rsidP="00851F3F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תשלום ביום האירוח.</w:t>
      </w:r>
    </w:p>
    <w:p w14:paraId="7F598A88" w14:textId="77777777" w:rsidR="00851F3F" w:rsidRDefault="00851F3F" w:rsidP="00851F3F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924785F" w14:textId="034812CA" w:rsidR="00851F3F" w:rsidRDefault="00851F3F" w:rsidP="00851F3F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 ואילך תשלום מלא.</w:t>
      </w:r>
      <w:r w:rsidRPr="00D8281E">
        <w:rPr>
          <w:sz w:val="26"/>
          <w:szCs w:val="26"/>
          <w:rtl/>
        </w:rPr>
        <w:t xml:space="preserve">           </w:t>
      </w:r>
    </w:p>
    <w:p w14:paraId="615BE77B" w14:textId="77777777" w:rsidR="00851F3F" w:rsidRDefault="00851F3F" w:rsidP="00622937">
      <w:pPr>
        <w:ind w:left="720"/>
        <w:rPr>
          <w:rFonts w:ascii="Arial" w:hAnsi="Arial" w:cs="Arial"/>
          <w:sz w:val="26"/>
          <w:szCs w:val="26"/>
        </w:rPr>
      </w:pPr>
    </w:p>
    <w:p w14:paraId="460752C1" w14:textId="357AA8DC" w:rsidR="00390F0F" w:rsidRPr="00CA4709" w:rsidRDefault="00390F0F" w:rsidP="004B41FE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  <w:r w:rsidR="004B41FE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  </w:t>
      </w:r>
      <w:r w:rsidR="00EE15F8">
        <w:rPr>
          <w:rFonts w:ascii="Arial" w:hAnsi="Arial" w:cs="Arial" w:hint="cs"/>
          <w:sz w:val="26"/>
          <w:szCs w:val="26"/>
          <w:rtl/>
        </w:rPr>
        <w:t>שם החברה_________ ח.פ.____</w:t>
      </w:r>
      <w:r w:rsidR="003D4EC1">
        <w:rPr>
          <w:rFonts w:ascii="Arial" w:hAnsi="Arial" w:cs="Arial" w:hint="cs"/>
          <w:sz w:val="26"/>
          <w:szCs w:val="26"/>
          <w:rtl/>
        </w:rPr>
        <w:t>_</w:t>
      </w:r>
      <w:r w:rsidR="00EE15F8">
        <w:rPr>
          <w:rFonts w:ascii="Arial" w:hAnsi="Arial" w:cs="Arial" w:hint="cs"/>
          <w:sz w:val="26"/>
          <w:szCs w:val="26"/>
          <w:rtl/>
        </w:rPr>
        <w:t>_______</w:t>
      </w:r>
      <w:r w:rsidR="003D4EC1">
        <w:rPr>
          <w:rFonts w:ascii="Arial" w:hAnsi="Arial" w:cs="Arial" w:hint="cs"/>
          <w:sz w:val="26"/>
          <w:szCs w:val="26"/>
          <w:rtl/>
        </w:rPr>
        <w:t xml:space="preserve"> ח</w:t>
      </w:r>
      <w:r>
        <w:rPr>
          <w:rFonts w:ascii="Arial" w:hAnsi="Arial" w:cs="Arial" w:hint="cs"/>
          <w:sz w:val="26"/>
          <w:szCs w:val="26"/>
          <w:rtl/>
        </w:rPr>
        <w:t>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69D81137" w14:textId="3D2B02A4" w:rsidR="002174D8" w:rsidRPr="00BF3AEA" w:rsidRDefault="002174D8" w:rsidP="00080E48">
      <w:pPr>
        <w:rPr>
          <w:sz w:val="28"/>
          <w:szCs w:val="28"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99197" w14:textId="77777777" w:rsidR="003C7996" w:rsidRDefault="003C7996" w:rsidP="0022799C">
      <w:pPr>
        <w:spacing w:after="0" w:line="240" w:lineRule="auto"/>
      </w:pPr>
      <w:r>
        <w:separator/>
      </w:r>
    </w:p>
  </w:endnote>
  <w:endnote w:type="continuationSeparator" w:id="0">
    <w:p w14:paraId="5A3683FA" w14:textId="77777777" w:rsidR="003C7996" w:rsidRDefault="003C7996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D4ECF" w14:textId="77777777" w:rsidR="003C7996" w:rsidRDefault="003C7996" w:rsidP="0022799C">
      <w:pPr>
        <w:spacing w:after="0" w:line="240" w:lineRule="auto"/>
      </w:pPr>
      <w:r>
        <w:separator/>
      </w:r>
    </w:p>
  </w:footnote>
  <w:footnote w:type="continuationSeparator" w:id="0">
    <w:p w14:paraId="64F8BFF0" w14:textId="77777777" w:rsidR="003C7996" w:rsidRDefault="003C7996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5AA"/>
    <w:rsid w:val="000162D8"/>
    <w:rsid w:val="00017A15"/>
    <w:rsid w:val="00026717"/>
    <w:rsid w:val="0003005D"/>
    <w:rsid w:val="00033602"/>
    <w:rsid w:val="0005577B"/>
    <w:rsid w:val="00060FB4"/>
    <w:rsid w:val="000730D5"/>
    <w:rsid w:val="00080E48"/>
    <w:rsid w:val="00081228"/>
    <w:rsid w:val="00081644"/>
    <w:rsid w:val="00083B37"/>
    <w:rsid w:val="00084AA6"/>
    <w:rsid w:val="000A23EF"/>
    <w:rsid w:val="000A39AA"/>
    <w:rsid w:val="000C242E"/>
    <w:rsid w:val="000F1AC2"/>
    <w:rsid w:val="000F4AFA"/>
    <w:rsid w:val="001105FC"/>
    <w:rsid w:val="00121E93"/>
    <w:rsid w:val="00127FC0"/>
    <w:rsid w:val="0013327D"/>
    <w:rsid w:val="00137AD8"/>
    <w:rsid w:val="00140523"/>
    <w:rsid w:val="001406AA"/>
    <w:rsid w:val="00156255"/>
    <w:rsid w:val="00162D58"/>
    <w:rsid w:val="0016748D"/>
    <w:rsid w:val="00174ACC"/>
    <w:rsid w:val="00182C92"/>
    <w:rsid w:val="00184B26"/>
    <w:rsid w:val="001A0ED4"/>
    <w:rsid w:val="001B0770"/>
    <w:rsid w:val="001D7581"/>
    <w:rsid w:val="001E0046"/>
    <w:rsid w:val="001E5BCD"/>
    <w:rsid w:val="001E7D36"/>
    <w:rsid w:val="001F4DBA"/>
    <w:rsid w:val="0021260B"/>
    <w:rsid w:val="002174D8"/>
    <w:rsid w:val="00222FE6"/>
    <w:rsid w:val="0022612B"/>
    <w:rsid w:val="0022799C"/>
    <w:rsid w:val="00232AAA"/>
    <w:rsid w:val="0023667B"/>
    <w:rsid w:val="00240BA5"/>
    <w:rsid w:val="00241A31"/>
    <w:rsid w:val="00251A14"/>
    <w:rsid w:val="0027655F"/>
    <w:rsid w:val="002802B5"/>
    <w:rsid w:val="00283196"/>
    <w:rsid w:val="00295B7F"/>
    <w:rsid w:val="002A0F1D"/>
    <w:rsid w:val="002A576C"/>
    <w:rsid w:val="002C5181"/>
    <w:rsid w:val="002C7216"/>
    <w:rsid w:val="002D6A0F"/>
    <w:rsid w:val="002E5123"/>
    <w:rsid w:val="003065FE"/>
    <w:rsid w:val="0030715D"/>
    <w:rsid w:val="003106AD"/>
    <w:rsid w:val="0032672C"/>
    <w:rsid w:val="00337AF1"/>
    <w:rsid w:val="0037119B"/>
    <w:rsid w:val="00390F0F"/>
    <w:rsid w:val="00393EEE"/>
    <w:rsid w:val="0039712A"/>
    <w:rsid w:val="00397A59"/>
    <w:rsid w:val="003B128E"/>
    <w:rsid w:val="003B1F0C"/>
    <w:rsid w:val="003B2C1D"/>
    <w:rsid w:val="003C7996"/>
    <w:rsid w:val="003D3CD7"/>
    <w:rsid w:val="003D4EC1"/>
    <w:rsid w:val="003F12B8"/>
    <w:rsid w:val="004003B0"/>
    <w:rsid w:val="00401276"/>
    <w:rsid w:val="00402073"/>
    <w:rsid w:val="00405201"/>
    <w:rsid w:val="004147BE"/>
    <w:rsid w:val="00433772"/>
    <w:rsid w:val="0043558A"/>
    <w:rsid w:val="00442CA7"/>
    <w:rsid w:val="004434FF"/>
    <w:rsid w:val="00446C8A"/>
    <w:rsid w:val="00474559"/>
    <w:rsid w:val="004B41FE"/>
    <w:rsid w:val="004C1E1E"/>
    <w:rsid w:val="004C39F4"/>
    <w:rsid w:val="004E4810"/>
    <w:rsid w:val="004E6A8A"/>
    <w:rsid w:val="004F1005"/>
    <w:rsid w:val="00510129"/>
    <w:rsid w:val="005309B6"/>
    <w:rsid w:val="00542C25"/>
    <w:rsid w:val="00545809"/>
    <w:rsid w:val="00546CB8"/>
    <w:rsid w:val="0058753C"/>
    <w:rsid w:val="00592588"/>
    <w:rsid w:val="00594D11"/>
    <w:rsid w:val="005B6FD2"/>
    <w:rsid w:val="005C7E5E"/>
    <w:rsid w:val="005D0252"/>
    <w:rsid w:val="005D129C"/>
    <w:rsid w:val="005D2524"/>
    <w:rsid w:val="005D3FC6"/>
    <w:rsid w:val="005E3568"/>
    <w:rsid w:val="005F4930"/>
    <w:rsid w:val="005F6C7E"/>
    <w:rsid w:val="006049C7"/>
    <w:rsid w:val="00607BF3"/>
    <w:rsid w:val="00615FCB"/>
    <w:rsid w:val="00622937"/>
    <w:rsid w:val="0062359F"/>
    <w:rsid w:val="0063054E"/>
    <w:rsid w:val="006341B4"/>
    <w:rsid w:val="00635858"/>
    <w:rsid w:val="006541CA"/>
    <w:rsid w:val="006546FC"/>
    <w:rsid w:val="00670788"/>
    <w:rsid w:val="00670E45"/>
    <w:rsid w:val="00675DC1"/>
    <w:rsid w:val="006900C1"/>
    <w:rsid w:val="00695591"/>
    <w:rsid w:val="006A6A33"/>
    <w:rsid w:val="006C164E"/>
    <w:rsid w:val="006C5A28"/>
    <w:rsid w:val="006C7BD3"/>
    <w:rsid w:val="006D1A04"/>
    <w:rsid w:val="006D2A31"/>
    <w:rsid w:val="006E106E"/>
    <w:rsid w:val="00703151"/>
    <w:rsid w:val="00717A24"/>
    <w:rsid w:val="00730505"/>
    <w:rsid w:val="007433D5"/>
    <w:rsid w:val="00743D05"/>
    <w:rsid w:val="00743EB4"/>
    <w:rsid w:val="007612EF"/>
    <w:rsid w:val="00776011"/>
    <w:rsid w:val="007866F9"/>
    <w:rsid w:val="00786E65"/>
    <w:rsid w:val="00790FDC"/>
    <w:rsid w:val="0079684D"/>
    <w:rsid w:val="007A5D22"/>
    <w:rsid w:val="007C2C98"/>
    <w:rsid w:val="007D0715"/>
    <w:rsid w:val="007E6921"/>
    <w:rsid w:val="007F3CDC"/>
    <w:rsid w:val="007F4FAA"/>
    <w:rsid w:val="00812C96"/>
    <w:rsid w:val="0084269C"/>
    <w:rsid w:val="00845E6B"/>
    <w:rsid w:val="00851F3F"/>
    <w:rsid w:val="008560C8"/>
    <w:rsid w:val="008621E9"/>
    <w:rsid w:val="00865F37"/>
    <w:rsid w:val="00892B76"/>
    <w:rsid w:val="008A2430"/>
    <w:rsid w:val="008A6DC5"/>
    <w:rsid w:val="008A767B"/>
    <w:rsid w:val="0092434C"/>
    <w:rsid w:val="00934083"/>
    <w:rsid w:val="00937428"/>
    <w:rsid w:val="00947B4C"/>
    <w:rsid w:val="0095270A"/>
    <w:rsid w:val="00952E4E"/>
    <w:rsid w:val="00953C74"/>
    <w:rsid w:val="009761E8"/>
    <w:rsid w:val="009779DB"/>
    <w:rsid w:val="009A21B3"/>
    <w:rsid w:val="009B6F44"/>
    <w:rsid w:val="009C7EFC"/>
    <w:rsid w:val="009E71F0"/>
    <w:rsid w:val="009F08F6"/>
    <w:rsid w:val="009F46C5"/>
    <w:rsid w:val="00A000D1"/>
    <w:rsid w:val="00A007F0"/>
    <w:rsid w:val="00A01172"/>
    <w:rsid w:val="00A015B2"/>
    <w:rsid w:val="00A15059"/>
    <w:rsid w:val="00A21DE4"/>
    <w:rsid w:val="00A32B11"/>
    <w:rsid w:val="00A34554"/>
    <w:rsid w:val="00A46198"/>
    <w:rsid w:val="00A5203E"/>
    <w:rsid w:val="00A6350D"/>
    <w:rsid w:val="00A6484B"/>
    <w:rsid w:val="00A72DFE"/>
    <w:rsid w:val="00A76748"/>
    <w:rsid w:val="00A81520"/>
    <w:rsid w:val="00A843C1"/>
    <w:rsid w:val="00A86E9F"/>
    <w:rsid w:val="00A90F36"/>
    <w:rsid w:val="00AA4799"/>
    <w:rsid w:val="00AA67EC"/>
    <w:rsid w:val="00AB5FFB"/>
    <w:rsid w:val="00B128CF"/>
    <w:rsid w:val="00B44A82"/>
    <w:rsid w:val="00B452D1"/>
    <w:rsid w:val="00B84B1E"/>
    <w:rsid w:val="00B8669E"/>
    <w:rsid w:val="00B866F7"/>
    <w:rsid w:val="00B878A3"/>
    <w:rsid w:val="00BA16C9"/>
    <w:rsid w:val="00BA7D3C"/>
    <w:rsid w:val="00BB0F9C"/>
    <w:rsid w:val="00BB2965"/>
    <w:rsid w:val="00BD52FB"/>
    <w:rsid w:val="00BF2380"/>
    <w:rsid w:val="00BF3AEA"/>
    <w:rsid w:val="00C0002C"/>
    <w:rsid w:val="00C051DC"/>
    <w:rsid w:val="00C0753A"/>
    <w:rsid w:val="00C11945"/>
    <w:rsid w:val="00C30827"/>
    <w:rsid w:val="00C37510"/>
    <w:rsid w:val="00C37A95"/>
    <w:rsid w:val="00C464B5"/>
    <w:rsid w:val="00C61D4A"/>
    <w:rsid w:val="00C64A9C"/>
    <w:rsid w:val="00C66ED0"/>
    <w:rsid w:val="00C67A7F"/>
    <w:rsid w:val="00C93110"/>
    <w:rsid w:val="00C959B2"/>
    <w:rsid w:val="00C96B74"/>
    <w:rsid w:val="00CA0558"/>
    <w:rsid w:val="00CB3DED"/>
    <w:rsid w:val="00CD29E9"/>
    <w:rsid w:val="00CE4355"/>
    <w:rsid w:val="00CE59BC"/>
    <w:rsid w:val="00CE5B68"/>
    <w:rsid w:val="00CF20E3"/>
    <w:rsid w:val="00D0740E"/>
    <w:rsid w:val="00D3529C"/>
    <w:rsid w:val="00D4484B"/>
    <w:rsid w:val="00D8570A"/>
    <w:rsid w:val="00D937B4"/>
    <w:rsid w:val="00D94102"/>
    <w:rsid w:val="00DC595E"/>
    <w:rsid w:val="00DE2708"/>
    <w:rsid w:val="00E1254E"/>
    <w:rsid w:val="00E21F8D"/>
    <w:rsid w:val="00E23C42"/>
    <w:rsid w:val="00E26C31"/>
    <w:rsid w:val="00E52B24"/>
    <w:rsid w:val="00E63665"/>
    <w:rsid w:val="00E75180"/>
    <w:rsid w:val="00E758EE"/>
    <w:rsid w:val="00EE15F8"/>
    <w:rsid w:val="00F02AEC"/>
    <w:rsid w:val="00F20C1F"/>
    <w:rsid w:val="00F237C4"/>
    <w:rsid w:val="00F35C61"/>
    <w:rsid w:val="00F3754A"/>
    <w:rsid w:val="00F47972"/>
    <w:rsid w:val="00F62C3C"/>
    <w:rsid w:val="00F650B2"/>
    <w:rsid w:val="00F67EB2"/>
    <w:rsid w:val="00FA1F9F"/>
    <w:rsid w:val="00FA2A53"/>
    <w:rsid w:val="00FB5C0E"/>
    <w:rsid w:val="00FC3F1A"/>
    <w:rsid w:val="00FE43D0"/>
    <w:rsid w:val="00FF0140"/>
    <w:rsid w:val="00FF083D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87</TotalTime>
  <Pages>1</Pages>
  <Words>246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2024-06-27T09:58:00Z</cp:lastPrinted>
  <dcterms:created xsi:type="dcterms:W3CDTF">2025-03-06T08:31:00Z</dcterms:created>
  <dcterms:modified xsi:type="dcterms:W3CDTF">2025-03-06T14:15:00Z</dcterms:modified>
</cp:coreProperties>
</file>