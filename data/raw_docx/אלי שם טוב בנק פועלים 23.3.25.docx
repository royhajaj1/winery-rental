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C520" w14:textId="0045971F" w:rsidR="00B8669E" w:rsidRPr="001E6713" w:rsidRDefault="002B7883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23.3.25</w:t>
      </w:r>
    </w:p>
    <w:p w14:paraId="17ED04A5" w14:textId="6759B418" w:rsidR="001E6713" w:rsidRPr="00320E5A" w:rsidRDefault="001E6713" w:rsidP="006167B3">
      <w:pPr>
        <w:rPr>
          <w:rFonts w:cs="Arial"/>
          <w:sz w:val="26"/>
          <w:szCs w:val="26"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3F78FD">
        <w:rPr>
          <w:rFonts w:cs="Arial" w:hint="cs"/>
          <w:sz w:val="26"/>
          <w:szCs w:val="26"/>
          <w:rtl/>
        </w:rPr>
        <w:t>נועה</w:t>
      </w:r>
      <w:r w:rsidR="00DA2C4C">
        <w:rPr>
          <w:rFonts w:cs="Arial"/>
          <w:sz w:val="26"/>
          <w:szCs w:val="26"/>
          <w:rtl/>
        </w:rPr>
        <w:t>–</w:t>
      </w:r>
      <w:r w:rsidR="00DA2C4C">
        <w:rPr>
          <w:rFonts w:cs="Arial" w:hint="cs"/>
          <w:sz w:val="26"/>
          <w:szCs w:val="26"/>
          <w:rtl/>
        </w:rPr>
        <w:t xml:space="preserve"> </w:t>
      </w:r>
      <w:r w:rsidR="003F78FD">
        <w:rPr>
          <w:rFonts w:cs="Arial" w:hint="cs"/>
          <w:sz w:val="26"/>
          <w:szCs w:val="26"/>
          <w:rtl/>
        </w:rPr>
        <w:t>חברת דפנה שייט פרודקשיין</w:t>
      </w:r>
    </w:p>
    <w:p w14:paraId="7AD7FF16" w14:textId="034907BB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7218C5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433D2FFD" w14:textId="77777777" w:rsidR="002B7883" w:rsidRDefault="001E6713" w:rsidP="00E66455">
      <w:pPr>
        <w:rPr>
          <w:rFonts w:cs="Arial"/>
          <w:sz w:val="26"/>
          <w:szCs w:val="26"/>
          <w:u w:val="single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B52BCC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  <w:r w:rsidR="00E66455">
        <w:rPr>
          <w:rFonts w:cs="Arial" w:hint="cs"/>
          <w:sz w:val="26"/>
          <w:szCs w:val="26"/>
          <w:u w:val="single"/>
          <w:rtl/>
        </w:rPr>
        <w:t xml:space="preserve">  </w:t>
      </w:r>
    </w:p>
    <w:p w14:paraId="23D98828" w14:textId="3771F402" w:rsidR="002B7883" w:rsidRDefault="001E6713" w:rsidP="00E66455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 xml:space="preserve">אירוח </w:t>
      </w:r>
      <w:r w:rsidR="00DA2C4C">
        <w:rPr>
          <w:rFonts w:cs="Arial" w:hint="cs"/>
          <w:sz w:val="26"/>
          <w:szCs w:val="26"/>
          <w:u w:val="single"/>
          <w:rtl/>
        </w:rPr>
        <w:t>ל</w:t>
      </w:r>
      <w:r w:rsidR="003F78FD">
        <w:rPr>
          <w:rFonts w:cs="Arial" w:hint="cs"/>
          <w:sz w:val="26"/>
          <w:szCs w:val="26"/>
          <w:u w:val="single"/>
          <w:rtl/>
        </w:rPr>
        <w:t xml:space="preserve">עד </w:t>
      </w:r>
      <w:r w:rsidR="002B7883">
        <w:rPr>
          <w:rFonts w:cs="Arial" w:hint="cs"/>
          <w:sz w:val="26"/>
          <w:szCs w:val="26"/>
          <w:u w:val="single"/>
          <w:rtl/>
        </w:rPr>
        <w:t>7</w:t>
      </w:r>
      <w:r w:rsidR="003F78FD">
        <w:rPr>
          <w:rFonts w:cs="Arial" w:hint="cs"/>
          <w:sz w:val="26"/>
          <w:szCs w:val="26"/>
          <w:u w:val="single"/>
          <w:rtl/>
        </w:rPr>
        <w:t>0</w:t>
      </w:r>
      <w:r w:rsidR="00226DB5">
        <w:rPr>
          <w:rFonts w:cs="Arial" w:hint="cs"/>
          <w:sz w:val="26"/>
          <w:szCs w:val="26"/>
          <w:u w:val="single"/>
          <w:rtl/>
        </w:rPr>
        <w:t xml:space="preserve"> מ</w:t>
      </w:r>
      <w:r w:rsidRPr="001E6713">
        <w:rPr>
          <w:rFonts w:cs="Arial" w:hint="cs"/>
          <w:sz w:val="26"/>
          <w:szCs w:val="26"/>
          <w:u w:val="single"/>
          <w:rtl/>
        </w:rPr>
        <w:t xml:space="preserve">שתתפים </w:t>
      </w:r>
      <w:r w:rsidR="003D51D6">
        <w:rPr>
          <w:rFonts w:hint="cs"/>
          <w:sz w:val="26"/>
          <w:szCs w:val="26"/>
          <w:u w:val="single"/>
          <w:rtl/>
        </w:rPr>
        <w:t xml:space="preserve">בתאריך </w:t>
      </w:r>
      <w:r w:rsidR="002B7883">
        <w:rPr>
          <w:rFonts w:hint="cs"/>
          <w:sz w:val="26"/>
          <w:szCs w:val="26"/>
          <w:u w:val="single"/>
          <w:rtl/>
        </w:rPr>
        <w:t>9.4.25</w:t>
      </w:r>
      <w:r w:rsidR="00D50F8E">
        <w:rPr>
          <w:rFonts w:hint="cs"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 xml:space="preserve">החל מהשעה </w:t>
      </w:r>
      <w:r w:rsidR="002B7883">
        <w:rPr>
          <w:rFonts w:hint="cs"/>
          <w:sz w:val="26"/>
          <w:szCs w:val="26"/>
          <w:u w:val="single"/>
          <w:rtl/>
        </w:rPr>
        <w:t xml:space="preserve">9:00 </w:t>
      </w:r>
      <w:r w:rsidR="002B7883">
        <w:rPr>
          <w:sz w:val="26"/>
          <w:szCs w:val="26"/>
          <w:u w:val="single"/>
          <w:rtl/>
        </w:rPr>
        <w:t>–</w:t>
      </w:r>
      <w:r w:rsidR="002B7883">
        <w:rPr>
          <w:rFonts w:hint="cs"/>
          <w:sz w:val="26"/>
          <w:szCs w:val="26"/>
          <w:u w:val="single"/>
          <w:rtl/>
        </w:rPr>
        <w:t xml:space="preserve"> </w:t>
      </w:r>
      <w:r w:rsidR="00AB35C7">
        <w:rPr>
          <w:rFonts w:hint="cs"/>
          <w:sz w:val="26"/>
          <w:szCs w:val="26"/>
          <w:u w:val="single"/>
          <w:rtl/>
        </w:rPr>
        <w:t>12</w:t>
      </w:r>
      <w:r w:rsidR="002B7883">
        <w:rPr>
          <w:rFonts w:hint="cs"/>
          <w:sz w:val="26"/>
          <w:szCs w:val="26"/>
          <w:u w:val="single"/>
          <w:rtl/>
        </w:rPr>
        <w:t>:00.</w:t>
      </w:r>
    </w:p>
    <w:p w14:paraId="4E7F5DF5" w14:textId="77777777" w:rsidR="00A079A6" w:rsidRDefault="001E6713" w:rsidP="00646C5F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</w:t>
      </w:r>
    </w:p>
    <w:p w14:paraId="2FE83D00" w14:textId="77777777" w:rsidR="00402630" w:rsidRDefault="00C338B6" w:rsidP="00C338B6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</w:rPr>
      </w:pPr>
      <w:r w:rsidRPr="00C338B6">
        <w:rPr>
          <w:rFonts w:ascii="Arial" w:hAnsi="Arial" w:cs="Arial" w:hint="cs"/>
          <w:sz w:val="26"/>
          <w:szCs w:val="26"/>
          <w:rtl/>
        </w:rPr>
        <w:t xml:space="preserve"> 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ארוח</w:t>
      </w:r>
      <w:r w:rsidR="00F140F6" w:rsidRPr="00C338B6">
        <w:rPr>
          <w:rFonts w:ascii="Arial" w:hAnsi="Arial" w:cs="Arial" w:hint="cs"/>
          <w:sz w:val="26"/>
          <w:szCs w:val="26"/>
          <w:rtl/>
        </w:rPr>
        <w:t>ת</w:t>
      </w:r>
      <w:r w:rsidR="0079087B">
        <w:rPr>
          <w:rFonts w:ascii="Arial" w:hAnsi="Arial" w:cs="Arial" w:hint="cs"/>
          <w:sz w:val="26"/>
          <w:szCs w:val="26"/>
          <w:rtl/>
        </w:rPr>
        <w:t xml:space="preserve"> בוקר</w:t>
      </w:r>
      <w:r w:rsidR="00F140F6" w:rsidRPr="00C338B6">
        <w:rPr>
          <w:rFonts w:ascii="Arial" w:hAnsi="Arial" w:cs="Arial" w:hint="cs"/>
          <w:sz w:val="26"/>
          <w:szCs w:val="26"/>
          <w:rtl/>
        </w:rPr>
        <w:t xml:space="preserve"> 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בופה</w:t>
      </w:r>
      <w:r w:rsidR="00F140F6" w:rsidRPr="00C338B6">
        <w:rPr>
          <w:rFonts w:ascii="Arial" w:hAnsi="Arial" w:cs="Arial"/>
          <w:sz w:val="26"/>
          <w:szCs w:val="26"/>
          <w:rtl/>
        </w:rPr>
        <w:t xml:space="preserve"> – 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שקשוקה</w:t>
      </w:r>
      <w:r w:rsidR="00F140F6" w:rsidRPr="00C338B6">
        <w:rPr>
          <w:rFonts w:ascii="Arial" w:hAnsi="Arial" w:cs="Arial"/>
          <w:sz w:val="26"/>
          <w:szCs w:val="26"/>
          <w:rtl/>
        </w:rPr>
        <w:t xml:space="preserve">, 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קיש</w:t>
      </w:r>
      <w:r w:rsidR="00F140F6" w:rsidRPr="00C338B6">
        <w:rPr>
          <w:rFonts w:ascii="Arial" w:hAnsi="Arial" w:cs="Arial" w:hint="cs"/>
          <w:sz w:val="26"/>
          <w:szCs w:val="26"/>
          <w:rtl/>
        </w:rPr>
        <w:t>ים</w:t>
      </w:r>
      <w:r w:rsidR="00F140F6" w:rsidRPr="00C338B6">
        <w:rPr>
          <w:rFonts w:ascii="Arial" w:hAnsi="Arial" w:cs="Arial"/>
          <w:sz w:val="26"/>
          <w:szCs w:val="26"/>
          <w:rtl/>
        </w:rPr>
        <w:t xml:space="preserve">, 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פוקצ</w:t>
      </w:r>
      <w:r w:rsidR="0016663C">
        <w:rPr>
          <w:rFonts w:ascii="Arial" w:hAnsi="Arial" w:cs="Arial" w:hint="cs"/>
          <w:sz w:val="26"/>
          <w:szCs w:val="26"/>
          <w:rtl/>
        </w:rPr>
        <w:t>'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ות</w:t>
      </w:r>
      <w:r w:rsidR="00F140F6" w:rsidRPr="00C338B6">
        <w:rPr>
          <w:rFonts w:ascii="Arial" w:hAnsi="Arial" w:cs="Arial"/>
          <w:sz w:val="26"/>
          <w:szCs w:val="26"/>
          <w:rtl/>
        </w:rPr>
        <w:t xml:space="preserve">, </w:t>
      </w:r>
      <w:r w:rsidR="00C64A4B" w:rsidRPr="00C338B6">
        <w:rPr>
          <w:rFonts w:ascii="Arial" w:hAnsi="Arial" w:cs="Arial" w:hint="cs"/>
          <w:sz w:val="26"/>
          <w:szCs w:val="26"/>
          <w:rtl/>
        </w:rPr>
        <w:t>פוקצ</w:t>
      </w:r>
      <w:r w:rsidR="0016663C">
        <w:rPr>
          <w:rFonts w:ascii="Arial" w:hAnsi="Arial" w:cs="Arial" w:hint="cs"/>
          <w:sz w:val="26"/>
          <w:szCs w:val="26"/>
          <w:rtl/>
        </w:rPr>
        <w:t>'</w:t>
      </w:r>
      <w:r w:rsidR="00C64A4B" w:rsidRPr="00C338B6">
        <w:rPr>
          <w:rFonts w:ascii="Arial" w:hAnsi="Arial" w:cs="Arial" w:hint="cs"/>
          <w:sz w:val="26"/>
          <w:szCs w:val="26"/>
          <w:rtl/>
        </w:rPr>
        <w:t xml:space="preserve">ות פיצה, 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לחמים</w:t>
      </w:r>
      <w:r w:rsidR="00F140F6" w:rsidRPr="00C338B6">
        <w:rPr>
          <w:rFonts w:ascii="Arial" w:hAnsi="Arial" w:cs="Arial"/>
          <w:sz w:val="26"/>
          <w:szCs w:val="26"/>
          <w:rtl/>
        </w:rPr>
        <w:t xml:space="preserve"> 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וממרחים</w:t>
      </w:r>
      <w:r w:rsidR="00F140F6" w:rsidRPr="00C338B6">
        <w:rPr>
          <w:rFonts w:ascii="Arial" w:hAnsi="Arial" w:cs="Arial"/>
          <w:sz w:val="26"/>
          <w:szCs w:val="26"/>
          <w:rtl/>
        </w:rPr>
        <w:t xml:space="preserve">, 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סלט</w:t>
      </w:r>
      <w:r w:rsidR="009D1CD5" w:rsidRPr="00C338B6">
        <w:rPr>
          <w:rFonts w:ascii="Arial" w:hAnsi="Arial" w:cs="Arial" w:hint="cs"/>
          <w:sz w:val="26"/>
          <w:szCs w:val="26"/>
          <w:rtl/>
        </w:rPr>
        <w:t>ים</w:t>
      </w:r>
      <w:r w:rsidR="00F140F6" w:rsidRPr="00C338B6">
        <w:rPr>
          <w:rFonts w:ascii="Arial" w:hAnsi="Arial" w:cs="Arial"/>
          <w:sz w:val="26"/>
          <w:szCs w:val="26"/>
          <w:rtl/>
        </w:rPr>
        <w:t xml:space="preserve">, </w:t>
      </w:r>
      <w:r w:rsidR="002B7883">
        <w:rPr>
          <w:rFonts w:ascii="Arial" w:hAnsi="Arial" w:cs="Arial" w:hint="cs"/>
          <w:sz w:val="26"/>
          <w:szCs w:val="26"/>
          <w:rtl/>
        </w:rPr>
        <w:t xml:space="preserve">  </w:t>
      </w:r>
      <w:r w:rsidR="00F140F6" w:rsidRPr="00C338B6">
        <w:rPr>
          <w:rFonts w:ascii="Arial" w:hAnsi="Arial" w:cs="Arial" w:hint="eastAsia"/>
          <w:sz w:val="26"/>
          <w:szCs w:val="26"/>
          <w:rtl/>
        </w:rPr>
        <w:t>עוגות</w:t>
      </w:r>
      <w:r w:rsidR="00F140F6" w:rsidRPr="00C338B6">
        <w:rPr>
          <w:rFonts w:ascii="Arial" w:hAnsi="Arial" w:cs="Arial" w:hint="cs"/>
          <w:sz w:val="26"/>
          <w:szCs w:val="26"/>
          <w:rtl/>
        </w:rPr>
        <w:t>,</w:t>
      </w:r>
      <w:r w:rsidR="00C64A4B" w:rsidRPr="00C338B6">
        <w:rPr>
          <w:rFonts w:ascii="Arial" w:hAnsi="Arial" w:cs="Arial" w:hint="cs"/>
          <w:sz w:val="26"/>
          <w:szCs w:val="26"/>
          <w:rtl/>
        </w:rPr>
        <w:t xml:space="preserve"> </w:t>
      </w:r>
      <w:r w:rsidR="00832476" w:rsidRPr="00C338B6">
        <w:rPr>
          <w:rFonts w:ascii="Arial" w:hAnsi="Arial" w:cs="Arial" w:hint="cs"/>
          <w:sz w:val="26"/>
          <w:szCs w:val="26"/>
          <w:rtl/>
        </w:rPr>
        <w:t>שתיה קלה.</w:t>
      </w:r>
      <w:r w:rsidR="00F140F6" w:rsidRPr="00C338B6">
        <w:rPr>
          <w:rFonts w:ascii="Arial" w:hAnsi="Arial" w:cs="Arial"/>
          <w:sz w:val="26"/>
          <w:szCs w:val="26"/>
          <w:rtl/>
        </w:rPr>
        <w:t xml:space="preserve"> </w:t>
      </w:r>
      <w:r w:rsidR="009645BB" w:rsidRPr="00C338B6">
        <w:rPr>
          <w:rFonts w:ascii="Arial" w:hAnsi="Arial" w:cs="Arial"/>
          <w:sz w:val="26"/>
          <w:szCs w:val="26"/>
          <w:rtl/>
        </w:rPr>
        <w:t>שימוש בכלים חד פעמיים איכותיים</w:t>
      </w:r>
      <w:r w:rsidR="00AC1C80">
        <w:rPr>
          <w:rFonts w:ascii="Arial" w:hAnsi="Arial" w:cs="Arial" w:hint="cs"/>
          <w:sz w:val="26"/>
          <w:szCs w:val="26"/>
          <w:rtl/>
        </w:rPr>
        <w:t xml:space="preserve"> מתכלים</w:t>
      </w:r>
      <w:r w:rsidR="009645BB" w:rsidRPr="00C338B6">
        <w:rPr>
          <w:rFonts w:ascii="Arial" w:hAnsi="Arial" w:cs="Arial"/>
          <w:sz w:val="26"/>
          <w:szCs w:val="26"/>
          <w:rtl/>
        </w:rPr>
        <w:t xml:space="preserve">. </w:t>
      </w:r>
      <w:r w:rsidR="00F140F6" w:rsidRPr="00C338B6">
        <w:rPr>
          <w:rFonts w:ascii="Arial" w:hAnsi="Arial" w:cs="Arial"/>
          <w:sz w:val="26"/>
          <w:szCs w:val="26"/>
          <w:rtl/>
        </w:rPr>
        <w:t xml:space="preserve"> </w:t>
      </w:r>
      <w:r w:rsidRPr="00C338B6">
        <w:rPr>
          <w:rFonts w:hint="cs"/>
          <w:sz w:val="26"/>
          <w:szCs w:val="26"/>
          <w:rtl/>
        </w:rPr>
        <w:t xml:space="preserve">                                 </w:t>
      </w:r>
      <w:r w:rsidR="009E796D" w:rsidRPr="00C338B6">
        <w:rPr>
          <w:rFonts w:hint="cs"/>
          <w:sz w:val="26"/>
          <w:szCs w:val="26"/>
          <w:rtl/>
        </w:rPr>
        <w:t xml:space="preserve">     פינת קפה </w:t>
      </w:r>
      <w:r w:rsidR="009E796D" w:rsidRPr="00C338B6">
        <w:rPr>
          <w:rFonts w:cs="Arial" w:hint="cs"/>
          <w:sz w:val="26"/>
          <w:szCs w:val="26"/>
          <w:rtl/>
        </w:rPr>
        <w:t xml:space="preserve">לשימוש האורחים. </w:t>
      </w:r>
    </w:p>
    <w:p w14:paraId="7ECA7F82" w14:textId="34988371" w:rsidR="0033094E" w:rsidRDefault="00402630" w:rsidP="00402630">
      <w:pPr>
        <w:pStyle w:val="aa"/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עמדת </w:t>
      </w:r>
      <w:r w:rsidR="00EE033A">
        <w:rPr>
          <w:rFonts w:ascii="Arial" w:hAnsi="Arial" w:cs="Arial" w:hint="cs"/>
          <w:sz w:val="26"/>
          <w:szCs w:val="26"/>
          <w:rtl/>
        </w:rPr>
        <w:t>מזיגה של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E033A">
        <w:rPr>
          <w:rFonts w:ascii="Arial" w:hAnsi="Arial" w:cs="Arial" w:hint="cs"/>
          <w:sz w:val="26"/>
          <w:szCs w:val="26"/>
          <w:rtl/>
        </w:rPr>
        <w:t>יין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E033A">
        <w:rPr>
          <w:rFonts w:ascii="Arial" w:hAnsi="Arial" w:cs="Arial" w:hint="cs"/>
          <w:sz w:val="26"/>
          <w:szCs w:val="26"/>
          <w:rtl/>
        </w:rPr>
        <w:t>כולל הסברים על היינות למתעניינים</w:t>
      </w:r>
      <w:r>
        <w:rPr>
          <w:rFonts w:ascii="Arial" w:hAnsi="Arial" w:cs="Arial" w:hint="cs"/>
          <w:sz w:val="26"/>
          <w:szCs w:val="26"/>
          <w:rtl/>
        </w:rPr>
        <w:t>.</w:t>
      </w:r>
      <w:r w:rsidR="00C338B6" w:rsidRPr="00C338B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>ה</w:t>
      </w:r>
      <w:r w:rsidR="0033094E" w:rsidRPr="00C338B6">
        <w:rPr>
          <w:rFonts w:ascii="Arial" w:hAnsi="Arial" w:cs="Arial" w:hint="cs"/>
          <w:sz w:val="26"/>
          <w:szCs w:val="26"/>
          <w:rtl/>
        </w:rPr>
        <w:t>ישיבה מגוונת ב</w:t>
      </w:r>
      <w:r w:rsidR="0079087B">
        <w:rPr>
          <w:rFonts w:ascii="Arial" w:hAnsi="Arial" w:cs="Arial" w:hint="cs"/>
          <w:sz w:val="26"/>
          <w:szCs w:val="26"/>
          <w:rtl/>
        </w:rPr>
        <w:t>מתחם ב</w:t>
      </w:r>
      <w:r w:rsidR="0033094E" w:rsidRPr="00C338B6">
        <w:rPr>
          <w:rFonts w:ascii="Arial" w:hAnsi="Arial" w:cs="Arial" w:hint="cs"/>
          <w:sz w:val="26"/>
          <w:szCs w:val="26"/>
          <w:rtl/>
        </w:rPr>
        <w:t xml:space="preserve">מספר אפשרויות ישיבה : שולחנות וכיסאות רגילים, כיסאות גבוהים ליד חביות, בשולחנות מעץ במדשאה, </w:t>
      </w:r>
      <w:r w:rsidR="0079087B">
        <w:rPr>
          <w:rFonts w:ascii="Arial" w:hAnsi="Arial" w:cs="Arial" w:hint="cs"/>
          <w:sz w:val="26"/>
          <w:szCs w:val="26"/>
          <w:rtl/>
        </w:rPr>
        <w:t xml:space="preserve">שולחנות אבירים במדשאה, </w:t>
      </w:r>
      <w:r w:rsidR="0033094E" w:rsidRPr="00C338B6">
        <w:rPr>
          <w:rFonts w:ascii="Arial" w:hAnsi="Arial" w:cs="Arial" w:hint="cs"/>
          <w:sz w:val="26"/>
          <w:szCs w:val="26"/>
          <w:rtl/>
        </w:rPr>
        <w:t xml:space="preserve">בפינות מוצלות.  </w:t>
      </w:r>
    </w:p>
    <w:p w14:paraId="379FE385" w14:textId="79254511" w:rsidR="002B7883" w:rsidRDefault="001E6713" w:rsidP="002B7883">
      <w:pPr>
        <w:pStyle w:val="aa"/>
        <w:bidi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/>
          <w:sz w:val="26"/>
          <w:szCs w:val="26"/>
          <w:u w:val="single"/>
          <w:rtl/>
        </w:rPr>
        <w:t>עלות –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BD18E0">
        <w:rPr>
          <w:rFonts w:ascii="Arial" w:hAnsi="Arial" w:cs="Arial" w:hint="cs"/>
          <w:sz w:val="26"/>
          <w:szCs w:val="26"/>
          <w:u w:val="single"/>
          <w:rtl/>
        </w:rPr>
        <w:t>13,</w:t>
      </w:r>
      <w:r w:rsidR="002B7883">
        <w:rPr>
          <w:rFonts w:ascii="Arial" w:hAnsi="Arial" w:cs="Arial" w:hint="cs"/>
          <w:sz w:val="26"/>
          <w:szCs w:val="26"/>
          <w:u w:val="single"/>
          <w:rtl/>
        </w:rPr>
        <w:t>3</w:t>
      </w:r>
      <w:r w:rsidR="00BD18E0">
        <w:rPr>
          <w:rFonts w:ascii="Arial" w:hAnsi="Arial" w:cs="Arial" w:hint="cs"/>
          <w:sz w:val="26"/>
          <w:szCs w:val="26"/>
          <w:u w:val="single"/>
          <w:rtl/>
        </w:rPr>
        <w:t>00</w:t>
      </w:r>
      <w:r w:rsidR="008342D4">
        <w:rPr>
          <w:rFonts w:ascii="Arial" w:hAnsi="Arial" w:cs="Arial"/>
          <w:sz w:val="26"/>
          <w:szCs w:val="26"/>
          <w:u w:val="single"/>
          <w:rtl/>
        </w:rPr>
        <w:t xml:space="preserve"> ₪ </w:t>
      </w:r>
      <w:r w:rsidR="00DA2C4C">
        <w:rPr>
          <w:rFonts w:ascii="Arial" w:hAnsi="Arial" w:cs="Arial" w:hint="cs"/>
          <w:sz w:val="26"/>
          <w:szCs w:val="26"/>
          <w:u w:val="single"/>
          <w:rtl/>
        </w:rPr>
        <w:t>לא כולל מע"מ.</w:t>
      </w:r>
    </w:p>
    <w:p w14:paraId="1E5703FC" w14:textId="77777777" w:rsidR="00D25F1F" w:rsidRDefault="00D25F1F" w:rsidP="00D25F1F">
      <w:pPr>
        <w:pStyle w:val="aa"/>
        <w:bidi/>
        <w:rPr>
          <w:rFonts w:ascii="Arial" w:hAnsi="Arial" w:cs="Arial"/>
          <w:sz w:val="26"/>
          <w:szCs w:val="26"/>
          <w:u w:val="single"/>
          <w:rtl/>
        </w:rPr>
      </w:pPr>
    </w:p>
    <w:p w14:paraId="705BB769" w14:textId="77777777" w:rsidR="00D25F1F" w:rsidRPr="00D25F1F" w:rsidRDefault="00AB35C7" w:rsidP="00EC1A6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 w:hint="cs"/>
          <w:sz w:val="26"/>
          <w:szCs w:val="26"/>
          <w:rtl/>
        </w:rPr>
        <w:t xml:space="preserve">יינות </w:t>
      </w:r>
      <w:r w:rsidR="00D25F1F">
        <w:rPr>
          <w:rFonts w:ascii="Arial" w:hAnsi="Arial" w:cs="Arial" w:hint="cs"/>
          <w:sz w:val="26"/>
          <w:szCs w:val="26"/>
          <w:rtl/>
        </w:rPr>
        <w:t>למתנה מינימום 50 בקבוקים בעלות של 60 ₪ לא כולל מע"מ.(כולל מארז)</w:t>
      </w:r>
    </w:p>
    <w:p w14:paraId="269FD0E9" w14:textId="71E393B8" w:rsidR="00EC1A62" w:rsidRPr="00D25F1F" w:rsidRDefault="00D25F1F" w:rsidP="00D25F1F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D25F1F">
        <w:rPr>
          <w:rFonts w:ascii="Arial" w:hAnsi="Arial" w:cs="Arial" w:hint="cs"/>
          <w:sz w:val="26"/>
          <w:szCs w:val="26"/>
          <w:rtl/>
        </w:rPr>
        <w:t xml:space="preserve">ניתן לבחור </w:t>
      </w:r>
      <w:r>
        <w:rPr>
          <w:rFonts w:ascii="Arial" w:hAnsi="Arial" w:cs="Arial" w:hint="cs"/>
          <w:sz w:val="26"/>
          <w:szCs w:val="26"/>
          <w:rtl/>
        </w:rPr>
        <w:t xml:space="preserve">מיינות היקב: </w:t>
      </w:r>
      <w:r w:rsidRPr="00D25F1F">
        <w:rPr>
          <w:rFonts w:ascii="Arial" w:hAnsi="Arial" w:cs="Arial" w:hint="cs"/>
          <w:sz w:val="26"/>
          <w:szCs w:val="26"/>
          <w:rtl/>
        </w:rPr>
        <w:t>רוזה, בלאן דה נואר</w:t>
      </w:r>
      <w:r>
        <w:rPr>
          <w:rFonts w:ascii="Arial" w:hAnsi="Arial" w:cs="Arial" w:hint="cs"/>
          <w:sz w:val="26"/>
          <w:szCs w:val="26"/>
          <w:rtl/>
        </w:rPr>
        <w:t xml:space="preserve"> ויינות אדומים.</w:t>
      </w:r>
    </w:p>
    <w:p w14:paraId="126DECCB" w14:textId="77777777" w:rsidR="00EC1A62" w:rsidRDefault="00EC1A62" w:rsidP="00EC1A62">
      <w:pPr>
        <w:pStyle w:val="aa"/>
        <w:bidi/>
        <w:ind w:left="360"/>
        <w:rPr>
          <w:rFonts w:ascii="Arial" w:hAnsi="Arial" w:cs="Arial"/>
          <w:sz w:val="26"/>
          <w:szCs w:val="26"/>
          <w:u w:val="single"/>
          <w:rtl/>
        </w:rPr>
      </w:pPr>
    </w:p>
    <w:p w14:paraId="440485B3" w14:textId="5C1E5349" w:rsidR="00325ABD" w:rsidRPr="00EC1A62" w:rsidRDefault="00325ABD" w:rsidP="00EC1A62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EC1A62">
        <w:rPr>
          <w:rFonts w:ascii="Arial" w:hAnsi="Arial" w:cs="Arial" w:hint="cs"/>
          <w:sz w:val="26"/>
          <w:szCs w:val="26"/>
          <w:u w:val="single"/>
          <w:rtl/>
        </w:rPr>
        <w:t>לאישור ההצעה</w:t>
      </w:r>
      <w:r w:rsidRPr="00EC1A62">
        <w:rPr>
          <w:rFonts w:ascii="Arial" w:hAnsi="Arial" w:cs="Arial" w:hint="cs"/>
          <w:sz w:val="26"/>
          <w:szCs w:val="26"/>
          <w:rtl/>
        </w:rPr>
        <w:t xml:space="preserve">:                                                                                                                         שם החברה___________ ח.פ.______________ חותמת וחתימה______________             </w:t>
      </w:r>
    </w:p>
    <w:p w14:paraId="37C0838F" w14:textId="707E30E9" w:rsidR="006167B3" w:rsidRPr="006167B3" w:rsidRDefault="006167B3" w:rsidP="006167B3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6167B3">
        <w:rPr>
          <w:rFonts w:ascii="Arial" w:hAnsi="Arial" w:cs="Arial" w:hint="cs"/>
          <w:sz w:val="26"/>
          <w:szCs w:val="26"/>
          <w:rtl/>
        </w:rPr>
        <w:t xml:space="preserve">תנאי תשלום ביום האירוח. </w:t>
      </w:r>
      <w:r w:rsidR="00D42B8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</w:t>
      </w:r>
      <w:r w:rsidRPr="006167B3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</w:t>
      </w:r>
      <w:r w:rsidR="00D42B87">
        <w:rPr>
          <w:rFonts w:ascii="Arial" w:hAnsi="Arial" w:cs="Arial" w:hint="cs"/>
          <w:sz w:val="26"/>
          <w:szCs w:val="26"/>
          <w:rtl/>
        </w:rPr>
        <w:t>ד</w:t>
      </w:r>
      <w:r w:rsidRPr="006167B3">
        <w:rPr>
          <w:rFonts w:ascii="Arial" w:hAnsi="Arial" w:cs="Arial"/>
          <w:sz w:val="26"/>
          <w:szCs w:val="26"/>
          <w:rtl/>
        </w:rPr>
        <w:t xml:space="preserve">חייה עד 14 יום ללא עלות עד 7 ימים – </w:t>
      </w:r>
      <w:r w:rsidR="00B23913">
        <w:rPr>
          <w:rFonts w:ascii="Arial" w:hAnsi="Arial" w:cs="Arial" w:hint="cs"/>
          <w:sz w:val="26"/>
          <w:szCs w:val="26"/>
          <w:rtl/>
        </w:rPr>
        <w:t>20</w:t>
      </w:r>
      <w:r w:rsidRPr="006167B3">
        <w:rPr>
          <w:rFonts w:ascii="Arial" w:hAnsi="Arial" w:cs="Arial"/>
          <w:sz w:val="26"/>
          <w:szCs w:val="26"/>
          <w:rtl/>
        </w:rPr>
        <w:t>% מההצעה.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</w:t>
      </w:r>
      <w:r w:rsidRPr="006167B3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6167B3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6167B3">
        <w:rPr>
          <w:rFonts w:ascii="Arial" w:hAnsi="Arial" w:cs="Arial"/>
          <w:sz w:val="26"/>
          <w:szCs w:val="26"/>
          <w:rtl/>
        </w:rPr>
        <w:t xml:space="preserve">           </w:t>
      </w:r>
    </w:p>
    <w:p w14:paraId="729671D5" w14:textId="6F60CE0E" w:rsidR="00F04D49" w:rsidRDefault="001E6713" w:rsidP="00F04D49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>בברכה,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</w:t>
      </w:r>
      <w:r w:rsidR="00F04D49">
        <w:rPr>
          <w:rFonts w:ascii="Arial" w:hAnsi="Arial" w:cs="Arial" w:hint="cs"/>
          <w:sz w:val="26"/>
          <w:szCs w:val="26"/>
          <w:rtl/>
        </w:rPr>
        <w:t xml:space="preserve">                   </w:t>
      </w:r>
    </w:p>
    <w:p w14:paraId="1708488E" w14:textId="0F4A5061" w:rsidR="002174D8" w:rsidRPr="00BF3AEA" w:rsidRDefault="00F04D49" w:rsidP="00E66455">
      <w:pPr>
        <w:ind w:left="360"/>
        <w:jc w:val="center"/>
        <w:rPr>
          <w:sz w:val="28"/>
          <w:szCs w:val="28"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="001E6713"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="001E6713" w:rsidRPr="001E6713">
        <w:rPr>
          <w:rFonts w:ascii="Arial" w:hAnsi="Arial" w:cs="Arial"/>
          <w:sz w:val="26"/>
          <w:szCs w:val="26"/>
          <w:rtl/>
        </w:rPr>
        <w:t>–</w:t>
      </w:r>
      <w:r w:rsidR="001E6713"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sectPr w:rsidR="002174D8" w:rsidRPr="00BF3AEA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4FE9F" w14:textId="77777777" w:rsidR="00155DA8" w:rsidRDefault="00155DA8" w:rsidP="0022799C">
      <w:pPr>
        <w:spacing w:after="0" w:line="240" w:lineRule="auto"/>
      </w:pPr>
      <w:r>
        <w:separator/>
      </w:r>
    </w:p>
  </w:endnote>
  <w:endnote w:type="continuationSeparator" w:id="0">
    <w:p w14:paraId="492ACE8A" w14:textId="77777777" w:rsidR="00155DA8" w:rsidRDefault="00155DA8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78E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A41EFA5" wp14:editId="5E93759D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F995B" w14:textId="77777777" w:rsidR="00155DA8" w:rsidRDefault="00155DA8" w:rsidP="0022799C">
      <w:pPr>
        <w:spacing w:after="0" w:line="240" w:lineRule="auto"/>
      </w:pPr>
      <w:r>
        <w:separator/>
      </w:r>
    </w:p>
  </w:footnote>
  <w:footnote w:type="continuationSeparator" w:id="0">
    <w:p w14:paraId="78919025" w14:textId="77777777" w:rsidR="00155DA8" w:rsidRDefault="00155DA8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B220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B095B27" wp14:editId="20FAA2BD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C24DB"/>
    <w:multiLevelType w:val="hybridMultilevel"/>
    <w:tmpl w:val="E8E08E02"/>
    <w:lvl w:ilvl="0" w:tplc="63727A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F1E"/>
    <w:multiLevelType w:val="hybridMultilevel"/>
    <w:tmpl w:val="7EC2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6676">
    <w:abstractNumId w:val="3"/>
  </w:num>
  <w:num w:numId="2" w16cid:durableId="399133858">
    <w:abstractNumId w:val="0"/>
  </w:num>
  <w:num w:numId="3" w16cid:durableId="1751536610">
    <w:abstractNumId w:val="2"/>
  </w:num>
  <w:num w:numId="4" w16cid:durableId="142176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4A4C"/>
    <w:rsid w:val="00005BFF"/>
    <w:rsid w:val="00012E31"/>
    <w:rsid w:val="000162D8"/>
    <w:rsid w:val="00026717"/>
    <w:rsid w:val="0004106F"/>
    <w:rsid w:val="00070B9F"/>
    <w:rsid w:val="000730D5"/>
    <w:rsid w:val="000778DF"/>
    <w:rsid w:val="00083B37"/>
    <w:rsid w:val="00084FE5"/>
    <w:rsid w:val="0008762B"/>
    <w:rsid w:val="000B75AA"/>
    <w:rsid w:val="000D5EAD"/>
    <w:rsid w:val="000E259D"/>
    <w:rsid w:val="000F2B41"/>
    <w:rsid w:val="00111120"/>
    <w:rsid w:val="00114A71"/>
    <w:rsid w:val="00115FB4"/>
    <w:rsid w:val="00137AD8"/>
    <w:rsid w:val="00140523"/>
    <w:rsid w:val="00145214"/>
    <w:rsid w:val="00145954"/>
    <w:rsid w:val="00155DA8"/>
    <w:rsid w:val="00156255"/>
    <w:rsid w:val="001614D0"/>
    <w:rsid w:val="00162D58"/>
    <w:rsid w:val="00162E62"/>
    <w:rsid w:val="0016663C"/>
    <w:rsid w:val="0016748D"/>
    <w:rsid w:val="00170AB2"/>
    <w:rsid w:val="0017225E"/>
    <w:rsid w:val="00174ACC"/>
    <w:rsid w:val="00175E16"/>
    <w:rsid w:val="00177AAA"/>
    <w:rsid w:val="00182C92"/>
    <w:rsid w:val="001847CA"/>
    <w:rsid w:val="00184B26"/>
    <w:rsid w:val="001858F5"/>
    <w:rsid w:val="0018764A"/>
    <w:rsid w:val="001A2F5A"/>
    <w:rsid w:val="001A5650"/>
    <w:rsid w:val="001B0770"/>
    <w:rsid w:val="001C52CF"/>
    <w:rsid w:val="001D1E2E"/>
    <w:rsid w:val="001D2D46"/>
    <w:rsid w:val="001D413E"/>
    <w:rsid w:val="001E0046"/>
    <w:rsid w:val="001E36C5"/>
    <w:rsid w:val="001E5759"/>
    <w:rsid w:val="001E6604"/>
    <w:rsid w:val="001E6713"/>
    <w:rsid w:val="002017DA"/>
    <w:rsid w:val="00211E60"/>
    <w:rsid w:val="002174D8"/>
    <w:rsid w:val="00221BED"/>
    <w:rsid w:val="002261C6"/>
    <w:rsid w:val="00226DB5"/>
    <w:rsid w:val="0022799C"/>
    <w:rsid w:val="00232AAA"/>
    <w:rsid w:val="00240BA5"/>
    <w:rsid w:val="00245F06"/>
    <w:rsid w:val="00251A14"/>
    <w:rsid w:val="0026551F"/>
    <w:rsid w:val="002717E0"/>
    <w:rsid w:val="00283196"/>
    <w:rsid w:val="002844CB"/>
    <w:rsid w:val="0028573E"/>
    <w:rsid w:val="00285BBD"/>
    <w:rsid w:val="002963C9"/>
    <w:rsid w:val="002A0F1D"/>
    <w:rsid w:val="002A112C"/>
    <w:rsid w:val="002A576C"/>
    <w:rsid w:val="002A6A27"/>
    <w:rsid w:val="002B2ADF"/>
    <w:rsid w:val="002B691C"/>
    <w:rsid w:val="002B7883"/>
    <w:rsid w:val="002C406F"/>
    <w:rsid w:val="002D6C9C"/>
    <w:rsid w:val="0030051B"/>
    <w:rsid w:val="003173F4"/>
    <w:rsid w:val="00325ABD"/>
    <w:rsid w:val="0033094E"/>
    <w:rsid w:val="00337AF1"/>
    <w:rsid w:val="00341B45"/>
    <w:rsid w:val="00347649"/>
    <w:rsid w:val="00361926"/>
    <w:rsid w:val="003645E9"/>
    <w:rsid w:val="0037119B"/>
    <w:rsid w:val="00383909"/>
    <w:rsid w:val="00391C53"/>
    <w:rsid w:val="00392617"/>
    <w:rsid w:val="00392B9A"/>
    <w:rsid w:val="00393EEE"/>
    <w:rsid w:val="00397A59"/>
    <w:rsid w:val="003A7DAF"/>
    <w:rsid w:val="003B128E"/>
    <w:rsid w:val="003B1F0C"/>
    <w:rsid w:val="003B4BA1"/>
    <w:rsid w:val="003C292B"/>
    <w:rsid w:val="003C6388"/>
    <w:rsid w:val="003D446B"/>
    <w:rsid w:val="003D51D6"/>
    <w:rsid w:val="003F12B8"/>
    <w:rsid w:val="003F50DF"/>
    <w:rsid w:val="003F78FD"/>
    <w:rsid w:val="00402630"/>
    <w:rsid w:val="00405201"/>
    <w:rsid w:val="004053D1"/>
    <w:rsid w:val="00416758"/>
    <w:rsid w:val="004175E6"/>
    <w:rsid w:val="00426C0A"/>
    <w:rsid w:val="00435EF3"/>
    <w:rsid w:val="00451448"/>
    <w:rsid w:val="00463FBE"/>
    <w:rsid w:val="00467356"/>
    <w:rsid w:val="00467D16"/>
    <w:rsid w:val="0047098D"/>
    <w:rsid w:val="00470A59"/>
    <w:rsid w:val="0047353B"/>
    <w:rsid w:val="00474559"/>
    <w:rsid w:val="004823F7"/>
    <w:rsid w:val="004A11F9"/>
    <w:rsid w:val="004C1E1E"/>
    <w:rsid w:val="0050717A"/>
    <w:rsid w:val="00510129"/>
    <w:rsid w:val="005309B6"/>
    <w:rsid w:val="00542C25"/>
    <w:rsid w:val="00545722"/>
    <w:rsid w:val="00560A6C"/>
    <w:rsid w:val="00562A85"/>
    <w:rsid w:val="00562D56"/>
    <w:rsid w:val="0058753C"/>
    <w:rsid w:val="00590350"/>
    <w:rsid w:val="00592588"/>
    <w:rsid w:val="005A1C90"/>
    <w:rsid w:val="005C0A0E"/>
    <w:rsid w:val="005C1A92"/>
    <w:rsid w:val="005C59A2"/>
    <w:rsid w:val="005C7E5E"/>
    <w:rsid w:val="005F4930"/>
    <w:rsid w:val="005F6C7E"/>
    <w:rsid w:val="00607BF3"/>
    <w:rsid w:val="006167B3"/>
    <w:rsid w:val="00616CF2"/>
    <w:rsid w:val="006341B4"/>
    <w:rsid w:val="00635858"/>
    <w:rsid w:val="00646C5F"/>
    <w:rsid w:val="006541CA"/>
    <w:rsid w:val="00654A38"/>
    <w:rsid w:val="006613D9"/>
    <w:rsid w:val="0067033B"/>
    <w:rsid w:val="0067463F"/>
    <w:rsid w:val="00690B6E"/>
    <w:rsid w:val="00694ADB"/>
    <w:rsid w:val="006A1A38"/>
    <w:rsid w:val="006B0145"/>
    <w:rsid w:val="006B4B3A"/>
    <w:rsid w:val="006B6732"/>
    <w:rsid w:val="006C164E"/>
    <w:rsid w:val="006C7BD3"/>
    <w:rsid w:val="006E5DA4"/>
    <w:rsid w:val="00712BAB"/>
    <w:rsid w:val="007148AA"/>
    <w:rsid w:val="00715C21"/>
    <w:rsid w:val="00715E1B"/>
    <w:rsid w:val="00717A24"/>
    <w:rsid w:val="007218C5"/>
    <w:rsid w:val="00756195"/>
    <w:rsid w:val="007612EF"/>
    <w:rsid w:val="00761A31"/>
    <w:rsid w:val="007666A6"/>
    <w:rsid w:val="00776781"/>
    <w:rsid w:val="007866F9"/>
    <w:rsid w:val="0079087B"/>
    <w:rsid w:val="007B2683"/>
    <w:rsid w:val="007B3089"/>
    <w:rsid w:val="007D417F"/>
    <w:rsid w:val="007F2119"/>
    <w:rsid w:val="00805494"/>
    <w:rsid w:val="008271C3"/>
    <w:rsid w:val="00830018"/>
    <w:rsid w:val="00832476"/>
    <w:rsid w:val="008327A0"/>
    <w:rsid w:val="008342D4"/>
    <w:rsid w:val="008351CB"/>
    <w:rsid w:val="00841FB1"/>
    <w:rsid w:val="0084269C"/>
    <w:rsid w:val="00844750"/>
    <w:rsid w:val="008621E9"/>
    <w:rsid w:val="00886CD7"/>
    <w:rsid w:val="00892B76"/>
    <w:rsid w:val="00895AE1"/>
    <w:rsid w:val="008A00B8"/>
    <w:rsid w:val="008A19FA"/>
    <w:rsid w:val="008A2393"/>
    <w:rsid w:val="008A2430"/>
    <w:rsid w:val="008A4FF4"/>
    <w:rsid w:val="008A767B"/>
    <w:rsid w:val="008C0A03"/>
    <w:rsid w:val="008F072A"/>
    <w:rsid w:val="00900F1D"/>
    <w:rsid w:val="00923156"/>
    <w:rsid w:val="0092434C"/>
    <w:rsid w:val="009262D9"/>
    <w:rsid w:val="0096028D"/>
    <w:rsid w:val="009645BB"/>
    <w:rsid w:val="009756E6"/>
    <w:rsid w:val="009779DB"/>
    <w:rsid w:val="0098447B"/>
    <w:rsid w:val="00984A7D"/>
    <w:rsid w:val="00986FE5"/>
    <w:rsid w:val="00990439"/>
    <w:rsid w:val="009A21B3"/>
    <w:rsid w:val="009A5DB0"/>
    <w:rsid w:val="009B6F44"/>
    <w:rsid w:val="009C1331"/>
    <w:rsid w:val="009D1CD5"/>
    <w:rsid w:val="009D5675"/>
    <w:rsid w:val="009E796D"/>
    <w:rsid w:val="009F6F6D"/>
    <w:rsid w:val="00A000D1"/>
    <w:rsid w:val="00A05A3D"/>
    <w:rsid w:val="00A079A6"/>
    <w:rsid w:val="00A10A01"/>
    <w:rsid w:val="00A32B11"/>
    <w:rsid w:val="00A34B85"/>
    <w:rsid w:val="00A34DC3"/>
    <w:rsid w:val="00A41AD0"/>
    <w:rsid w:val="00A42308"/>
    <w:rsid w:val="00A50CB8"/>
    <w:rsid w:val="00A5191F"/>
    <w:rsid w:val="00A5203E"/>
    <w:rsid w:val="00A535A6"/>
    <w:rsid w:val="00A6484B"/>
    <w:rsid w:val="00A76748"/>
    <w:rsid w:val="00A82B96"/>
    <w:rsid w:val="00AB154D"/>
    <w:rsid w:val="00AB35C7"/>
    <w:rsid w:val="00AB6AA2"/>
    <w:rsid w:val="00AC1C80"/>
    <w:rsid w:val="00AC5C96"/>
    <w:rsid w:val="00AD1EDA"/>
    <w:rsid w:val="00AE0D74"/>
    <w:rsid w:val="00AE0FA0"/>
    <w:rsid w:val="00AE1E54"/>
    <w:rsid w:val="00B062EB"/>
    <w:rsid w:val="00B06C19"/>
    <w:rsid w:val="00B149DE"/>
    <w:rsid w:val="00B23805"/>
    <w:rsid w:val="00B23913"/>
    <w:rsid w:val="00B24C16"/>
    <w:rsid w:val="00B24C90"/>
    <w:rsid w:val="00B27CBF"/>
    <w:rsid w:val="00B44A82"/>
    <w:rsid w:val="00B452D1"/>
    <w:rsid w:val="00B526FE"/>
    <w:rsid w:val="00B52BCC"/>
    <w:rsid w:val="00B53BC7"/>
    <w:rsid w:val="00B627D5"/>
    <w:rsid w:val="00B76C50"/>
    <w:rsid w:val="00B80B96"/>
    <w:rsid w:val="00B84B1E"/>
    <w:rsid w:val="00B8669E"/>
    <w:rsid w:val="00B878A3"/>
    <w:rsid w:val="00B90446"/>
    <w:rsid w:val="00B95816"/>
    <w:rsid w:val="00BA16C9"/>
    <w:rsid w:val="00BA7D3C"/>
    <w:rsid w:val="00BB0F9C"/>
    <w:rsid w:val="00BB10F8"/>
    <w:rsid w:val="00BD18E0"/>
    <w:rsid w:val="00BE60CD"/>
    <w:rsid w:val="00BF3AEA"/>
    <w:rsid w:val="00BF5C94"/>
    <w:rsid w:val="00C06C20"/>
    <w:rsid w:val="00C0753A"/>
    <w:rsid w:val="00C1023A"/>
    <w:rsid w:val="00C30827"/>
    <w:rsid w:val="00C338B6"/>
    <w:rsid w:val="00C36033"/>
    <w:rsid w:val="00C37510"/>
    <w:rsid w:val="00C43352"/>
    <w:rsid w:val="00C44208"/>
    <w:rsid w:val="00C464B5"/>
    <w:rsid w:val="00C57544"/>
    <w:rsid w:val="00C578F5"/>
    <w:rsid w:val="00C64A4B"/>
    <w:rsid w:val="00C64A9C"/>
    <w:rsid w:val="00C67A7F"/>
    <w:rsid w:val="00C67E2D"/>
    <w:rsid w:val="00C73332"/>
    <w:rsid w:val="00C959B2"/>
    <w:rsid w:val="00CD29E9"/>
    <w:rsid w:val="00CE5B68"/>
    <w:rsid w:val="00CF20E3"/>
    <w:rsid w:val="00D10444"/>
    <w:rsid w:val="00D25F1F"/>
    <w:rsid w:val="00D40FB4"/>
    <w:rsid w:val="00D4221B"/>
    <w:rsid w:val="00D42B87"/>
    <w:rsid w:val="00D50F8E"/>
    <w:rsid w:val="00D5369A"/>
    <w:rsid w:val="00D81D96"/>
    <w:rsid w:val="00D8570A"/>
    <w:rsid w:val="00D937B4"/>
    <w:rsid w:val="00DA2C4C"/>
    <w:rsid w:val="00DA447A"/>
    <w:rsid w:val="00DA6AC9"/>
    <w:rsid w:val="00DC6C7B"/>
    <w:rsid w:val="00DE2708"/>
    <w:rsid w:val="00E052E3"/>
    <w:rsid w:val="00E06167"/>
    <w:rsid w:val="00E1176E"/>
    <w:rsid w:val="00E13186"/>
    <w:rsid w:val="00E173C0"/>
    <w:rsid w:val="00E21F8D"/>
    <w:rsid w:val="00E220E0"/>
    <w:rsid w:val="00E23C42"/>
    <w:rsid w:val="00E44D93"/>
    <w:rsid w:val="00E52B24"/>
    <w:rsid w:val="00E66455"/>
    <w:rsid w:val="00E66D51"/>
    <w:rsid w:val="00E73DC8"/>
    <w:rsid w:val="00E758EE"/>
    <w:rsid w:val="00E901C4"/>
    <w:rsid w:val="00E930DE"/>
    <w:rsid w:val="00EB3CFB"/>
    <w:rsid w:val="00EC1A62"/>
    <w:rsid w:val="00EC47B1"/>
    <w:rsid w:val="00ED13E6"/>
    <w:rsid w:val="00ED7C25"/>
    <w:rsid w:val="00EE033A"/>
    <w:rsid w:val="00EF5F0F"/>
    <w:rsid w:val="00F04D49"/>
    <w:rsid w:val="00F140F6"/>
    <w:rsid w:val="00F36BA7"/>
    <w:rsid w:val="00F42D5D"/>
    <w:rsid w:val="00F47391"/>
    <w:rsid w:val="00F4758E"/>
    <w:rsid w:val="00F530AC"/>
    <w:rsid w:val="00F54DC7"/>
    <w:rsid w:val="00F668EB"/>
    <w:rsid w:val="00F706C5"/>
    <w:rsid w:val="00F7154C"/>
    <w:rsid w:val="00F83BBA"/>
    <w:rsid w:val="00F9219E"/>
    <w:rsid w:val="00FA172C"/>
    <w:rsid w:val="00FA31FB"/>
    <w:rsid w:val="00FA55B8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CE42"/>
  <w15:docId w15:val="{E3BD591F-0475-4F03-9794-0EBF5E5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19</TotalTime>
  <Pages>1</Pages>
  <Words>309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2024-07-17T10:13:00Z</cp:lastPrinted>
  <dcterms:created xsi:type="dcterms:W3CDTF">2025-03-23T13:54:00Z</dcterms:created>
  <dcterms:modified xsi:type="dcterms:W3CDTF">2025-03-23T14:17:00Z</dcterms:modified>
</cp:coreProperties>
</file>