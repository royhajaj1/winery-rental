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46176D6D" w:rsidR="00B8669E" w:rsidRPr="00320E5A" w:rsidRDefault="004D3FB2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</w:t>
      </w:r>
      <w:r w:rsidR="00893245">
        <w:rPr>
          <w:rFonts w:cs="Arial" w:hint="cs"/>
          <w:sz w:val="26"/>
          <w:szCs w:val="26"/>
          <w:rtl/>
        </w:rPr>
        <w:t>3</w:t>
      </w:r>
      <w:r>
        <w:rPr>
          <w:rFonts w:cs="Arial" w:hint="cs"/>
          <w:sz w:val="26"/>
          <w:szCs w:val="26"/>
          <w:rtl/>
        </w:rPr>
        <w:t>.8.25</w:t>
      </w:r>
    </w:p>
    <w:p w14:paraId="1D740887" w14:textId="26984AAF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715949">
        <w:rPr>
          <w:rFonts w:cs="Arial" w:hint="cs"/>
          <w:sz w:val="26"/>
          <w:szCs w:val="26"/>
          <w:rtl/>
        </w:rPr>
        <w:t xml:space="preserve">גלית 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715949">
        <w:rPr>
          <w:rFonts w:cs="Arial" w:hint="cs"/>
          <w:sz w:val="26"/>
          <w:szCs w:val="26"/>
          <w:rtl/>
        </w:rPr>
        <w:t xml:space="preserve">מנהלת </w:t>
      </w:r>
      <w:r w:rsidR="004D3FB2">
        <w:rPr>
          <w:rFonts w:cs="Arial" w:hint="cs"/>
          <w:sz w:val="26"/>
          <w:szCs w:val="26"/>
          <w:rtl/>
        </w:rPr>
        <w:t>בה"ס פינס גדרה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25098FFE" w:rsidR="00394B17" w:rsidRPr="008C1414" w:rsidRDefault="00B8669E" w:rsidP="00E844E7">
      <w:pPr>
        <w:rPr>
          <w:b/>
          <w:bCs/>
          <w:sz w:val="26"/>
          <w:szCs w:val="26"/>
          <w:rtl/>
        </w:rPr>
      </w:pPr>
      <w:r w:rsidRPr="008C1414">
        <w:rPr>
          <w:rFonts w:cs="Arial" w:hint="cs"/>
          <w:b/>
          <w:bCs/>
          <w:sz w:val="26"/>
          <w:szCs w:val="26"/>
          <w:rtl/>
        </w:rPr>
        <w:t>א</w:t>
      </w:r>
      <w:r w:rsidR="0016748D" w:rsidRPr="008C1414">
        <w:rPr>
          <w:rFonts w:cs="Arial" w:hint="cs"/>
          <w:b/>
          <w:bCs/>
          <w:sz w:val="26"/>
          <w:szCs w:val="26"/>
          <w:rtl/>
        </w:rPr>
        <w:t>י</w:t>
      </w:r>
      <w:r w:rsidRPr="008C1414">
        <w:rPr>
          <w:rFonts w:cs="Arial" w:hint="cs"/>
          <w:b/>
          <w:bCs/>
          <w:sz w:val="26"/>
          <w:szCs w:val="26"/>
          <w:rtl/>
        </w:rPr>
        <w:t xml:space="preserve">רוח </w:t>
      </w:r>
      <w:r w:rsidR="0016748D" w:rsidRPr="008C1414">
        <w:rPr>
          <w:rFonts w:cs="Arial" w:hint="cs"/>
          <w:b/>
          <w:bCs/>
          <w:sz w:val="26"/>
          <w:szCs w:val="26"/>
          <w:rtl/>
        </w:rPr>
        <w:t>ל</w:t>
      </w:r>
      <w:r w:rsidR="003A0BAF" w:rsidRPr="008C1414">
        <w:rPr>
          <w:rFonts w:cs="Arial" w:hint="cs"/>
          <w:b/>
          <w:bCs/>
          <w:sz w:val="26"/>
          <w:szCs w:val="26"/>
          <w:rtl/>
        </w:rPr>
        <w:t xml:space="preserve">עד </w:t>
      </w:r>
      <w:r w:rsidR="00DA2202" w:rsidRPr="008C1414">
        <w:rPr>
          <w:rFonts w:cs="Arial" w:hint="cs"/>
          <w:b/>
          <w:bCs/>
          <w:sz w:val="26"/>
          <w:szCs w:val="26"/>
          <w:rtl/>
        </w:rPr>
        <w:t>5</w:t>
      </w:r>
      <w:r w:rsidR="003A0BAF" w:rsidRPr="008C1414">
        <w:rPr>
          <w:rFonts w:cs="Arial" w:hint="cs"/>
          <w:b/>
          <w:bCs/>
          <w:sz w:val="26"/>
          <w:szCs w:val="26"/>
          <w:rtl/>
        </w:rPr>
        <w:t>0</w:t>
      </w:r>
      <w:r w:rsidR="00994CAA" w:rsidRPr="008C1414">
        <w:rPr>
          <w:rFonts w:cs="Arial" w:hint="cs"/>
          <w:b/>
          <w:bCs/>
          <w:sz w:val="26"/>
          <w:szCs w:val="26"/>
          <w:rtl/>
        </w:rPr>
        <w:t xml:space="preserve"> </w:t>
      </w:r>
      <w:r w:rsidR="00691D1C" w:rsidRPr="008C1414">
        <w:rPr>
          <w:rFonts w:cs="Arial" w:hint="cs"/>
          <w:b/>
          <w:bCs/>
          <w:sz w:val="26"/>
          <w:szCs w:val="26"/>
          <w:rtl/>
        </w:rPr>
        <w:t>משתתפים</w:t>
      </w:r>
      <w:r w:rsidR="00CE0CE5" w:rsidRPr="008C1414">
        <w:rPr>
          <w:rFonts w:cs="Arial" w:hint="cs"/>
          <w:b/>
          <w:bCs/>
          <w:sz w:val="26"/>
          <w:szCs w:val="26"/>
          <w:rtl/>
        </w:rPr>
        <w:t xml:space="preserve"> </w:t>
      </w:r>
      <w:r w:rsidR="006B7A7E" w:rsidRPr="008C1414">
        <w:rPr>
          <w:rFonts w:hint="cs"/>
          <w:b/>
          <w:bCs/>
          <w:sz w:val="26"/>
          <w:szCs w:val="26"/>
          <w:rtl/>
        </w:rPr>
        <w:t>בתארי</w:t>
      </w:r>
      <w:r w:rsidR="00CE0CE5" w:rsidRPr="008C1414">
        <w:rPr>
          <w:rFonts w:hint="cs"/>
          <w:b/>
          <w:bCs/>
          <w:sz w:val="26"/>
          <w:szCs w:val="26"/>
          <w:rtl/>
        </w:rPr>
        <w:t>ך</w:t>
      </w:r>
      <w:r w:rsidR="00994CAA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8C1414">
        <w:rPr>
          <w:b/>
          <w:bCs/>
          <w:sz w:val="26"/>
          <w:szCs w:val="26"/>
          <w:rtl/>
        </w:rPr>
        <w:t>–</w:t>
      </w:r>
      <w:r w:rsidR="006D6BCA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4D3FB2" w:rsidRPr="008C1414">
        <w:rPr>
          <w:rFonts w:hint="cs"/>
          <w:b/>
          <w:bCs/>
          <w:sz w:val="26"/>
          <w:szCs w:val="26"/>
          <w:rtl/>
        </w:rPr>
        <w:t>26.8.25 החל</w:t>
      </w:r>
      <w:r w:rsidR="000F2148" w:rsidRPr="008C1414">
        <w:rPr>
          <w:rFonts w:hint="cs"/>
          <w:b/>
          <w:bCs/>
          <w:sz w:val="26"/>
          <w:szCs w:val="26"/>
          <w:rtl/>
        </w:rPr>
        <w:t xml:space="preserve"> מהשעה</w:t>
      </w:r>
      <w:r w:rsidR="007123EC" w:rsidRPr="008C1414">
        <w:rPr>
          <w:rFonts w:hint="cs"/>
          <w:b/>
          <w:bCs/>
          <w:sz w:val="26"/>
          <w:szCs w:val="26"/>
          <w:rtl/>
        </w:rPr>
        <w:t xml:space="preserve"> </w:t>
      </w:r>
      <w:r w:rsidR="004D3FB2" w:rsidRPr="008C1414">
        <w:rPr>
          <w:rFonts w:hint="cs"/>
          <w:b/>
          <w:bCs/>
          <w:sz w:val="26"/>
          <w:szCs w:val="26"/>
          <w:rtl/>
        </w:rPr>
        <w:t xml:space="preserve">8:30 </w:t>
      </w:r>
      <w:r w:rsidR="004D3FB2" w:rsidRPr="008C1414">
        <w:rPr>
          <w:b/>
          <w:bCs/>
          <w:sz w:val="26"/>
          <w:szCs w:val="26"/>
          <w:rtl/>
        </w:rPr>
        <w:t>–</w:t>
      </w:r>
      <w:r w:rsidR="004D3FB2" w:rsidRPr="008C1414">
        <w:rPr>
          <w:rFonts w:hint="cs"/>
          <w:b/>
          <w:bCs/>
          <w:sz w:val="26"/>
          <w:szCs w:val="26"/>
          <w:rtl/>
        </w:rPr>
        <w:t xml:space="preserve"> 14:30.</w:t>
      </w:r>
      <w:r w:rsidR="00691D1C" w:rsidRPr="008C1414">
        <w:rPr>
          <w:rFonts w:hint="cs"/>
          <w:b/>
          <w:bCs/>
          <w:sz w:val="26"/>
          <w:szCs w:val="26"/>
          <w:rtl/>
        </w:rPr>
        <w:t xml:space="preserve">                        </w:t>
      </w:r>
    </w:p>
    <w:p w14:paraId="1850D150" w14:textId="0F7FF337" w:rsidR="00DA2202" w:rsidRDefault="00404D8F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</w:t>
      </w:r>
      <w:r w:rsidR="00184A73">
        <w:rPr>
          <w:rFonts w:hint="cs"/>
          <w:sz w:val="26"/>
          <w:szCs w:val="26"/>
          <w:rtl/>
        </w:rPr>
        <w:t xml:space="preserve"> </w:t>
      </w:r>
      <w:r w:rsidR="00BA21B8">
        <w:rPr>
          <w:rFonts w:hint="cs"/>
          <w:sz w:val="26"/>
          <w:szCs w:val="26"/>
          <w:rtl/>
        </w:rPr>
        <w:t xml:space="preserve">כולל מסך 65 אינץ שמתחבר למחשב </w:t>
      </w:r>
      <w:r w:rsidR="00184A73">
        <w:rPr>
          <w:rFonts w:hint="cs"/>
          <w:sz w:val="26"/>
          <w:szCs w:val="26"/>
          <w:rtl/>
        </w:rPr>
        <w:t>(</w:t>
      </w:r>
      <w:r w:rsidR="00BA21B8">
        <w:rPr>
          <w:rFonts w:hint="cs"/>
          <w:sz w:val="26"/>
          <w:szCs w:val="26"/>
          <w:rtl/>
        </w:rPr>
        <w:t xml:space="preserve">עבור 50 משתתפים - </w:t>
      </w:r>
      <w:r w:rsidR="00184A73">
        <w:rPr>
          <w:rFonts w:hint="cs"/>
          <w:sz w:val="26"/>
          <w:szCs w:val="26"/>
          <w:rtl/>
        </w:rPr>
        <w:t xml:space="preserve">ישיבת תיאטרון) </w:t>
      </w:r>
      <w:r w:rsidR="00611B9B">
        <w:rPr>
          <w:rFonts w:hint="cs"/>
          <w:sz w:val="26"/>
          <w:szCs w:val="26"/>
          <w:rtl/>
        </w:rPr>
        <w:t>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184A73">
        <w:rPr>
          <w:rFonts w:ascii="Arial" w:hAnsi="Arial" w:cs="Arial" w:hint="cs"/>
          <w:sz w:val="26"/>
          <w:szCs w:val="26"/>
          <w:rtl/>
        </w:rPr>
        <w:t>- י</w:t>
      </w:r>
      <w:r w:rsidR="00B97099" w:rsidRPr="00B97099">
        <w:rPr>
          <w:rFonts w:ascii="Arial" w:hAnsi="Arial" w:cs="Arial" w:hint="cs"/>
          <w:sz w:val="26"/>
          <w:szCs w:val="26"/>
          <w:rtl/>
        </w:rPr>
        <w:t>שיבה מגוונת במספר אפשרויות כיסאות גבוהים ליד חביות, בשולחנות דמוי קק"ל במדשאה,</w:t>
      </w:r>
      <w:r w:rsidR="00245887">
        <w:rPr>
          <w:rFonts w:ascii="Arial" w:hAnsi="Arial" w:cs="Arial" w:hint="cs"/>
          <w:sz w:val="26"/>
          <w:szCs w:val="26"/>
          <w:rtl/>
        </w:rPr>
        <w:t xml:space="preserve"> </w:t>
      </w:r>
      <w:r w:rsidR="00B97099" w:rsidRPr="00B97099">
        <w:rPr>
          <w:rFonts w:ascii="Arial" w:hAnsi="Arial" w:cs="Arial" w:hint="cs"/>
          <w:sz w:val="26"/>
          <w:szCs w:val="26"/>
          <w:rtl/>
        </w:rPr>
        <w:t>שולחנות אבירים במדשאה</w:t>
      </w:r>
      <w:r w:rsidR="0056771C">
        <w:rPr>
          <w:rFonts w:ascii="Arial" w:hAnsi="Arial" w:cs="Arial" w:hint="cs"/>
          <w:sz w:val="26"/>
          <w:szCs w:val="26"/>
          <w:rtl/>
        </w:rPr>
        <w:t>.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BA21B8">
        <w:rPr>
          <w:rFonts w:ascii="Arial" w:hAnsi="Arial" w:cs="Arial" w:hint="cs"/>
          <w:sz w:val="26"/>
          <w:szCs w:val="26"/>
          <w:rtl/>
        </w:rPr>
        <w:t xml:space="preserve">                      </w:t>
      </w:r>
      <w:r w:rsidR="0056771C">
        <w:rPr>
          <w:rFonts w:ascii="Arial" w:hAnsi="Arial" w:cs="Arial" w:hint="cs"/>
          <w:sz w:val="26"/>
          <w:szCs w:val="26"/>
          <w:rtl/>
        </w:rPr>
        <w:t xml:space="preserve">         </w:t>
      </w:r>
      <w:r w:rsidR="00BA21B8">
        <w:rPr>
          <w:rFonts w:ascii="Arial" w:hAnsi="Arial" w:cs="Arial" w:hint="cs"/>
          <w:sz w:val="26"/>
          <w:szCs w:val="26"/>
          <w:rtl/>
        </w:rPr>
        <w:t xml:space="preserve">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ניתן להשמיע מוסיקת רקע לאווירה.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184A73">
        <w:rPr>
          <w:rFonts w:ascii="Arial" w:hAnsi="Arial" w:cs="Arial" w:hint="cs"/>
          <w:sz w:val="26"/>
          <w:szCs w:val="26"/>
          <w:rtl/>
        </w:rPr>
        <w:t>נושא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 האוכל ע"י הלקוח 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DC3CC8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184A73">
        <w:rPr>
          <w:rFonts w:ascii="Arial" w:hAnsi="Arial" w:cs="Arial" w:hint="cs"/>
          <w:b/>
          <w:bCs/>
          <w:sz w:val="26"/>
          <w:szCs w:val="26"/>
          <w:u w:val="single"/>
          <w:rtl/>
        </w:rPr>
        <w:t>כ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5DBA616B" w14:textId="77777777" w:rsidR="00C90EE8" w:rsidRDefault="00C90EE8" w:rsidP="00DA2202">
      <w:pPr>
        <w:ind w:left="360"/>
        <w:rPr>
          <w:b/>
          <w:bCs/>
          <w:sz w:val="24"/>
          <w:szCs w:val="24"/>
          <w:rtl/>
        </w:rPr>
      </w:pPr>
    </w:p>
    <w:p w14:paraId="631BBBE9" w14:textId="384C576A" w:rsidR="00404D8F" w:rsidRPr="00F61566" w:rsidRDefault="00C56BF7" w:rsidP="00DA2202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>הסברים על גידול הענבים והכנת היין, הסיפור שלנו</w:t>
      </w:r>
      <w:r>
        <w:rPr>
          <w:rFonts w:hint="cs"/>
          <w:sz w:val="24"/>
          <w:szCs w:val="24"/>
          <w:rtl/>
        </w:rPr>
        <w:t xml:space="preserve">, </w:t>
      </w:r>
      <w:r w:rsidR="00404D8F">
        <w:rPr>
          <w:rFonts w:ascii="Arial" w:hAnsi="Arial" w:cs="Arial" w:hint="cs"/>
          <w:sz w:val="26"/>
          <w:szCs w:val="26"/>
          <w:rtl/>
        </w:rPr>
        <w:t>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</w:t>
      </w:r>
      <w:r w:rsidR="009D1670">
        <w:rPr>
          <w:rFonts w:ascii="Arial" w:hAnsi="Arial" w:cs="Arial" w:hint="cs"/>
          <w:sz w:val="26"/>
          <w:szCs w:val="26"/>
          <w:rtl/>
        </w:rPr>
        <w:t>2</w:t>
      </w:r>
      <w:r w:rsidR="002000A7">
        <w:rPr>
          <w:rFonts w:ascii="Arial" w:hAnsi="Arial" w:cs="Arial" w:hint="cs"/>
          <w:sz w:val="26"/>
          <w:szCs w:val="26"/>
          <w:rtl/>
        </w:rPr>
        <w:t xml:space="preserve"> מיינות היקב כולל הסברים ושיח פתוח לשאלות</w:t>
      </w:r>
      <w:r w:rsidR="009D1670">
        <w:rPr>
          <w:rFonts w:ascii="Arial" w:hAnsi="Arial" w:cs="Arial" w:hint="cs"/>
          <w:sz w:val="26"/>
          <w:szCs w:val="26"/>
          <w:rtl/>
        </w:rPr>
        <w:t xml:space="preserve">. ( 30 </w:t>
      </w:r>
      <w:r w:rsidR="009D1670">
        <w:rPr>
          <w:rFonts w:ascii="Arial" w:hAnsi="Arial" w:cs="Arial"/>
          <w:sz w:val="26"/>
          <w:szCs w:val="26"/>
          <w:rtl/>
        </w:rPr>
        <w:t>–</w:t>
      </w:r>
      <w:r w:rsidR="009D1670">
        <w:rPr>
          <w:rFonts w:ascii="Arial" w:hAnsi="Arial" w:cs="Arial" w:hint="cs"/>
          <w:sz w:val="26"/>
          <w:szCs w:val="26"/>
          <w:rtl/>
        </w:rPr>
        <w:t xml:space="preserve"> 40 דקות)</w:t>
      </w:r>
      <w:r w:rsidR="002000A7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        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9D1670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EF702C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2000A7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="00700984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  <w:r w:rsidR="00404D8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</w:p>
    <w:p w14:paraId="4144D6F7" w14:textId="4FA49155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BAF72" w14:textId="77777777" w:rsidR="00D42F7D" w:rsidRDefault="00D42F7D" w:rsidP="0022799C">
      <w:pPr>
        <w:spacing w:after="0" w:line="240" w:lineRule="auto"/>
      </w:pPr>
      <w:r>
        <w:separator/>
      </w:r>
    </w:p>
  </w:endnote>
  <w:endnote w:type="continuationSeparator" w:id="0">
    <w:p w14:paraId="54EA350E" w14:textId="77777777" w:rsidR="00D42F7D" w:rsidRDefault="00D42F7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28F78" w14:textId="77777777" w:rsidR="00D42F7D" w:rsidRDefault="00D42F7D" w:rsidP="0022799C">
      <w:pPr>
        <w:spacing w:after="0" w:line="240" w:lineRule="auto"/>
      </w:pPr>
      <w:r>
        <w:separator/>
      </w:r>
    </w:p>
  </w:footnote>
  <w:footnote w:type="continuationSeparator" w:id="0">
    <w:p w14:paraId="2CC54C91" w14:textId="77777777" w:rsidR="00D42F7D" w:rsidRDefault="00D42F7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0AC6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A73"/>
    <w:rsid w:val="00184B26"/>
    <w:rsid w:val="00186A6B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887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A6BA3"/>
    <w:rsid w:val="002B0221"/>
    <w:rsid w:val="002B1701"/>
    <w:rsid w:val="002B284B"/>
    <w:rsid w:val="002B337B"/>
    <w:rsid w:val="002B5354"/>
    <w:rsid w:val="002C2EA0"/>
    <w:rsid w:val="002D461A"/>
    <w:rsid w:val="002D48BA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2711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396B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D3FB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6771C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949"/>
    <w:rsid w:val="00715C21"/>
    <w:rsid w:val="00715E1B"/>
    <w:rsid w:val="00717A24"/>
    <w:rsid w:val="00721DE6"/>
    <w:rsid w:val="00725F9B"/>
    <w:rsid w:val="00726796"/>
    <w:rsid w:val="007370D7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93245"/>
    <w:rsid w:val="008A2430"/>
    <w:rsid w:val="008A767B"/>
    <w:rsid w:val="008A7C36"/>
    <w:rsid w:val="008B7846"/>
    <w:rsid w:val="008C0A03"/>
    <w:rsid w:val="008C1414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3B32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1670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0122"/>
    <w:rsid w:val="00A6484B"/>
    <w:rsid w:val="00A65668"/>
    <w:rsid w:val="00A72235"/>
    <w:rsid w:val="00A76748"/>
    <w:rsid w:val="00A771C6"/>
    <w:rsid w:val="00A77AA2"/>
    <w:rsid w:val="00A851D4"/>
    <w:rsid w:val="00A8557F"/>
    <w:rsid w:val="00A91BC1"/>
    <w:rsid w:val="00AA1881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21B8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56BF7"/>
    <w:rsid w:val="00C64A9C"/>
    <w:rsid w:val="00C67A7F"/>
    <w:rsid w:val="00C80542"/>
    <w:rsid w:val="00C80573"/>
    <w:rsid w:val="00C856E4"/>
    <w:rsid w:val="00C85837"/>
    <w:rsid w:val="00C86335"/>
    <w:rsid w:val="00C90C2A"/>
    <w:rsid w:val="00C90EE8"/>
    <w:rsid w:val="00C9244C"/>
    <w:rsid w:val="00C93C93"/>
    <w:rsid w:val="00C9481E"/>
    <w:rsid w:val="00C959B2"/>
    <w:rsid w:val="00C96232"/>
    <w:rsid w:val="00CA6910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0845"/>
    <w:rsid w:val="00D2405C"/>
    <w:rsid w:val="00D25D7B"/>
    <w:rsid w:val="00D26D70"/>
    <w:rsid w:val="00D319F0"/>
    <w:rsid w:val="00D42F7D"/>
    <w:rsid w:val="00D50B09"/>
    <w:rsid w:val="00D6685C"/>
    <w:rsid w:val="00D67243"/>
    <w:rsid w:val="00D74BA3"/>
    <w:rsid w:val="00D814E9"/>
    <w:rsid w:val="00D8570A"/>
    <w:rsid w:val="00D937B4"/>
    <w:rsid w:val="00D97EF6"/>
    <w:rsid w:val="00DA2202"/>
    <w:rsid w:val="00DA273A"/>
    <w:rsid w:val="00DB72E6"/>
    <w:rsid w:val="00DB7990"/>
    <w:rsid w:val="00DC3CC8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579C"/>
    <w:rsid w:val="00E66D51"/>
    <w:rsid w:val="00E74B39"/>
    <w:rsid w:val="00E758EE"/>
    <w:rsid w:val="00E844E7"/>
    <w:rsid w:val="00E901C4"/>
    <w:rsid w:val="00E90CAF"/>
    <w:rsid w:val="00E91641"/>
    <w:rsid w:val="00E930DE"/>
    <w:rsid w:val="00E9419B"/>
    <w:rsid w:val="00EA26EF"/>
    <w:rsid w:val="00EA44A5"/>
    <w:rsid w:val="00EA67A3"/>
    <w:rsid w:val="00EB3CFB"/>
    <w:rsid w:val="00EB63E0"/>
    <w:rsid w:val="00EC63A2"/>
    <w:rsid w:val="00EE206C"/>
    <w:rsid w:val="00EE7629"/>
    <w:rsid w:val="00EF2280"/>
    <w:rsid w:val="00EF702C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60C6"/>
    <w:rsid w:val="00FE7518"/>
    <w:rsid w:val="00FE7D44"/>
    <w:rsid w:val="00FF5C4B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372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2025-07-23T11:22:00Z</cp:lastPrinted>
  <dcterms:created xsi:type="dcterms:W3CDTF">2025-08-13T07:17:00Z</dcterms:created>
  <dcterms:modified xsi:type="dcterms:W3CDTF">2025-08-13T07:18:00Z</dcterms:modified>
</cp:coreProperties>
</file>