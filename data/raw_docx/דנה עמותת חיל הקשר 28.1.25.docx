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00F0E04A" w:rsidR="00B8669E" w:rsidRPr="0039712A" w:rsidRDefault="0092241B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26</w:t>
      </w:r>
      <w:r w:rsidR="00BF76D1">
        <w:rPr>
          <w:rFonts w:ascii="Arial" w:hAnsi="Arial" w:cs="Arial" w:hint="cs"/>
          <w:sz w:val="26"/>
          <w:szCs w:val="26"/>
          <w:rtl/>
        </w:rPr>
        <w:t>.1.25</w:t>
      </w:r>
    </w:p>
    <w:p w14:paraId="170F8DDB" w14:textId="008DCFEC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דנה</w:t>
      </w:r>
      <w:r w:rsidR="001406AA">
        <w:rPr>
          <w:rFonts w:ascii="Arial" w:hAnsi="Arial" w:cs="Arial" w:hint="cs"/>
          <w:sz w:val="26"/>
          <w:szCs w:val="26"/>
          <w:rtl/>
        </w:rPr>
        <w:t xml:space="preserve">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92241B">
        <w:rPr>
          <w:rFonts w:ascii="Arial" w:hAnsi="Arial" w:cs="Arial" w:hint="cs"/>
          <w:sz w:val="26"/>
          <w:szCs w:val="26"/>
          <w:rtl/>
        </w:rPr>
        <w:t>עמותת חיל הקשר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589DD301" w14:textId="32D01A76" w:rsidR="00743D05" w:rsidRDefault="0039712A" w:rsidP="0092241B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</w:t>
      </w:r>
      <w:r w:rsidR="00390F0F">
        <w:rPr>
          <w:rFonts w:ascii="Arial" w:hAnsi="Arial" w:cs="Arial" w:hint="cs"/>
          <w:sz w:val="26"/>
          <w:szCs w:val="26"/>
          <w:rtl/>
        </w:rPr>
        <w:t>אירוח עבור</w:t>
      </w:r>
      <w:r w:rsidR="0005577B">
        <w:rPr>
          <w:rFonts w:ascii="Arial" w:hAnsi="Arial" w:cs="Arial" w:hint="cs"/>
          <w:sz w:val="26"/>
          <w:szCs w:val="26"/>
          <w:rtl/>
        </w:rPr>
        <w:t xml:space="preserve"> עד</w:t>
      </w:r>
      <w:r w:rsidR="00390F0F">
        <w:rPr>
          <w:rFonts w:ascii="Arial" w:hAnsi="Arial" w:cs="Arial" w:hint="cs"/>
          <w:sz w:val="26"/>
          <w:szCs w:val="26"/>
          <w:rtl/>
        </w:rPr>
        <w:t xml:space="preserve"> </w:t>
      </w:r>
      <w:r w:rsidR="004B0B24" w:rsidRPr="0092241B">
        <w:rPr>
          <w:rFonts w:ascii="Arial" w:hAnsi="Arial" w:cs="Arial" w:hint="cs"/>
          <w:b/>
          <w:bCs/>
          <w:sz w:val="26"/>
          <w:szCs w:val="26"/>
          <w:rtl/>
        </w:rPr>
        <w:t>40</w:t>
      </w:r>
      <w:r w:rsidR="00390F0F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 w:rsidRPr="00981ED6">
        <w:rPr>
          <w:rFonts w:ascii="Arial" w:hAnsi="Arial" w:cs="Arial" w:hint="cs"/>
          <w:sz w:val="26"/>
          <w:szCs w:val="26"/>
          <w:rtl/>
        </w:rPr>
        <w:t>משתתפים</w:t>
      </w:r>
      <w:r w:rsidR="00390F0F">
        <w:rPr>
          <w:rFonts w:ascii="Arial" w:hAnsi="Arial" w:cs="Arial" w:hint="cs"/>
          <w:sz w:val="26"/>
          <w:szCs w:val="26"/>
          <w:rtl/>
        </w:rPr>
        <w:t xml:space="preserve"> בתאריך </w:t>
      </w:r>
      <w:r w:rsidR="0092241B">
        <w:rPr>
          <w:rFonts w:ascii="Arial" w:hAnsi="Arial" w:cs="Arial" w:hint="cs"/>
          <w:b/>
          <w:bCs/>
          <w:sz w:val="26"/>
          <w:szCs w:val="26"/>
          <w:rtl/>
        </w:rPr>
        <w:t xml:space="preserve">5.3.25 </w:t>
      </w:r>
      <w:r w:rsidR="00390F0F">
        <w:rPr>
          <w:rFonts w:ascii="Arial" w:hAnsi="Arial" w:cs="Arial" w:hint="cs"/>
          <w:sz w:val="26"/>
          <w:szCs w:val="26"/>
          <w:rtl/>
        </w:rPr>
        <w:t xml:space="preserve">החל מהשעה 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11:00 </w:t>
      </w:r>
      <w:r w:rsidR="0092241B" w:rsidRPr="0092241B">
        <w:rPr>
          <w:rFonts w:ascii="Arial" w:hAnsi="Arial" w:cs="Arial"/>
          <w:b/>
          <w:bCs/>
          <w:sz w:val="26"/>
          <w:szCs w:val="26"/>
          <w:rtl/>
        </w:rPr>
        <w:t>–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14:0</w:t>
      </w:r>
      <w:r w:rsidR="0092241B">
        <w:rPr>
          <w:rFonts w:ascii="Arial" w:hAnsi="Arial" w:cs="Arial" w:hint="cs"/>
          <w:sz w:val="26"/>
          <w:szCs w:val="26"/>
          <w:rtl/>
        </w:rPr>
        <w:t>0.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2055C46A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>. כולל שימוש במרכז המבקרים הממוזג</w:t>
      </w:r>
      <w:r w:rsidR="00981ED6">
        <w:rPr>
          <w:rFonts w:ascii="Arial" w:hAnsi="Arial" w:cs="Arial" w:hint="cs"/>
          <w:sz w:val="26"/>
          <w:szCs w:val="26"/>
          <w:rtl/>
        </w:rPr>
        <w:t xml:space="preserve"> ופינת קפה.</w:t>
      </w:r>
      <w:r w:rsidR="007A60BE">
        <w:rPr>
          <w:rFonts w:ascii="Arial" w:hAnsi="Arial" w:cs="Arial" w:hint="cs"/>
          <w:sz w:val="26"/>
          <w:szCs w:val="26"/>
          <w:rtl/>
        </w:rPr>
        <w:t xml:space="preserve"> </w:t>
      </w:r>
      <w:r w:rsidR="007A60BE" w:rsidRPr="007A60BE">
        <w:rPr>
          <w:rFonts w:ascii="Arial" w:hAnsi="Arial" w:cs="Arial" w:hint="cs"/>
          <w:b/>
          <w:bCs/>
          <w:sz w:val="26"/>
          <w:szCs w:val="26"/>
          <w:rtl/>
        </w:rPr>
        <w:t>במידה וגשום יכול להכיל עד 40 משתתפים</w:t>
      </w:r>
      <w:r w:rsidR="007A60BE">
        <w:rPr>
          <w:rFonts w:ascii="Arial" w:hAnsi="Arial" w:cs="Arial" w:hint="cs"/>
          <w:sz w:val="26"/>
          <w:szCs w:val="26"/>
          <w:rtl/>
        </w:rPr>
        <w:t>.</w:t>
      </w:r>
    </w:p>
    <w:p w14:paraId="7F99333D" w14:textId="4468A2A8" w:rsidR="00675DC1" w:rsidRDefault="00675DC1" w:rsidP="0092241B">
      <w:pPr>
        <w:pStyle w:val="aa"/>
        <w:bidi/>
        <w:rPr>
          <w:rFonts w:ascii="Arial" w:hAnsi="Arial" w:cs="Arial"/>
          <w:sz w:val="26"/>
          <w:szCs w:val="26"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3,540 ₪ כולל מע"מ.</w:t>
      </w:r>
    </w:p>
    <w:p w14:paraId="4397FAE9" w14:textId="5542BB9B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בופה חלבי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שקשוקה, פסטה, קישים, סלטים, לחם מטבלים, פוקצ'ות, עוגות לקינוח.</w:t>
      </w:r>
    </w:p>
    <w:p w14:paraId="6CD24742" w14:textId="25BCD9E9" w:rsidR="00675DC1" w:rsidRDefault="00675DC1" w:rsidP="00675DC1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</w:p>
    <w:p w14:paraId="05B9CAFC" w14:textId="5CA9698B" w:rsidR="00675DC1" w:rsidRPr="0092241B" w:rsidRDefault="00675DC1" w:rsidP="00675DC1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ת 5,192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 w:rsidRPr="0092241B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369F7D67" w14:textId="2BC4626A" w:rsidR="0092241B" w:rsidRDefault="0092241B" w:rsidP="0092241B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מפגש </w:t>
      </w:r>
      <w:r w:rsidR="00655783">
        <w:rPr>
          <w:rFonts w:ascii="Arial" w:hAnsi="Arial" w:cs="Arial" w:hint="cs"/>
          <w:sz w:val="26"/>
          <w:szCs w:val="26"/>
          <w:rtl/>
        </w:rPr>
        <w:t>עם</w:t>
      </w:r>
      <w:r>
        <w:rPr>
          <w:rFonts w:ascii="Arial" w:hAnsi="Arial" w:cs="Arial" w:hint="cs"/>
          <w:sz w:val="26"/>
          <w:szCs w:val="26"/>
          <w:rtl/>
        </w:rPr>
        <w:t xml:space="preserve">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לסיור בכרם (במידה ומזג אויר יתאים) כולל הסברים על גידול הענבים והכנת היין, הסיפור שלנו וט</w:t>
      </w:r>
      <w:r w:rsidR="00655783">
        <w:rPr>
          <w:rFonts w:ascii="Arial" w:hAnsi="Arial" w:cs="Arial" w:hint="cs"/>
          <w:sz w:val="26"/>
          <w:szCs w:val="26"/>
          <w:rtl/>
        </w:rPr>
        <w:t>ע</w:t>
      </w:r>
      <w:r>
        <w:rPr>
          <w:rFonts w:ascii="Arial" w:hAnsi="Arial" w:cs="Arial" w:hint="cs"/>
          <w:sz w:val="26"/>
          <w:szCs w:val="26"/>
          <w:rtl/>
        </w:rPr>
        <w:t>ימות של 3 מיינות היקב מלווה בהסברים (כשעה)</w:t>
      </w:r>
      <w:r w:rsidR="00655783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2,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360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3F088C9E" w14:textId="17A39E93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4048D9">
        <w:rPr>
          <w:rFonts w:ascii="Arial" w:hAnsi="Arial" w:cs="Arial" w:hint="cs"/>
          <w:sz w:val="26"/>
          <w:szCs w:val="26"/>
          <w:rtl/>
        </w:rPr>
        <w:t>ביום האירוח</w:t>
      </w:r>
      <w:r w:rsidR="003106AD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634A755E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7530BD38" w14:textId="77777777" w:rsidR="002174D8" w:rsidRPr="0039712A" w:rsidRDefault="002174D8" w:rsidP="002802B5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p w14:paraId="69D81137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C00A8" w14:textId="77777777" w:rsidR="00AA7800" w:rsidRDefault="00AA7800" w:rsidP="0022799C">
      <w:pPr>
        <w:spacing w:after="0" w:line="240" w:lineRule="auto"/>
      </w:pPr>
      <w:r>
        <w:separator/>
      </w:r>
    </w:p>
  </w:endnote>
  <w:endnote w:type="continuationSeparator" w:id="0">
    <w:p w14:paraId="56BB3E32" w14:textId="77777777" w:rsidR="00AA7800" w:rsidRDefault="00AA7800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28248" w14:textId="77777777" w:rsidR="00AA7800" w:rsidRDefault="00AA7800" w:rsidP="0022799C">
      <w:pPr>
        <w:spacing w:after="0" w:line="240" w:lineRule="auto"/>
      </w:pPr>
      <w:r>
        <w:separator/>
      </w:r>
    </w:p>
  </w:footnote>
  <w:footnote w:type="continuationSeparator" w:id="0">
    <w:p w14:paraId="52DED700" w14:textId="77777777" w:rsidR="00AA7800" w:rsidRDefault="00AA7800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A23EF"/>
    <w:rsid w:val="000C242E"/>
    <w:rsid w:val="000C358C"/>
    <w:rsid w:val="000F4AFA"/>
    <w:rsid w:val="00121E93"/>
    <w:rsid w:val="0013327D"/>
    <w:rsid w:val="00137AD8"/>
    <w:rsid w:val="00140523"/>
    <w:rsid w:val="001406AA"/>
    <w:rsid w:val="0014377C"/>
    <w:rsid w:val="00152E47"/>
    <w:rsid w:val="00156255"/>
    <w:rsid w:val="00162D58"/>
    <w:rsid w:val="0016748D"/>
    <w:rsid w:val="00174ACC"/>
    <w:rsid w:val="00182C92"/>
    <w:rsid w:val="00184B26"/>
    <w:rsid w:val="001A0ED4"/>
    <w:rsid w:val="001A620D"/>
    <w:rsid w:val="001B077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51A14"/>
    <w:rsid w:val="002802B5"/>
    <w:rsid w:val="00283196"/>
    <w:rsid w:val="00283460"/>
    <w:rsid w:val="002A0F1D"/>
    <w:rsid w:val="002A576C"/>
    <w:rsid w:val="003065FE"/>
    <w:rsid w:val="003106AD"/>
    <w:rsid w:val="0032672C"/>
    <w:rsid w:val="00337AF1"/>
    <w:rsid w:val="003510F0"/>
    <w:rsid w:val="0037119B"/>
    <w:rsid w:val="00390F0F"/>
    <w:rsid w:val="00393EEE"/>
    <w:rsid w:val="00395C6C"/>
    <w:rsid w:val="0039712A"/>
    <w:rsid w:val="00397A59"/>
    <w:rsid w:val="003A36C8"/>
    <w:rsid w:val="003B128E"/>
    <w:rsid w:val="003B1F0C"/>
    <w:rsid w:val="003B2C1D"/>
    <w:rsid w:val="003F12B8"/>
    <w:rsid w:val="004048D9"/>
    <w:rsid w:val="00405201"/>
    <w:rsid w:val="004147BE"/>
    <w:rsid w:val="00433772"/>
    <w:rsid w:val="0043558A"/>
    <w:rsid w:val="00442CA7"/>
    <w:rsid w:val="00446C8A"/>
    <w:rsid w:val="00453059"/>
    <w:rsid w:val="00474559"/>
    <w:rsid w:val="004B0B24"/>
    <w:rsid w:val="004C1E1E"/>
    <w:rsid w:val="004C39F4"/>
    <w:rsid w:val="004E4810"/>
    <w:rsid w:val="004E6A8A"/>
    <w:rsid w:val="004F1005"/>
    <w:rsid w:val="004F408E"/>
    <w:rsid w:val="00510129"/>
    <w:rsid w:val="005309B6"/>
    <w:rsid w:val="00542C25"/>
    <w:rsid w:val="0058753C"/>
    <w:rsid w:val="00592588"/>
    <w:rsid w:val="00593362"/>
    <w:rsid w:val="00594D11"/>
    <w:rsid w:val="005B6FD2"/>
    <w:rsid w:val="005C7E5E"/>
    <w:rsid w:val="005D2524"/>
    <w:rsid w:val="005D3FC6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5DC1"/>
    <w:rsid w:val="00692FE3"/>
    <w:rsid w:val="006A6A33"/>
    <w:rsid w:val="006C164E"/>
    <w:rsid w:val="006C7BD3"/>
    <w:rsid w:val="006D1A04"/>
    <w:rsid w:val="006D2A31"/>
    <w:rsid w:val="006E106E"/>
    <w:rsid w:val="006F2BB6"/>
    <w:rsid w:val="00710704"/>
    <w:rsid w:val="00717A24"/>
    <w:rsid w:val="00730505"/>
    <w:rsid w:val="007433D5"/>
    <w:rsid w:val="00743D05"/>
    <w:rsid w:val="00743EB4"/>
    <w:rsid w:val="007612EF"/>
    <w:rsid w:val="007866F9"/>
    <w:rsid w:val="0079684D"/>
    <w:rsid w:val="007A60BE"/>
    <w:rsid w:val="007C2C98"/>
    <w:rsid w:val="007F3CDC"/>
    <w:rsid w:val="007F4FAA"/>
    <w:rsid w:val="00813C3C"/>
    <w:rsid w:val="0084269C"/>
    <w:rsid w:val="008560C8"/>
    <w:rsid w:val="008621E9"/>
    <w:rsid w:val="00865F37"/>
    <w:rsid w:val="008805BD"/>
    <w:rsid w:val="00892B76"/>
    <w:rsid w:val="008A2430"/>
    <w:rsid w:val="008A767B"/>
    <w:rsid w:val="0092241B"/>
    <w:rsid w:val="0092434C"/>
    <w:rsid w:val="00934083"/>
    <w:rsid w:val="00947B4C"/>
    <w:rsid w:val="0095270A"/>
    <w:rsid w:val="00953C74"/>
    <w:rsid w:val="009779DB"/>
    <w:rsid w:val="00981ED6"/>
    <w:rsid w:val="009A21B3"/>
    <w:rsid w:val="009B6F44"/>
    <w:rsid w:val="009F08F6"/>
    <w:rsid w:val="00A000D1"/>
    <w:rsid w:val="00A007F0"/>
    <w:rsid w:val="00A138A0"/>
    <w:rsid w:val="00A15059"/>
    <w:rsid w:val="00A32B11"/>
    <w:rsid w:val="00A5203E"/>
    <w:rsid w:val="00A6350D"/>
    <w:rsid w:val="00A6484B"/>
    <w:rsid w:val="00A72DFE"/>
    <w:rsid w:val="00A76748"/>
    <w:rsid w:val="00A843C1"/>
    <w:rsid w:val="00A86E9F"/>
    <w:rsid w:val="00A90F36"/>
    <w:rsid w:val="00A933A1"/>
    <w:rsid w:val="00AA7800"/>
    <w:rsid w:val="00B44A82"/>
    <w:rsid w:val="00B452D1"/>
    <w:rsid w:val="00B84B1E"/>
    <w:rsid w:val="00B8669E"/>
    <w:rsid w:val="00B866F7"/>
    <w:rsid w:val="00B878A3"/>
    <w:rsid w:val="00BA16C9"/>
    <w:rsid w:val="00BA7D3C"/>
    <w:rsid w:val="00BB0F9C"/>
    <w:rsid w:val="00BB2965"/>
    <w:rsid w:val="00BF3AEA"/>
    <w:rsid w:val="00BF76D1"/>
    <w:rsid w:val="00C051DC"/>
    <w:rsid w:val="00C0753A"/>
    <w:rsid w:val="00C11945"/>
    <w:rsid w:val="00C30827"/>
    <w:rsid w:val="00C37510"/>
    <w:rsid w:val="00C37A95"/>
    <w:rsid w:val="00C464B5"/>
    <w:rsid w:val="00C64A9C"/>
    <w:rsid w:val="00C66ED0"/>
    <w:rsid w:val="00C67A7F"/>
    <w:rsid w:val="00C93110"/>
    <w:rsid w:val="00C959B2"/>
    <w:rsid w:val="00C96B74"/>
    <w:rsid w:val="00CA0558"/>
    <w:rsid w:val="00CB3DED"/>
    <w:rsid w:val="00CD29E9"/>
    <w:rsid w:val="00CE4355"/>
    <w:rsid w:val="00CE59BC"/>
    <w:rsid w:val="00CE5B68"/>
    <w:rsid w:val="00CF20E3"/>
    <w:rsid w:val="00D0740E"/>
    <w:rsid w:val="00D8570A"/>
    <w:rsid w:val="00D90FB7"/>
    <w:rsid w:val="00D937B4"/>
    <w:rsid w:val="00D94102"/>
    <w:rsid w:val="00DB7B25"/>
    <w:rsid w:val="00DD4544"/>
    <w:rsid w:val="00DE2708"/>
    <w:rsid w:val="00E21F8D"/>
    <w:rsid w:val="00E23C42"/>
    <w:rsid w:val="00E26C31"/>
    <w:rsid w:val="00E52B24"/>
    <w:rsid w:val="00E75180"/>
    <w:rsid w:val="00E758EE"/>
    <w:rsid w:val="00EA0095"/>
    <w:rsid w:val="00EE7868"/>
    <w:rsid w:val="00F02AEC"/>
    <w:rsid w:val="00F237C4"/>
    <w:rsid w:val="00F35C61"/>
    <w:rsid w:val="00F3754A"/>
    <w:rsid w:val="00F47972"/>
    <w:rsid w:val="00F650B2"/>
    <w:rsid w:val="00F67EB2"/>
    <w:rsid w:val="00FA2A53"/>
    <w:rsid w:val="00FB5C0E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10</TotalTime>
  <Pages>1</Pages>
  <Words>257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cp:lastPrinted>2024-06-27T09:58:00Z</cp:lastPrinted>
  <dcterms:created xsi:type="dcterms:W3CDTF">2025-01-28T10:13:00Z</dcterms:created>
  <dcterms:modified xsi:type="dcterms:W3CDTF">2025-02-05T12:13:00Z</dcterms:modified>
</cp:coreProperties>
</file>