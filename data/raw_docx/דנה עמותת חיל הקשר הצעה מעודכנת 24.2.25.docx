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5405A461" w:rsidR="00B8669E" w:rsidRPr="0039712A" w:rsidRDefault="00FF1983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24.2.25</w:t>
      </w:r>
    </w:p>
    <w:p w14:paraId="170F8DDB" w14:textId="008DCFEC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דנה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92241B">
        <w:rPr>
          <w:rFonts w:ascii="Arial" w:hAnsi="Arial" w:cs="Arial" w:hint="cs"/>
          <w:sz w:val="26"/>
          <w:szCs w:val="26"/>
          <w:rtl/>
        </w:rPr>
        <w:t>עמותת חיל הקשר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32D01A76" w:rsidR="00743D05" w:rsidRDefault="0039712A" w:rsidP="0092241B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4B0B24" w:rsidRPr="0092241B">
        <w:rPr>
          <w:rFonts w:ascii="Arial" w:hAnsi="Arial" w:cs="Arial" w:hint="cs"/>
          <w:b/>
          <w:bCs/>
          <w:sz w:val="26"/>
          <w:szCs w:val="26"/>
          <w:rtl/>
        </w:rPr>
        <w:t>40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5.3.25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11:00 </w:t>
      </w:r>
      <w:r w:rsidR="0092241B" w:rsidRPr="0092241B">
        <w:rPr>
          <w:rFonts w:ascii="Arial" w:hAnsi="Arial" w:cs="Arial"/>
          <w:b/>
          <w:bCs/>
          <w:sz w:val="26"/>
          <w:szCs w:val="26"/>
          <w:rtl/>
        </w:rPr>
        <w:t>–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14:0</w:t>
      </w:r>
      <w:r w:rsidR="0092241B">
        <w:rPr>
          <w:rFonts w:ascii="Arial" w:hAnsi="Arial" w:cs="Arial" w:hint="cs"/>
          <w:sz w:val="26"/>
          <w:szCs w:val="26"/>
          <w:rtl/>
        </w:rPr>
        <w:t>0.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2055C46A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>. כולל שימוש במרכז המבקרים הממוזג</w:t>
      </w:r>
      <w:r w:rsidR="00981ED6">
        <w:rPr>
          <w:rFonts w:ascii="Arial" w:hAnsi="Arial" w:cs="Arial" w:hint="cs"/>
          <w:sz w:val="26"/>
          <w:szCs w:val="26"/>
          <w:rtl/>
        </w:rPr>
        <w:t xml:space="preserve"> ופינת קפה.</w:t>
      </w:r>
      <w:r w:rsidR="007A60BE">
        <w:rPr>
          <w:rFonts w:ascii="Arial" w:hAnsi="Arial" w:cs="Arial" w:hint="cs"/>
          <w:sz w:val="26"/>
          <w:szCs w:val="26"/>
          <w:rtl/>
        </w:rPr>
        <w:t xml:space="preserve"> </w:t>
      </w:r>
      <w:r w:rsidR="007A60BE" w:rsidRPr="007A60BE">
        <w:rPr>
          <w:rFonts w:ascii="Arial" w:hAnsi="Arial" w:cs="Arial" w:hint="cs"/>
          <w:b/>
          <w:bCs/>
          <w:sz w:val="26"/>
          <w:szCs w:val="26"/>
          <w:rtl/>
        </w:rPr>
        <w:t>במידה וגשום יכול להכיל עד 40 משתתפים</w:t>
      </w:r>
      <w:r w:rsidR="007A60BE">
        <w:rPr>
          <w:rFonts w:ascii="Arial" w:hAnsi="Arial" w:cs="Arial" w:hint="cs"/>
          <w:sz w:val="26"/>
          <w:szCs w:val="26"/>
          <w:rtl/>
        </w:rPr>
        <w:t>.</w:t>
      </w:r>
    </w:p>
    <w:p w14:paraId="7F99333D" w14:textId="4468A2A8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3,540 ₪ כולל מע"מ.</w:t>
      </w:r>
    </w:p>
    <w:p w14:paraId="4397FAE9" w14:textId="5542BB9B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 w:hint="cs"/>
          <w:sz w:val="26"/>
          <w:szCs w:val="26"/>
          <w:rtl/>
        </w:rPr>
        <w:t>בופה</w:t>
      </w:r>
      <w:proofErr w:type="spellEnd"/>
      <w:r>
        <w:rPr>
          <w:rFonts w:ascii="Arial" w:hAnsi="Arial" w:cs="Arial" w:hint="cs"/>
          <w:sz w:val="26"/>
          <w:szCs w:val="26"/>
          <w:rtl/>
        </w:rPr>
        <w:t xml:space="preserve">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</w:t>
      </w:r>
      <w:proofErr w:type="spellStart"/>
      <w:r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>
        <w:rPr>
          <w:rFonts w:ascii="Arial" w:hAnsi="Arial" w:cs="Arial" w:hint="cs"/>
          <w:sz w:val="26"/>
          <w:szCs w:val="26"/>
          <w:rtl/>
        </w:rPr>
        <w:t>, עוגות לקינוח.</w:t>
      </w:r>
    </w:p>
    <w:p w14:paraId="6CD24742" w14:textId="27E1F874" w:rsidR="00675DC1" w:rsidRDefault="00675DC1" w:rsidP="00675DC1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  <w:r w:rsidR="00FF1983">
        <w:rPr>
          <w:rFonts w:ascii="Arial" w:hAnsi="Arial" w:cs="Arial" w:hint="cs"/>
          <w:sz w:val="26"/>
          <w:szCs w:val="26"/>
          <w:rtl/>
        </w:rPr>
        <w:t xml:space="preserve"> עבור 45 משתתפים.</w:t>
      </w:r>
    </w:p>
    <w:p w14:paraId="05B9CAFC" w14:textId="1D822C39" w:rsidR="00675DC1" w:rsidRPr="0092241B" w:rsidRDefault="00675DC1" w:rsidP="00675DC1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ת 5,</w:t>
      </w:r>
      <w:r w:rsidR="00FF1983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92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369F7D67" w14:textId="2BC4626A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(במידה ומזג אויר יתאים) כולל הסברים על גידול הענבים והכנת היין, 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2,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360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17A39E93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4048D9">
        <w:rPr>
          <w:rFonts w:ascii="Arial" w:hAnsi="Arial" w:cs="Arial" w:hint="cs"/>
          <w:sz w:val="26"/>
          <w:szCs w:val="26"/>
          <w:rtl/>
        </w:rPr>
        <w:t>ביום האירוח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73C0382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407C7C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7530BD38" w14:textId="77777777" w:rsidR="002174D8" w:rsidRPr="0039712A" w:rsidRDefault="002174D8" w:rsidP="002802B5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p w14:paraId="69D81137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059C8" w14:textId="77777777" w:rsidR="00E6384B" w:rsidRDefault="00E6384B" w:rsidP="0022799C">
      <w:pPr>
        <w:spacing w:after="0" w:line="240" w:lineRule="auto"/>
      </w:pPr>
      <w:r>
        <w:separator/>
      </w:r>
    </w:p>
  </w:endnote>
  <w:endnote w:type="continuationSeparator" w:id="0">
    <w:p w14:paraId="3AC0F031" w14:textId="77777777" w:rsidR="00E6384B" w:rsidRDefault="00E6384B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C7CE9" w14:textId="77777777" w:rsidR="00E6384B" w:rsidRDefault="00E6384B" w:rsidP="0022799C">
      <w:pPr>
        <w:spacing w:after="0" w:line="240" w:lineRule="auto"/>
      </w:pPr>
      <w:r>
        <w:separator/>
      </w:r>
    </w:p>
  </w:footnote>
  <w:footnote w:type="continuationSeparator" w:id="0">
    <w:p w14:paraId="3A01AF38" w14:textId="77777777" w:rsidR="00E6384B" w:rsidRDefault="00E6384B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A23EF"/>
    <w:rsid w:val="000C242E"/>
    <w:rsid w:val="000C358C"/>
    <w:rsid w:val="000F4AFA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3196"/>
    <w:rsid w:val="00283460"/>
    <w:rsid w:val="002A0F1D"/>
    <w:rsid w:val="002A576C"/>
    <w:rsid w:val="003065FE"/>
    <w:rsid w:val="003106AD"/>
    <w:rsid w:val="0032672C"/>
    <w:rsid w:val="00337AF1"/>
    <w:rsid w:val="003510F0"/>
    <w:rsid w:val="0037119B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F12B8"/>
    <w:rsid w:val="004048D9"/>
    <w:rsid w:val="00405201"/>
    <w:rsid w:val="00407C7C"/>
    <w:rsid w:val="004147BE"/>
    <w:rsid w:val="00422E86"/>
    <w:rsid w:val="00425AE0"/>
    <w:rsid w:val="00433772"/>
    <w:rsid w:val="0043558A"/>
    <w:rsid w:val="00442CA7"/>
    <w:rsid w:val="00446C8A"/>
    <w:rsid w:val="00453059"/>
    <w:rsid w:val="00474559"/>
    <w:rsid w:val="004B0B24"/>
    <w:rsid w:val="004C1E1E"/>
    <w:rsid w:val="004C39F4"/>
    <w:rsid w:val="004E4810"/>
    <w:rsid w:val="004E6A8A"/>
    <w:rsid w:val="004F1005"/>
    <w:rsid w:val="004F408E"/>
    <w:rsid w:val="00510129"/>
    <w:rsid w:val="005309B6"/>
    <w:rsid w:val="00542C25"/>
    <w:rsid w:val="0058753C"/>
    <w:rsid w:val="00592588"/>
    <w:rsid w:val="00593362"/>
    <w:rsid w:val="00594D11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279F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779DB"/>
    <w:rsid w:val="00981ED6"/>
    <w:rsid w:val="009A21B3"/>
    <w:rsid w:val="009B6F44"/>
    <w:rsid w:val="009F08F6"/>
    <w:rsid w:val="00A000D1"/>
    <w:rsid w:val="00A007F0"/>
    <w:rsid w:val="00A138A0"/>
    <w:rsid w:val="00A15059"/>
    <w:rsid w:val="00A32B11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A7800"/>
    <w:rsid w:val="00B44A82"/>
    <w:rsid w:val="00B452D1"/>
    <w:rsid w:val="00B84B1E"/>
    <w:rsid w:val="00B8669E"/>
    <w:rsid w:val="00B866F7"/>
    <w:rsid w:val="00B878A3"/>
    <w:rsid w:val="00BA16C9"/>
    <w:rsid w:val="00BA7D3C"/>
    <w:rsid w:val="00BB0F9C"/>
    <w:rsid w:val="00BB2965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A5F2D"/>
    <w:rsid w:val="00CB3DED"/>
    <w:rsid w:val="00CD1645"/>
    <w:rsid w:val="00CD29E9"/>
    <w:rsid w:val="00CE4355"/>
    <w:rsid w:val="00CE59BC"/>
    <w:rsid w:val="00CE5B68"/>
    <w:rsid w:val="00CF20E3"/>
    <w:rsid w:val="00D0740E"/>
    <w:rsid w:val="00D8570A"/>
    <w:rsid w:val="00D90FB7"/>
    <w:rsid w:val="00D937B4"/>
    <w:rsid w:val="00D94102"/>
    <w:rsid w:val="00DB7B25"/>
    <w:rsid w:val="00DD4544"/>
    <w:rsid w:val="00DE2708"/>
    <w:rsid w:val="00E21F8D"/>
    <w:rsid w:val="00E23C42"/>
    <w:rsid w:val="00E26C31"/>
    <w:rsid w:val="00E52B24"/>
    <w:rsid w:val="00E6384B"/>
    <w:rsid w:val="00E75180"/>
    <w:rsid w:val="00E758EE"/>
    <w:rsid w:val="00EA0095"/>
    <w:rsid w:val="00EE7868"/>
    <w:rsid w:val="00F02AEC"/>
    <w:rsid w:val="00F237C4"/>
    <w:rsid w:val="00F35C61"/>
    <w:rsid w:val="00F3754A"/>
    <w:rsid w:val="00F47972"/>
    <w:rsid w:val="00F650B2"/>
    <w:rsid w:val="00F67EB2"/>
    <w:rsid w:val="00FA2A53"/>
    <w:rsid w:val="00FB5C0E"/>
    <w:rsid w:val="00FE43D0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</TotalTime>
  <Pages>1</Pages>
  <Words>260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2024-06-27T09:58:00Z</cp:lastPrinted>
  <dcterms:created xsi:type="dcterms:W3CDTF">2025-02-24T11:53:00Z</dcterms:created>
  <dcterms:modified xsi:type="dcterms:W3CDTF">2025-02-24T11:54:00Z</dcterms:modified>
</cp:coreProperties>
</file>