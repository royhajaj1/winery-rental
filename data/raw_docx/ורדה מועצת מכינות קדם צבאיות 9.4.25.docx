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70ADB" w14:textId="5F40450E" w:rsidR="00B8669E" w:rsidRPr="00320E5A" w:rsidRDefault="003C49B4" w:rsidP="00934A18">
      <w:pPr>
        <w:jc w:val="right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9.4.25</w:t>
      </w:r>
    </w:p>
    <w:p w14:paraId="3BF83426" w14:textId="2566E719" w:rsidR="00B8669E" w:rsidRPr="00320E5A" w:rsidRDefault="00B8669E" w:rsidP="00B8457A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לכבוד:</w:t>
      </w:r>
      <w:r w:rsidR="00635858" w:rsidRPr="00320E5A">
        <w:rPr>
          <w:rFonts w:cs="Arial" w:hint="cs"/>
          <w:sz w:val="26"/>
          <w:szCs w:val="26"/>
          <w:rtl/>
        </w:rPr>
        <w:t xml:space="preserve"> </w:t>
      </w:r>
      <w:r w:rsidR="001A2CBA">
        <w:rPr>
          <w:rFonts w:cs="Arial" w:hint="cs"/>
          <w:sz w:val="26"/>
          <w:szCs w:val="26"/>
          <w:rtl/>
        </w:rPr>
        <w:t xml:space="preserve">ורדה </w:t>
      </w:r>
      <w:r w:rsidR="003C49B4">
        <w:rPr>
          <w:rFonts w:cs="Arial"/>
          <w:sz w:val="26"/>
          <w:szCs w:val="26"/>
          <w:rtl/>
        </w:rPr>
        <w:t>–</w:t>
      </w:r>
      <w:r w:rsidR="003C49B4">
        <w:rPr>
          <w:rFonts w:cs="Arial" w:hint="cs"/>
          <w:sz w:val="26"/>
          <w:szCs w:val="26"/>
          <w:rtl/>
        </w:rPr>
        <w:t xml:space="preserve"> מועצת מכינות קדם צבאיות</w:t>
      </w:r>
    </w:p>
    <w:p w14:paraId="4F563ACE" w14:textId="036AC860" w:rsidR="00542C25" w:rsidRPr="00320E5A" w:rsidRDefault="00B8669E" w:rsidP="00542C25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4F03CD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3334059F" w14:textId="1583350D" w:rsidR="00CF08B2" w:rsidRPr="00E50541" w:rsidRDefault="00CF08B2" w:rsidP="00E50541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5A17CC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 w:rsidR="00E261B9">
        <w:rPr>
          <w:rFonts w:cs="Arial" w:hint="cs"/>
          <w:sz w:val="26"/>
          <w:szCs w:val="26"/>
          <w:rtl/>
        </w:rPr>
        <w:t xml:space="preserve"> הממוזג</w:t>
      </w:r>
      <w:r w:rsidR="00E261B9">
        <w:rPr>
          <w:rFonts w:cs="Arial"/>
          <w:sz w:val="26"/>
          <w:szCs w:val="26"/>
          <w:rtl/>
        </w:rPr>
        <w:t xml:space="preserve"> </w:t>
      </w:r>
      <w:r w:rsidR="00AD4E04">
        <w:rPr>
          <w:rFonts w:cs="Arial" w:hint="cs"/>
          <w:sz w:val="26"/>
          <w:szCs w:val="26"/>
          <w:rtl/>
        </w:rPr>
        <w:t>(בגודל של כ- 6</w:t>
      </w:r>
      <w:r w:rsidR="00AD4E04">
        <w:rPr>
          <w:rFonts w:cs="Arial"/>
          <w:sz w:val="26"/>
          <w:szCs w:val="26"/>
        </w:rPr>
        <w:t>X</w:t>
      </w:r>
      <w:r w:rsidR="00AD4E04">
        <w:rPr>
          <w:rFonts w:cs="Arial" w:hint="cs"/>
          <w:sz w:val="26"/>
          <w:szCs w:val="26"/>
          <w:rtl/>
        </w:rPr>
        <w:t xml:space="preserve">9 מ"ר) </w:t>
      </w:r>
      <w:r w:rsidR="00AD4E04">
        <w:rPr>
          <w:rFonts w:cs="Arial"/>
          <w:sz w:val="26"/>
          <w:szCs w:val="26"/>
          <w:rtl/>
        </w:rPr>
        <w:t>נמצא בסמוך</w:t>
      </w:r>
      <w:r w:rsidR="00AD4E04">
        <w:rPr>
          <w:rFonts w:cs="Arial" w:hint="cs"/>
          <w:sz w:val="26"/>
          <w:szCs w:val="26"/>
          <w:rtl/>
        </w:rPr>
        <w:t xml:space="preserve"> </w:t>
      </w:r>
      <w:r w:rsidR="00AD4E04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AD4E04" w:rsidRPr="00320E5A">
        <w:rPr>
          <w:rFonts w:cs="Arial" w:hint="cs"/>
          <w:sz w:val="26"/>
          <w:szCs w:val="26"/>
          <w:rtl/>
        </w:rPr>
        <w:t>א</w:t>
      </w:r>
      <w:r w:rsidR="00AD4E04" w:rsidRPr="00320E5A">
        <w:rPr>
          <w:rFonts w:cs="Arial"/>
          <w:sz w:val="26"/>
          <w:szCs w:val="26"/>
          <w:rtl/>
        </w:rPr>
        <w:t>ל הכרם</w:t>
      </w:r>
      <w:r w:rsidR="00AD4E04" w:rsidRPr="00320E5A">
        <w:rPr>
          <w:rFonts w:cs="Arial" w:hint="cs"/>
          <w:sz w:val="26"/>
          <w:szCs w:val="26"/>
          <w:rtl/>
        </w:rPr>
        <w:t>.</w:t>
      </w:r>
      <w:r w:rsidRPr="00320E5A">
        <w:rPr>
          <w:rFonts w:cs="Arial" w:hint="cs"/>
          <w:sz w:val="26"/>
          <w:szCs w:val="26"/>
          <w:rtl/>
        </w:rPr>
        <w:t xml:space="preserve"> </w:t>
      </w:r>
    </w:p>
    <w:p w14:paraId="1C0C6CA1" w14:textId="77777777" w:rsidR="004A3DD9" w:rsidRPr="00320E5A" w:rsidRDefault="004A3DD9" w:rsidP="004A3DD9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במרכז קיים מסך 65 </w:t>
      </w:r>
      <w:proofErr w:type="spellStart"/>
      <w:r w:rsidRPr="00320E5A">
        <w:rPr>
          <w:rFonts w:cs="Arial" w:hint="cs"/>
          <w:sz w:val="26"/>
          <w:szCs w:val="26"/>
          <w:rtl/>
        </w:rPr>
        <w:t>אינץ</w:t>
      </w:r>
      <w:proofErr w:type="spellEnd"/>
      <w:r w:rsidRPr="00320E5A">
        <w:rPr>
          <w:rFonts w:cs="Arial" w:hint="cs"/>
          <w:sz w:val="26"/>
          <w:szCs w:val="26"/>
          <w:rtl/>
        </w:rPr>
        <w:t xml:space="preserve"> ולוח מחיק</w:t>
      </w:r>
      <w:r>
        <w:rPr>
          <w:rFonts w:cs="Arial" w:hint="cs"/>
          <w:sz w:val="26"/>
          <w:szCs w:val="26"/>
          <w:rtl/>
        </w:rPr>
        <w:t xml:space="preserve"> (</w:t>
      </w:r>
      <w:proofErr w:type="spellStart"/>
      <w:r>
        <w:rPr>
          <w:rFonts w:cs="Arial" w:hint="cs"/>
          <w:sz w:val="26"/>
          <w:szCs w:val="26"/>
          <w:rtl/>
        </w:rPr>
        <w:t>פליפ</w:t>
      </w:r>
      <w:proofErr w:type="spellEnd"/>
      <w:r>
        <w:rPr>
          <w:rFonts w:cs="Arial" w:hint="cs"/>
          <w:sz w:val="26"/>
          <w:szCs w:val="26"/>
          <w:rtl/>
        </w:rPr>
        <w:t xml:space="preserve"> </w:t>
      </w:r>
      <w:proofErr w:type="spellStart"/>
      <w:r>
        <w:rPr>
          <w:rFonts w:cs="Arial" w:hint="cs"/>
          <w:sz w:val="26"/>
          <w:szCs w:val="26"/>
          <w:rtl/>
        </w:rPr>
        <w:t>צ'ארץ</w:t>
      </w:r>
      <w:proofErr w:type="spellEnd"/>
      <w:r>
        <w:rPr>
          <w:rFonts w:cs="Arial" w:hint="cs"/>
          <w:sz w:val="26"/>
          <w:szCs w:val="26"/>
          <w:rtl/>
        </w:rPr>
        <w:t>)</w:t>
      </w:r>
      <w:r w:rsidRPr="00320E5A">
        <w:rPr>
          <w:rFonts w:cs="Arial" w:hint="cs"/>
          <w:sz w:val="26"/>
          <w:szCs w:val="26"/>
          <w:rtl/>
        </w:rPr>
        <w:t>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</w:p>
    <w:p w14:paraId="02BEB05B" w14:textId="2D0AF97D" w:rsidR="0053726F" w:rsidRDefault="0053726F" w:rsidP="00533AC2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אירוח עבור </w:t>
      </w:r>
      <w:r w:rsidR="003C49B4" w:rsidRPr="00307EDD">
        <w:rPr>
          <w:rFonts w:hint="cs"/>
          <w:b/>
          <w:bCs/>
          <w:sz w:val="26"/>
          <w:szCs w:val="26"/>
          <w:rtl/>
        </w:rPr>
        <w:t>15</w:t>
      </w:r>
      <w:r w:rsidR="003C49B4"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משתתפים בתאריך </w:t>
      </w:r>
      <w:r w:rsidR="003C49B4" w:rsidRPr="00307EDD">
        <w:rPr>
          <w:rFonts w:hint="cs"/>
          <w:b/>
          <w:bCs/>
          <w:sz w:val="26"/>
          <w:szCs w:val="26"/>
          <w:rtl/>
        </w:rPr>
        <w:t>22.4.25</w:t>
      </w:r>
      <w:r w:rsidR="001A2CBA"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החל מהשע</w:t>
      </w:r>
      <w:r w:rsidR="003C49B4">
        <w:rPr>
          <w:rFonts w:hint="cs"/>
          <w:sz w:val="26"/>
          <w:szCs w:val="26"/>
          <w:rtl/>
        </w:rPr>
        <w:t xml:space="preserve">ה </w:t>
      </w:r>
      <w:r w:rsidR="003C49B4" w:rsidRPr="00307EDD">
        <w:rPr>
          <w:rFonts w:hint="cs"/>
          <w:b/>
          <w:bCs/>
          <w:sz w:val="26"/>
          <w:szCs w:val="26"/>
          <w:rtl/>
        </w:rPr>
        <w:t xml:space="preserve">9:00 </w:t>
      </w:r>
      <w:r w:rsidR="003C49B4" w:rsidRPr="00307EDD">
        <w:rPr>
          <w:b/>
          <w:bCs/>
          <w:sz w:val="26"/>
          <w:szCs w:val="26"/>
          <w:rtl/>
        </w:rPr>
        <w:t>–</w:t>
      </w:r>
      <w:r w:rsidR="003C49B4" w:rsidRPr="00307EDD">
        <w:rPr>
          <w:rFonts w:hint="cs"/>
          <w:b/>
          <w:bCs/>
          <w:sz w:val="26"/>
          <w:szCs w:val="26"/>
          <w:rtl/>
        </w:rPr>
        <w:t xml:space="preserve"> 16:00</w:t>
      </w:r>
      <w:r>
        <w:rPr>
          <w:rFonts w:hint="cs"/>
          <w:sz w:val="26"/>
          <w:szCs w:val="26"/>
          <w:rtl/>
        </w:rPr>
        <w:t>.</w:t>
      </w:r>
    </w:p>
    <w:p w14:paraId="5C221F07" w14:textId="425A5C9E" w:rsidR="0053726F" w:rsidRDefault="00F3571D" w:rsidP="0053726F">
      <w:pPr>
        <w:ind w:left="360"/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</w:t>
      </w:r>
    </w:p>
    <w:p w14:paraId="52148858" w14:textId="77777777" w:rsidR="007F01DD" w:rsidRDefault="00DD50AC" w:rsidP="00DD50AC">
      <w:pPr>
        <w:pStyle w:val="aa"/>
        <w:numPr>
          <w:ilvl w:val="0"/>
          <w:numId w:val="6"/>
        </w:numPr>
        <w:bidi/>
        <w:rPr>
          <w:rFonts w:ascii="Arial" w:hAnsi="Arial" w:cs="Arial"/>
          <w:sz w:val="26"/>
          <w:szCs w:val="26"/>
        </w:rPr>
      </w:pPr>
      <w:r w:rsidRPr="00DD50AC">
        <w:rPr>
          <w:rFonts w:ascii="Arial" w:hAnsi="Arial" w:cs="Arial" w:hint="cs"/>
          <w:sz w:val="26"/>
          <w:szCs w:val="26"/>
          <w:rtl/>
        </w:rPr>
        <w:t>פינת קפה כולל מכונת קפה</w:t>
      </w:r>
      <w:bookmarkStart w:id="0" w:name="_Hlk108003302"/>
      <w:r w:rsidRPr="00DD50AC">
        <w:rPr>
          <w:rFonts w:ascii="Arial" w:hAnsi="Arial" w:cs="Arial" w:hint="cs"/>
          <w:sz w:val="26"/>
          <w:szCs w:val="26"/>
          <w:rtl/>
        </w:rPr>
        <w:t>.</w:t>
      </w:r>
      <w:bookmarkEnd w:id="0"/>
      <w:r w:rsidRPr="00DD50AC">
        <w:rPr>
          <w:rFonts w:ascii="Arial" w:hAnsi="Arial" w:cs="Arial" w:hint="cs"/>
          <w:sz w:val="26"/>
          <w:szCs w:val="26"/>
          <w:rtl/>
        </w:rPr>
        <w:t xml:space="preserve"> כולל שימוש במרכז </w:t>
      </w:r>
      <w:r w:rsidR="005C1287">
        <w:rPr>
          <w:rFonts w:ascii="Arial" w:hAnsi="Arial" w:cs="Arial" w:hint="cs"/>
          <w:sz w:val="26"/>
          <w:szCs w:val="26"/>
          <w:rtl/>
        </w:rPr>
        <w:t>ה</w:t>
      </w:r>
      <w:r w:rsidRPr="00DD50AC">
        <w:rPr>
          <w:rFonts w:ascii="Arial" w:hAnsi="Arial" w:cs="Arial" w:hint="cs"/>
          <w:sz w:val="26"/>
          <w:szCs w:val="26"/>
          <w:rtl/>
        </w:rPr>
        <w:t>מבקרים</w:t>
      </w:r>
      <w:r>
        <w:rPr>
          <w:rFonts w:ascii="Arial" w:hAnsi="Arial" w:cs="Arial" w:hint="cs"/>
          <w:sz w:val="26"/>
          <w:szCs w:val="26"/>
          <w:rtl/>
        </w:rPr>
        <w:t xml:space="preserve"> הממוזג.                             </w:t>
      </w:r>
      <w:r w:rsidRPr="00AD3A6B">
        <w:rPr>
          <w:rFonts w:ascii="Arial" w:hAnsi="Arial" w:cs="Arial" w:hint="cs"/>
          <w:sz w:val="26"/>
          <w:szCs w:val="26"/>
          <w:u w:val="single"/>
          <w:rtl/>
        </w:rPr>
        <w:t xml:space="preserve">עלות -  </w:t>
      </w:r>
      <w:r w:rsidR="003C49B4">
        <w:rPr>
          <w:rFonts w:ascii="Arial" w:hAnsi="Arial" w:cs="Arial" w:hint="cs"/>
          <w:sz w:val="26"/>
          <w:szCs w:val="26"/>
          <w:u w:val="single"/>
          <w:rtl/>
        </w:rPr>
        <w:t>1,800</w:t>
      </w:r>
      <w:r w:rsidRPr="00AD3A6B">
        <w:rPr>
          <w:rFonts w:ascii="Arial" w:hAnsi="Arial" w:cs="Arial" w:hint="cs"/>
          <w:sz w:val="26"/>
          <w:szCs w:val="26"/>
          <w:u w:val="single"/>
          <w:rtl/>
        </w:rPr>
        <w:t xml:space="preserve"> ₪ לא כולל מע"מ</w:t>
      </w:r>
      <w:r w:rsidR="00AD3A6B">
        <w:rPr>
          <w:rFonts w:ascii="Arial" w:hAnsi="Arial" w:cs="Arial" w:hint="cs"/>
          <w:sz w:val="26"/>
          <w:szCs w:val="26"/>
          <w:rtl/>
        </w:rPr>
        <w:t>.</w:t>
      </w:r>
      <w:r w:rsidRPr="00DD50AC">
        <w:rPr>
          <w:rFonts w:ascii="Arial" w:hAnsi="Arial" w:cs="Arial" w:hint="cs"/>
          <w:sz w:val="26"/>
          <w:szCs w:val="26"/>
          <w:rtl/>
        </w:rPr>
        <w:t xml:space="preserve">        </w:t>
      </w:r>
    </w:p>
    <w:p w14:paraId="376BA6C0" w14:textId="6C181B35" w:rsidR="001D3BEA" w:rsidRDefault="00DD50AC" w:rsidP="001D3BEA">
      <w:pPr>
        <w:pStyle w:val="aa"/>
        <w:numPr>
          <w:ilvl w:val="0"/>
          <w:numId w:val="6"/>
        </w:numPr>
        <w:bidi/>
        <w:rPr>
          <w:rFonts w:ascii="Arial" w:hAnsi="Arial" w:cs="Arial"/>
          <w:sz w:val="26"/>
          <w:szCs w:val="26"/>
        </w:rPr>
      </w:pPr>
      <w:r w:rsidRPr="006620E9">
        <w:rPr>
          <w:rFonts w:ascii="Arial" w:hAnsi="Arial" w:cs="Arial" w:hint="cs"/>
          <w:sz w:val="26"/>
          <w:szCs w:val="26"/>
          <w:rtl/>
        </w:rPr>
        <w:t xml:space="preserve"> </w:t>
      </w:r>
      <w:proofErr w:type="spellStart"/>
      <w:r w:rsidR="007F01DD" w:rsidRPr="006620E9">
        <w:rPr>
          <w:rFonts w:ascii="Arial" w:hAnsi="Arial" w:cs="Arial"/>
          <w:sz w:val="26"/>
          <w:szCs w:val="26"/>
          <w:rtl/>
        </w:rPr>
        <w:t>בופה</w:t>
      </w:r>
      <w:proofErr w:type="spellEnd"/>
      <w:r w:rsidR="007F01DD" w:rsidRPr="006620E9">
        <w:rPr>
          <w:rFonts w:ascii="Arial" w:hAnsi="Arial" w:cs="Arial" w:hint="cs"/>
          <w:sz w:val="26"/>
          <w:szCs w:val="26"/>
          <w:rtl/>
        </w:rPr>
        <w:t xml:space="preserve"> חלבי </w:t>
      </w:r>
      <w:proofErr w:type="spellStart"/>
      <w:r w:rsidR="007F01DD" w:rsidRPr="006620E9">
        <w:rPr>
          <w:rFonts w:ascii="Arial" w:hAnsi="Arial" w:cs="Arial" w:hint="cs"/>
          <w:sz w:val="26"/>
          <w:szCs w:val="26"/>
          <w:rtl/>
        </w:rPr>
        <w:t>לצהריים</w:t>
      </w:r>
      <w:proofErr w:type="spellEnd"/>
      <w:r w:rsidR="007F01DD" w:rsidRPr="006620E9">
        <w:rPr>
          <w:rFonts w:ascii="Arial" w:hAnsi="Arial" w:cs="Arial" w:hint="cs"/>
          <w:sz w:val="26"/>
          <w:szCs w:val="26"/>
          <w:rtl/>
        </w:rPr>
        <w:t xml:space="preserve"> הכולל </w:t>
      </w:r>
      <w:r w:rsidR="007F01DD" w:rsidRPr="006620E9">
        <w:rPr>
          <w:rFonts w:ascii="Arial" w:hAnsi="Arial" w:cs="Arial"/>
          <w:sz w:val="26"/>
          <w:szCs w:val="26"/>
          <w:rtl/>
        </w:rPr>
        <w:t xml:space="preserve">: </w:t>
      </w:r>
      <w:r w:rsidR="007F01DD" w:rsidRPr="006620E9">
        <w:rPr>
          <w:rFonts w:ascii="Arial" w:hAnsi="Arial" w:cs="Arial" w:hint="cs"/>
          <w:sz w:val="26"/>
          <w:szCs w:val="26"/>
          <w:rtl/>
        </w:rPr>
        <w:t>שקשוקה</w:t>
      </w:r>
      <w:r w:rsidR="007F01DD" w:rsidRPr="006620E9">
        <w:rPr>
          <w:rFonts w:ascii="Arial" w:hAnsi="Arial" w:cs="Arial" w:hint="cs"/>
          <w:sz w:val="26"/>
          <w:szCs w:val="26"/>
          <w:rtl/>
        </w:rPr>
        <w:t xml:space="preserve"> או פסטה (לבחירה) </w:t>
      </w:r>
      <w:r w:rsidR="007F01DD" w:rsidRPr="006620E9">
        <w:rPr>
          <w:rFonts w:ascii="Arial" w:hAnsi="Arial" w:cs="Arial" w:hint="cs"/>
          <w:sz w:val="26"/>
          <w:szCs w:val="26"/>
          <w:rtl/>
        </w:rPr>
        <w:t>, קיש</w:t>
      </w:r>
      <w:r w:rsidR="007F01DD" w:rsidRPr="006620E9">
        <w:rPr>
          <w:rFonts w:ascii="Arial" w:hAnsi="Arial" w:cs="Arial" w:hint="cs"/>
          <w:sz w:val="26"/>
          <w:szCs w:val="26"/>
          <w:rtl/>
        </w:rPr>
        <w:t xml:space="preserve">ים, </w:t>
      </w:r>
      <w:proofErr w:type="spellStart"/>
      <w:r w:rsidR="007F01DD" w:rsidRPr="006620E9">
        <w:rPr>
          <w:rFonts w:ascii="Arial" w:hAnsi="Arial" w:cs="Arial" w:hint="cs"/>
          <w:sz w:val="26"/>
          <w:szCs w:val="26"/>
          <w:rtl/>
        </w:rPr>
        <w:t>פוקצ'ות</w:t>
      </w:r>
      <w:proofErr w:type="spellEnd"/>
      <w:r w:rsidR="007F01DD" w:rsidRPr="006620E9">
        <w:rPr>
          <w:rFonts w:ascii="Arial" w:hAnsi="Arial" w:cs="Arial" w:hint="cs"/>
          <w:sz w:val="26"/>
          <w:szCs w:val="26"/>
          <w:rtl/>
        </w:rPr>
        <w:t xml:space="preserve"> פיצה</w:t>
      </w:r>
      <w:r w:rsidR="007F01DD" w:rsidRPr="006620E9">
        <w:rPr>
          <w:rFonts w:ascii="Arial" w:hAnsi="Arial" w:cs="Arial" w:hint="cs"/>
          <w:sz w:val="26"/>
          <w:szCs w:val="26"/>
          <w:rtl/>
        </w:rPr>
        <w:t>,</w:t>
      </w:r>
      <w:r w:rsidR="007F01DD" w:rsidRPr="006620E9">
        <w:rPr>
          <w:rFonts w:ascii="Arial" w:hAnsi="Arial" w:cs="Arial" w:hint="cs"/>
          <w:sz w:val="26"/>
          <w:szCs w:val="26"/>
          <w:rtl/>
        </w:rPr>
        <w:t xml:space="preserve"> </w:t>
      </w:r>
      <w:proofErr w:type="spellStart"/>
      <w:r w:rsidR="007F01DD" w:rsidRPr="006620E9">
        <w:rPr>
          <w:rFonts w:ascii="Arial" w:hAnsi="Arial" w:cs="Arial" w:hint="cs"/>
          <w:sz w:val="26"/>
          <w:szCs w:val="26"/>
          <w:rtl/>
        </w:rPr>
        <w:t>פוקצ'ות</w:t>
      </w:r>
      <w:proofErr w:type="spellEnd"/>
      <w:r w:rsidR="007F01DD" w:rsidRPr="006620E9">
        <w:rPr>
          <w:rFonts w:ascii="Arial" w:hAnsi="Arial" w:cs="Arial" w:hint="cs"/>
          <w:sz w:val="26"/>
          <w:szCs w:val="26"/>
          <w:rtl/>
        </w:rPr>
        <w:t>, 2 סלטים, לחם מחמצת, מטבלים, עוגה לקינוח.                                                     שימ</w:t>
      </w:r>
      <w:r w:rsidR="007F01DD" w:rsidRPr="006620E9">
        <w:rPr>
          <w:rFonts w:ascii="Arial" w:hAnsi="Arial" w:cs="Arial"/>
          <w:sz w:val="26"/>
          <w:szCs w:val="26"/>
          <w:rtl/>
        </w:rPr>
        <w:t>וש בכלים חד פעמיים איכותיים</w:t>
      </w:r>
      <w:r w:rsidR="007F01DD" w:rsidRPr="006620E9">
        <w:rPr>
          <w:rFonts w:ascii="Arial" w:hAnsi="Arial" w:cs="Arial" w:hint="cs"/>
          <w:sz w:val="26"/>
          <w:szCs w:val="26"/>
          <w:rtl/>
        </w:rPr>
        <w:t xml:space="preserve"> מתכלים.                                                                                                        </w:t>
      </w:r>
      <w:r w:rsidR="007F01DD" w:rsidRPr="006620E9">
        <w:rPr>
          <w:rFonts w:ascii="Arial" w:hAnsi="Arial" w:cs="Arial" w:hint="cs"/>
          <w:sz w:val="26"/>
          <w:szCs w:val="26"/>
          <w:u w:val="single"/>
          <w:rtl/>
        </w:rPr>
        <w:t xml:space="preserve">עלות </w:t>
      </w:r>
      <w:r w:rsidR="007F01DD" w:rsidRPr="006620E9">
        <w:rPr>
          <w:rFonts w:ascii="Arial" w:hAnsi="Arial" w:cs="Arial"/>
          <w:sz w:val="26"/>
          <w:szCs w:val="26"/>
          <w:u w:val="single"/>
          <w:rtl/>
        </w:rPr>
        <w:t>–</w:t>
      </w:r>
      <w:r w:rsidR="007F01DD" w:rsidRPr="006620E9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66399D" w:rsidRPr="006620E9">
        <w:rPr>
          <w:rFonts w:ascii="Arial" w:hAnsi="Arial" w:cs="Arial" w:hint="cs"/>
          <w:sz w:val="26"/>
          <w:szCs w:val="26"/>
          <w:u w:val="single"/>
          <w:rtl/>
        </w:rPr>
        <w:t>1,9</w:t>
      </w:r>
      <w:r w:rsidR="001E5073">
        <w:rPr>
          <w:rFonts w:ascii="Arial" w:hAnsi="Arial" w:cs="Arial" w:hint="cs"/>
          <w:sz w:val="26"/>
          <w:szCs w:val="26"/>
          <w:u w:val="single"/>
          <w:rtl/>
        </w:rPr>
        <w:t>5</w:t>
      </w:r>
      <w:r w:rsidR="0066399D" w:rsidRPr="006620E9">
        <w:rPr>
          <w:rFonts w:ascii="Arial" w:hAnsi="Arial" w:cs="Arial" w:hint="cs"/>
          <w:sz w:val="26"/>
          <w:szCs w:val="26"/>
          <w:u w:val="single"/>
          <w:rtl/>
        </w:rPr>
        <w:t>0</w:t>
      </w:r>
      <w:r w:rsidR="007F01DD" w:rsidRPr="006620E9">
        <w:rPr>
          <w:rFonts w:ascii="Arial" w:hAnsi="Arial" w:cs="Arial" w:hint="cs"/>
          <w:sz w:val="26"/>
          <w:szCs w:val="26"/>
          <w:u w:val="single"/>
          <w:rtl/>
        </w:rPr>
        <w:t xml:space="preserve"> ₪ לא כולל מע"מ</w:t>
      </w:r>
      <w:r w:rsidR="001D3BEA">
        <w:rPr>
          <w:rFonts w:ascii="Arial" w:hAnsi="Arial" w:cs="Arial" w:hint="cs"/>
          <w:sz w:val="26"/>
          <w:szCs w:val="26"/>
          <w:rtl/>
        </w:rPr>
        <w:t>.</w:t>
      </w:r>
    </w:p>
    <w:p w14:paraId="63799A1F" w14:textId="2C504AA9" w:rsidR="001A2CBA" w:rsidRPr="00C14450" w:rsidRDefault="006620E9" w:rsidP="00C14450">
      <w:pPr>
        <w:rPr>
          <w:rFonts w:ascii="Arial" w:hAnsi="Arial" w:cs="Arial"/>
          <w:sz w:val="26"/>
          <w:szCs w:val="26"/>
        </w:rPr>
      </w:pPr>
      <w:r w:rsidRPr="00C14450">
        <w:rPr>
          <w:rFonts w:hint="cs"/>
          <w:sz w:val="26"/>
          <w:szCs w:val="26"/>
          <w:rtl/>
        </w:rPr>
        <w:t xml:space="preserve">אפשרות להוסיף </w:t>
      </w:r>
      <w:r w:rsidR="00292F03" w:rsidRPr="00C14450">
        <w:rPr>
          <w:rFonts w:hint="cs"/>
          <w:sz w:val="26"/>
          <w:szCs w:val="26"/>
          <w:rtl/>
        </w:rPr>
        <w:t xml:space="preserve">סיור בכרם </w:t>
      </w:r>
      <w:r w:rsidR="00292F03" w:rsidRPr="00C14450">
        <w:rPr>
          <w:rFonts w:ascii="Arial" w:hAnsi="Arial" w:cs="Arial" w:hint="cs"/>
          <w:sz w:val="26"/>
          <w:szCs w:val="26"/>
          <w:rtl/>
        </w:rPr>
        <w:t xml:space="preserve">עם הכורם- יינן היקב שיספר על </w:t>
      </w:r>
      <w:r w:rsidR="00292F03" w:rsidRPr="00C14450">
        <w:rPr>
          <w:rFonts w:ascii="Arial" w:hAnsi="Arial" w:cs="Arial"/>
          <w:sz w:val="26"/>
          <w:szCs w:val="26"/>
          <w:rtl/>
        </w:rPr>
        <w:t>גידול הענבים והכנת היין, הסיפור שלנו</w:t>
      </w:r>
      <w:r w:rsidR="00292F03" w:rsidRPr="00C14450">
        <w:rPr>
          <w:rFonts w:ascii="Arial" w:hAnsi="Arial" w:cs="Arial" w:hint="cs"/>
          <w:sz w:val="26"/>
          <w:szCs w:val="26"/>
          <w:rtl/>
        </w:rPr>
        <w:t xml:space="preserve"> מאיפה הכול התחיל</w:t>
      </w:r>
      <w:r w:rsidR="00624CAB" w:rsidRPr="00C14450">
        <w:rPr>
          <w:rFonts w:ascii="Arial" w:hAnsi="Arial" w:cs="Arial" w:hint="cs"/>
          <w:sz w:val="26"/>
          <w:szCs w:val="26"/>
          <w:rtl/>
        </w:rPr>
        <w:t>,</w:t>
      </w:r>
      <w:r w:rsidR="00292F03" w:rsidRPr="00C14450">
        <w:rPr>
          <w:rFonts w:ascii="Arial" w:hAnsi="Arial" w:cs="Arial" w:hint="cs"/>
          <w:sz w:val="26"/>
          <w:szCs w:val="26"/>
          <w:rtl/>
        </w:rPr>
        <w:t xml:space="preserve"> </w:t>
      </w:r>
      <w:r w:rsidR="00292F03" w:rsidRPr="00C14450">
        <w:rPr>
          <w:rFonts w:ascii="Arial" w:hAnsi="Arial" w:cs="Arial"/>
          <w:sz w:val="26"/>
          <w:szCs w:val="26"/>
          <w:rtl/>
        </w:rPr>
        <w:t xml:space="preserve">טעימות 3 </w:t>
      </w:r>
      <w:r w:rsidR="00292F03" w:rsidRPr="00C14450">
        <w:rPr>
          <w:rFonts w:ascii="Arial" w:hAnsi="Arial" w:cs="Arial" w:hint="cs"/>
          <w:sz w:val="26"/>
          <w:szCs w:val="26"/>
          <w:rtl/>
        </w:rPr>
        <w:t>מ</w:t>
      </w:r>
      <w:r w:rsidR="00292F03" w:rsidRPr="00C14450">
        <w:rPr>
          <w:rFonts w:ascii="Arial" w:hAnsi="Arial" w:cs="Arial"/>
          <w:sz w:val="26"/>
          <w:szCs w:val="26"/>
          <w:rtl/>
        </w:rPr>
        <w:t>יינות</w:t>
      </w:r>
      <w:r w:rsidR="00292F03" w:rsidRPr="00C14450">
        <w:rPr>
          <w:rFonts w:ascii="Arial" w:hAnsi="Arial" w:cs="Arial" w:hint="cs"/>
          <w:sz w:val="26"/>
          <w:szCs w:val="26"/>
          <w:rtl/>
        </w:rPr>
        <w:t xml:space="preserve"> היקב כולל הסברים על היינו</w:t>
      </w:r>
      <w:r w:rsidR="001A2CBA" w:rsidRPr="00C14450">
        <w:rPr>
          <w:rFonts w:ascii="Arial" w:hAnsi="Arial" w:cs="Arial" w:hint="cs"/>
          <w:sz w:val="26"/>
          <w:szCs w:val="26"/>
          <w:rtl/>
        </w:rPr>
        <w:t>ת</w:t>
      </w:r>
      <w:r w:rsidR="00624CAB" w:rsidRPr="00C14450">
        <w:rPr>
          <w:rFonts w:ascii="Arial" w:hAnsi="Arial" w:cs="Arial" w:hint="cs"/>
          <w:sz w:val="26"/>
          <w:szCs w:val="26"/>
          <w:rtl/>
        </w:rPr>
        <w:t xml:space="preserve">, שיח פתוח לשאלות.                                                                                                                  </w:t>
      </w:r>
      <w:r w:rsidR="001A2CBA" w:rsidRPr="00C14450">
        <w:rPr>
          <w:rFonts w:ascii="Arial" w:hAnsi="Arial" w:cs="Arial" w:hint="cs"/>
          <w:sz w:val="26"/>
          <w:szCs w:val="26"/>
          <w:u w:val="single"/>
          <w:rtl/>
        </w:rPr>
        <w:t xml:space="preserve">עלות </w:t>
      </w:r>
      <w:r w:rsidR="001A2CBA" w:rsidRPr="00C14450">
        <w:rPr>
          <w:rFonts w:ascii="Arial" w:hAnsi="Arial" w:cs="Arial"/>
          <w:sz w:val="26"/>
          <w:szCs w:val="26"/>
          <w:u w:val="single"/>
          <w:rtl/>
        </w:rPr>
        <w:t>–</w:t>
      </w:r>
      <w:r w:rsidR="001A2CBA" w:rsidRPr="00C14450">
        <w:rPr>
          <w:rFonts w:ascii="Arial" w:hAnsi="Arial" w:cs="Arial" w:hint="cs"/>
          <w:sz w:val="26"/>
          <w:szCs w:val="26"/>
          <w:u w:val="single"/>
          <w:rtl/>
        </w:rPr>
        <w:t xml:space="preserve"> 1,200 ₪ לא כולל מע"מ</w:t>
      </w:r>
      <w:r w:rsidR="001A2CBA" w:rsidRPr="00C14450">
        <w:rPr>
          <w:rFonts w:ascii="Arial" w:hAnsi="Arial" w:cs="Arial" w:hint="cs"/>
          <w:sz w:val="26"/>
          <w:szCs w:val="26"/>
          <w:rtl/>
        </w:rPr>
        <w:t>.</w:t>
      </w:r>
    </w:p>
    <w:p w14:paraId="579F55D2" w14:textId="327BE45B" w:rsidR="006F5B2E" w:rsidRDefault="006F5B2E" w:rsidP="006F5B2E">
      <w:pPr>
        <w:pStyle w:val="aa"/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שם החברה___________ ח.פ._____________ חתימה וחותמת_____________</w:t>
      </w:r>
    </w:p>
    <w:p w14:paraId="01701525" w14:textId="77777777" w:rsidR="009A1AFB" w:rsidRDefault="009A1AFB" w:rsidP="009A1AFB">
      <w:pPr>
        <w:pStyle w:val="aa"/>
        <w:bidi/>
        <w:rPr>
          <w:rFonts w:ascii="Arial" w:hAnsi="Arial" w:cs="Arial"/>
          <w:sz w:val="26"/>
          <w:szCs w:val="26"/>
          <w:rtl/>
        </w:rPr>
      </w:pPr>
    </w:p>
    <w:p w14:paraId="5B5239E2" w14:textId="577FA4CC" w:rsidR="0057337B" w:rsidRPr="00741704" w:rsidRDefault="0057337B" w:rsidP="0057337B">
      <w:pPr>
        <w:pStyle w:val="aa"/>
        <w:numPr>
          <w:ilvl w:val="0"/>
          <w:numId w:val="3"/>
        </w:numPr>
        <w:bidi/>
        <w:rPr>
          <w:sz w:val="26"/>
          <w:szCs w:val="26"/>
          <w:rtl/>
        </w:rPr>
      </w:pPr>
      <w:r w:rsidRPr="00741704">
        <w:rPr>
          <w:rFonts w:hint="cs"/>
          <w:sz w:val="26"/>
          <w:szCs w:val="26"/>
          <w:rtl/>
        </w:rPr>
        <w:t xml:space="preserve">תשלום </w:t>
      </w:r>
      <w:r>
        <w:rPr>
          <w:rFonts w:hint="cs"/>
          <w:sz w:val="26"/>
          <w:szCs w:val="26"/>
          <w:rtl/>
        </w:rPr>
        <w:t>ביום האירוח</w:t>
      </w:r>
      <w:r w:rsidRPr="00741704">
        <w:rPr>
          <w:rFonts w:hint="cs"/>
          <w:sz w:val="26"/>
          <w:szCs w:val="26"/>
          <w:rtl/>
        </w:rPr>
        <w:t xml:space="preserve">.        </w:t>
      </w:r>
    </w:p>
    <w:p w14:paraId="7C8378C7" w14:textId="77777777" w:rsidR="0057337B" w:rsidRDefault="0057337B" w:rsidP="0057337B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5ABD56CA" w14:textId="5E36CCE8" w:rsidR="0057337B" w:rsidRDefault="0057337B" w:rsidP="00F56FCC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         </w:t>
      </w:r>
    </w:p>
    <w:p w14:paraId="56ACFFB4" w14:textId="5717BBDE" w:rsidR="00AD1809" w:rsidRDefault="00F8763A" w:rsidP="0006669A">
      <w:pPr>
        <w:ind w:left="360"/>
        <w:rPr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</w:t>
      </w:r>
      <w:r w:rsidR="00F3571D">
        <w:rPr>
          <w:sz w:val="26"/>
          <w:szCs w:val="26"/>
          <w:rtl/>
        </w:rPr>
        <w:t xml:space="preserve">                                                                                 </w:t>
      </w:r>
    </w:p>
    <w:p w14:paraId="45DA8344" w14:textId="77777777" w:rsidR="002174D8" w:rsidRPr="00320E5A" w:rsidRDefault="002174D8" w:rsidP="002174D8">
      <w:pPr>
        <w:rPr>
          <w:sz w:val="26"/>
          <w:szCs w:val="26"/>
          <w:rtl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6AEAB09A" w14:textId="77777777" w:rsidR="002174D8" w:rsidRPr="00320E5A" w:rsidRDefault="002174D8" w:rsidP="00C96232">
      <w:pPr>
        <w:rPr>
          <w:sz w:val="26"/>
          <w:szCs w:val="26"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</w:t>
      </w:r>
      <w:r w:rsidR="00690B6E" w:rsidRPr="00320E5A">
        <w:rPr>
          <w:rFonts w:hint="cs"/>
          <w:sz w:val="26"/>
          <w:szCs w:val="26"/>
          <w:rtl/>
        </w:rPr>
        <w:t>שרית</w:t>
      </w:r>
      <w:r w:rsidRPr="00320E5A">
        <w:rPr>
          <w:rFonts w:hint="cs"/>
          <w:sz w:val="26"/>
          <w:szCs w:val="26"/>
          <w:rtl/>
        </w:rPr>
        <w:t xml:space="preserve"> </w:t>
      </w:r>
      <w:r w:rsidR="00AC7976" w:rsidRPr="00320E5A">
        <w:rPr>
          <w:rFonts w:hint="cs"/>
          <w:sz w:val="26"/>
          <w:szCs w:val="26"/>
          <w:rtl/>
        </w:rPr>
        <w:t>ועצמון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320E5A" w:rsidSect="006C20D5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A3A36" w14:textId="77777777" w:rsidR="00920ECC" w:rsidRDefault="00920ECC" w:rsidP="0022799C">
      <w:pPr>
        <w:spacing w:after="0" w:line="240" w:lineRule="auto"/>
      </w:pPr>
      <w:r>
        <w:separator/>
      </w:r>
    </w:p>
  </w:endnote>
  <w:endnote w:type="continuationSeparator" w:id="0">
    <w:p w14:paraId="48E44AAB" w14:textId="77777777" w:rsidR="00920ECC" w:rsidRDefault="00920ECC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CB5C0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7B922319" wp14:editId="30595E02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E3C84" w14:textId="77777777" w:rsidR="00920ECC" w:rsidRDefault="00920ECC" w:rsidP="0022799C">
      <w:pPr>
        <w:spacing w:after="0" w:line="240" w:lineRule="auto"/>
      </w:pPr>
      <w:r>
        <w:separator/>
      </w:r>
    </w:p>
  </w:footnote>
  <w:footnote w:type="continuationSeparator" w:id="0">
    <w:p w14:paraId="69FEEB2A" w14:textId="77777777" w:rsidR="00920ECC" w:rsidRDefault="00920ECC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31D9A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5B45165C" wp14:editId="04779B6C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D6816"/>
    <w:multiLevelType w:val="hybridMultilevel"/>
    <w:tmpl w:val="20CA686E"/>
    <w:lvl w:ilvl="0" w:tplc="40B013F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3001E"/>
    <w:multiLevelType w:val="hybridMultilevel"/>
    <w:tmpl w:val="3A7E8182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014E69"/>
    <w:multiLevelType w:val="hybridMultilevel"/>
    <w:tmpl w:val="D09A24D8"/>
    <w:lvl w:ilvl="0" w:tplc="6DD4DC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436F5"/>
    <w:multiLevelType w:val="hybridMultilevel"/>
    <w:tmpl w:val="3A7E8182"/>
    <w:lvl w:ilvl="0" w:tplc="C378856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86318">
    <w:abstractNumId w:val="5"/>
  </w:num>
  <w:num w:numId="2" w16cid:durableId="615019133">
    <w:abstractNumId w:val="6"/>
  </w:num>
  <w:num w:numId="3" w16cid:durableId="719551508">
    <w:abstractNumId w:val="1"/>
  </w:num>
  <w:num w:numId="4" w16cid:durableId="1288120383">
    <w:abstractNumId w:val="3"/>
  </w:num>
  <w:num w:numId="5" w16cid:durableId="1160346362">
    <w:abstractNumId w:val="0"/>
  </w:num>
  <w:num w:numId="6" w16cid:durableId="112788755">
    <w:abstractNumId w:val="4"/>
  </w:num>
  <w:num w:numId="7" w16cid:durableId="542403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2ED9"/>
    <w:rsid w:val="00004A4C"/>
    <w:rsid w:val="00005BFF"/>
    <w:rsid w:val="00014BD7"/>
    <w:rsid w:val="000162D8"/>
    <w:rsid w:val="00026717"/>
    <w:rsid w:val="0003209D"/>
    <w:rsid w:val="00035C13"/>
    <w:rsid w:val="000407BD"/>
    <w:rsid w:val="000426A4"/>
    <w:rsid w:val="00043CB1"/>
    <w:rsid w:val="00046704"/>
    <w:rsid w:val="000610B5"/>
    <w:rsid w:val="0006669A"/>
    <w:rsid w:val="000710EE"/>
    <w:rsid w:val="000719EC"/>
    <w:rsid w:val="000730D5"/>
    <w:rsid w:val="00080FBD"/>
    <w:rsid w:val="00083995"/>
    <w:rsid w:val="00083B37"/>
    <w:rsid w:val="0008762B"/>
    <w:rsid w:val="0009349D"/>
    <w:rsid w:val="00095FDD"/>
    <w:rsid w:val="00097049"/>
    <w:rsid w:val="000A00D2"/>
    <w:rsid w:val="000C185A"/>
    <w:rsid w:val="000C1CDE"/>
    <w:rsid w:val="000C36FA"/>
    <w:rsid w:val="000C76D3"/>
    <w:rsid w:val="000D2E35"/>
    <w:rsid w:val="000D5EAD"/>
    <w:rsid w:val="000D7439"/>
    <w:rsid w:val="000F2148"/>
    <w:rsid w:val="000F2B41"/>
    <w:rsid w:val="000F494E"/>
    <w:rsid w:val="000F56F8"/>
    <w:rsid w:val="000F5A90"/>
    <w:rsid w:val="00103F32"/>
    <w:rsid w:val="001139DC"/>
    <w:rsid w:val="00115881"/>
    <w:rsid w:val="00137AD8"/>
    <w:rsid w:val="00140523"/>
    <w:rsid w:val="001414D9"/>
    <w:rsid w:val="00142DCC"/>
    <w:rsid w:val="00143F5D"/>
    <w:rsid w:val="00145214"/>
    <w:rsid w:val="0014699D"/>
    <w:rsid w:val="00150C4A"/>
    <w:rsid w:val="00156255"/>
    <w:rsid w:val="00157FFD"/>
    <w:rsid w:val="0016069D"/>
    <w:rsid w:val="00162D58"/>
    <w:rsid w:val="00162E62"/>
    <w:rsid w:val="0016748D"/>
    <w:rsid w:val="00171A12"/>
    <w:rsid w:val="0017225E"/>
    <w:rsid w:val="00174ACC"/>
    <w:rsid w:val="00175E16"/>
    <w:rsid w:val="001768C7"/>
    <w:rsid w:val="00182C92"/>
    <w:rsid w:val="00184B26"/>
    <w:rsid w:val="00190A35"/>
    <w:rsid w:val="001953D4"/>
    <w:rsid w:val="00196875"/>
    <w:rsid w:val="00196F89"/>
    <w:rsid w:val="00197B32"/>
    <w:rsid w:val="001A0775"/>
    <w:rsid w:val="001A2CBA"/>
    <w:rsid w:val="001A3553"/>
    <w:rsid w:val="001B0770"/>
    <w:rsid w:val="001B259C"/>
    <w:rsid w:val="001B790F"/>
    <w:rsid w:val="001C06EF"/>
    <w:rsid w:val="001C7D11"/>
    <w:rsid w:val="001D1E2E"/>
    <w:rsid w:val="001D3BEA"/>
    <w:rsid w:val="001D413E"/>
    <w:rsid w:val="001D61CB"/>
    <w:rsid w:val="001E0046"/>
    <w:rsid w:val="001E48B3"/>
    <w:rsid w:val="001E5073"/>
    <w:rsid w:val="001E6BEF"/>
    <w:rsid w:val="001F09E5"/>
    <w:rsid w:val="001F23CA"/>
    <w:rsid w:val="001F6F02"/>
    <w:rsid w:val="0020790E"/>
    <w:rsid w:val="002155AC"/>
    <w:rsid w:val="002174D8"/>
    <w:rsid w:val="0022090C"/>
    <w:rsid w:val="00222A5A"/>
    <w:rsid w:val="00223095"/>
    <w:rsid w:val="002232FA"/>
    <w:rsid w:val="0022799C"/>
    <w:rsid w:val="00231008"/>
    <w:rsid w:val="00232AAA"/>
    <w:rsid w:val="00240BA5"/>
    <w:rsid w:val="002431B8"/>
    <w:rsid w:val="00245F06"/>
    <w:rsid w:val="00246EE3"/>
    <w:rsid w:val="00251A14"/>
    <w:rsid w:val="00257241"/>
    <w:rsid w:val="00257352"/>
    <w:rsid w:val="002666DF"/>
    <w:rsid w:val="00270F81"/>
    <w:rsid w:val="002717E0"/>
    <w:rsid w:val="0027399F"/>
    <w:rsid w:val="00277B7D"/>
    <w:rsid w:val="00283196"/>
    <w:rsid w:val="002837FC"/>
    <w:rsid w:val="0028573E"/>
    <w:rsid w:val="00292F03"/>
    <w:rsid w:val="002963C9"/>
    <w:rsid w:val="00296C91"/>
    <w:rsid w:val="002A0F1D"/>
    <w:rsid w:val="002A182C"/>
    <w:rsid w:val="002A3C8F"/>
    <w:rsid w:val="002A576C"/>
    <w:rsid w:val="002A7A67"/>
    <w:rsid w:val="002B1701"/>
    <w:rsid w:val="002B2FE8"/>
    <w:rsid w:val="002B32C4"/>
    <w:rsid w:val="002B5354"/>
    <w:rsid w:val="002B66E5"/>
    <w:rsid w:val="002D12DC"/>
    <w:rsid w:val="002E0B33"/>
    <w:rsid w:val="002E232E"/>
    <w:rsid w:val="002E306D"/>
    <w:rsid w:val="002E7169"/>
    <w:rsid w:val="002F02A2"/>
    <w:rsid w:val="0030165E"/>
    <w:rsid w:val="00305E2B"/>
    <w:rsid w:val="00307EDD"/>
    <w:rsid w:val="003155D3"/>
    <w:rsid w:val="003173F4"/>
    <w:rsid w:val="00320E5A"/>
    <w:rsid w:val="003366BC"/>
    <w:rsid w:val="00337AF1"/>
    <w:rsid w:val="00341483"/>
    <w:rsid w:val="0035389C"/>
    <w:rsid w:val="00355AC7"/>
    <w:rsid w:val="00355FCE"/>
    <w:rsid w:val="003624CB"/>
    <w:rsid w:val="00367631"/>
    <w:rsid w:val="0037119B"/>
    <w:rsid w:val="00380AC4"/>
    <w:rsid w:val="00384FFD"/>
    <w:rsid w:val="00387557"/>
    <w:rsid w:val="003904E8"/>
    <w:rsid w:val="00391D3A"/>
    <w:rsid w:val="00392617"/>
    <w:rsid w:val="00392B9A"/>
    <w:rsid w:val="00392FB6"/>
    <w:rsid w:val="00393EEE"/>
    <w:rsid w:val="00394B17"/>
    <w:rsid w:val="00397A59"/>
    <w:rsid w:val="003A1D7E"/>
    <w:rsid w:val="003A39BE"/>
    <w:rsid w:val="003A477B"/>
    <w:rsid w:val="003A66E8"/>
    <w:rsid w:val="003A6D88"/>
    <w:rsid w:val="003B128E"/>
    <w:rsid w:val="003B1F0C"/>
    <w:rsid w:val="003B6665"/>
    <w:rsid w:val="003C003F"/>
    <w:rsid w:val="003C297D"/>
    <w:rsid w:val="003C49B4"/>
    <w:rsid w:val="003D3BE6"/>
    <w:rsid w:val="003D446B"/>
    <w:rsid w:val="003D7B00"/>
    <w:rsid w:val="003E145A"/>
    <w:rsid w:val="003E695F"/>
    <w:rsid w:val="003E7268"/>
    <w:rsid w:val="003F01BC"/>
    <w:rsid w:val="003F0C40"/>
    <w:rsid w:val="003F12B8"/>
    <w:rsid w:val="003F2896"/>
    <w:rsid w:val="003F3F30"/>
    <w:rsid w:val="00402A41"/>
    <w:rsid w:val="00405201"/>
    <w:rsid w:val="0041676F"/>
    <w:rsid w:val="0043387D"/>
    <w:rsid w:val="00435D1A"/>
    <w:rsid w:val="004413A7"/>
    <w:rsid w:val="004421A9"/>
    <w:rsid w:val="00457347"/>
    <w:rsid w:val="004730C6"/>
    <w:rsid w:val="00474559"/>
    <w:rsid w:val="004766D0"/>
    <w:rsid w:val="00480FDE"/>
    <w:rsid w:val="004829D3"/>
    <w:rsid w:val="004850D0"/>
    <w:rsid w:val="004933D2"/>
    <w:rsid w:val="004A3DD9"/>
    <w:rsid w:val="004B2BF6"/>
    <w:rsid w:val="004B5272"/>
    <w:rsid w:val="004C1E1E"/>
    <w:rsid w:val="004D02D2"/>
    <w:rsid w:val="004F03CD"/>
    <w:rsid w:val="004F1DD0"/>
    <w:rsid w:val="004F2AEC"/>
    <w:rsid w:val="00510129"/>
    <w:rsid w:val="005140D7"/>
    <w:rsid w:val="00520898"/>
    <w:rsid w:val="00521B9E"/>
    <w:rsid w:val="005309B6"/>
    <w:rsid w:val="00533AC2"/>
    <w:rsid w:val="00534D77"/>
    <w:rsid w:val="0053726F"/>
    <w:rsid w:val="00542C25"/>
    <w:rsid w:val="00545873"/>
    <w:rsid w:val="005465CD"/>
    <w:rsid w:val="00552A8B"/>
    <w:rsid w:val="00554177"/>
    <w:rsid w:val="005542B8"/>
    <w:rsid w:val="0055555C"/>
    <w:rsid w:val="0056792A"/>
    <w:rsid w:val="0057337B"/>
    <w:rsid w:val="005825A8"/>
    <w:rsid w:val="005841BF"/>
    <w:rsid w:val="0058571A"/>
    <w:rsid w:val="005868E1"/>
    <w:rsid w:val="0058753C"/>
    <w:rsid w:val="00592588"/>
    <w:rsid w:val="005A17CC"/>
    <w:rsid w:val="005C1287"/>
    <w:rsid w:val="005C7E5E"/>
    <w:rsid w:val="005D7C4B"/>
    <w:rsid w:val="005E0D15"/>
    <w:rsid w:val="005E54D3"/>
    <w:rsid w:val="005F4930"/>
    <w:rsid w:val="005F6C7E"/>
    <w:rsid w:val="00607BF3"/>
    <w:rsid w:val="00613AD8"/>
    <w:rsid w:val="00615D14"/>
    <w:rsid w:val="00624CAB"/>
    <w:rsid w:val="00626000"/>
    <w:rsid w:val="006275F0"/>
    <w:rsid w:val="006341B4"/>
    <w:rsid w:val="00635858"/>
    <w:rsid w:val="00647D10"/>
    <w:rsid w:val="006541CA"/>
    <w:rsid w:val="0065637F"/>
    <w:rsid w:val="006620E9"/>
    <w:rsid w:val="0066399D"/>
    <w:rsid w:val="00664C02"/>
    <w:rsid w:val="00666D78"/>
    <w:rsid w:val="006718DC"/>
    <w:rsid w:val="00671D76"/>
    <w:rsid w:val="00673478"/>
    <w:rsid w:val="00674083"/>
    <w:rsid w:val="00675674"/>
    <w:rsid w:val="006769CF"/>
    <w:rsid w:val="0068306B"/>
    <w:rsid w:val="00690B6E"/>
    <w:rsid w:val="00691D1C"/>
    <w:rsid w:val="00693C02"/>
    <w:rsid w:val="006A2E68"/>
    <w:rsid w:val="006B0FF8"/>
    <w:rsid w:val="006B7A7E"/>
    <w:rsid w:val="006C164E"/>
    <w:rsid w:val="006C20D5"/>
    <w:rsid w:val="006C48EA"/>
    <w:rsid w:val="006C5874"/>
    <w:rsid w:val="006C7BD3"/>
    <w:rsid w:val="006D0542"/>
    <w:rsid w:val="006D4D56"/>
    <w:rsid w:val="006D538E"/>
    <w:rsid w:val="006E5DA4"/>
    <w:rsid w:val="006E5F7F"/>
    <w:rsid w:val="006E6B17"/>
    <w:rsid w:val="006E6D5F"/>
    <w:rsid w:val="006E743A"/>
    <w:rsid w:val="006F5B2E"/>
    <w:rsid w:val="00700695"/>
    <w:rsid w:val="00705CFF"/>
    <w:rsid w:val="00706F5D"/>
    <w:rsid w:val="00715C21"/>
    <w:rsid w:val="00715E1B"/>
    <w:rsid w:val="00717A24"/>
    <w:rsid w:val="00717E9B"/>
    <w:rsid w:val="00725F9B"/>
    <w:rsid w:val="00726796"/>
    <w:rsid w:val="00734595"/>
    <w:rsid w:val="00741BA6"/>
    <w:rsid w:val="00745804"/>
    <w:rsid w:val="007468A6"/>
    <w:rsid w:val="00751617"/>
    <w:rsid w:val="00753E59"/>
    <w:rsid w:val="00754446"/>
    <w:rsid w:val="007558E0"/>
    <w:rsid w:val="007612EF"/>
    <w:rsid w:val="0077173E"/>
    <w:rsid w:val="00774778"/>
    <w:rsid w:val="00782F05"/>
    <w:rsid w:val="007866F9"/>
    <w:rsid w:val="007A0CC9"/>
    <w:rsid w:val="007B1D2B"/>
    <w:rsid w:val="007B4F5F"/>
    <w:rsid w:val="007B64BF"/>
    <w:rsid w:val="007C205C"/>
    <w:rsid w:val="007D263D"/>
    <w:rsid w:val="007D417F"/>
    <w:rsid w:val="007D4262"/>
    <w:rsid w:val="007D5C6C"/>
    <w:rsid w:val="007D6882"/>
    <w:rsid w:val="007E1FB7"/>
    <w:rsid w:val="007E27A3"/>
    <w:rsid w:val="007E6981"/>
    <w:rsid w:val="007F01DD"/>
    <w:rsid w:val="007F0853"/>
    <w:rsid w:val="007F15AF"/>
    <w:rsid w:val="007F2B63"/>
    <w:rsid w:val="007F3C10"/>
    <w:rsid w:val="007F5E13"/>
    <w:rsid w:val="007F623B"/>
    <w:rsid w:val="007F676E"/>
    <w:rsid w:val="00801B83"/>
    <w:rsid w:val="00810E19"/>
    <w:rsid w:val="008250CA"/>
    <w:rsid w:val="008271C3"/>
    <w:rsid w:val="00830FA8"/>
    <w:rsid w:val="00831C2E"/>
    <w:rsid w:val="0083337E"/>
    <w:rsid w:val="008360F0"/>
    <w:rsid w:val="00837232"/>
    <w:rsid w:val="0084269C"/>
    <w:rsid w:val="00844393"/>
    <w:rsid w:val="008509A6"/>
    <w:rsid w:val="008621E9"/>
    <w:rsid w:val="00865DA5"/>
    <w:rsid w:val="00871D24"/>
    <w:rsid w:val="00874057"/>
    <w:rsid w:val="008744DC"/>
    <w:rsid w:val="008818DD"/>
    <w:rsid w:val="008829C5"/>
    <w:rsid w:val="00883267"/>
    <w:rsid w:val="00891FBF"/>
    <w:rsid w:val="00892B76"/>
    <w:rsid w:val="008964F8"/>
    <w:rsid w:val="008A2430"/>
    <w:rsid w:val="008A767B"/>
    <w:rsid w:val="008B7846"/>
    <w:rsid w:val="008C0543"/>
    <w:rsid w:val="008C0A03"/>
    <w:rsid w:val="008C156D"/>
    <w:rsid w:val="008C3D62"/>
    <w:rsid w:val="008C6240"/>
    <w:rsid w:val="008D0841"/>
    <w:rsid w:val="008E1426"/>
    <w:rsid w:val="008F072A"/>
    <w:rsid w:val="008F0C3B"/>
    <w:rsid w:val="008F6017"/>
    <w:rsid w:val="00900660"/>
    <w:rsid w:val="00902F68"/>
    <w:rsid w:val="009114F3"/>
    <w:rsid w:val="00915A2F"/>
    <w:rsid w:val="00916C66"/>
    <w:rsid w:val="00920ECC"/>
    <w:rsid w:val="0092434C"/>
    <w:rsid w:val="00925BF5"/>
    <w:rsid w:val="00934A18"/>
    <w:rsid w:val="00937124"/>
    <w:rsid w:val="00937BB4"/>
    <w:rsid w:val="00944B67"/>
    <w:rsid w:val="00945E93"/>
    <w:rsid w:val="00956470"/>
    <w:rsid w:val="00966A34"/>
    <w:rsid w:val="009747A6"/>
    <w:rsid w:val="00976E74"/>
    <w:rsid w:val="009779DB"/>
    <w:rsid w:val="00980D7E"/>
    <w:rsid w:val="00983A95"/>
    <w:rsid w:val="0098422B"/>
    <w:rsid w:val="00994CAA"/>
    <w:rsid w:val="009A1AFB"/>
    <w:rsid w:val="009A1CFC"/>
    <w:rsid w:val="009A21B3"/>
    <w:rsid w:val="009A6B11"/>
    <w:rsid w:val="009A790C"/>
    <w:rsid w:val="009B6F44"/>
    <w:rsid w:val="009E6BD6"/>
    <w:rsid w:val="009E7A0D"/>
    <w:rsid w:val="009F1488"/>
    <w:rsid w:val="009F5A2F"/>
    <w:rsid w:val="009F6F6D"/>
    <w:rsid w:val="00A000D1"/>
    <w:rsid w:val="00A02217"/>
    <w:rsid w:val="00A041F1"/>
    <w:rsid w:val="00A054DD"/>
    <w:rsid w:val="00A13491"/>
    <w:rsid w:val="00A15D77"/>
    <w:rsid w:val="00A21AF2"/>
    <w:rsid w:val="00A22810"/>
    <w:rsid w:val="00A32B11"/>
    <w:rsid w:val="00A3504A"/>
    <w:rsid w:val="00A42B09"/>
    <w:rsid w:val="00A50CB8"/>
    <w:rsid w:val="00A5191F"/>
    <w:rsid w:val="00A5203E"/>
    <w:rsid w:val="00A52B69"/>
    <w:rsid w:val="00A53266"/>
    <w:rsid w:val="00A5511D"/>
    <w:rsid w:val="00A6484B"/>
    <w:rsid w:val="00A76748"/>
    <w:rsid w:val="00A771C6"/>
    <w:rsid w:val="00A835E6"/>
    <w:rsid w:val="00A85582"/>
    <w:rsid w:val="00A86C79"/>
    <w:rsid w:val="00A87451"/>
    <w:rsid w:val="00A95A2B"/>
    <w:rsid w:val="00AA38E4"/>
    <w:rsid w:val="00AB21FC"/>
    <w:rsid w:val="00AB40B3"/>
    <w:rsid w:val="00AB6AA2"/>
    <w:rsid w:val="00AB7DD4"/>
    <w:rsid w:val="00AC2083"/>
    <w:rsid w:val="00AC7976"/>
    <w:rsid w:val="00AD1809"/>
    <w:rsid w:val="00AD1EDA"/>
    <w:rsid w:val="00AD3A6B"/>
    <w:rsid w:val="00AD4E04"/>
    <w:rsid w:val="00AD75C0"/>
    <w:rsid w:val="00AE0BFA"/>
    <w:rsid w:val="00AE2692"/>
    <w:rsid w:val="00AE3F06"/>
    <w:rsid w:val="00AF723C"/>
    <w:rsid w:val="00B00729"/>
    <w:rsid w:val="00B00BFC"/>
    <w:rsid w:val="00B061E8"/>
    <w:rsid w:val="00B062EB"/>
    <w:rsid w:val="00B13482"/>
    <w:rsid w:val="00B13AA5"/>
    <w:rsid w:val="00B31306"/>
    <w:rsid w:val="00B3797F"/>
    <w:rsid w:val="00B4085F"/>
    <w:rsid w:val="00B441FB"/>
    <w:rsid w:val="00B44A82"/>
    <w:rsid w:val="00B452D1"/>
    <w:rsid w:val="00B46C97"/>
    <w:rsid w:val="00B63BC8"/>
    <w:rsid w:val="00B70676"/>
    <w:rsid w:val="00B763EB"/>
    <w:rsid w:val="00B80B96"/>
    <w:rsid w:val="00B8457A"/>
    <w:rsid w:val="00B84B1E"/>
    <w:rsid w:val="00B8669E"/>
    <w:rsid w:val="00B878A3"/>
    <w:rsid w:val="00B90446"/>
    <w:rsid w:val="00BA16C9"/>
    <w:rsid w:val="00BA7D3C"/>
    <w:rsid w:val="00BB0F9C"/>
    <w:rsid w:val="00BB4B07"/>
    <w:rsid w:val="00BC2A40"/>
    <w:rsid w:val="00BC6025"/>
    <w:rsid w:val="00BC6317"/>
    <w:rsid w:val="00BD1409"/>
    <w:rsid w:val="00BE0172"/>
    <w:rsid w:val="00BF3AEA"/>
    <w:rsid w:val="00BF4A05"/>
    <w:rsid w:val="00BF5C94"/>
    <w:rsid w:val="00BF7644"/>
    <w:rsid w:val="00C0104A"/>
    <w:rsid w:val="00C02684"/>
    <w:rsid w:val="00C03BBC"/>
    <w:rsid w:val="00C0401A"/>
    <w:rsid w:val="00C0753A"/>
    <w:rsid w:val="00C10E9F"/>
    <w:rsid w:val="00C12968"/>
    <w:rsid w:val="00C14450"/>
    <w:rsid w:val="00C14CB8"/>
    <w:rsid w:val="00C2102A"/>
    <w:rsid w:val="00C277EA"/>
    <w:rsid w:val="00C30827"/>
    <w:rsid w:val="00C33C7E"/>
    <w:rsid w:val="00C343AD"/>
    <w:rsid w:val="00C37510"/>
    <w:rsid w:val="00C45022"/>
    <w:rsid w:val="00C464B5"/>
    <w:rsid w:val="00C4765B"/>
    <w:rsid w:val="00C5070D"/>
    <w:rsid w:val="00C531A7"/>
    <w:rsid w:val="00C53BCD"/>
    <w:rsid w:val="00C56BB2"/>
    <w:rsid w:val="00C61536"/>
    <w:rsid w:val="00C64A9C"/>
    <w:rsid w:val="00C67A7F"/>
    <w:rsid w:val="00C81DF0"/>
    <w:rsid w:val="00C85837"/>
    <w:rsid w:val="00C90C2A"/>
    <w:rsid w:val="00C921EA"/>
    <w:rsid w:val="00C92D8A"/>
    <w:rsid w:val="00C93C93"/>
    <w:rsid w:val="00C959B2"/>
    <w:rsid w:val="00C96232"/>
    <w:rsid w:val="00C96AC8"/>
    <w:rsid w:val="00CB23AE"/>
    <w:rsid w:val="00CB6D2D"/>
    <w:rsid w:val="00CC07B9"/>
    <w:rsid w:val="00CC115A"/>
    <w:rsid w:val="00CC15B6"/>
    <w:rsid w:val="00CC22D4"/>
    <w:rsid w:val="00CD1E78"/>
    <w:rsid w:val="00CD29E9"/>
    <w:rsid w:val="00CE0CE5"/>
    <w:rsid w:val="00CE1DAD"/>
    <w:rsid w:val="00CE5B68"/>
    <w:rsid w:val="00CE7E45"/>
    <w:rsid w:val="00CF08B2"/>
    <w:rsid w:val="00CF20E3"/>
    <w:rsid w:val="00D25D7B"/>
    <w:rsid w:val="00D26D70"/>
    <w:rsid w:val="00D319F0"/>
    <w:rsid w:val="00D32CFC"/>
    <w:rsid w:val="00D352C4"/>
    <w:rsid w:val="00D376D5"/>
    <w:rsid w:val="00D50B09"/>
    <w:rsid w:val="00D5341E"/>
    <w:rsid w:val="00D57C30"/>
    <w:rsid w:val="00D606F3"/>
    <w:rsid w:val="00D67243"/>
    <w:rsid w:val="00D81194"/>
    <w:rsid w:val="00D8570A"/>
    <w:rsid w:val="00D937B4"/>
    <w:rsid w:val="00D97EF6"/>
    <w:rsid w:val="00DA273A"/>
    <w:rsid w:val="00DA69D9"/>
    <w:rsid w:val="00DB4647"/>
    <w:rsid w:val="00DB5B12"/>
    <w:rsid w:val="00DB7990"/>
    <w:rsid w:val="00DC6A39"/>
    <w:rsid w:val="00DC7506"/>
    <w:rsid w:val="00DD2406"/>
    <w:rsid w:val="00DD50AC"/>
    <w:rsid w:val="00DE2280"/>
    <w:rsid w:val="00DE2708"/>
    <w:rsid w:val="00DE3670"/>
    <w:rsid w:val="00DF156C"/>
    <w:rsid w:val="00DF6DD0"/>
    <w:rsid w:val="00DF7E5F"/>
    <w:rsid w:val="00E023ED"/>
    <w:rsid w:val="00E06A86"/>
    <w:rsid w:val="00E12284"/>
    <w:rsid w:val="00E173C0"/>
    <w:rsid w:val="00E21A5F"/>
    <w:rsid w:val="00E21F8D"/>
    <w:rsid w:val="00E22397"/>
    <w:rsid w:val="00E22470"/>
    <w:rsid w:val="00E23C42"/>
    <w:rsid w:val="00E261B9"/>
    <w:rsid w:val="00E31013"/>
    <w:rsid w:val="00E422A5"/>
    <w:rsid w:val="00E42C46"/>
    <w:rsid w:val="00E44FAB"/>
    <w:rsid w:val="00E50541"/>
    <w:rsid w:val="00E52B24"/>
    <w:rsid w:val="00E62ADC"/>
    <w:rsid w:val="00E66D51"/>
    <w:rsid w:val="00E73A35"/>
    <w:rsid w:val="00E758EE"/>
    <w:rsid w:val="00E806A3"/>
    <w:rsid w:val="00E901C4"/>
    <w:rsid w:val="00E91641"/>
    <w:rsid w:val="00E930DE"/>
    <w:rsid w:val="00E9419B"/>
    <w:rsid w:val="00EB3CFB"/>
    <w:rsid w:val="00EC1F71"/>
    <w:rsid w:val="00EC63A2"/>
    <w:rsid w:val="00ED0881"/>
    <w:rsid w:val="00ED5573"/>
    <w:rsid w:val="00ED72DE"/>
    <w:rsid w:val="00EE405F"/>
    <w:rsid w:val="00EE7629"/>
    <w:rsid w:val="00EF0E63"/>
    <w:rsid w:val="00F3571D"/>
    <w:rsid w:val="00F42A87"/>
    <w:rsid w:val="00F45912"/>
    <w:rsid w:val="00F46B22"/>
    <w:rsid w:val="00F50A6B"/>
    <w:rsid w:val="00F52D18"/>
    <w:rsid w:val="00F530AC"/>
    <w:rsid w:val="00F56FCC"/>
    <w:rsid w:val="00F574C0"/>
    <w:rsid w:val="00F668EB"/>
    <w:rsid w:val="00F67C20"/>
    <w:rsid w:val="00F67D33"/>
    <w:rsid w:val="00F7615D"/>
    <w:rsid w:val="00F848AF"/>
    <w:rsid w:val="00F8763A"/>
    <w:rsid w:val="00FA5255"/>
    <w:rsid w:val="00FB4D7C"/>
    <w:rsid w:val="00FE1F21"/>
    <w:rsid w:val="00FE475F"/>
    <w:rsid w:val="00FE5219"/>
    <w:rsid w:val="00FE7D44"/>
    <w:rsid w:val="00FF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22C7C"/>
  <w15:docId w15:val="{9E10F549-5565-47FB-B201-E6620E4D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E9829-FE67-4157-990A-0E749BFA9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222</TotalTime>
  <Pages>1</Pages>
  <Words>298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16</cp:revision>
  <cp:lastPrinted>2025-04-09T10:33:00Z</cp:lastPrinted>
  <dcterms:created xsi:type="dcterms:W3CDTF">2025-04-09T06:55:00Z</dcterms:created>
  <dcterms:modified xsi:type="dcterms:W3CDTF">2025-04-09T10:36:00Z</dcterms:modified>
</cp:coreProperties>
</file>