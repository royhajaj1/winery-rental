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6C520" w14:textId="575F7FE2" w:rsidR="00B8669E" w:rsidRPr="001E6713" w:rsidRDefault="00335159" w:rsidP="0030051B">
      <w:pPr>
        <w:jc w:val="right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22.4.25</w:t>
      </w:r>
    </w:p>
    <w:p w14:paraId="17ED04A5" w14:textId="71837359" w:rsidR="001E6713" w:rsidRPr="00320E5A" w:rsidRDefault="001E6713" w:rsidP="005457CD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לכבוד: </w:t>
      </w:r>
      <w:r w:rsidR="005B7D5C">
        <w:rPr>
          <w:rFonts w:cs="Arial" w:hint="cs"/>
          <w:sz w:val="26"/>
          <w:szCs w:val="26"/>
          <w:rtl/>
        </w:rPr>
        <w:t>לידיה</w:t>
      </w:r>
      <w:r w:rsidR="00FA56E5">
        <w:rPr>
          <w:rFonts w:cs="Arial" w:hint="cs"/>
          <w:sz w:val="26"/>
          <w:szCs w:val="26"/>
          <w:rtl/>
        </w:rPr>
        <w:t xml:space="preserve"> </w:t>
      </w:r>
      <w:r w:rsidR="00FA56E5">
        <w:rPr>
          <w:rFonts w:cs="Arial"/>
          <w:sz w:val="26"/>
          <w:szCs w:val="26"/>
          <w:rtl/>
        </w:rPr>
        <w:t>–</w:t>
      </w:r>
      <w:r w:rsidR="00FA56E5">
        <w:rPr>
          <w:rFonts w:cs="Arial" w:hint="cs"/>
          <w:sz w:val="26"/>
          <w:szCs w:val="26"/>
          <w:rtl/>
        </w:rPr>
        <w:t xml:space="preserve"> בה"ס ג</w:t>
      </w:r>
      <w:r w:rsidR="005B7D5C">
        <w:rPr>
          <w:rFonts w:cs="Arial" w:hint="cs"/>
          <w:sz w:val="26"/>
          <w:szCs w:val="26"/>
          <w:rtl/>
        </w:rPr>
        <w:t>אולים אשדוד</w:t>
      </w:r>
    </w:p>
    <w:p w14:paraId="7AD7FF16" w14:textId="36758C1A" w:rsidR="001E6713" w:rsidRPr="00320E5A" w:rsidRDefault="001E6713" w:rsidP="001E6713">
      <w:pPr>
        <w:jc w:val="center"/>
        <w:rPr>
          <w:rFonts w:cs="Arial"/>
          <w:sz w:val="26"/>
          <w:szCs w:val="26"/>
          <w:u w:val="single"/>
          <w:rtl/>
        </w:rPr>
      </w:pPr>
      <w:r w:rsidRPr="00320E5A">
        <w:rPr>
          <w:rFonts w:cs="Arial" w:hint="cs"/>
          <w:sz w:val="26"/>
          <w:szCs w:val="26"/>
          <w:u w:val="single"/>
          <w:rtl/>
        </w:rPr>
        <w:t>הנדון: הצעת מחיר לא</w:t>
      </w:r>
      <w:r w:rsidR="00375638">
        <w:rPr>
          <w:rFonts w:cs="Arial" w:hint="cs"/>
          <w:sz w:val="26"/>
          <w:szCs w:val="26"/>
          <w:u w:val="single"/>
          <w:rtl/>
        </w:rPr>
        <w:t>י</w:t>
      </w:r>
      <w:r w:rsidRPr="00320E5A">
        <w:rPr>
          <w:rFonts w:cs="Arial" w:hint="cs"/>
          <w:sz w:val="26"/>
          <w:szCs w:val="26"/>
          <w:u w:val="single"/>
          <w:rtl/>
        </w:rPr>
        <w:t>רוח במרכז מבקרים יקב חיטים</w:t>
      </w:r>
    </w:p>
    <w:p w14:paraId="1C53C01A" w14:textId="77777777" w:rsidR="00636C7A" w:rsidRDefault="001E6713" w:rsidP="00267E56">
      <w:pPr>
        <w:rPr>
          <w:rFonts w:cs="Arial"/>
          <w:sz w:val="26"/>
          <w:szCs w:val="26"/>
          <w:u w:val="single"/>
          <w:rtl/>
        </w:rPr>
      </w:pPr>
      <w:r w:rsidRPr="00320E5A">
        <w:rPr>
          <w:rFonts w:cs="Arial"/>
          <w:sz w:val="26"/>
          <w:szCs w:val="26"/>
          <w:rtl/>
        </w:rPr>
        <w:t>יקב חיטים הנמצא במושב נווה מבטח, הינו יקב בוטיק משפחתי שהחזון שלו לה</w:t>
      </w:r>
      <w:r w:rsidR="00B52BCC">
        <w:rPr>
          <w:rFonts w:cs="Arial" w:hint="cs"/>
          <w:sz w:val="26"/>
          <w:szCs w:val="26"/>
          <w:rtl/>
        </w:rPr>
        <w:t>כיר</w:t>
      </w:r>
      <w:r w:rsidRPr="00320E5A">
        <w:rPr>
          <w:rFonts w:cs="Arial"/>
          <w:sz w:val="26"/>
          <w:szCs w:val="26"/>
          <w:rtl/>
        </w:rPr>
        <w:t xml:space="preserve"> את עולם היין לקהל המעוניין להפוך את שעות הפנאי לזמן איכות. מרכז המבקרים</w:t>
      </w:r>
      <w:r>
        <w:rPr>
          <w:rFonts w:cs="Arial" w:hint="cs"/>
          <w:sz w:val="26"/>
          <w:szCs w:val="26"/>
          <w:rtl/>
        </w:rPr>
        <w:t xml:space="preserve"> הממוזג</w:t>
      </w:r>
      <w:r>
        <w:rPr>
          <w:rFonts w:cs="Arial"/>
          <w:sz w:val="26"/>
          <w:szCs w:val="26"/>
          <w:rtl/>
        </w:rPr>
        <w:t xml:space="preserve"> </w:t>
      </w:r>
      <w:r>
        <w:rPr>
          <w:rFonts w:cs="Arial" w:hint="cs"/>
          <w:sz w:val="26"/>
          <w:szCs w:val="26"/>
          <w:rtl/>
        </w:rPr>
        <w:t>(בגודל של כ- 6</w:t>
      </w:r>
      <w:r>
        <w:rPr>
          <w:rFonts w:cs="Arial"/>
          <w:sz w:val="26"/>
          <w:szCs w:val="26"/>
        </w:rPr>
        <w:t>X</w:t>
      </w:r>
      <w:r>
        <w:rPr>
          <w:rFonts w:cs="Arial" w:hint="cs"/>
          <w:sz w:val="26"/>
          <w:szCs w:val="26"/>
          <w:rtl/>
        </w:rPr>
        <w:t xml:space="preserve">9 מ"ר) </w:t>
      </w:r>
      <w:r>
        <w:rPr>
          <w:rFonts w:cs="Arial"/>
          <w:sz w:val="26"/>
          <w:szCs w:val="26"/>
          <w:rtl/>
        </w:rPr>
        <w:t>נמצא בסמוך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cs="Arial"/>
          <w:sz w:val="26"/>
          <w:szCs w:val="26"/>
          <w:rtl/>
        </w:rPr>
        <w:t xml:space="preserve">למדשאה רחבה באווירה פסטורלית ומשקיף </w:t>
      </w:r>
      <w:r w:rsidRPr="00320E5A">
        <w:rPr>
          <w:rFonts w:cs="Arial" w:hint="cs"/>
          <w:sz w:val="26"/>
          <w:szCs w:val="26"/>
          <w:rtl/>
        </w:rPr>
        <w:t>א</w:t>
      </w:r>
      <w:r w:rsidRPr="00320E5A">
        <w:rPr>
          <w:rFonts w:cs="Arial"/>
          <w:sz w:val="26"/>
          <w:szCs w:val="26"/>
          <w:rtl/>
        </w:rPr>
        <w:t>ל הכרם</w:t>
      </w:r>
      <w:r w:rsidRPr="00320E5A">
        <w:rPr>
          <w:rFonts w:cs="Arial" w:hint="cs"/>
          <w:sz w:val="26"/>
          <w:szCs w:val="26"/>
          <w:rtl/>
        </w:rPr>
        <w:t>.</w:t>
      </w:r>
      <w:r w:rsidR="00267E56">
        <w:rPr>
          <w:rFonts w:cs="Arial" w:hint="cs"/>
          <w:sz w:val="26"/>
          <w:szCs w:val="26"/>
          <w:u w:val="single"/>
          <w:rtl/>
        </w:rPr>
        <w:t xml:space="preserve">                                             </w:t>
      </w:r>
    </w:p>
    <w:p w14:paraId="4DC30ABA" w14:textId="26E43862" w:rsidR="001E6713" w:rsidRPr="001E6713" w:rsidRDefault="001E6713" w:rsidP="00267E56">
      <w:pPr>
        <w:rPr>
          <w:sz w:val="26"/>
          <w:szCs w:val="26"/>
          <w:u w:val="single"/>
          <w:rtl/>
        </w:rPr>
      </w:pPr>
      <w:r w:rsidRPr="001E6713">
        <w:rPr>
          <w:rFonts w:cs="Arial" w:hint="cs"/>
          <w:sz w:val="26"/>
          <w:szCs w:val="26"/>
          <w:u w:val="single"/>
          <w:rtl/>
        </w:rPr>
        <w:t>אירוח</w:t>
      </w:r>
      <w:r w:rsidR="00A026A1">
        <w:rPr>
          <w:rFonts w:cs="Arial" w:hint="cs"/>
          <w:sz w:val="26"/>
          <w:szCs w:val="26"/>
          <w:u w:val="single"/>
          <w:rtl/>
        </w:rPr>
        <w:t xml:space="preserve"> ל</w:t>
      </w:r>
      <w:r w:rsidR="00CC5459">
        <w:rPr>
          <w:rFonts w:cs="Arial" w:hint="cs"/>
          <w:sz w:val="26"/>
          <w:szCs w:val="26"/>
          <w:u w:val="single"/>
          <w:rtl/>
        </w:rPr>
        <w:t>עד</w:t>
      </w:r>
      <w:r w:rsidR="00A026A1">
        <w:rPr>
          <w:rFonts w:cs="Arial" w:hint="cs"/>
          <w:sz w:val="26"/>
          <w:szCs w:val="26"/>
          <w:u w:val="single"/>
          <w:rtl/>
        </w:rPr>
        <w:t xml:space="preserve"> </w:t>
      </w:r>
      <w:r w:rsidR="00CF0E3A">
        <w:rPr>
          <w:rFonts w:cs="Arial" w:hint="cs"/>
          <w:sz w:val="26"/>
          <w:szCs w:val="26"/>
          <w:u w:val="single"/>
          <w:rtl/>
        </w:rPr>
        <w:t>5</w:t>
      </w:r>
      <w:r w:rsidR="00A026A1">
        <w:rPr>
          <w:rFonts w:cs="Arial" w:hint="cs"/>
          <w:sz w:val="26"/>
          <w:szCs w:val="26"/>
          <w:u w:val="single"/>
          <w:rtl/>
        </w:rPr>
        <w:t>0</w:t>
      </w:r>
      <w:r w:rsidR="00375638">
        <w:rPr>
          <w:rFonts w:cs="Arial" w:hint="cs"/>
          <w:sz w:val="26"/>
          <w:szCs w:val="26"/>
          <w:u w:val="single"/>
          <w:rtl/>
        </w:rPr>
        <w:t xml:space="preserve"> </w:t>
      </w:r>
      <w:r w:rsidR="00226DB5">
        <w:rPr>
          <w:rFonts w:cs="Arial" w:hint="cs"/>
          <w:sz w:val="26"/>
          <w:szCs w:val="26"/>
          <w:u w:val="single"/>
          <w:rtl/>
        </w:rPr>
        <w:t>מ</w:t>
      </w:r>
      <w:r w:rsidRPr="001E6713">
        <w:rPr>
          <w:rFonts w:cs="Arial" w:hint="cs"/>
          <w:sz w:val="26"/>
          <w:szCs w:val="26"/>
          <w:u w:val="single"/>
          <w:rtl/>
        </w:rPr>
        <w:t xml:space="preserve">שתתפים </w:t>
      </w:r>
      <w:r w:rsidR="003D51D6">
        <w:rPr>
          <w:rFonts w:hint="cs"/>
          <w:sz w:val="26"/>
          <w:szCs w:val="26"/>
          <w:u w:val="single"/>
          <w:rtl/>
        </w:rPr>
        <w:t xml:space="preserve">בתאריך </w:t>
      </w:r>
      <w:r w:rsidR="00335159">
        <w:rPr>
          <w:rFonts w:hint="cs"/>
          <w:sz w:val="26"/>
          <w:szCs w:val="26"/>
          <w:u w:val="single"/>
          <w:rtl/>
        </w:rPr>
        <w:t xml:space="preserve">30.6.25 </w:t>
      </w:r>
      <w:r w:rsidRPr="001E6713">
        <w:rPr>
          <w:rFonts w:hint="cs"/>
          <w:sz w:val="26"/>
          <w:szCs w:val="26"/>
          <w:u w:val="single"/>
          <w:rtl/>
        </w:rPr>
        <w:t xml:space="preserve">החל מהשעה </w:t>
      </w:r>
      <w:r w:rsidR="00FA56E5">
        <w:rPr>
          <w:rFonts w:hint="cs"/>
          <w:sz w:val="26"/>
          <w:szCs w:val="26"/>
          <w:u w:val="single"/>
          <w:rtl/>
        </w:rPr>
        <w:t xml:space="preserve">18:00 </w:t>
      </w:r>
      <w:r w:rsidR="00FA56E5">
        <w:rPr>
          <w:sz w:val="26"/>
          <w:szCs w:val="26"/>
          <w:u w:val="single"/>
          <w:rtl/>
        </w:rPr>
        <w:t>–</w:t>
      </w:r>
      <w:r w:rsidR="00FA56E5">
        <w:rPr>
          <w:rFonts w:hint="cs"/>
          <w:sz w:val="26"/>
          <w:szCs w:val="26"/>
          <w:u w:val="single"/>
          <w:rtl/>
        </w:rPr>
        <w:t xml:space="preserve"> 2</w:t>
      </w:r>
      <w:r w:rsidR="00892FBD">
        <w:rPr>
          <w:rFonts w:hint="cs"/>
          <w:sz w:val="26"/>
          <w:szCs w:val="26"/>
          <w:u w:val="single"/>
          <w:rtl/>
        </w:rPr>
        <w:t>1</w:t>
      </w:r>
      <w:r w:rsidR="00FA56E5">
        <w:rPr>
          <w:rFonts w:hint="cs"/>
          <w:sz w:val="26"/>
          <w:szCs w:val="26"/>
          <w:u w:val="single"/>
          <w:rtl/>
        </w:rPr>
        <w:t>:00.</w:t>
      </w:r>
      <w:r w:rsidRPr="001E6713">
        <w:rPr>
          <w:rFonts w:hint="cs"/>
          <w:sz w:val="26"/>
          <w:szCs w:val="26"/>
          <w:u w:val="single"/>
          <w:rtl/>
        </w:rPr>
        <w:t xml:space="preserve">                    </w:t>
      </w:r>
    </w:p>
    <w:p w14:paraId="3B035C5A" w14:textId="3962CCD6" w:rsidR="00A026A1" w:rsidRDefault="001E6713" w:rsidP="00A34B8B">
      <w:pPr>
        <w:pStyle w:val="aa"/>
        <w:numPr>
          <w:ilvl w:val="0"/>
          <w:numId w:val="3"/>
        </w:numPr>
        <w:bidi/>
        <w:ind w:left="360"/>
        <w:rPr>
          <w:rFonts w:ascii="Arial" w:hAnsi="Arial" w:cs="Arial"/>
          <w:b/>
          <w:bCs/>
          <w:sz w:val="26"/>
          <w:szCs w:val="26"/>
          <w:u w:val="single"/>
        </w:rPr>
      </w:pPr>
      <w:bookmarkStart w:id="0" w:name="_Hlk165891064"/>
      <w:r w:rsidRPr="00843E81">
        <w:rPr>
          <w:rFonts w:ascii="Arial" w:hAnsi="Arial" w:cs="Arial"/>
          <w:b/>
          <w:bCs/>
          <w:sz w:val="26"/>
          <w:szCs w:val="26"/>
          <w:u w:val="single"/>
          <w:rtl/>
        </w:rPr>
        <w:t xml:space="preserve">האירוח </w:t>
      </w:r>
      <w:r w:rsidR="00A00C92">
        <w:rPr>
          <w:rFonts w:ascii="Arial" w:hAnsi="Arial" w:cs="Arial" w:hint="cs"/>
          <w:b/>
          <w:bCs/>
          <w:sz w:val="26"/>
          <w:szCs w:val="26"/>
          <w:u w:val="single"/>
          <w:rtl/>
        </w:rPr>
        <w:t>במתחם היקב</w:t>
      </w:r>
      <w:r w:rsidRPr="00843E81">
        <w:rPr>
          <w:rFonts w:ascii="Arial" w:hAnsi="Arial" w:cs="Arial"/>
          <w:sz w:val="26"/>
          <w:szCs w:val="26"/>
          <w:rtl/>
        </w:rPr>
        <w:t xml:space="preserve"> :  </w:t>
      </w:r>
      <w:r w:rsidR="00711D55" w:rsidRPr="00843E81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                                 </w:t>
      </w:r>
      <w:r w:rsidR="0033094E" w:rsidRPr="00843E81">
        <w:rPr>
          <w:rFonts w:ascii="Arial" w:hAnsi="Arial" w:cs="Arial" w:hint="cs"/>
          <w:sz w:val="26"/>
          <w:szCs w:val="26"/>
          <w:rtl/>
        </w:rPr>
        <w:t xml:space="preserve">ישיבה מגוונת במספר אפשרויות ישיבה : שולחנות וכיסאות רגילים, כיסאות גבוהים ליד חביות, בשולחנות </w:t>
      </w:r>
      <w:r w:rsidR="00C26C19">
        <w:rPr>
          <w:rFonts w:ascii="Arial" w:hAnsi="Arial" w:cs="Arial" w:hint="cs"/>
          <w:sz w:val="26"/>
          <w:szCs w:val="26"/>
          <w:rtl/>
        </w:rPr>
        <w:t>דמוי קק"ל</w:t>
      </w:r>
      <w:r w:rsidR="0033094E" w:rsidRPr="00843E81">
        <w:rPr>
          <w:rFonts w:ascii="Arial" w:hAnsi="Arial" w:cs="Arial" w:hint="cs"/>
          <w:sz w:val="26"/>
          <w:szCs w:val="26"/>
          <w:rtl/>
        </w:rPr>
        <w:t xml:space="preserve"> במדשאה,</w:t>
      </w:r>
      <w:r w:rsidR="00DB319E" w:rsidRPr="00843E81">
        <w:rPr>
          <w:rFonts w:ascii="Arial" w:hAnsi="Arial" w:cs="Arial" w:hint="cs"/>
          <w:sz w:val="26"/>
          <w:szCs w:val="26"/>
          <w:rtl/>
        </w:rPr>
        <w:t xml:space="preserve"> שולחנות אבירים במדשאה,</w:t>
      </w:r>
      <w:r w:rsidR="0033094E" w:rsidRPr="00843E81">
        <w:rPr>
          <w:rFonts w:ascii="Arial" w:hAnsi="Arial" w:cs="Arial" w:hint="cs"/>
          <w:sz w:val="26"/>
          <w:szCs w:val="26"/>
          <w:rtl/>
        </w:rPr>
        <w:t xml:space="preserve"> במתחם היקב.  </w:t>
      </w:r>
      <w:r w:rsidR="00843E81" w:rsidRPr="00843E81">
        <w:rPr>
          <w:rFonts w:ascii="Arial" w:hAnsi="Arial" w:cs="Arial" w:hint="cs"/>
          <w:sz w:val="26"/>
          <w:szCs w:val="26"/>
          <w:rtl/>
        </w:rPr>
        <w:t xml:space="preserve">                            ניתן להשמיע מוסיקת רקע לאווירה.</w:t>
      </w:r>
      <w:r w:rsidR="00843E81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  </w:t>
      </w:r>
      <w:r w:rsidR="00A026A1" w:rsidRPr="00843E81">
        <w:rPr>
          <w:rFonts w:ascii="Arial" w:hAnsi="Arial" w:cs="Arial" w:hint="cs"/>
          <w:sz w:val="26"/>
          <w:szCs w:val="26"/>
          <w:rtl/>
        </w:rPr>
        <w:t>נושא האוכל</w:t>
      </w:r>
      <w:r w:rsidR="00CA4709" w:rsidRPr="00843E81">
        <w:rPr>
          <w:rFonts w:ascii="Arial" w:hAnsi="Arial" w:cs="Arial" w:hint="cs"/>
          <w:sz w:val="26"/>
          <w:szCs w:val="26"/>
          <w:rtl/>
        </w:rPr>
        <w:t xml:space="preserve"> ע"י הלקוח באחריותו עריכת שולחנות וכל מה שכרוך באירוח </w:t>
      </w:r>
      <w:r w:rsidR="006F450B" w:rsidRPr="00843E81">
        <w:rPr>
          <w:rFonts w:ascii="Arial" w:hAnsi="Arial" w:cs="Arial" w:hint="cs"/>
          <w:sz w:val="26"/>
          <w:szCs w:val="26"/>
          <w:rtl/>
        </w:rPr>
        <w:t>ו</w:t>
      </w:r>
      <w:r w:rsidR="00CA4709" w:rsidRPr="00843E81">
        <w:rPr>
          <w:rFonts w:ascii="Arial" w:hAnsi="Arial" w:cs="Arial" w:hint="cs"/>
          <w:sz w:val="26"/>
          <w:szCs w:val="26"/>
          <w:rtl/>
        </w:rPr>
        <w:t>אוכל, כולל פינוי וניקיון</w:t>
      </w:r>
      <w:r w:rsidR="00A026A1" w:rsidRPr="00843E81">
        <w:rPr>
          <w:rFonts w:ascii="Arial" w:hAnsi="Arial" w:cs="Arial" w:hint="cs"/>
          <w:sz w:val="26"/>
          <w:szCs w:val="26"/>
          <w:rtl/>
        </w:rPr>
        <w:t xml:space="preserve">. </w:t>
      </w:r>
      <w:r w:rsidR="00A34B8B" w:rsidRPr="00843E81">
        <w:rPr>
          <w:rFonts w:ascii="Arial" w:hAnsi="Arial" w:cs="Arial" w:hint="cs"/>
          <w:sz w:val="26"/>
          <w:szCs w:val="26"/>
          <w:rtl/>
        </w:rPr>
        <w:t xml:space="preserve"> </w:t>
      </w:r>
      <w:r w:rsidR="00056FF0" w:rsidRPr="00843E81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                                        </w:t>
      </w:r>
      <w:r w:rsidR="00A026A1" w:rsidRPr="00335159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</w:t>
      </w:r>
      <w:r w:rsidR="00FA56E5" w:rsidRPr="00335159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="00FA56E5" w:rsidRPr="00335159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="00AA4CAC" w:rsidRPr="00335159">
        <w:rPr>
          <w:rFonts w:ascii="Arial" w:hAnsi="Arial" w:cs="Arial" w:hint="cs"/>
          <w:b/>
          <w:bCs/>
          <w:sz w:val="26"/>
          <w:szCs w:val="26"/>
          <w:u w:val="single"/>
          <w:rtl/>
        </w:rPr>
        <w:t>5,000</w:t>
      </w:r>
      <w:r w:rsidR="00FA56E5" w:rsidRPr="00335159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כולל מע"מ.</w:t>
      </w:r>
    </w:p>
    <w:p w14:paraId="1868F32D" w14:textId="77777777" w:rsidR="00D339C5" w:rsidRPr="00335159" w:rsidRDefault="00D339C5" w:rsidP="00D339C5">
      <w:pPr>
        <w:pStyle w:val="aa"/>
        <w:bidi/>
        <w:ind w:left="360"/>
        <w:rPr>
          <w:rFonts w:ascii="Arial" w:hAnsi="Arial" w:cs="Arial"/>
          <w:b/>
          <w:bCs/>
          <w:sz w:val="26"/>
          <w:szCs w:val="26"/>
          <w:u w:val="single"/>
          <w:rtl/>
        </w:rPr>
      </w:pPr>
    </w:p>
    <w:p w14:paraId="1BDB0AEC" w14:textId="22DEB2D3" w:rsidR="00375638" w:rsidRDefault="00A026A1" w:rsidP="00A026A1">
      <w:pPr>
        <w:pStyle w:val="aa"/>
        <w:numPr>
          <w:ilvl w:val="0"/>
          <w:numId w:val="3"/>
        </w:numPr>
        <w:bidi/>
        <w:ind w:left="425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טעימות יין </w:t>
      </w:r>
      <w:r w:rsidR="00375638" w:rsidRPr="00711D55">
        <w:rPr>
          <w:rFonts w:ascii="Arial" w:hAnsi="Arial" w:cs="Arial" w:hint="cs"/>
          <w:b/>
          <w:bCs/>
          <w:sz w:val="26"/>
          <w:szCs w:val="26"/>
          <w:u w:val="single"/>
          <w:rtl/>
        </w:rPr>
        <w:t>:</w:t>
      </w:r>
      <w:r w:rsidR="00711D55" w:rsidRPr="00711D55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="00711D55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            </w:t>
      </w:r>
      <w:r>
        <w:rPr>
          <w:rFonts w:ascii="Arial" w:hAnsi="Arial" w:cs="Arial" w:hint="cs"/>
          <w:sz w:val="26"/>
          <w:szCs w:val="26"/>
          <w:rtl/>
        </w:rPr>
        <w:t xml:space="preserve">                        אפשר להתחיל עם סיור בכרם כולל הסברים על גידול הענבים והכנת היין, הסיפור שלנו </w:t>
      </w:r>
      <w:r w:rsidR="00FA56E5">
        <w:rPr>
          <w:rFonts w:ascii="Arial" w:hAnsi="Arial" w:cs="Arial" w:hint="cs"/>
          <w:sz w:val="26"/>
          <w:szCs w:val="26"/>
          <w:rtl/>
        </w:rPr>
        <w:t>(למתעניינים) נעבור לישיבה בשולחנות במדשאה ל</w:t>
      </w:r>
      <w:r>
        <w:rPr>
          <w:rFonts w:ascii="Arial" w:hAnsi="Arial" w:cs="Arial" w:hint="cs"/>
          <w:sz w:val="26"/>
          <w:szCs w:val="26"/>
          <w:rtl/>
        </w:rPr>
        <w:t>טעימות של 3 מיינות היקב כולל הסברים</w:t>
      </w:r>
      <w:r w:rsidR="00520816">
        <w:rPr>
          <w:rFonts w:ascii="Arial" w:hAnsi="Arial" w:cs="Arial" w:hint="cs"/>
          <w:sz w:val="26"/>
          <w:szCs w:val="26"/>
          <w:rtl/>
        </w:rPr>
        <w:t>.</w:t>
      </w:r>
      <w:r w:rsidR="00711D55" w:rsidRPr="00A026A1">
        <w:rPr>
          <w:rFonts w:ascii="Arial" w:hAnsi="Arial" w:cs="Arial" w:hint="cs"/>
          <w:sz w:val="26"/>
          <w:szCs w:val="26"/>
          <w:rtl/>
        </w:rPr>
        <w:t xml:space="preserve">                 </w:t>
      </w:r>
      <w:r w:rsidR="00711D55" w:rsidRPr="00A026A1">
        <w:rPr>
          <w:rFonts w:ascii="Arial" w:hAnsi="Arial" w:cs="Arial" w:hint="cs"/>
          <w:sz w:val="26"/>
          <w:szCs w:val="26"/>
          <w:u w:val="single"/>
          <w:rtl/>
        </w:rPr>
        <w:t xml:space="preserve">              </w:t>
      </w:r>
      <w:r w:rsidR="00B366D5" w:rsidRPr="00A026A1">
        <w:rPr>
          <w:rFonts w:ascii="Arial" w:hAnsi="Arial" w:cs="Arial" w:hint="cs"/>
          <w:sz w:val="26"/>
          <w:szCs w:val="26"/>
          <w:u w:val="single"/>
          <w:rtl/>
        </w:rPr>
        <w:t xml:space="preserve">                                                                   </w:t>
      </w:r>
      <w:r w:rsidR="00375638" w:rsidRPr="00335159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</w:t>
      </w:r>
      <w:r w:rsidR="00375638" w:rsidRPr="00335159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="00375638" w:rsidRPr="00335159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="0046564E" w:rsidRPr="00335159">
        <w:rPr>
          <w:rFonts w:ascii="Arial" w:hAnsi="Arial" w:cs="Arial" w:hint="cs"/>
          <w:b/>
          <w:bCs/>
          <w:sz w:val="26"/>
          <w:szCs w:val="26"/>
          <w:u w:val="single"/>
          <w:rtl/>
        </w:rPr>
        <w:t>3,000</w:t>
      </w:r>
      <w:r w:rsidR="00375638" w:rsidRPr="00335159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כולל מע"מ.</w:t>
      </w:r>
    </w:p>
    <w:p w14:paraId="0504B2BC" w14:textId="77777777" w:rsidR="00D339C5" w:rsidRPr="00D339C5" w:rsidRDefault="00D339C5" w:rsidP="00D339C5">
      <w:pPr>
        <w:pStyle w:val="aa"/>
        <w:rPr>
          <w:rFonts w:ascii="Arial" w:hAnsi="Arial" w:cs="Arial" w:hint="cs"/>
          <w:b/>
          <w:bCs/>
          <w:sz w:val="26"/>
          <w:szCs w:val="26"/>
          <w:u w:val="single"/>
          <w:rtl/>
        </w:rPr>
      </w:pPr>
    </w:p>
    <w:p w14:paraId="5D2F9219" w14:textId="77777777" w:rsidR="00D339C5" w:rsidRPr="00335159" w:rsidRDefault="00D339C5" w:rsidP="00D339C5">
      <w:pPr>
        <w:pStyle w:val="aa"/>
        <w:bidi/>
        <w:ind w:left="425"/>
        <w:rPr>
          <w:rFonts w:ascii="Arial" w:hAnsi="Arial" w:cs="Arial"/>
          <w:b/>
          <w:bCs/>
          <w:sz w:val="26"/>
          <w:szCs w:val="26"/>
          <w:u w:val="single"/>
        </w:rPr>
      </w:pPr>
    </w:p>
    <w:p w14:paraId="4BDF6F90" w14:textId="6425B080" w:rsidR="00335159" w:rsidRPr="00335159" w:rsidRDefault="00335159" w:rsidP="00335159">
      <w:pPr>
        <w:pStyle w:val="aa"/>
        <w:numPr>
          <w:ilvl w:val="0"/>
          <w:numId w:val="3"/>
        </w:numPr>
        <w:bidi/>
        <w:ind w:left="425"/>
        <w:rPr>
          <w:rFonts w:ascii="Arial" w:hAnsi="Arial" w:cs="Arial"/>
          <w:sz w:val="26"/>
          <w:szCs w:val="26"/>
          <w:u w:val="single"/>
        </w:rPr>
      </w:pPr>
      <w:r>
        <w:rPr>
          <w:rFonts w:ascii="Arial" w:hAnsi="Arial" w:cs="Arial" w:hint="cs"/>
          <w:b/>
          <w:bCs/>
          <w:sz w:val="26"/>
          <w:szCs w:val="26"/>
          <w:u w:val="single"/>
          <w:rtl/>
        </w:rPr>
        <w:t>בופה חלבי:</w:t>
      </w:r>
      <w:r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  <w:r>
        <w:rPr>
          <w:rFonts w:ascii="Arial" w:hAnsi="Arial" w:cs="Arial" w:hint="cs"/>
          <w:sz w:val="26"/>
          <w:szCs w:val="26"/>
          <w:rtl/>
        </w:rPr>
        <w:t>שקשוקה,</w:t>
      </w:r>
      <w:r w:rsidR="00520816">
        <w:rPr>
          <w:rFonts w:ascii="Arial" w:hAnsi="Arial" w:cs="Arial" w:hint="cs"/>
          <w:sz w:val="26"/>
          <w:szCs w:val="26"/>
          <w:rtl/>
        </w:rPr>
        <w:t xml:space="preserve"> </w:t>
      </w:r>
      <w:r>
        <w:rPr>
          <w:rFonts w:ascii="Arial" w:hAnsi="Arial" w:cs="Arial" w:hint="cs"/>
          <w:sz w:val="26"/>
          <w:szCs w:val="26"/>
          <w:rtl/>
        </w:rPr>
        <w:t>פסטה, קישים, סלטים, פוקצ'ות, פוקצ'ות פיצה, לחמים ומטבלים,</w:t>
      </w:r>
    </w:p>
    <w:p w14:paraId="07E9351B" w14:textId="5F22988D" w:rsidR="00335159" w:rsidRDefault="00335159" w:rsidP="00335159">
      <w:pPr>
        <w:pStyle w:val="aa"/>
        <w:bidi/>
        <w:ind w:left="425"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 xml:space="preserve">עוגות. שימוש בצלחות מתכלות.                                                                                              </w:t>
      </w:r>
      <w:r w:rsidRPr="00335159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</w:t>
      </w:r>
      <w:r w:rsidRPr="00335159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Pr="00335159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7,100 ₪ כולל מע"מ.</w:t>
      </w:r>
    </w:p>
    <w:p w14:paraId="64CC858B" w14:textId="074F87D8" w:rsidR="0067463F" w:rsidRDefault="00F73D14" w:rsidP="0067463F">
      <w:pPr>
        <w:ind w:left="360"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>*</w:t>
      </w:r>
      <w:r w:rsidR="0067463F">
        <w:rPr>
          <w:rFonts w:ascii="Arial" w:hAnsi="Arial" w:cs="Arial" w:hint="cs"/>
          <w:sz w:val="26"/>
          <w:szCs w:val="26"/>
          <w:rtl/>
        </w:rPr>
        <w:t>ניתן לרכוש יינות נוספים בהנחה של 1</w:t>
      </w:r>
      <w:r w:rsidR="00B302DA">
        <w:rPr>
          <w:rFonts w:ascii="Arial" w:hAnsi="Arial" w:cs="Arial" w:hint="cs"/>
          <w:sz w:val="26"/>
          <w:szCs w:val="26"/>
          <w:rtl/>
        </w:rPr>
        <w:t>5</w:t>
      </w:r>
      <w:r w:rsidR="0067463F">
        <w:rPr>
          <w:rFonts w:ascii="Arial" w:hAnsi="Arial" w:cs="Arial" w:hint="cs"/>
          <w:sz w:val="26"/>
          <w:szCs w:val="26"/>
          <w:rtl/>
        </w:rPr>
        <w:t xml:space="preserve">% ממחירון היקב (מתחיל בעלות </w:t>
      </w:r>
      <w:r w:rsidR="00375638">
        <w:rPr>
          <w:rFonts w:ascii="Arial" w:hAnsi="Arial" w:cs="Arial" w:hint="cs"/>
          <w:sz w:val="26"/>
          <w:szCs w:val="26"/>
          <w:rtl/>
        </w:rPr>
        <w:t>9</w:t>
      </w:r>
      <w:r w:rsidR="0067463F">
        <w:rPr>
          <w:rFonts w:ascii="Arial" w:hAnsi="Arial" w:cs="Arial" w:hint="cs"/>
          <w:sz w:val="26"/>
          <w:szCs w:val="26"/>
          <w:rtl/>
        </w:rPr>
        <w:t>0 ₪ לבקבוק).</w:t>
      </w:r>
    </w:p>
    <w:p w14:paraId="7DC9302F" w14:textId="77777777" w:rsidR="00F73D14" w:rsidRDefault="00F73D14" w:rsidP="00E44805">
      <w:pPr>
        <w:ind w:left="720"/>
        <w:rPr>
          <w:rFonts w:ascii="Arial" w:hAnsi="Arial" w:cs="Arial"/>
          <w:sz w:val="26"/>
          <w:szCs w:val="26"/>
          <w:rtl/>
        </w:rPr>
      </w:pPr>
    </w:p>
    <w:p w14:paraId="06EC5E98" w14:textId="77777777" w:rsidR="00F73D14" w:rsidRDefault="00F73D14" w:rsidP="00E44805">
      <w:pPr>
        <w:ind w:left="720"/>
        <w:rPr>
          <w:rFonts w:ascii="Arial" w:hAnsi="Arial" w:cs="Arial"/>
          <w:sz w:val="26"/>
          <w:szCs w:val="26"/>
          <w:rtl/>
        </w:rPr>
      </w:pPr>
    </w:p>
    <w:p w14:paraId="4F72EF34" w14:textId="77777777" w:rsidR="00F73D14" w:rsidRDefault="00F73D14" w:rsidP="00E44805">
      <w:pPr>
        <w:ind w:left="720"/>
        <w:rPr>
          <w:rFonts w:ascii="Arial" w:hAnsi="Arial" w:cs="Arial"/>
          <w:sz w:val="26"/>
          <w:szCs w:val="26"/>
          <w:rtl/>
        </w:rPr>
      </w:pPr>
    </w:p>
    <w:p w14:paraId="0C9C9A22" w14:textId="34F5A976" w:rsidR="00B366D5" w:rsidRDefault="00B2505D" w:rsidP="00E44805">
      <w:pPr>
        <w:ind w:left="720"/>
        <w:rPr>
          <w:rFonts w:ascii="Arial" w:hAnsi="Arial" w:cs="Arial"/>
          <w:sz w:val="26"/>
          <w:szCs w:val="26"/>
        </w:rPr>
      </w:pPr>
      <w:r w:rsidRPr="00CA4709">
        <w:rPr>
          <w:rFonts w:ascii="Arial" w:hAnsi="Arial" w:cs="Arial" w:hint="cs"/>
          <w:sz w:val="26"/>
          <w:szCs w:val="26"/>
          <w:rtl/>
        </w:rPr>
        <w:lastRenderedPageBreak/>
        <w:t xml:space="preserve">תשלום </w:t>
      </w:r>
      <w:r w:rsidR="00767E6D" w:rsidRPr="00CA4709">
        <w:rPr>
          <w:rFonts w:ascii="Arial" w:hAnsi="Arial" w:cs="Arial" w:hint="cs"/>
          <w:sz w:val="26"/>
          <w:szCs w:val="26"/>
          <w:rtl/>
        </w:rPr>
        <w:t xml:space="preserve">ביום האירוח.   </w:t>
      </w:r>
      <w:r w:rsidR="00CA4709" w:rsidRPr="00CA4709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              </w:t>
      </w:r>
      <w:r w:rsidR="00767E6D" w:rsidRPr="00CA4709">
        <w:rPr>
          <w:rFonts w:ascii="Arial" w:hAnsi="Arial" w:cs="Arial" w:hint="cs"/>
          <w:sz w:val="26"/>
          <w:szCs w:val="26"/>
          <w:rtl/>
        </w:rPr>
        <w:t xml:space="preserve">דחייה עד 14 יום ללא עלות עד 7 ימים </w:t>
      </w:r>
      <w:r w:rsidR="00767E6D" w:rsidRPr="00CA4709">
        <w:rPr>
          <w:rFonts w:ascii="Arial" w:hAnsi="Arial" w:cs="Arial"/>
          <w:sz w:val="26"/>
          <w:szCs w:val="26"/>
          <w:rtl/>
        </w:rPr>
        <w:t>–</w:t>
      </w:r>
      <w:r w:rsidR="00767E6D" w:rsidRPr="00CA4709">
        <w:rPr>
          <w:rFonts w:ascii="Arial" w:hAnsi="Arial" w:cs="Arial" w:hint="cs"/>
          <w:sz w:val="26"/>
          <w:szCs w:val="26"/>
          <w:rtl/>
        </w:rPr>
        <w:t xml:space="preserve"> 15% מההצעה.</w:t>
      </w:r>
      <w:r w:rsidR="00CA4709">
        <w:rPr>
          <w:rFonts w:ascii="Arial" w:hAnsi="Arial" w:cs="Arial" w:hint="cs"/>
          <w:sz w:val="26"/>
          <w:szCs w:val="26"/>
          <w:rtl/>
        </w:rPr>
        <w:t xml:space="preserve">                                               </w:t>
      </w:r>
      <w:r w:rsidR="00767E6D" w:rsidRPr="00CA4709">
        <w:rPr>
          <w:rFonts w:ascii="Arial" w:hAnsi="Arial" w:cs="Arial" w:hint="cs"/>
          <w:sz w:val="26"/>
          <w:szCs w:val="26"/>
          <w:rtl/>
        </w:rPr>
        <w:t>דמי ביטול עד 7 ימים 20% מההצעה עד יומיים 40% ואילך תשלום מלא.</w:t>
      </w:r>
      <w:r w:rsidR="00767E6D" w:rsidRPr="00CA4709">
        <w:rPr>
          <w:rFonts w:ascii="Arial" w:hAnsi="Arial" w:cs="Arial"/>
          <w:sz w:val="26"/>
          <w:szCs w:val="26"/>
          <w:rtl/>
        </w:rPr>
        <w:t xml:space="preserve">   </w:t>
      </w:r>
    </w:p>
    <w:p w14:paraId="5E1AFF19" w14:textId="18D396D0" w:rsidR="00767E6D" w:rsidRPr="00CA4709" w:rsidRDefault="00E84B80" w:rsidP="00B366D5">
      <w:pPr>
        <w:ind w:left="720"/>
        <w:rPr>
          <w:rFonts w:ascii="Arial" w:hAnsi="Arial" w:cs="Arial"/>
          <w:sz w:val="26"/>
          <w:szCs w:val="26"/>
        </w:rPr>
      </w:pPr>
      <w:r>
        <w:rPr>
          <w:rFonts w:ascii="Arial" w:hAnsi="Arial" w:cs="Arial" w:hint="cs"/>
          <w:sz w:val="26"/>
          <w:szCs w:val="26"/>
          <w:rtl/>
        </w:rPr>
        <w:t xml:space="preserve">לאישור ההצעה: </w:t>
      </w:r>
      <w:r w:rsidR="00B366D5">
        <w:rPr>
          <w:rFonts w:ascii="Arial" w:hAnsi="Arial" w:cs="Arial" w:hint="cs"/>
          <w:sz w:val="26"/>
          <w:szCs w:val="26"/>
          <w:rtl/>
        </w:rPr>
        <w:t>חתימה וחותמת</w:t>
      </w:r>
      <w:r w:rsidR="008B40EA">
        <w:rPr>
          <w:rFonts w:ascii="Arial" w:hAnsi="Arial" w:cs="Arial" w:hint="cs"/>
          <w:sz w:val="26"/>
          <w:szCs w:val="26"/>
          <w:rtl/>
        </w:rPr>
        <w:t xml:space="preserve"> </w:t>
      </w:r>
      <w:r w:rsidR="00B366D5">
        <w:rPr>
          <w:rFonts w:ascii="Arial" w:hAnsi="Arial" w:cs="Arial" w:hint="cs"/>
          <w:sz w:val="26"/>
          <w:szCs w:val="26"/>
          <w:rtl/>
        </w:rPr>
        <w:t xml:space="preserve"> ______________</w:t>
      </w:r>
      <w:r w:rsidR="00360C9A">
        <w:rPr>
          <w:rFonts w:ascii="Arial" w:hAnsi="Arial" w:cs="Arial" w:hint="cs"/>
          <w:sz w:val="26"/>
          <w:szCs w:val="26"/>
          <w:rtl/>
        </w:rPr>
        <w:t>מספר ח.פ._______________</w:t>
      </w:r>
      <w:r w:rsidR="00767E6D" w:rsidRPr="00CA4709">
        <w:rPr>
          <w:rFonts w:ascii="Arial" w:hAnsi="Arial" w:cs="Arial"/>
          <w:sz w:val="26"/>
          <w:szCs w:val="26"/>
          <w:rtl/>
        </w:rPr>
        <w:t xml:space="preserve">        </w:t>
      </w:r>
    </w:p>
    <w:bookmarkEnd w:id="0"/>
    <w:p w14:paraId="73A828D0" w14:textId="77777777" w:rsidR="006546C0" w:rsidRDefault="001E6713" w:rsidP="001E6713">
      <w:pPr>
        <w:ind w:left="360"/>
        <w:jc w:val="center"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</w:t>
      </w:r>
    </w:p>
    <w:p w14:paraId="7C1E3E74" w14:textId="7F108932" w:rsidR="001E6713" w:rsidRPr="001E6713" w:rsidRDefault="006546C0" w:rsidP="001E6713">
      <w:pPr>
        <w:ind w:left="360"/>
        <w:jc w:val="center"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</w:t>
      </w:r>
      <w:r w:rsidR="001E6713" w:rsidRPr="001E6713">
        <w:rPr>
          <w:rFonts w:ascii="Arial" w:hAnsi="Arial" w:cs="Arial" w:hint="cs"/>
          <w:sz w:val="26"/>
          <w:szCs w:val="26"/>
          <w:rtl/>
        </w:rPr>
        <w:t>בברכה,</w:t>
      </w:r>
    </w:p>
    <w:p w14:paraId="7D645A33" w14:textId="3A51B65E" w:rsidR="006A0740" w:rsidRDefault="001E6713" w:rsidP="00767E6D">
      <w:pPr>
        <w:ind w:left="360"/>
        <w:jc w:val="center"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 xml:space="preserve">                 </w:t>
      </w:r>
      <w:r w:rsidR="006A0740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</w:t>
      </w:r>
      <w:r>
        <w:rPr>
          <w:rFonts w:ascii="Arial" w:hAnsi="Arial" w:cs="Arial" w:hint="cs"/>
          <w:sz w:val="26"/>
          <w:szCs w:val="26"/>
          <w:rtl/>
        </w:rPr>
        <w:t xml:space="preserve">       </w:t>
      </w:r>
      <w:r w:rsidR="006A0740" w:rsidRPr="00500D2A">
        <w:rPr>
          <w:noProof/>
          <w:sz w:val="28"/>
          <w:szCs w:val="28"/>
        </w:rPr>
        <w:drawing>
          <wp:inline distT="0" distB="0" distL="0" distR="0" wp14:anchorId="5F42F292" wp14:editId="63FDF048">
            <wp:extent cx="1276350" cy="43815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cs"/>
          <w:sz w:val="26"/>
          <w:szCs w:val="26"/>
          <w:rtl/>
        </w:rPr>
        <w:t xml:space="preserve">                                     </w:t>
      </w:r>
    </w:p>
    <w:p w14:paraId="1708488E" w14:textId="3AB1112E" w:rsidR="002174D8" w:rsidRPr="00BF3AEA" w:rsidRDefault="006A0740" w:rsidP="00767E6D">
      <w:pPr>
        <w:ind w:left="360"/>
        <w:jc w:val="center"/>
        <w:rPr>
          <w:sz w:val="28"/>
          <w:szCs w:val="28"/>
        </w:rPr>
      </w:pPr>
      <w:r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          </w:t>
      </w:r>
      <w:r w:rsidR="001E6713" w:rsidRPr="001E6713">
        <w:rPr>
          <w:rFonts w:ascii="Arial" w:hAnsi="Arial" w:cs="Arial" w:hint="cs"/>
          <w:sz w:val="26"/>
          <w:szCs w:val="26"/>
          <w:rtl/>
        </w:rPr>
        <w:t xml:space="preserve">עצמון ושרית </w:t>
      </w:r>
      <w:r w:rsidR="001E6713" w:rsidRPr="001E6713">
        <w:rPr>
          <w:rFonts w:ascii="Arial" w:hAnsi="Arial" w:cs="Arial"/>
          <w:sz w:val="26"/>
          <w:szCs w:val="26"/>
          <w:rtl/>
        </w:rPr>
        <w:t>–</w:t>
      </w:r>
      <w:r w:rsidR="001E6713" w:rsidRPr="001E6713">
        <w:rPr>
          <w:rFonts w:ascii="Arial" w:hAnsi="Arial" w:cs="Arial" w:hint="cs"/>
          <w:sz w:val="26"/>
          <w:szCs w:val="26"/>
          <w:rtl/>
        </w:rPr>
        <w:t xml:space="preserve"> יקב חיטים</w:t>
      </w:r>
    </w:p>
    <w:sectPr w:rsidR="002174D8" w:rsidRPr="00BF3AEA" w:rsidSect="00DA5F7F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547174" w14:textId="77777777" w:rsidR="00977BA4" w:rsidRDefault="00977BA4" w:rsidP="0022799C">
      <w:pPr>
        <w:spacing w:after="0" w:line="240" w:lineRule="auto"/>
      </w:pPr>
      <w:r>
        <w:separator/>
      </w:r>
    </w:p>
  </w:endnote>
  <w:endnote w:type="continuationSeparator" w:id="0">
    <w:p w14:paraId="0A39A76A" w14:textId="77777777" w:rsidR="00977BA4" w:rsidRDefault="00977BA4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E78E2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4A41EFA5" wp14:editId="5E93759D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E5967B" w14:textId="77777777" w:rsidR="00977BA4" w:rsidRDefault="00977BA4" w:rsidP="0022799C">
      <w:pPr>
        <w:spacing w:after="0" w:line="240" w:lineRule="auto"/>
      </w:pPr>
      <w:r>
        <w:separator/>
      </w:r>
    </w:p>
  </w:footnote>
  <w:footnote w:type="continuationSeparator" w:id="0">
    <w:p w14:paraId="33B3656C" w14:textId="77777777" w:rsidR="00977BA4" w:rsidRDefault="00977BA4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3B220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2B095B27" wp14:editId="20FAA2BD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D06EC"/>
    <w:multiLevelType w:val="hybridMultilevel"/>
    <w:tmpl w:val="3AB23F94"/>
    <w:lvl w:ilvl="0" w:tplc="5DC00990">
      <w:start w:val="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C24DB"/>
    <w:multiLevelType w:val="hybridMultilevel"/>
    <w:tmpl w:val="E8E08E02"/>
    <w:lvl w:ilvl="0" w:tplc="63727A0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6661F"/>
    <w:multiLevelType w:val="hybridMultilevel"/>
    <w:tmpl w:val="494A028C"/>
    <w:lvl w:ilvl="0" w:tplc="0596C2F2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416676">
    <w:abstractNumId w:val="3"/>
  </w:num>
  <w:num w:numId="2" w16cid:durableId="399133858">
    <w:abstractNumId w:val="1"/>
  </w:num>
  <w:num w:numId="3" w16cid:durableId="1725715189">
    <w:abstractNumId w:val="2"/>
  </w:num>
  <w:num w:numId="4" w16cid:durableId="2080980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1203"/>
    <w:rsid w:val="0000188B"/>
    <w:rsid w:val="00004A4C"/>
    <w:rsid w:val="00005BFF"/>
    <w:rsid w:val="00012E31"/>
    <w:rsid w:val="0001368B"/>
    <w:rsid w:val="000162D8"/>
    <w:rsid w:val="00017FA0"/>
    <w:rsid w:val="00026717"/>
    <w:rsid w:val="0004106F"/>
    <w:rsid w:val="00054858"/>
    <w:rsid w:val="00056FF0"/>
    <w:rsid w:val="00060FF5"/>
    <w:rsid w:val="00070B9F"/>
    <w:rsid w:val="00072ADD"/>
    <w:rsid w:val="000730D5"/>
    <w:rsid w:val="000778DF"/>
    <w:rsid w:val="00083B37"/>
    <w:rsid w:val="00084FE5"/>
    <w:rsid w:val="0008762B"/>
    <w:rsid w:val="00095156"/>
    <w:rsid w:val="000B75AA"/>
    <w:rsid w:val="000D5EAD"/>
    <w:rsid w:val="000E259D"/>
    <w:rsid w:val="000F2B41"/>
    <w:rsid w:val="000F6EE9"/>
    <w:rsid w:val="00107A4A"/>
    <w:rsid w:val="00111120"/>
    <w:rsid w:val="00114A71"/>
    <w:rsid w:val="00137AD8"/>
    <w:rsid w:val="00140523"/>
    <w:rsid w:val="00145214"/>
    <w:rsid w:val="00145954"/>
    <w:rsid w:val="00156255"/>
    <w:rsid w:val="001614D0"/>
    <w:rsid w:val="00162D58"/>
    <w:rsid w:val="00162E62"/>
    <w:rsid w:val="00166B72"/>
    <w:rsid w:val="0016748D"/>
    <w:rsid w:val="00170AB2"/>
    <w:rsid w:val="0017225E"/>
    <w:rsid w:val="00174ACC"/>
    <w:rsid w:val="00175E16"/>
    <w:rsid w:val="00177AAA"/>
    <w:rsid w:val="00182C92"/>
    <w:rsid w:val="001847CA"/>
    <w:rsid w:val="00184B26"/>
    <w:rsid w:val="00191F82"/>
    <w:rsid w:val="00193B02"/>
    <w:rsid w:val="001A2F5A"/>
    <w:rsid w:val="001A5650"/>
    <w:rsid w:val="001B0770"/>
    <w:rsid w:val="001C52CF"/>
    <w:rsid w:val="001D1E2E"/>
    <w:rsid w:val="001D413E"/>
    <w:rsid w:val="001E0046"/>
    <w:rsid w:val="001E36C5"/>
    <w:rsid w:val="001E5759"/>
    <w:rsid w:val="001E6604"/>
    <w:rsid w:val="001E6713"/>
    <w:rsid w:val="002017DA"/>
    <w:rsid w:val="00211E60"/>
    <w:rsid w:val="002174D8"/>
    <w:rsid w:val="00221BED"/>
    <w:rsid w:val="00226DB5"/>
    <w:rsid w:val="0022799C"/>
    <w:rsid w:val="00231D84"/>
    <w:rsid w:val="00232AAA"/>
    <w:rsid w:val="00240BA5"/>
    <w:rsid w:val="00245F06"/>
    <w:rsid w:val="00251A14"/>
    <w:rsid w:val="002528BE"/>
    <w:rsid w:val="00267E56"/>
    <w:rsid w:val="002717E0"/>
    <w:rsid w:val="00283196"/>
    <w:rsid w:val="0028573E"/>
    <w:rsid w:val="00285BBD"/>
    <w:rsid w:val="002963C9"/>
    <w:rsid w:val="002A0F1D"/>
    <w:rsid w:val="002A112C"/>
    <w:rsid w:val="002A576C"/>
    <w:rsid w:val="002B691C"/>
    <w:rsid w:val="002B7D5B"/>
    <w:rsid w:val="002C7063"/>
    <w:rsid w:val="002D2719"/>
    <w:rsid w:val="0030051B"/>
    <w:rsid w:val="003173F4"/>
    <w:rsid w:val="0033094E"/>
    <w:rsid w:val="003310F2"/>
    <w:rsid w:val="00335159"/>
    <w:rsid w:val="00337AF1"/>
    <w:rsid w:val="00360C9A"/>
    <w:rsid w:val="00361926"/>
    <w:rsid w:val="003645E9"/>
    <w:rsid w:val="0037119B"/>
    <w:rsid w:val="00375638"/>
    <w:rsid w:val="00391C53"/>
    <w:rsid w:val="00392617"/>
    <w:rsid w:val="00392B9A"/>
    <w:rsid w:val="00392F08"/>
    <w:rsid w:val="00393EEE"/>
    <w:rsid w:val="00397A59"/>
    <w:rsid w:val="003A7DAF"/>
    <w:rsid w:val="003B128E"/>
    <w:rsid w:val="003B1F0C"/>
    <w:rsid w:val="003B4BA1"/>
    <w:rsid w:val="003C292B"/>
    <w:rsid w:val="003D446B"/>
    <w:rsid w:val="003D51D6"/>
    <w:rsid w:val="003E0209"/>
    <w:rsid w:val="003F12B8"/>
    <w:rsid w:val="003F50DF"/>
    <w:rsid w:val="00405201"/>
    <w:rsid w:val="00416758"/>
    <w:rsid w:val="004175E6"/>
    <w:rsid w:val="00435EF3"/>
    <w:rsid w:val="00451448"/>
    <w:rsid w:val="00463FBE"/>
    <w:rsid w:val="0046564E"/>
    <w:rsid w:val="00470A59"/>
    <w:rsid w:val="00474559"/>
    <w:rsid w:val="004823F7"/>
    <w:rsid w:val="00494D08"/>
    <w:rsid w:val="004B0D62"/>
    <w:rsid w:val="004C1E1E"/>
    <w:rsid w:val="004D55C6"/>
    <w:rsid w:val="0050717A"/>
    <w:rsid w:val="00510129"/>
    <w:rsid w:val="00520816"/>
    <w:rsid w:val="005309B6"/>
    <w:rsid w:val="00530D0A"/>
    <w:rsid w:val="00542C25"/>
    <w:rsid w:val="00545722"/>
    <w:rsid w:val="005457CD"/>
    <w:rsid w:val="00560A6C"/>
    <w:rsid w:val="00562A85"/>
    <w:rsid w:val="00562D56"/>
    <w:rsid w:val="0058753C"/>
    <w:rsid w:val="00590350"/>
    <w:rsid w:val="00592588"/>
    <w:rsid w:val="005A1C90"/>
    <w:rsid w:val="005A6A3D"/>
    <w:rsid w:val="005B7D5C"/>
    <w:rsid w:val="005C0A0E"/>
    <w:rsid w:val="005C0C74"/>
    <w:rsid w:val="005C1A92"/>
    <w:rsid w:val="005C59A2"/>
    <w:rsid w:val="005C7E5E"/>
    <w:rsid w:val="005F4930"/>
    <w:rsid w:val="005F6C7E"/>
    <w:rsid w:val="00607BF3"/>
    <w:rsid w:val="00612D8D"/>
    <w:rsid w:val="00616CF2"/>
    <w:rsid w:val="00627BB9"/>
    <w:rsid w:val="006341B4"/>
    <w:rsid w:val="00635858"/>
    <w:rsid w:val="00636C7A"/>
    <w:rsid w:val="00646C5F"/>
    <w:rsid w:val="006541CA"/>
    <w:rsid w:val="006546C0"/>
    <w:rsid w:val="00654A38"/>
    <w:rsid w:val="006613D9"/>
    <w:rsid w:val="0067033B"/>
    <w:rsid w:val="0067463F"/>
    <w:rsid w:val="00690B6E"/>
    <w:rsid w:val="0069281F"/>
    <w:rsid w:val="006A0740"/>
    <w:rsid w:val="006A45C8"/>
    <w:rsid w:val="006B0145"/>
    <w:rsid w:val="006B4B3A"/>
    <w:rsid w:val="006B6732"/>
    <w:rsid w:val="006B720E"/>
    <w:rsid w:val="006C164E"/>
    <w:rsid w:val="006C7BD3"/>
    <w:rsid w:val="006D3B34"/>
    <w:rsid w:val="006E5DA4"/>
    <w:rsid w:val="006F450B"/>
    <w:rsid w:val="007037A8"/>
    <w:rsid w:val="00711D55"/>
    <w:rsid w:val="0071266D"/>
    <w:rsid w:val="00712BAB"/>
    <w:rsid w:val="007148AA"/>
    <w:rsid w:val="00715C21"/>
    <w:rsid w:val="00715E1B"/>
    <w:rsid w:val="00717A24"/>
    <w:rsid w:val="007612EF"/>
    <w:rsid w:val="00761A31"/>
    <w:rsid w:val="007668AE"/>
    <w:rsid w:val="00767E6D"/>
    <w:rsid w:val="007866F9"/>
    <w:rsid w:val="00795FBC"/>
    <w:rsid w:val="007B2683"/>
    <w:rsid w:val="007D417F"/>
    <w:rsid w:val="00805494"/>
    <w:rsid w:val="00811AD5"/>
    <w:rsid w:val="00823F45"/>
    <w:rsid w:val="008271C3"/>
    <w:rsid w:val="00830018"/>
    <w:rsid w:val="00832476"/>
    <w:rsid w:val="008342D4"/>
    <w:rsid w:val="008351CB"/>
    <w:rsid w:val="00841FB1"/>
    <w:rsid w:val="0084269C"/>
    <w:rsid w:val="00843E81"/>
    <w:rsid w:val="008621E9"/>
    <w:rsid w:val="00875AFA"/>
    <w:rsid w:val="00892B76"/>
    <w:rsid w:val="00892FBD"/>
    <w:rsid w:val="00895AE1"/>
    <w:rsid w:val="008A00B8"/>
    <w:rsid w:val="008A2430"/>
    <w:rsid w:val="008A4FF4"/>
    <w:rsid w:val="008A767B"/>
    <w:rsid w:val="008B40EA"/>
    <w:rsid w:val="008C0A03"/>
    <w:rsid w:val="008D0512"/>
    <w:rsid w:val="008F072A"/>
    <w:rsid w:val="00900F1D"/>
    <w:rsid w:val="00923156"/>
    <w:rsid w:val="0092434C"/>
    <w:rsid w:val="009262D9"/>
    <w:rsid w:val="00927DC1"/>
    <w:rsid w:val="00952B43"/>
    <w:rsid w:val="009645BB"/>
    <w:rsid w:val="009756E6"/>
    <w:rsid w:val="009779DB"/>
    <w:rsid w:val="00977BA4"/>
    <w:rsid w:val="00980837"/>
    <w:rsid w:val="009835FF"/>
    <w:rsid w:val="0098447B"/>
    <w:rsid w:val="00984A7D"/>
    <w:rsid w:val="00986FE5"/>
    <w:rsid w:val="00990439"/>
    <w:rsid w:val="0099544B"/>
    <w:rsid w:val="009A21B3"/>
    <w:rsid w:val="009A5DB0"/>
    <w:rsid w:val="009B6F44"/>
    <w:rsid w:val="009C1331"/>
    <w:rsid w:val="009D1CD5"/>
    <w:rsid w:val="009E796D"/>
    <w:rsid w:val="009F6F6D"/>
    <w:rsid w:val="00A000D1"/>
    <w:rsid w:val="00A00C92"/>
    <w:rsid w:val="00A026A1"/>
    <w:rsid w:val="00A05A3D"/>
    <w:rsid w:val="00A079A6"/>
    <w:rsid w:val="00A32B11"/>
    <w:rsid w:val="00A34B85"/>
    <w:rsid w:val="00A34B8B"/>
    <w:rsid w:val="00A34DC3"/>
    <w:rsid w:val="00A41AD0"/>
    <w:rsid w:val="00A42308"/>
    <w:rsid w:val="00A50CB8"/>
    <w:rsid w:val="00A5191F"/>
    <w:rsid w:val="00A5203E"/>
    <w:rsid w:val="00A535A6"/>
    <w:rsid w:val="00A6484B"/>
    <w:rsid w:val="00A76748"/>
    <w:rsid w:val="00A9094E"/>
    <w:rsid w:val="00AA4CAC"/>
    <w:rsid w:val="00AB154D"/>
    <w:rsid w:val="00AB6AA2"/>
    <w:rsid w:val="00AC5C96"/>
    <w:rsid w:val="00AD1EDA"/>
    <w:rsid w:val="00AE0D74"/>
    <w:rsid w:val="00AE0FA0"/>
    <w:rsid w:val="00AE1E54"/>
    <w:rsid w:val="00AE26CE"/>
    <w:rsid w:val="00B062EB"/>
    <w:rsid w:val="00B06C19"/>
    <w:rsid w:val="00B11C9C"/>
    <w:rsid w:val="00B149DE"/>
    <w:rsid w:val="00B23805"/>
    <w:rsid w:val="00B24C16"/>
    <w:rsid w:val="00B24C90"/>
    <w:rsid w:val="00B2505D"/>
    <w:rsid w:val="00B27CBF"/>
    <w:rsid w:val="00B302DA"/>
    <w:rsid w:val="00B366D5"/>
    <w:rsid w:val="00B4111E"/>
    <w:rsid w:val="00B44A82"/>
    <w:rsid w:val="00B452D1"/>
    <w:rsid w:val="00B47D7E"/>
    <w:rsid w:val="00B526FE"/>
    <w:rsid w:val="00B52BCC"/>
    <w:rsid w:val="00B53BC7"/>
    <w:rsid w:val="00B627D5"/>
    <w:rsid w:val="00B76C50"/>
    <w:rsid w:val="00B80B96"/>
    <w:rsid w:val="00B847FF"/>
    <w:rsid w:val="00B84B1E"/>
    <w:rsid w:val="00B8669E"/>
    <w:rsid w:val="00B878A3"/>
    <w:rsid w:val="00B90446"/>
    <w:rsid w:val="00B95816"/>
    <w:rsid w:val="00BA16C9"/>
    <w:rsid w:val="00BA7D3C"/>
    <w:rsid w:val="00BB0F9C"/>
    <w:rsid w:val="00BB10F8"/>
    <w:rsid w:val="00BC3CA7"/>
    <w:rsid w:val="00BD18E0"/>
    <w:rsid w:val="00BE60CD"/>
    <w:rsid w:val="00BF3AEA"/>
    <w:rsid w:val="00BF5C94"/>
    <w:rsid w:val="00C06C20"/>
    <w:rsid w:val="00C0753A"/>
    <w:rsid w:val="00C11321"/>
    <w:rsid w:val="00C26C19"/>
    <w:rsid w:val="00C30827"/>
    <w:rsid w:val="00C36033"/>
    <w:rsid w:val="00C37510"/>
    <w:rsid w:val="00C43352"/>
    <w:rsid w:val="00C44208"/>
    <w:rsid w:val="00C464B5"/>
    <w:rsid w:val="00C578F5"/>
    <w:rsid w:val="00C57EA7"/>
    <w:rsid w:val="00C6058E"/>
    <w:rsid w:val="00C64A9C"/>
    <w:rsid w:val="00C67A7F"/>
    <w:rsid w:val="00C67E2D"/>
    <w:rsid w:val="00C959B2"/>
    <w:rsid w:val="00CA43F0"/>
    <w:rsid w:val="00CA4709"/>
    <w:rsid w:val="00CC5459"/>
    <w:rsid w:val="00CD29E9"/>
    <w:rsid w:val="00CE5B68"/>
    <w:rsid w:val="00CF0E3A"/>
    <w:rsid w:val="00CF20E3"/>
    <w:rsid w:val="00D17230"/>
    <w:rsid w:val="00D339C5"/>
    <w:rsid w:val="00D50F8E"/>
    <w:rsid w:val="00D5369A"/>
    <w:rsid w:val="00D626E6"/>
    <w:rsid w:val="00D81D96"/>
    <w:rsid w:val="00D8570A"/>
    <w:rsid w:val="00D937B4"/>
    <w:rsid w:val="00DA2C4C"/>
    <w:rsid w:val="00DA447A"/>
    <w:rsid w:val="00DA5F7F"/>
    <w:rsid w:val="00DA6AC9"/>
    <w:rsid w:val="00DB319E"/>
    <w:rsid w:val="00DC6C7B"/>
    <w:rsid w:val="00DE2708"/>
    <w:rsid w:val="00E052E3"/>
    <w:rsid w:val="00E06167"/>
    <w:rsid w:val="00E06F4E"/>
    <w:rsid w:val="00E13186"/>
    <w:rsid w:val="00E173C0"/>
    <w:rsid w:val="00E21F8D"/>
    <w:rsid w:val="00E220E0"/>
    <w:rsid w:val="00E234F3"/>
    <w:rsid w:val="00E23C42"/>
    <w:rsid w:val="00E44805"/>
    <w:rsid w:val="00E44D93"/>
    <w:rsid w:val="00E52B24"/>
    <w:rsid w:val="00E57AC2"/>
    <w:rsid w:val="00E66D51"/>
    <w:rsid w:val="00E73DC8"/>
    <w:rsid w:val="00E758EE"/>
    <w:rsid w:val="00E84B80"/>
    <w:rsid w:val="00E901C4"/>
    <w:rsid w:val="00E930DE"/>
    <w:rsid w:val="00E97AE2"/>
    <w:rsid w:val="00EA5E35"/>
    <w:rsid w:val="00EB3CFB"/>
    <w:rsid w:val="00EC47B1"/>
    <w:rsid w:val="00ED13E6"/>
    <w:rsid w:val="00ED224C"/>
    <w:rsid w:val="00EF5F0F"/>
    <w:rsid w:val="00EF72BA"/>
    <w:rsid w:val="00F140F6"/>
    <w:rsid w:val="00F308A6"/>
    <w:rsid w:val="00F3254E"/>
    <w:rsid w:val="00F36BA7"/>
    <w:rsid w:val="00F42D5D"/>
    <w:rsid w:val="00F47391"/>
    <w:rsid w:val="00F530AC"/>
    <w:rsid w:val="00F54DC7"/>
    <w:rsid w:val="00F668EB"/>
    <w:rsid w:val="00F7154C"/>
    <w:rsid w:val="00F73D14"/>
    <w:rsid w:val="00F83BBA"/>
    <w:rsid w:val="00F87118"/>
    <w:rsid w:val="00F9219E"/>
    <w:rsid w:val="00FA172C"/>
    <w:rsid w:val="00FA558B"/>
    <w:rsid w:val="00FA55B8"/>
    <w:rsid w:val="00FA56E5"/>
    <w:rsid w:val="00FC465F"/>
    <w:rsid w:val="00FE1F21"/>
    <w:rsid w:val="00FE44EC"/>
    <w:rsid w:val="00FF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1FCE42"/>
  <w15:docId w15:val="{E3BD591F-0475-4F03-9794-0EBF5E5C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10</TotalTime>
  <Pages>2</Pages>
  <Words>415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cp:lastPrinted>2024-08-14T10:23:00Z</cp:lastPrinted>
  <dcterms:created xsi:type="dcterms:W3CDTF">2025-04-22T07:33:00Z</dcterms:created>
  <dcterms:modified xsi:type="dcterms:W3CDTF">2025-04-22T07:42:00Z</dcterms:modified>
</cp:coreProperties>
</file>