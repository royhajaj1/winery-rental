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6A239EA1" w:rsidR="00B8669E" w:rsidRPr="00320E5A" w:rsidRDefault="00EB2D6B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11.8.25</w:t>
      </w:r>
    </w:p>
    <w:p w14:paraId="1D740887" w14:textId="45D518EB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EB2D6B">
        <w:rPr>
          <w:rFonts w:cs="Arial" w:hint="cs"/>
          <w:sz w:val="26"/>
          <w:szCs w:val="26"/>
          <w:rtl/>
        </w:rPr>
        <w:t>לירון</w:t>
      </w:r>
      <w:r w:rsidR="003A0BAF">
        <w:rPr>
          <w:rFonts w:cs="Arial"/>
          <w:sz w:val="26"/>
          <w:szCs w:val="26"/>
          <w:rtl/>
        </w:rPr>
        <w:t>–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8C22CF">
        <w:rPr>
          <w:rFonts w:cs="Arial" w:hint="cs"/>
          <w:sz w:val="26"/>
          <w:szCs w:val="26"/>
          <w:rtl/>
        </w:rPr>
        <w:t xml:space="preserve">חברת </w:t>
      </w:r>
      <w:r w:rsidR="00EB2D6B">
        <w:rPr>
          <w:rFonts w:cs="Arial" w:hint="cs"/>
          <w:sz w:val="26"/>
          <w:szCs w:val="26"/>
          <w:rtl/>
        </w:rPr>
        <w:t>קיו פלוס ניהול איכות והנדסה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68310F8" w14:textId="14390813" w:rsidR="00394B17" w:rsidRPr="00320E5A" w:rsidRDefault="00B8669E" w:rsidP="00E844E7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3A0BAF">
        <w:rPr>
          <w:rFonts w:cs="Arial" w:hint="cs"/>
          <w:sz w:val="26"/>
          <w:szCs w:val="26"/>
          <w:rtl/>
        </w:rPr>
        <w:t xml:space="preserve">עד </w:t>
      </w:r>
      <w:r w:rsidR="00EB2D6B">
        <w:rPr>
          <w:rFonts w:cs="Arial" w:hint="cs"/>
          <w:b/>
          <w:bCs/>
          <w:sz w:val="26"/>
          <w:szCs w:val="26"/>
          <w:rtl/>
        </w:rPr>
        <w:t>75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 w:rsidRPr="00F61566">
        <w:rPr>
          <w:rFonts w:hint="cs"/>
          <w:b/>
          <w:bCs/>
          <w:sz w:val="26"/>
          <w:szCs w:val="26"/>
          <w:rtl/>
        </w:rPr>
        <w:t>בתארי</w:t>
      </w:r>
      <w:r w:rsidR="00CE0CE5" w:rsidRPr="00F61566">
        <w:rPr>
          <w:rFonts w:hint="cs"/>
          <w:b/>
          <w:bCs/>
          <w:sz w:val="26"/>
          <w:szCs w:val="26"/>
          <w:rtl/>
        </w:rPr>
        <w:t>ך</w:t>
      </w:r>
      <w:r w:rsidR="00994CA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781B0D" w:rsidRPr="00F61566">
        <w:rPr>
          <w:b/>
          <w:bCs/>
          <w:sz w:val="26"/>
          <w:szCs w:val="26"/>
          <w:rtl/>
        </w:rPr>
        <w:t>–</w:t>
      </w:r>
      <w:r w:rsidR="006D6BC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EB2D6B">
        <w:rPr>
          <w:rFonts w:hint="cs"/>
          <w:b/>
          <w:bCs/>
          <w:sz w:val="26"/>
          <w:szCs w:val="26"/>
          <w:rtl/>
        </w:rPr>
        <w:t xml:space="preserve">אמצע שבוע בספטמבר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EB2D6B">
        <w:rPr>
          <w:rFonts w:hint="cs"/>
          <w:b/>
          <w:bCs/>
          <w:sz w:val="26"/>
          <w:szCs w:val="26"/>
          <w:rtl/>
        </w:rPr>
        <w:t xml:space="preserve">15:00 </w:t>
      </w:r>
      <w:r w:rsidR="00EB2D6B">
        <w:rPr>
          <w:b/>
          <w:bCs/>
          <w:sz w:val="26"/>
          <w:szCs w:val="26"/>
          <w:rtl/>
        </w:rPr>
        <w:t>–</w:t>
      </w:r>
      <w:r w:rsidR="00EB2D6B">
        <w:rPr>
          <w:rFonts w:hint="cs"/>
          <w:b/>
          <w:bCs/>
          <w:sz w:val="26"/>
          <w:szCs w:val="26"/>
          <w:rtl/>
        </w:rPr>
        <w:t xml:space="preserve"> 19:00.</w:t>
      </w:r>
      <w:r w:rsidR="00691D1C">
        <w:rPr>
          <w:rFonts w:hint="cs"/>
          <w:sz w:val="26"/>
          <w:szCs w:val="26"/>
          <w:rtl/>
        </w:rPr>
        <w:t xml:space="preserve">                       </w:t>
      </w:r>
    </w:p>
    <w:p w14:paraId="67E651DB" w14:textId="5C534F36" w:rsidR="009D5B24" w:rsidRPr="00F61566" w:rsidRDefault="00404D8F" w:rsidP="00B97099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611B9B">
        <w:rPr>
          <w:rFonts w:hint="cs"/>
          <w:sz w:val="26"/>
          <w:szCs w:val="26"/>
          <w:rtl/>
        </w:rPr>
        <w:t>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</w:t>
      </w:r>
      <w:r w:rsidR="005167FF">
        <w:rPr>
          <w:rFonts w:ascii="Arial" w:hAnsi="Arial" w:cs="Arial" w:hint="cs"/>
          <w:sz w:val="26"/>
          <w:szCs w:val="26"/>
          <w:rtl/>
        </w:rPr>
        <w:t>- ה</w:t>
      </w:r>
      <w:r w:rsidR="00B97099" w:rsidRPr="00B97099">
        <w:rPr>
          <w:rFonts w:ascii="Arial" w:hAnsi="Arial" w:cs="Arial" w:hint="cs"/>
          <w:sz w:val="26"/>
          <w:szCs w:val="26"/>
          <w:rtl/>
        </w:rPr>
        <w:t>ישיבה מגוונת במספר אפשרויות כיסאות גבוהים ליד חביות, בשולחנות דמוי קק"ל במדשאה, שולחנות אבירים במדשאה,</w:t>
      </w:r>
      <w:r w:rsidR="00885F98">
        <w:rPr>
          <w:rFonts w:ascii="Arial" w:hAnsi="Arial" w:cs="Arial" w:hint="cs"/>
          <w:sz w:val="26"/>
          <w:szCs w:val="26"/>
          <w:rtl/>
        </w:rPr>
        <w:t xml:space="preserve"> נ</w:t>
      </w:r>
      <w:r w:rsidR="00885F98" w:rsidRPr="00B97099">
        <w:rPr>
          <w:rFonts w:ascii="Arial" w:hAnsi="Arial" w:cs="Arial" w:hint="cs"/>
          <w:sz w:val="26"/>
          <w:szCs w:val="26"/>
          <w:rtl/>
        </w:rPr>
        <w:t xml:space="preserve">יתן להשמיע מוסיקת רקע לאווירה.  </w:t>
      </w:r>
      <w:r w:rsidR="00885F98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</w:t>
      </w:r>
      <w:r w:rsidR="00650A9C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</w:t>
      </w:r>
      <w:r w:rsidR="00E844E7">
        <w:rPr>
          <w:rFonts w:ascii="Arial" w:hAnsi="Arial" w:cs="Arial" w:hint="cs"/>
          <w:sz w:val="26"/>
          <w:szCs w:val="26"/>
          <w:rtl/>
        </w:rPr>
        <w:t>*</w:t>
      </w:r>
      <w:r w:rsidR="00F03C0B">
        <w:rPr>
          <w:rFonts w:ascii="Arial" w:hAnsi="Arial" w:cs="Arial" w:hint="cs"/>
          <w:sz w:val="26"/>
          <w:szCs w:val="26"/>
          <w:rtl/>
        </w:rPr>
        <w:t>במידה ו</w:t>
      </w:r>
      <w:r w:rsidR="00E844E7" w:rsidRPr="00843E81">
        <w:rPr>
          <w:rFonts w:ascii="Arial" w:hAnsi="Arial" w:cs="Arial" w:hint="cs"/>
          <w:sz w:val="26"/>
          <w:szCs w:val="26"/>
          <w:rtl/>
        </w:rPr>
        <w:t xml:space="preserve">נושא האוכל ע"י הלקוח באחריותו עריכת שולחנות וכל מה שכרוך באירוח ואוכל, כולל פינוי וניקיון.                              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עלות: </w:t>
      </w:r>
      <w:r w:rsidR="004767AE">
        <w:rPr>
          <w:rFonts w:ascii="Arial" w:hAnsi="Arial" w:cs="Arial" w:hint="cs"/>
          <w:b/>
          <w:bCs/>
          <w:sz w:val="26"/>
          <w:szCs w:val="26"/>
          <w:u w:val="single"/>
          <w:rtl/>
        </w:rPr>
        <w:t>4,</w:t>
      </w:r>
      <w:r w:rsidR="00E84738">
        <w:rPr>
          <w:rFonts w:ascii="Arial" w:hAnsi="Arial" w:cs="Arial" w:hint="cs"/>
          <w:b/>
          <w:bCs/>
          <w:sz w:val="26"/>
          <w:szCs w:val="26"/>
          <w:u w:val="single"/>
          <w:rtl/>
        </w:rPr>
        <w:t>5</w:t>
      </w:r>
      <w:r w:rsidR="004767AE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16B8BFA8" w14:textId="7B99817D" w:rsidR="00C72796" w:rsidRDefault="009D5B24" w:rsidP="00C72796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2</w:t>
      </w:r>
      <w:r w:rsidRPr="009D5B24">
        <w:rPr>
          <w:rFonts w:ascii="Arial" w:hAnsi="Arial" w:cs="Arial" w:hint="cs"/>
          <w:sz w:val="26"/>
          <w:szCs w:val="26"/>
          <w:rtl/>
        </w:rPr>
        <w:t>.</w:t>
      </w:r>
      <w:r w:rsidR="008A7C36">
        <w:rPr>
          <w:rFonts w:ascii="Arial" w:hAnsi="Arial" w:cs="Arial" w:hint="cs"/>
          <w:sz w:val="26"/>
          <w:szCs w:val="26"/>
          <w:rtl/>
        </w:rPr>
        <w:t xml:space="preserve"> בופה חלבי : שקשוקה,</w:t>
      </w:r>
      <w:r w:rsidR="005D7ED4">
        <w:rPr>
          <w:rFonts w:ascii="Arial" w:hAnsi="Arial" w:cs="Arial" w:hint="cs"/>
          <w:sz w:val="26"/>
          <w:szCs w:val="26"/>
          <w:rtl/>
        </w:rPr>
        <w:t xml:space="preserve"> </w:t>
      </w:r>
      <w:r w:rsidR="00BD5793">
        <w:rPr>
          <w:rFonts w:ascii="Arial" w:hAnsi="Arial" w:cs="Arial" w:hint="cs"/>
          <w:sz w:val="26"/>
          <w:szCs w:val="26"/>
          <w:rtl/>
        </w:rPr>
        <w:t xml:space="preserve">פסטה, </w:t>
      </w:r>
      <w:r w:rsidR="008A7C36">
        <w:rPr>
          <w:rFonts w:ascii="Arial" w:hAnsi="Arial" w:cs="Arial" w:hint="cs"/>
          <w:sz w:val="26"/>
          <w:szCs w:val="26"/>
          <w:rtl/>
        </w:rPr>
        <w:t>קישים, סלטים, פוקצ'ות, פוקצ'ות פיצה, לחמים ומטבלים, עוגות</w:t>
      </w:r>
      <w:r w:rsidR="00976B44">
        <w:rPr>
          <w:rFonts w:ascii="Arial" w:hAnsi="Arial" w:cs="Arial" w:hint="cs"/>
          <w:sz w:val="26"/>
          <w:szCs w:val="26"/>
          <w:rtl/>
        </w:rPr>
        <w:t xml:space="preserve"> לקינוח</w:t>
      </w:r>
      <w:r w:rsidR="008A7C36">
        <w:rPr>
          <w:rFonts w:ascii="Arial" w:hAnsi="Arial" w:cs="Arial" w:hint="cs"/>
          <w:sz w:val="26"/>
          <w:szCs w:val="26"/>
          <w:rtl/>
        </w:rPr>
        <w:t>.</w:t>
      </w:r>
      <w:r w:rsidR="00634517">
        <w:rPr>
          <w:rFonts w:ascii="Arial" w:hAnsi="Arial" w:cs="Arial" w:hint="cs"/>
          <w:sz w:val="26"/>
          <w:szCs w:val="26"/>
          <w:rtl/>
        </w:rPr>
        <w:t xml:space="preserve"> </w:t>
      </w:r>
      <w:r w:rsidR="008A7C36">
        <w:rPr>
          <w:rFonts w:ascii="Arial" w:hAnsi="Arial" w:cs="Arial" w:hint="cs"/>
          <w:sz w:val="26"/>
          <w:szCs w:val="26"/>
          <w:rtl/>
        </w:rPr>
        <w:t xml:space="preserve">שימוש בצלחות מתכלות. שתייה קלה. הקייטרינג כשר חלבי.                                                    </w:t>
      </w:r>
      <w:r w:rsidR="008A7C36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: </w:t>
      </w:r>
      <w:r w:rsidR="00E62DF6">
        <w:rPr>
          <w:rFonts w:ascii="Arial" w:hAnsi="Arial" w:cs="Arial" w:hint="cs"/>
          <w:b/>
          <w:bCs/>
          <w:sz w:val="26"/>
          <w:szCs w:val="26"/>
          <w:u w:val="single"/>
          <w:rtl/>
        </w:rPr>
        <w:t>9,750</w:t>
      </w:r>
      <w:r w:rsidR="008A7C36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2942D69A" w14:textId="3768E662" w:rsidR="00091EAE" w:rsidRPr="00C72796" w:rsidRDefault="00C72796" w:rsidP="00C72796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C72796">
        <w:rPr>
          <w:rFonts w:ascii="Arial" w:hAnsi="Arial" w:cs="Arial" w:hint="cs"/>
          <w:b/>
          <w:bCs/>
          <w:sz w:val="26"/>
          <w:szCs w:val="26"/>
          <w:rtl/>
        </w:rPr>
        <w:t>3</w:t>
      </w:r>
      <w:r w:rsidR="00091EAE">
        <w:rPr>
          <w:rFonts w:ascii="Arial" w:hAnsi="Arial" w:cs="Arial" w:hint="cs"/>
          <w:sz w:val="26"/>
          <w:szCs w:val="26"/>
          <w:rtl/>
        </w:rPr>
        <w:t>. ניתן לרכוש מיינות היקב בהנחה של 15% מהמחירון (מתחיל בעלות 80 ₪ ומעלה)</w:t>
      </w:r>
      <w:r>
        <w:rPr>
          <w:rFonts w:ascii="Arial" w:hAnsi="Arial" w:cs="Arial" w:hint="cs"/>
          <w:sz w:val="26"/>
          <w:szCs w:val="26"/>
          <w:rtl/>
        </w:rPr>
        <w:t>, לא ניתן להביא יינות מבחוץ.</w:t>
      </w:r>
    </w:p>
    <w:p w14:paraId="4144D6F7" w14:textId="0EFD8CB4" w:rsidR="00645D9E" w:rsidRPr="005F7AB9" w:rsidRDefault="00C72796" w:rsidP="005F7AB9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ל</w:t>
      </w:r>
      <w:r w:rsidR="00B372C1">
        <w:rPr>
          <w:rFonts w:hint="cs"/>
          <w:sz w:val="26"/>
          <w:szCs w:val="26"/>
          <w:rtl/>
        </w:rPr>
        <w:t xml:space="preserve">אישור ההצעה:                                                                                                                      </w:t>
      </w:r>
      <w:r w:rsidR="0040768C"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88682" w14:textId="77777777" w:rsidR="0008487D" w:rsidRDefault="0008487D" w:rsidP="0022799C">
      <w:pPr>
        <w:spacing w:after="0" w:line="240" w:lineRule="auto"/>
      </w:pPr>
      <w:r>
        <w:separator/>
      </w:r>
    </w:p>
  </w:endnote>
  <w:endnote w:type="continuationSeparator" w:id="0">
    <w:p w14:paraId="20BE9509" w14:textId="77777777" w:rsidR="0008487D" w:rsidRDefault="0008487D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AEB02" w14:textId="77777777" w:rsidR="0008487D" w:rsidRDefault="0008487D" w:rsidP="0022799C">
      <w:pPr>
        <w:spacing w:after="0" w:line="240" w:lineRule="auto"/>
      </w:pPr>
      <w:r>
        <w:separator/>
      </w:r>
    </w:p>
  </w:footnote>
  <w:footnote w:type="continuationSeparator" w:id="0">
    <w:p w14:paraId="5606EBC6" w14:textId="77777777" w:rsidR="0008487D" w:rsidRDefault="0008487D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0EE7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487D"/>
    <w:rsid w:val="0008762B"/>
    <w:rsid w:val="00091EAE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53D4"/>
    <w:rsid w:val="0019603F"/>
    <w:rsid w:val="00197B32"/>
    <w:rsid w:val="001A0775"/>
    <w:rsid w:val="001A3553"/>
    <w:rsid w:val="001B0770"/>
    <w:rsid w:val="001B790F"/>
    <w:rsid w:val="001C06EF"/>
    <w:rsid w:val="001D1E2E"/>
    <w:rsid w:val="001D33EB"/>
    <w:rsid w:val="001D413E"/>
    <w:rsid w:val="001D4E9D"/>
    <w:rsid w:val="001D6F07"/>
    <w:rsid w:val="001E0046"/>
    <w:rsid w:val="001E3EF1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637A"/>
    <w:rsid w:val="002E0B33"/>
    <w:rsid w:val="002F0478"/>
    <w:rsid w:val="00313B2F"/>
    <w:rsid w:val="003151E1"/>
    <w:rsid w:val="003155D3"/>
    <w:rsid w:val="003173F4"/>
    <w:rsid w:val="00320E5A"/>
    <w:rsid w:val="00326864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75409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0BAF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7347"/>
    <w:rsid w:val="004723E1"/>
    <w:rsid w:val="004730C6"/>
    <w:rsid w:val="00474559"/>
    <w:rsid w:val="004767AE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167FF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656F1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42B5"/>
    <w:rsid w:val="005C7E5E"/>
    <w:rsid w:val="005D7ED4"/>
    <w:rsid w:val="005E79C6"/>
    <w:rsid w:val="005F4930"/>
    <w:rsid w:val="005F6C7E"/>
    <w:rsid w:val="005F7AB9"/>
    <w:rsid w:val="00601A7C"/>
    <w:rsid w:val="00605A42"/>
    <w:rsid w:val="0060660B"/>
    <w:rsid w:val="00607BF3"/>
    <w:rsid w:val="00611B9B"/>
    <w:rsid w:val="006142E5"/>
    <w:rsid w:val="00615D14"/>
    <w:rsid w:val="00616D2F"/>
    <w:rsid w:val="0062558E"/>
    <w:rsid w:val="00626000"/>
    <w:rsid w:val="006341B4"/>
    <w:rsid w:val="00634517"/>
    <w:rsid w:val="00635858"/>
    <w:rsid w:val="00645D9E"/>
    <w:rsid w:val="00647D10"/>
    <w:rsid w:val="00650A9C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00984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811FD"/>
    <w:rsid w:val="00781B0D"/>
    <w:rsid w:val="00782F05"/>
    <w:rsid w:val="007866F9"/>
    <w:rsid w:val="00787287"/>
    <w:rsid w:val="00790F52"/>
    <w:rsid w:val="007A0CC9"/>
    <w:rsid w:val="007A3762"/>
    <w:rsid w:val="007B048F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1C7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62F0F"/>
    <w:rsid w:val="00884CD3"/>
    <w:rsid w:val="00885F98"/>
    <w:rsid w:val="00886EBB"/>
    <w:rsid w:val="008929DA"/>
    <w:rsid w:val="00892B76"/>
    <w:rsid w:val="008A2430"/>
    <w:rsid w:val="008A767B"/>
    <w:rsid w:val="008A7C36"/>
    <w:rsid w:val="008B7846"/>
    <w:rsid w:val="008C0A03"/>
    <w:rsid w:val="008C156D"/>
    <w:rsid w:val="008C22CF"/>
    <w:rsid w:val="008C6240"/>
    <w:rsid w:val="008D0841"/>
    <w:rsid w:val="008E1426"/>
    <w:rsid w:val="008E4D91"/>
    <w:rsid w:val="008E7D3B"/>
    <w:rsid w:val="008F072A"/>
    <w:rsid w:val="008F0C3B"/>
    <w:rsid w:val="008F49D0"/>
    <w:rsid w:val="008F7BA4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B44"/>
    <w:rsid w:val="00976E74"/>
    <w:rsid w:val="009779DB"/>
    <w:rsid w:val="00980D7E"/>
    <w:rsid w:val="00982084"/>
    <w:rsid w:val="0098422B"/>
    <w:rsid w:val="009865F6"/>
    <w:rsid w:val="00994CAA"/>
    <w:rsid w:val="009A21B3"/>
    <w:rsid w:val="009B6F44"/>
    <w:rsid w:val="009C099F"/>
    <w:rsid w:val="009C55EA"/>
    <w:rsid w:val="009D5B24"/>
    <w:rsid w:val="009E1645"/>
    <w:rsid w:val="009E6BD6"/>
    <w:rsid w:val="009F4C72"/>
    <w:rsid w:val="009F6F6D"/>
    <w:rsid w:val="00A000D1"/>
    <w:rsid w:val="00A041F1"/>
    <w:rsid w:val="00A15D77"/>
    <w:rsid w:val="00A21AF2"/>
    <w:rsid w:val="00A27316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851D4"/>
    <w:rsid w:val="00A8557F"/>
    <w:rsid w:val="00A92A18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2AD1"/>
    <w:rsid w:val="00B061E8"/>
    <w:rsid w:val="00B062EB"/>
    <w:rsid w:val="00B15B04"/>
    <w:rsid w:val="00B161A4"/>
    <w:rsid w:val="00B31306"/>
    <w:rsid w:val="00B348B9"/>
    <w:rsid w:val="00B372C1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7C3D"/>
    <w:rsid w:val="00B805CE"/>
    <w:rsid w:val="00B80B96"/>
    <w:rsid w:val="00B8457A"/>
    <w:rsid w:val="00B84B1E"/>
    <w:rsid w:val="00B8669E"/>
    <w:rsid w:val="00B878A3"/>
    <w:rsid w:val="00B90446"/>
    <w:rsid w:val="00B94D31"/>
    <w:rsid w:val="00B97099"/>
    <w:rsid w:val="00BA09A4"/>
    <w:rsid w:val="00BA16C9"/>
    <w:rsid w:val="00BA7D3C"/>
    <w:rsid w:val="00BB0F9C"/>
    <w:rsid w:val="00BB612E"/>
    <w:rsid w:val="00BD431E"/>
    <w:rsid w:val="00BD5793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61480"/>
    <w:rsid w:val="00C64A9C"/>
    <w:rsid w:val="00C67A7F"/>
    <w:rsid w:val="00C72796"/>
    <w:rsid w:val="00C80542"/>
    <w:rsid w:val="00C80573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962D8"/>
    <w:rsid w:val="00CA6910"/>
    <w:rsid w:val="00CB3D49"/>
    <w:rsid w:val="00CC07B9"/>
    <w:rsid w:val="00CC15B6"/>
    <w:rsid w:val="00CC62AD"/>
    <w:rsid w:val="00CD29E9"/>
    <w:rsid w:val="00CD4FDB"/>
    <w:rsid w:val="00CE0CE5"/>
    <w:rsid w:val="00CE1DAD"/>
    <w:rsid w:val="00CE4FFB"/>
    <w:rsid w:val="00CE5B68"/>
    <w:rsid w:val="00CE7E45"/>
    <w:rsid w:val="00CF08B2"/>
    <w:rsid w:val="00CF20E3"/>
    <w:rsid w:val="00D04FC4"/>
    <w:rsid w:val="00D2405C"/>
    <w:rsid w:val="00D25D7B"/>
    <w:rsid w:val="00D26D70"/>
    <w:rsid w:val="00D319F0"/>
    <w:rsid w:val="00D50B09"/>
    <w:rsid w:val="00D560D6"/>
    <w:rsid w:val="00D6685C"/>
    <w:rsid w:val="00D67243"/>
    <w:rsid w:val="00D71563"/>
    <w:rsid w:val="00D74BA3"/>
    <w:rsid w:val="00D814E9"/>
    <w:rsid w:val="00D8570A"/>
    <w:rsid w:val="00D937B4"/>
    <w:rsid w:val="00D97EF6"/>
    <w:rsid w:val="00DA273A"/>
    <w:rsid w:val="00DB72E6"/>
    <w:rsid w:val="00DB7990"/>
    <w:rsid w:val="00DC6A39"/>
    <w:rsid w:val="00DC7506"/>
    <w:rsid w:val="00DD109C"/>
    <w:rsid w:val="00DE0565"/>
    <w:rsid w:val="00DE0E17"/>
    <w:rsid w:val="00DE18D0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426C"/>
    <w:rsid w:val="00E56391"/>
    <w:rsid w:val="00E62ADC"/>
    <w:rsid w:val="00E62DF6"/>
    <w:rsid w:val="00E66D51"/>
    <w:rsid w:val="00E70C98"/>
    <w:rsid w:val="00E74B39"/>
    <w:rsid w:val="00E758EE"/>
    <w:rsid w:val="00E844E7"/>
    <w:rsid w:val="00E84738"/>
    <w:rsid w:val="00E84926"/>
    <w:rsid w:val="00E901C4"/>
    <w:rsid w:val="00E90CAF"/>
    <w:rsid w:val="00E91641"/>
    <w:rsid w:val="00E930DE"/>
    <w:rsid w:val="00E9419B"/>
    <w:rsid w:val="00E978AE"/>
    <w:rsid w:val="00EA44A5"/>
    <w:rsid w:val="00EA67A3"/>
    <w:rsid w:val="00EB2D6B"/>
    <w:rsid w:val="00EB3CFB"/>
    <w:rsid w:val="00EB63E0"/>
    <w:rsid w:val="00EC63A2"/>
    <w:rsid w:val="00EE206C"/>
    <w:rsid w:val="00EE7629"/>
    <w:rsid w:val="00EF2280"/>
    <w:rsid w:val="00F03C0B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1566"/>
    <w:rsid w:val="00F668EB"/>
    <w:rsid w:val="00F67A11"/>
    <w:rsid w:val="00F7615D"/>
    <w:rsid w:val="00F81706"/>
    <w:rsid w:val="00F848AF"/>
    <w:rsid w:val="00F86835"/>
    <w:rsid w:val="00F86B3E"/>
    <w:rsid w:val="00F90B3C"/>
    <w:rsid w:val="00F92023"/>
    <w:rsid w:val="00F92F66"/>
    <w:rsid w:val="00F945D9"/>
    <w:rsid w:val="00FA5255"/>
    <w:rsid w:val="00FB6734"/>
    <w:rsid w:val="00FE1F21"/>
    <w:rsid w:val="00FE2C78"/>
    <w:rsid w:val="00FE5219"/>
    <w:rsid w:val="00FE7518"/>
    <w:rsid w:val="00FE7D44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10</TotalTime>
  <Pages>1</Pages>
  <Words>378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cp:lastPrinted>2025-07-23T11:22:00Z</cp:lastPrinted>
  <dcterms:created xsi:type="dcterms:W3CDTF">2025-08-11T10:48:00Z</dcterms:created>
  <dcterms:modified xsi:type="dcterms:W3CDTF">2025-08-11T10:54:00Z</dcterms:modified>
</cp:coreProperties>
</file>