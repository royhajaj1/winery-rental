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097D22C" w:rsidR="00C57D12" w:rsidRPr="009632DD" w:rsidRDefault="00ED7EEE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2.7.25</w:t>
      </w:r>
    </w:p>
    <w:p w14:paraId="7915913D" w14:textId="61DE0BB3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601CCA">
        <w:rPr>
          <w:rFonts w:cs="Arial" w:hint="cs"/>
          <w:sz w:val="26"/>
          <w:szCs w:val="26"/>
          <w:rtl/>
        </w:rPr>
        <w:t>מטי זילברברג</w:t>
      </w:r>
      <w:r w:rsidR="00971854" w:rsidRPr="00971854">
        <w:rPr>
          <w:rFonts w:cs="Arial" w:hint="cs"/>
          <w:sz w:val="26"/>
          <w:szCs w:val="26"/>
          <w:rtl/>
        </w:rPr>
        <w:t xml:space="preserve"> </w:t>
      </w:r>
      <w:r w:rsidR="00971854" w:rsidRPr="00971854">
        <w:rPr>
          <w:rFonts w:cs="Arial"/>
          <w:sz w:val="26"/>
          <w:szCs w:val="26"/>
          <w:rtl/>
        </w:rPr>
        <w:t>–</w:t>
      </w:r>
      <w:r w:rsidR="00971854" w:rsidRPr="00971854">
        <w:rPr>
          <w:rFonts w:cs="Arial" w:hint="cs"/>
          <w:sz w:val="26"/>
          <w:szCs w:val="26"/>
          <w:rtl/>
        </w:rPr>
        <w:t xml:space="preserve"> עמותת </w:t>
      </w:r>
      <w:r w:rsidR="00601CCA">
        <w:rPr>
          <w:rFonts w:cs="Arial" w:hint="cs"/>
          <w:sz w:val="26"/>
          <w:szCs w:val="26"/>
          <w:rtl/>
        </w:rPr>
        <w:t xml:space="preserve">מילי 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6D8564EC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אינץ </w:t>
      </w:r>
      <w:r w:rsidR="00601CCA">
        <w:rPr>
          <w:rFonts w:cs="Arial" w:hint="cs"/>
          <w:sz w:val="26"/>
          <w:szCs w:val="26"/>
          <w:rtl/>
        </w:rPr>
        <w:t>מתחבר למחשב</w:t>
      </w:r>
      <w:r w:rsidRPr="00320E5A">
        <w:rPr>
          <w:rFonts w:cs="Arial" w:hint="cs"/>
          <w:sz w:val="26"/>
          <w:szCs w:val="26"/>
          <w:rtl/>
        </w:rPr>
        <w:t xml:space="preserve">. </w:t>
      </w:r>
    </w:p>
    <w:p w14:paraId="0F8C33B9" w14:textId="0F5116D5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2C5943">
        <w:rPr>
          <w:rFonts w:cs="Arial" w:hint="cs"/>
          <w:sz w:val="26"/>
          <w:szCs w:val="26"/>
          <w:rtl/>
        </w:rPr>
        <w:t xml:space="preserve"> עד</w:t>
      </w:r>
      <w:r>
        <w:rPr>
          <w:rFonts w:cs="Arial" w:hint="cs"/>
          <w:sz w:val="26"/>
          <w:szCs w:val="26"/>
          <w:rtl/>
        </w:rPr>
        <w:t xml:space="preserve"> </w:t>
      </w:r>
      <w:r w:rsidR="00601CCA">
        <w:rPr>
          <w:rFonts w:cs="Arial" w:hint="cs"/>
          <w:b/>
          <w:bCs/>
          <w:sz w:val="26"/>
          <w:szCs w:val="26"/>
          <w:rtl/>
        </w:rPr>
        <w:t>30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ED7EEE">
        <w:rPr>
          <w:rFonts w:hint="cs"/>
          <w:b/>
          <w:bCs/>
          <w:sz w:val="26"/>
          <w:szCs w:val="26"/>
          <w:rtl/>
        </w:rPr>
        <w:t>23.7.25</w:t>
      </w:r>
      <w:r>
        <w:rPr>
          <w:rFonts w:hint="cs"/>
          <w:sz w:val="26"/>
          <w:szCs w:val="26"/>
          <w:rtl/>
        </w:rPr>
        <w:t xml:space="preserve"> החל מהשעה </w:t>
      </w:r>
      <w:r w:rsidR="00ED7EEE">
        <w:rPr>
          <w:rFonts w:hint="cs"/>
          <w:b/>
          <w:bCs/>
          <w:sz w:val="26"/>
          <w:szCs w:val="26"/>
          <w:rtl/>
        </w:rPr>
        <w:t xml:space="preserve">8:00 </w:t>
      </w:r>
      <w:r w:rsidR="00ED7EEE">
        <w:rPr>
          <w:b/>
          <w:bCs/>
          <w:sz w:val="26"/>
          <w:szCs w:val="26"/>
          <w:rtl/>
        </w:rPr>
        <w:t>–</w:t>
      </w:r>
      <w:r w:rsidR="00ED7EEE">
        <w:rPr>
          <w:rFonts w:hint="cs"/>
          <w:b/>
          <w:bCs/>
          <w:sz w:val="26"/>
          <w:szCs w:val="26"/>
          <w:rtl/>
        </w:rPr>
        <w:t xml:space="preserve"> 18:00</w:t>
      </w:r>
      <w:r>
        <w:rPr>
          <w:rFonts w:hint="cs"/>
          <w:sz w:val="26"/>
          <w:szCs w:val="26"/>
          <w:rtl/>
        </w:rPr>
        <w:t xml:space="preserve">                        </w:t>
      </w:r>
    </w:p>
    <w:p w14:paraId="3185CBD5" w14:textId="77777777" w:rsidR="008332C8" w:rsidRPr="008332C8" w:rsidRDefault="00C57D12" w:rsidP="00601CCA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</w:p>
    <w:p w14:paraId="3F9C03B5" w14:textId="1E01C5E4" w:rsidR="008332C8" w:rsidRDefault="008332C8" w:rsidP="008332C8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8332C8">
        <w:rPr>
          <w:rFonts w:ascii="Arial" w:hAnsi="Arial" w:cs="Arial" w:hint="cs"/>
          <w:sz w:val="26"/>
          <w:szCs w:val="26"/>
          <w:rtl/>
        </w:rPr>
        <w:t>שימוש במרכז המבקרים הסגור וממוזג ובמתחם היקב (ישיבה מגוונת במספר אפשרויות כיסאות גבוהים ליד חביות, בשולחנות דמוי קק"ל במדשאה, שולחנות אבירים במדשאה,                              ניתן להשמיע מוסיקת רקע לאווירה</w:t>
      </w:r>
      <w:r w:rsidR="001100FA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67CACEB6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ED7EEE">
        <w:rPr>
          <w:rFonts w:ascii="Arial" w:hAnsi="Arial" w:cs="Arial" w:hint="cs"/>
          <w:b/>
          <w:bCs/>
          <w:sz w:val="26"/>
          <w:szCs w:val="26"/>
          <w:u w:val="single"/>
          <w:rtl/>
        </w:rPr>
        <w:t>3</w:t>
      </w:r>
      <w:r w:rsidR="00601CCA">
        <w:rPr>
          <w:rFonts w:ascii="Arial" w:hAnsi="Arial" w:cs="Arial" w:hint="cs"/>
          <w:b/>
          <w:bCs/>
          <w:sz w:val="26"/>
          <w:szCs w:val="26"/>
          <w:u w:val="single"/>
          <w:rtl/>
        </w:rPr>
        <w:t>,000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601CC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  <w:r w:rsidR="00601CCA">
        <w:rPr>
          <w:rFonts w:ascii="Arial" w:hAnsi="Arial" w:cs="Arial" w:hint="cs"/>
          <w:b/>
          <w:bCs/>
          <w:sz w:val="26"/>
          <w:szCs w:val="26"/>
          <w:rtl/>
        </w:rPr>
        <w:t>(מחיר מיוחד).</w:t>
      </w:r>
    </w:p>
    <w:p w14:paraId="2D88F56D" w14:textId="3B96718D" w:rsidR="00CF526A" w:rsidRDefault="00C57D12" w:rsidP="000C780C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677302E3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בתוספת תשלום </w:t>
      </w:r>
      <w:r w:rsidR="00601CCA">
        <w:rPr>
          <w:b/>
          <w:bCs/>
          <w:sz w:val="24"/>
          <w:szCs w:val="24"/>
          <w:u w:val="single"/>
          <w:rtl/>
        </w:rPr>
        <w:t>–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01CCA">
        <w:rPr>
          <w:rFonts w:hint="cs"/>
          <w:b/>
          <w:bCs/>
          <w:sz w:val="24"/>
          <w:szCs w:val="24"/>
          <w:u w:val="single"/>
          <w:rtl/>
        </w:rPr>
        <w:t>1,800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5815EA98" w14:textId="77777777" w:rsidR="00971854" w:rsidRDefault="00971854" w:rsidP="00C57D12">
      <w:pPr>
        <w:rPr>
          <w:sz w:val="24"/>
          <w:szCs w:val="24"/>
          <w:rtl/>
        </w:rPr>
      </w:pP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3C4CC2" w14:textId="1D82F099" w:rsidR="00C57D12" w:rsidRDefault="000C780C" w:rsidP="000C780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ויש אפשרות).</w:t>
      </w:r>
      <w:r w:rsidR="00C57D12" w:rsidRPr="00D8281E">
        <w:rPr>
          <w:sz w:val="26"/>
          <w:szCs w:val="26"/>
          <w:rtl/>
        </w:rPr>
        <w:t xml:space="preserve">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865D" w14:textId="77777777" w:rsidR="00EB4D40" w:rsidRDefault="00EB4D40" w:rsidP="0022799C">
      <w:pPr>
        <w:spacing w:after="0" w:line="240" w:lineRule="auto"/>
      </w:pPr>
      <w:r>
        <w:separator/>
      </w:r>
    </w:p>
  </w:endnote>
  <w:endnote w:type="continuationSeparator" w:id="0">
    <w:p w14:paraId="15F61D9E" w14:textId="77777777" w:rsidR="00EB4D40" w:rsidRDefault="00EB4D4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1A22" w14:textId="77777777" w:rsidR="00EB4D40" w:rsidRDefault="00EB4D40" w:rsidP="0022799C">
      <w:pPr>
        <w:spacing w:after="0" w:line="240" w:lineRule="auto"/>
      </w:pPr>
      <w:r>
        <w:separator/>
      </w:r>
    </w:p>
  </w:footnote>
  <w:footnote w:type="continuationSeparator" w:id="0">
    <w:p w14:paraId="5EEA0A76" w14:textId="77777777" w:rsidR="00EB4D40" w:rsidRDefault="00EB4D4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0776"/>
    <w:rsid w:val="000B1D96"/>
    <w:rsid w:val="000B27A1"/>
    <w:rsid w:val="000B370F"/>
    <w:rsid w:val="000B5932"/>
    <w:rsid w:val="000B7161"/>
    <w:rsid w:val="000C36FA"/>
    <w:rsid w:val="000C76D3"/>
    <w:rsid w:val="000C780C"/>
    <w:rsid w:val="000D2E35"/>
    <w:rsid w:val="000D5EAD"/>
    <w:rsid w:val="000D7439"/>
    <w:rsid w:val="000F2148"/>
    <w:rsid w:val="000F2B41"/>
    <w:rsid w:val="000F31C2"/>
    <w:rsid w:val="000F52A3"/>
    <w:rsid w:val="001100FA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28BE"/>
    <w:rsid w:val="002B5350"/>
    <w:rsid w:val="002B5354"/>
    <w:rsid w:val="002C14E4"/>
    <w:rsid w:val="002C57DA"/>
    <w:rsid w:val="002C5943"/>
    <w:rsid w:val="002E0B33"/>
    <w:rsid w:val="002F265E"/>
    <w:rsid w:val="002F4942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038D"/>
    <w:rsid w:val="003D20A8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57FAF"/>
    <w:rsid w:val="00562A52"/>
    <w:rsid w:val="00563144"/>
    <w:rsid w:val="00564DFA"/>
    <w:rsid w:val="005762FB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1CCA"/>
    <w:rsid w:val="0060336A"/>
    <w:rsid w:val="00607BF3"/>
    <w:rsid w:val="00614BA4"/>
    <w:rsid w:val="00615D14"/>
    <w:rsid w:val="00626D95"/>
    <w:rsid w:val="006341B4"/>
    <w:rsid w:val="00635858"/>
    <w:rsid w:val="00647571"/>
    <w:rsid w:val="006541CA"/>
    <w:rsid w:val="00660535"/>
    <w:rsid w:val="00664C3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52D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445C3"/>
    <w:rsid w:val="007558E0"/>
    <w:rsid w:val="00757E72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D7DA3"/>
    <w:rsid w:val="007E6981"/>
    <w:rsid w:val="007E7C61"/>
    <w:rsid w:val="008023B6"/>
    <w:rsid w:val="00810E19"/>
    <w:rsid w:val="0081458B"/>
    <w:rsid w:val="008204BC"/>
    <w:rsid w:val="0082215A"/>
    <w:rsid w:val="008271C3"/>
    <w:rsid w:val="00830FA8"/>
    <w:rsid w:val="008332C8"/>
    <w:rsid w:val="0084269C"/>
    <w:rsid w:val="00844393"/>
    <w:rsid w:val="008621E9"/>
    <w:rsid w:val="008625C0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6470"/>
    <w:rsid w:val="00970770"/>
    <w:rsid w:val="00971854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C95"/>
    <w:rsid w:val="009C6A8A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5E2C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66AB"/>
    <w:rsid w:val="00AC7976"/>
    <w:rsid w:val="00AD1809"/>
    <w:rsid w:val="00AD1EDA"/>
    <w:rsid w:val="00AD2E4C"/>
    <w:rsid w:val="00AD4E04"/>
    <w:rsid w:val="00AD75C0"/>
    <w:rsid w:val="00AE2692"/>
    <w:rsid w:val="00AE3F06"/>
    <w:rsid w:val="00AF1719"/>
    <w:rsid w:val="00B062EB"/>
    <w:rsid w:val="00B27B82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0EAF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A7865"/>
    <w:rsid w:val="00EB3CFB"/>
    <w:rsid w:val="00EB4D40"/>
    <w:rsid w:val="00EC63A2"/>
    <w:rsid w:val="00EC7741"/>
    <w:rsid w:val="00ED793D"/>
    <w:rsid w:val="00ED7EEE"/>
    <w:rsid w:val="00EE7868"/>
    <w:rsid w:val="00EF09A0"/>
    <w:rsid w:val="00EF7F51"/>
    <w:rsid w:val="00F11318"/>
    <w:rsid w:val="00F16FB3"/>
    <w:rsid w:val="00F3571D"/>
    <w:rsid w:val="00F376DA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90704"/>
    <w:rsid w:val="00FA00F0"/>
    <w:rsid w:val="00FA5255"/>
    <w:rsid w:val="00FB1572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</TotalTime>
  <Pages>1</Pages>
  <Words>276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2025-02-05T11:40:00Z</cp:lastPrinted>
  <dcterms:created xsi:type="dcterms:W3CDTF">2025-07-02T11:57:00Z</dcterms:created>
  <dcterms:modified xsi:type="dcterms:W3CDTF">2025-07-02T11:57:00Z</dcterms:modified>
</cp:coreProperties>
</file>