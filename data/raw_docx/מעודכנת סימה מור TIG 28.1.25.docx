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60181311" w:rsidR="00C57D12" w:rsidRPr="009632DD" w:rsidRDefault="00FC50ED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554373">
        <w:rPr>
          <w:rFonts w:cs="Arial" w:hint="cs"/>
          <w:b/>
          <w:bCs/>
          <w:sz w:val="26"/>
          <w:szCs w:val="26"/>
          <w:rtl/>
        </w:rPr>
        <w:t>8</w:t>
      </w:r>
      <w:r w:rsidR="00E13F33">
        <w:rPr>
          <w:rFonts w:cs="Arial" w:hint="cs"/>
          <w:b/>
          <w:bCs/>
          <w:sz w:val="26"/>
          <w:szCs w:val="26"/>
          <w:rtl/>
        </w:rPr>
        <w:t>.1.25</w:t>
      </w:r>
    </w:p>
    <w:p w14:paraId="7915913D" w14:textId="53FF85F5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554373">
        <w:rPr>
          <w:rFonts w:cs="Arial" w:hint="cs"/>
          <w:b/>
          <w:bCs/>
          <w:sz w:val="26"/>
          <w:szCs w:val="26"/>
          <w:rtl/>
        </w:rPr>
        <w:t>סימה מור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EB5B51">
        <w:rPr>
          <w:rFonts w:cs="Arial" w:hint="cs"/>
          <w:sz w:val="26"/>
          <w:szCs w:val="26"/>
          <w:rtl/>
        </w:rPr>
        <w:t xml:space="preserve"> חברת </w:t>
      </w:r>
      <w:r w:rsidR="00EB5B51">
        <w:rPr>
          <w:rFonts w:cs="Arial"/>
          <w:sz w:val="26"/>
          <w:szCs w:val="26"/>
        </w:rPr>
        <w:t>TIG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3EF0662E" w:rsidR="00C57D12" w:rsidRPr="00CE1ED7" w:rsidRDefault="00C57D12" w:rsidP="00C57D12">
      <w:pPr>
        <w:rPr>
          <w:sz w:val="26"/>
          <w:szCs w:val="26"/>
          <w:u w:val="single"/>
          <w:rtl/>
        </w:rPr>
      </w:pPr>
      <w:r w:rsidRPr="00CE1ED7">
        <w:rPr>
          <w:rFonts w:cs="Arial" w:hint="cs"/>
          <w:sz w:val="26"/>
          <w:szCs w:val="26"/>
          <w:u w:val="single"/>
          <w:rtl/>
        </w:rPr>
        <w:t xml:space="preserve">אירוח עבור </w:t>
      </w:r>
      <w:r w:rsidR="00554373" w:rsidRPr="00CE1ED7">
        <w:rPr>
          <w:rFonts w:cs="Arial" w:hint="cs"/>
          <w:b/>
          <w:bCs/>
          <w:sz w:val="26"/>
          <w:szCs w:val="26"/>
          <w:u w:val="single"/>
          <w:rtl/>
        </w:rPr>
        <w:t>17</w:t>
      </w:r>
      <w:r w:rsidRPr="00CE1ED7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Pr="006E7866">
        <w:rPr>
          <w:rFonts w:hint="cs"/>
          <w:sz w:val="26"/>
          <w:szCs w:val="26"/>
          <w:u w:val="single"/>
          <w:rtl/>
        </w:rPr>
        <w:t xml:space="preserve">בתאריך </w:t>
      </w:r>
      <w:r w:rsidRPr="006E7866">
        <w:rPr>
          <w:sz w:val="26"/>
          <w:szCs w:val="26"/>
          <w:u w:val="single"/>
          <w:rtl/>
        </w:rPr>
        <w:t>–</w:t>
      </w:r>
      <w:r w:rsidRPr="00CE1ED7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554373" w:rsidRPr="00CE1ED7">
        <w:rPr>
          <w:rFonts w:hint="cs"/>
          <w:b/>
          <w:bCs/>
          <w:sz w:val="26"/>
          <w:szCs w:val="26"/>
          <w:u w:val="single"/>
          <w:rtl/>
        </w:rPr>
        <w:t>13</w:t>
      </w:r>
      <w:r w:rsidR="00FC50ED" w:rsidRPr="00CE1ED7">
        <w:rPr>
          <w:rFonts w:hint="cs"/>
          <w:b/>
          <w:bCs/>
          <w:sz w:val="26"/>
          <w:szCs w:val="26"/>
          <w:u w:val="single"/>
          <w:rtl/>
        </w:rPr>
        <w:t>.2.25</w:t>
      </w:r>
      <w:r w:rsidRPr="00CE1ED7">
        <w:rPr>
          <w:rFonts w:hint="cs"/>
          <w:sz w:val="26"/>
          <w:szCs w:val="26"/>
          <w:u w:val="single"/>
          <w:rtl/>
        </w:rPr>
        <w:t xml:space="preserve"> החל מהשעה </w:t>
      </w:r>
      <w:r w:rsidR="00E07360">
        <w:rPr>
          <w:rFonts w:hint="cs"/>
          <w:b/>
          <w:bCs/>
          <w:sz w:val="26"/>
          <w:szCs w:val="26"/>
          <w:u w:val="single"/>
          <w:rtl/>
        </w:rPr>
        <w:t xml:space="preserve">10:00 </w:t>
      </w:r>
      <w:r w:rsidR="00E07360">
        <w:rPr>
          <w:b/>
          <w:bCs/>
          <w:sz w:val="26"/>
          <w:szCs w:val="26"/>
          <w:u w:val="single"/>
          <w:rtl/>
        </w:rPr>
        <w:t>–</w:t>
      </w:r>
      <w:r w:rsidR="00E07360">
        <w:rPr>
          <w:rFonts w:hint="cs"/>
          <w:b/>
          <w:bCs/>
          <w:sz w:val="26"/>
          <w:szCs w:val="26"/>
          <w:u w:val="single"/>
          <w:rtl/>
        </w:rPr>
        <w:t xml:space="preserve"> 13:00</w:t>
      </w:r>
    </w:p>
    <w:p w14:paraId="10A8E6E0" w14:textId="62DD8F7C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</w:t>
      </w:r>
      <w:r w:rsidR="00206633">
        <w:rPr>
          <w:rFonts w:ascii="Arial" w:hAnsi="Arial" w:cs="Arial" w:hint="cs"/>
          <w:sz w:val="26"/>
          <w:szCs w:val="26"/>
          <w:rtl/>
        </w:rPr>
        <w:t>ה.</w:t>
      </w:r>
    </w:p>
    <w:p w14:paraId="5FC3108C" w14:textId="5DD282F0" w:rsidR="00D40CCD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E07360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       </w:t>
      </w:r>
    </w:p>
    <w:p w14:paraId="2D88F56D" w14:textId="532579EB" w:rsidR="00CF526A" w:rsidRDefault="00C57D12" w:rsidP="00D40CCD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</w:t>
      </w:r>
    </w:p>
    <w:p w14:paraId="37EC58F9" w14:textId="46487364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BD5724">
        <w:rPr>
          <w:rFonts w:ascii="Arial" w:hAnsi="Arial" w:cs="Arial" w:hint="cs"/>
          <w:sz w:val="26"/>
          <w:szCs w:val="26"/>
          <w:rtl/>
        </w:rPr>
        <w:t xml:space="preserve"> פוקצ'ות פיצה,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שתיה קלה. </w:t>
      </w:r>
      <w:r w:rsidR="00BD572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</w:t>
      </w:r>
      <w:r w:rsidR="000F52A3" w:rsidRPr="006970B3">
        <w:rPr>
          <w:rFonts w:ascii="Arial" w:hAnsi="Arial" w:cs="Arial" w:hint="cs"/>
          <w:sz w:val="26"/>
          <w:szCs w:val="26"/>
          <w:rtl/>
        </w:rPr>
        <w:t>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900D65">
        <w:rPr>
          <w:rFonts w:hint="cs"/>
          <w:b/>
          <w:bCs/>
          <w:sz w:val="26"/>
          <w:szCs w:val="26"/>
          <w:u w:val="single"/>
          <w:rtl/>
        </w:rPr>
        <w:t>2,000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29CB1262" w14:textId="77777777" w:rsidR="00900D65" w:rsidRDefault="00900D65" w:rsidP="00C57D12">
      <w:pPr>
        <w:rPr>
          <w:b/>
          <w:bCs/>
          <w:sz w:val="24"/>
          <w:szCs w:val="24"/>
          <w:rtl/>
        </w:rPr>
      </w:pPr>
    </w:p>
    <w:p w14:paraId="105D6105" w14:textId="7FCAFFFA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72B9158A" w14:textId="77777777" w:rsidR="002261ED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9D21A" w14:textId="77777777" w:rsidR="000F66B2" w:rsidRDefault="000F66B2" w:rsidP="0022799C">
      <w:pPr>
        <w:spacing w:after="0" w:line="240" w:lineRule="auto"/>
      </w:pPr>
      <w:r>
        <w:separator/>
      </w:r>
    </w:p>
  </w:endnote>
  <w:endnote w:type="continuationSeparator" w:id="0">
    <w:p w14:paraId="584368E0" w14:textId="77777777" w:rsidR="000F66B2" w:rsidRDefault="000F66B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F20B5" w14:textId="77777777" w:rsidR="000F66B2" w:rsidRDefault="000F66B2" w:rsidP="0022799C">
      <w:pPr>
        <w:spacing w:after="0" w:line="240" w:lineRule="auto"/>
      </w:pPr>
      <w:r>
        <w:separator/>
      </w:r>
    </w:p>
  </w:footnote>
  <w:footnote w:type="continuationSeparator" w:id="0">
    <w:p w14:paraId="108DBD15" w14:textId="77777777" w:rsidR="000F66B2" w:rsidRDefault="000F66B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938CF67C"/>
    <w:lvl w:ilvl="0" w:tplc="ABE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54F7B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0F31C2"/>
    <w:rsid w:val="000F52A3"/>
    <w:rsid w:val="000F66B2"/>
    <w:rsid w:val="001139DC"/>
    <w:rsid w:val="00122CE3"/>
    <w:rsid w:val="001273AE"/>
    <w:rsid w:val="00135CAF"/>
    <w:rsid w:val="00137342"/>
    <w:rsid w:val="00137AD8"/>
    <w:rsid w:val="00140523"/>
    <w:rsid w:val="0014377C"/>
    <w:rsid w:val="00145214"/>
    <w:rsid w:val="00150C4A"/>
    <w:rsid w:val="00151F2D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6633"/>
    <w:rsid w:val="0020790E"/>
    <w:rsid w:val="00213C30"/>
    <w:rsid w:val="00215816"/>
    <w:rsid w:val="002174D8"/>
    <w:rsid w:val="0022090C"/>
    <w:rsid w:val="00222A5A"/>
    <w:rsid w:val="002261ED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6F24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363F"/>
    <w:rsid w:val="003F01BC"/>
    <w:rsid w:val="003F0C40"/>
    <w:rsid w:val="003F12B8"/>
    <w:rsid w:val="003F2896"/>
    <w:rsid w:val="003F3F30"/>
    <w:rsid w:val="00402A41"/>
    <w:rsid w:val="00405201"/>
    <w:rsid w:val="00414163"/>
    <w:rsid w:val="00417F00"/>
    <w:rsid w:val="0043387D"/>
    <w:rsid w:val="00433E45"/>
    <w:rsid w:val="004355C0"/>
    <w:rsid w:val="004421A9"/>
    <w:rsid w:val="00442FAD"/>
    <w:rsid w:val="00443C2C"/>
    <w:rsid w:val="00444FD5"/>
    <w:rsid w:val="00446F6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54373"/>
    <w:rsid w:val="00563144"/>
    <w:rsid w:val="00564DFA"/>
    <w:rsid w:val="005825A8"/>
    <w:rsid w:val="00584EF1"/>
    <w:rsid w:val="0058753C"/>
    <w:rsid w:val="00592588"/>
    <w:rsid w:val="005959D3"/>
    <w:rsid w:val="005A3889"/>
    <w:rsid w:val="005A4288"/>
    <w:rsid w:val="005A6088"/>
    <w:rsid w:val="005B55A0"/>
    <w:rsid w:val="005C7E5E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64677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6E7866"/>
    <w:rsid w:val="00700695"/>
    <w:rsid w:val="007006A3"/>
    <w:rsid w:val="007055C0"/>
    <w:rsid w:val="00715C21"/>
    <w:rsid w:val="00715E1B"/>
    <w:rsid w:val="00717A24"/>
    <w:rsid w:val="0072022D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0980"/>
    <w:rsid w:val="00892B76"/>
    <w:rsid w:val="00896F44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F072A"/>
    <w:rsid w:val="008F0C3B"/>
    <w:rsid w:val="008F6DDE"/>
    <w:rsid w:val="008F749C"/>
    <w:rsid w:val="00900D65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0475"/>
    <w:rsid w:val="009B6F44"/>
    <w:rsid w:val="009C0FE5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5841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115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D5724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2FB9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1ED7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40CCD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4AB"/>
    <w:rsid w:val="00DC6A39"/>
    <w:rsid w:val="00DC7506"/>
    <w:rsid w:val="00DD5A1A"/>
    <w:rsid w:val="00DE1818"/>
    <w:rsid w:val="00DE2280"/>
    <w:rsid w:val="00DE2708"/>
    <w:rsid w:val="00E023ED"/>
    <w:rsid w:val="00E07360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B5B51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70C6"/>
    <w:rsid w:val="00F668EB"/>
    <w:rsid w:val="00F67574"/>
    <w:rsid w:val="00F7615D"/>
    <w:rsid w:val="00F848AF"/>
    <w:rsid w:val="00F87F61"/>
    <w:rsid w:val="00F928F5"/>
    <w:rsid w:val="00F94484"/>
    <w:rsid w:val="00FA00F0"/>
    <w:rsid w:val="00FA5255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</TotalTime>
  <Pages>1</Pages>
  <Words>303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2025-01-15T14:02:00Z</cp:lastPrinted>
  <dcterms:created xsi:type="dcterms:W3CDTF">2025-01-28T13:37:00Z</dcterms:created>
  <dcterms:modified xsi:type="dcterms:W3CDTF">2025-01-28T13:38:00Z</dcterms:modified>
</cp:coreProperties>
</file>