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7892D9B9" w:rsidR="00B8669E" w:rsidRPr="0039712A" w:rsidRDefault="0056738F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23.3.25</w:t>
      </w:r>
    </w:p>
    <w:p w14:paraId="170F8DDB" w14:textId="18D97566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92241B">
        <w:rPr>
          <w:rFonts w:ascii="Arial" w:hAnsi="Arial" w:cs="Arial" w:hint="cs"/>
          <w:sz w:val="26"/>
          <w:szCs w:val="26"/>
          <w:rtl/>
        </w:rPr>
        <w:t xml:space="preserve"> </w:t>
      </w:r>
      <w:r w:rsidR="0056738F">
        <w:rPr>
          <w:rFonts w:ascii="Arial" w:hAnsi="Arial" w:cs="Arial" w:hint="cs"/>
          <w:sz w:val="26"/>
          <w:szCs w:val="26"/>
          <w:rtl/>
        </w:rPr>
        <w:t>נדב</w:t>
      </w:r>
      <w:r w:rsidR="001406AA">
        <w:rPr>
          <w:rFonts w:ascii="Arial" w:hAnsi="Arial" w:cs="Arial" w:hint="cs"/>
          <w:sz w:val="26"/>
          <w:szCs w:val="26"/>
          <w:rtl/>
        </w:rPr>
        <w:t xml:space="preserve"> 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56738F">
        <w:rPr>
          <w:rFonts w:ascii="Arial" w:hAnsi="Arial" w:cs="Arial" w:hint="cs"/>
          <w:sz w:val="26"/>
          <w:szCs w:val="26"/>
          <w:rtl/>
        </w:rPr>
        <w:t>תיכון איתן</w:t>
      </w:r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7A3C460C" w14:textId="6E984F37" w:rsidR="00A03DBE" w:rsidRPr="0056738F" w:rsidRDefault="0039712A" w:rsidP="00A03DBE">
      <w:pPr>
        <w:rPr>
          <w:rFonts w:ascii="Arial" w:hAnsi="Arial" w:cs="Arial"/>
          <w:sz w:val="26"/>
          <w:szCs w:val="26"/>
          <w:u w:val="single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  <w:r w:rsidR="0092241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</w:t>
      </w:r>
      <w:r w:rsidR="00390F0F" w:rsidRPr="0056738F">
        <w:rPr>
          <w:rFonts w:ascii="Arial" w:hAnsi="Arial" w:cs="Arial" w:hint="cs"/>
          <w:sz w:val="26"/>
          <w:szCs w:val="26"/>
          <w:u w:val="single"/>
          <w:rtl/>
        </w:rPr>
        <w:t>אירוח</w:t>
      </w:r>
      <w:r w:rsidR="00A03DBE">
        <w:rPr>
          <w:rFonts w:ascii="Arial" w:hAnsi="Arial" w:cs="Arial" w:hint="cs"/>
          <w:sz w:val="26"/>
          <w:szCs w:val="26"/>
          <w:u w:val="single"/>
          <w:rtl/>
        </w:rPr>
        <w:t xml:space="preserve"> במתחם היקב </w:t>
      </w:r>
      <w:r w:rsidR="00390F0F" w:rsidRPr="0056738F">
        <w:rPr>
          <w:rFonts w:ascii="Arial" w:hAnsi="Arial" w:cs="Arial" w:hint="cs"/>
          <w:sz w:val="26"/>
          <w:szCs w:val="26"/>
          <w:u w:val="single"/>
          <w:rtl/>
        </w:rPr>
        <w:t>עבור</w:t>
      </w:r>
      <w:r w:rsidR="0005577B" w:rsidRPr="0056738F">
        <w:rPr>
          <w:rFonts w:ascii="Arial" w:hAnsi="Arial" w:cs="Arial" w:hint="cs"/>
          <w:sz w:val="26"/>
          <w:szCs w:val="26"/>
          <w:u w:val="single"/>
          <w:rtl/>
        </w:rPr>
        <w:t xml:space="preserve"> עד</w:t>
      </w:r>
      <w:r w:rsidR="00390F0F" w:rsidRPr="0056738F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56738F" w:rsidRP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>15</w:t>
      </w:r>
      <w:r w:rsidR="00390F0F" w:rsidRP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390F0F" w:rsidRPr="0056738F">
        <w:rPr>
          <w:rFonts w:ascii="Arial" w:hAnsi="Arial" w:cs="Arial" w:hint="cs"/>
          <w:sz w:val="26"/>
          <w:szCs w:val="26"/>
          <w:u w:val="single"/>
          <w:rtl/>
        </w:rPr>
        <w:t xml:space="preserve">משתתפים בתאריך </w:t>
      </w:r>
      <w:r w:rsid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>25.5.25</w:t>
      </w:r>
      <w:r w:rsidR="0092241B" w:rsidRP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390F0F" w:rsidRPr="0056738F">
        <w:rPr>
          <w:rFonts w:ascii="Arial" w:hAnsi="Arial" w:cs="Arial" w:hint="cs"/>
          <w:sz w:val="26"/>
          <w:szCs w:val="26"/>
          <w:u w:val="single"/>
          <w:rtl/>
        </w:rPr>
        <w:t xml:space="preserve">החל מהשעה </w:t>
      </w:r>
      <w:r w:rsid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>10</w:t>
      </w:r>
      <w:r w:rsidR="0092241B" w:rsidRP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:00 </w:t>
      </w:r>
      <w:r w:rsidR="0092241B" w:rsidRPr="0056738F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92241B" w:rsidRP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</w:t>
      </w:r>
      <w:r w:rsid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>3</w:t>
      </w:r>
      <w:r w:rsidR="0092241B" w:rsidRP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>:0</w:t>
      </w:r>
      <w:r w:rsidR="0092241B" w:rsidRPr="0056738F">
        <w:rPr>
          <w:rFonts w:ascii="Arial" w:hAnsi="Arial" w:cs="Arial" w:hint="cs"/>
          <w:sz w:val="26"/>
          <w:szCs w:val="26"/>
          <w:u w:val="single"/>
          <w:rtl/>
        </w:rPr>
        <w:t>0.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4397FAE9" w14:textId="29BDA0F6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בופה חלבי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שקשוקה, קישים, סלטים, לחם מטבלים, פוקצ'ות, עוגות לקינוח.</w:t>
      </w:r>
    </w:p>
    <w:p w14:paraId="6CD24742" w14:textId="25BCD9E9" w:rsidR="00675DC1" w:rsidRDefault="00675DC1" w:rsidP="00675DC1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שתייה קלה, שימוש בכלים חד פעמיים איכותיים.</w:t>
      </w:r>
    </w:p>
    <w:p w14:paraId="7E09AF32" w14:textId="2026306C" w:rsidR="0056738F" w:rsidRDefault="0056738F" w:rsidP="0056738F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כולל מפגש עם כורם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יינן היקב </w:t>
      </w:r>
      <w:r w:rsidRPr="0056738F">
        <w:rPr>
          <w:rFonts w:ascii="Arial" w:hAnsi="Arial" w:cs="Arial" w:hint="cs"/>
          <w:sz w:val="26"/>
          <w:szCs w:val="26"/>
          <w:rtl/>
        </w:rPr>
        <w:t>לסיור בכרם כולל הסברים על גידול הענבים והכנת היין, הסיפור שלנו וטעימות של 3 מיינות היקב מלווה בהסברים (כשעה).</w:t>
      </w:r>
    </w:p>
    <w:p w14:paraId="05B9CAFC" w14:textId="2B68A97D" w:rsidR="00675DC1" w:rsidRDefault="00675DC1" w:rsidP="00675DC1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ת </w:t>
      </w:r>
      <w:r w:rsid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>4,350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</w:t>
      </w:r>
      <w:r w:rsidR="0056738F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לא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כולל מע"מ</w:t>
      </w:r>
      <w:r w:rsidRPr="0092241B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73CADC62" w14:textId="77777777" w:rsidR="003978D9" w:rsidRDefault="003978D9" w:rsidP="003978D9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</w:p>
    <w:p w14:paraId="16DABC36" w14:textId="505D51F2" w:rsidR="003978D9" w:rsidRPr="003978D9" w:rsidRDefault="003978D9" w:rsidP="003978D9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3978D9">
        <w:rPr>
          <w:rFonts w:ascii="Arial" w:hAnsi="Arial" w:cs="Arial" w:hint="cs"/>
          <w:sz w:val="26"/>
          <w:szCs w:val="26"/>
          <w:rtl/>
        </w:rPr>
        <w:t>מתנה בקבוק יין עם שקית נייר ממוחזר</w:t>
      </w:r>
      <w:r>
        <w:rPr>
          <w:rFonts w:ascii="Arial" w:hAnsi="Arial" w:cs="Arial" w:hint="cs"/>
          <w:sz w:val="26"/>
          <w:szCs w:val="26"/>
          <w:rtl/>
        </w:rPr>
        <w:t xml:space="preserve">- </w:t>
      </w:r>
      <w:r w:rsidRPr="003978D9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עלות 60 ₪ לא כולל מע"מ</w:t>
      </w:r>
      <w:r w:rsidRPr="003978D9">
        <w:rPr>
          <w:rFonts w:ascii="Arial" w:hAnsi="Arial" w:cs="Arial" w:hint="cs"/>
          <w:sz w:val="26"/>
          <w:szCs w:val="26"/>
          <w:rtl/>
        </w:rPr>
        <w:t>.                                    לבחירה מיינות היקב ( רוזה, בלאן דה נואר, ברימה, פינוטאז').</w:t>
      </w:r>
    </w:p>
    <w:bookmarkEnd w:id="0"/>
    <w:p w14:paraId="3F088C9E" w14:textId="0F916DC2" w:rsidR="00390F0F" w:rsidRPr="0056738F" w:rsidRDefault="00060FB4" w:rsidP="0056738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56738F"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56738F">
        <w:rPr>
          <w:rFonts w:ascii="Arial" w:hAnsi="Arial" w:cs="Arial" w:hint="cs"/>
          <w:sz w:val="26"/>
          <w:szCs w:val="26"/>
          <w:rtl/>
        </w:rPr>
        <w:t>תשלו</w:t>
      </w:r>
      <w:r w:rsidR="001406AA" w:rsidRPr="0056738F">
        <w:rPr>
          <w:rFonts w:ascii="Arial" w:hAnsi="Arial" w:cs="Arial" w:hint="cs"/>
          <w:sz w:val="26"/>
          <w:szCs w:val="26"/>
          <w:rtl/>
        </w:rPr>
        <w:t xml:space="preserve">ם </w:t>
      </w:r>
      <w:r w:rsidR="004048D9" w:rsidRPr="0056738F">
        <w:rPr>
          <w:rFonts w:ascii="Arial" w:hAnsi="Arial" w:cs="Arial" w:hint="cs"/>
          <w:sz w:val="26"/>
          <w:szCs w:val="26"/>
          <w:rtl/>
        </w:rPr>
        <w:t>ביום האירוח</w:t>
      </w:r>
      <w:r w:rsidR="003106AD" w:rsidRPr="0056738F"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                          </w:t>
      </w:r>
      <w:r w:rsidRPr="0056738F">
        <w:rPr>
          <w:rFonts w:ascii="Arial" w:hAnsi="Arial" w:cs="Arial" w:hint="cs"/>
          <w:sz w:val="26"/>
          <w:szCs w:val="26"/>
          <w:rtl/>
        </w:rPr>
        <w:t xml:space="preserve"> </w:t>
      </w:r>
      <w:r w:rsidR="003106AD" w:rsidRPr="0056738F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56738F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56738F">
        <w:rPr>
          <w:rFonts w:ascii="Arial" w:hAnsi="Arial" w:cs="Arial"/>
          <w:sz w:val="26"/>
          <w:szCs w:val="26"/>
          <w:rtl/>
        </w:rPr>
        <w:t>–</w:t>
      </w:r>
      <w:r w:rsidR="00390F0F" w:rsidRPr="0056738F">
        <w:rPr>
          <w:rFonts w:ascii="Arial" w:hAnsi="Arial" w:cs="Arial" w:hint="cs"/>
          <w:sz w:val="26"/>
          <w:szCs w:val="26"/>
          <w:rtl/>
        </w:rPr>
        <w:t xml:space="preserve"> 15% מההצעה.                                               דמי ביטול עד 7 ימים 20% מההצעה עד יומיים 40% ואילך תשלום מלא.</w:t>
      </w:r>
      <w:r w:rsidR="00390F0F" w:rsidRPr="0056738F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4C40ECD5" w:rsidR="00390F0F" w:rsidRPr="00CA4709" w:rsidRDefault="00620F9B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שם מלא ומספר ח.פ________________</w:t>
      </w:r>
      <w:r w:rsidR="00390F0F"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7530BD38" w14:textId="77777777" w:rsidR="002174D8" w:rsidRPr="0039712A" w:rsidRDefault="002174D8" w:rsidP="002802B5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p w14:paraId="69D81137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5DE78" w14:textId="77777777" w:rsidR="004E09C5" w:rsidRDefault="004E09C5" w:rsidP="0022799C">
      <w:pPr>
        <w:spacing w:after="0" w:line="240" w:lineRule="auto"/>
      </w:pPr>
      <w:r>
        <w:separator/>
      </w:r>
    </w:p>
  </w:endnote>
  <w:endnote w:type="continuationSeparator" w:id="0">
    <w:p w14:paraId="25242D4A" w14:textId="77777777" w:rsidR="004E09C5" w:rsidRDefault="004E09C5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6FD40" w14:textId="77777777" w:rsidR="004E09C5" w:rsidRDefault="004E09C5" w:rsidP="0022799C">
      <w:pPr>
        <w:spacing w:after="0" w:line="240" w:lineRule="auto"/>
      </w:pPr>
      <w:r>
        <w:separator/>
      </w:r>
    </w:p>
  </w:footnote>
  <w:footnote w:type="continuationSeparator" w:id="0">
    <w:p w14:paraId="4D74A567" w14:textId="77777777" w:rsidR="004E09C5" w:rsidRDefault="004E09C5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62D8"/>
    <w:rsid w:val="00017A15"/>
    <w:rsid w:val="00017D39"/>
    <w:rsid w:val="00020688"/>
    <w:rsid w:val="00026717"/>
    <w:rsid w:val="00033602"/>
    <w:rsid w:val="000429A0"/>
    <w:rsid w:val="0005577B"/>
    <w:rsid w:val="00060FB4"/>
    <w:rsid w:val="00061EE8"/>
    <w:rsid w:val="000730D5"/>
    <w:rsid w:val="00081228"/>
    <w:rsid w:val="00081644"/>
    <w:rsid w:val="00083B37"/>
    <w:rsid w:val="000A23EF"/>
    <w:rsid w:val="000C242E"/>
    <w:rsid w:val="000C358C"/>
    <w:rsid w:val="000F4AFA"/>
    <w:rsid w:val="00121E93"/>
    <w:rsid w:val="0013327D"/>
    <w:rsid w:val="00137AD8"/>
    <w:rsid w:val="00140523"/>
    <w:rsid w:val="001406AA"/>
    <w:rsid w:val="0014377C"/>
    <w:rsid w:val="00152E47"/>
    <w:rsid w:val="00156255"/>
    <w:rsid w:val="00162D58"/>
    <w:rsid w:val="0016748D"/>
    <w:rsid w:val="00174ACC"/>
    <w:rsid w:val="00182C92"/>
    <w:rsid w:val="00184B26"/>
    <w:rsid w:val="001A0ED4"/>
    <w:rsid w:val="001A620D"/>
    <w:rsid w:val="001B0770"/>
    <w:rsid w:val="001D7581"/>
    <w:rsid w:val="001E0046"/>
    <w:rsid w:val="001E5BCD"/>
    <w:rsid w:val="001E7D36"/>
    <w:rsid w:val="001F4DBA"/>
    <w:rsid w:val="0021260B"/>
    <w:rsid w:val="002174D8"/>
    <w:rsid w:val="00222FE6"/>
    <w:rsid w:val="0022612B"/>
    <w:rsid w:val="0022799C"/>
    <w:rsid w:val="00232AAA"/>
    <w:rsid w:val="0023667B"/>
    <w:rsid w:val="00240BA5"/>
    <w:rsid w:val="00251A14"/>
    <w:rsid w:val="002802B5"/>
    <w:rsid w:val="00283196"/>
    <w:rsid w:val="00283460"/>
    <w:rsid w:val="002A0F1D"/>
    <w:rsid w:val="002A576C"/>
    <w:rsid w:val="003065FE"/>
    <w:rsid w:val="003106AD"/>
    <w:rsid w:val="0032672C"/>
    <w:rsid w:val="00337AF1"/>
    <w:rsid w:val="003510F0"/>
    <w:rsid w:val="0037119B"/>
    <w:rsid w:val="00390F0F"/>
    <w:rsid w:val="00393EEE"/>
    <w:rsid w:val="00395C6C"/>
    <w:rsid w:val="0039712A"/>
    <w:rsid w:val="003978D9"/>
    <w:rsid w:val="00397A59"/>
    <w:rsid w:val="003A36C8"/>
    <w:rsid w:val="003B128E"/>
    <w:rsid w:val="003B1F0C"/>
    <w:rsid w:val="003B2C1D"/>
    <w:rsid w:val="003D06DF"/>
    <w:rsid w:val="003F12B8"/>
    <w:rsid w:val="004048D9"/>
    <w:rsid w:val="00405201"/>
    <w:rsid w:val="004147BE"/>
    <w:rsid w:val="00433772"/>
    <w:rsid w:val="0043558A"/>
    <w:rsid w:val="00442CA7"/>
    <w:rsid w:val="00446C8A"/>
    <w:rsid w:val="00453059"/>
    <w:rsid w:val="00474559"/>
    <w:rsid w:val="004B0B24"/>
    <w:rsid w:val="004C1E1E"/>
    <w:rsid w:val="004C39F4"/>
    <w:rsid w:val="004E09C5"/>
    <w:rsid w:val="004E4810"/>
    <w:rsid w:val="004E6A8A"/>
    <w:rsid w:val="004F1005"/>
    <w:rsid w:val="004F408E"/>
    <w:rsid w:val="00510129"/>
    <w:rsid w:val="005309B6"/>
    <w:rsid w:val="00542C25"/>
    <w:rsid w:val="0056738F"/>
    <w:rsid w:val="0058753C"/>
    <w:rsid w:val="00592588"/>
    <w:rsid w:val="00593362"/>
    <w:rsid w:val="00594D11"/>
    <w:rsid w:val="005B6FD2"/>
    <w:rsid w:val="005C7E5E"/>
    <w:rsid w:val="005D2524"/>
    <w:rsid w:val="005D3FC6"/>
    <w:rsid w:val="005E3568"/>
    <w:rsid w:val="005F4930"/>
    <w:rsid w:val="005F6C7E"/>
    <w:rsid w:val="00607BF3"/>
    <w:rsid w:val="00615FCB"/>
    <w:rsid w:val="00620F9B"/>
    <w:rsid w:val="0062359F"/>
    <w:rsid w:val="0063054E"/>
    <w:rsid w:val="006341B4"/>
    <w:rsid w:val="00635858"/>
    <w:rsid w:val="006541CA"/>
    <w:rsid w:val="006546FC"/>
    <w:rsid w:val="00655783"/>
    <w:rsid w:val="00670788"/>
    <w:rsid w:val="00675DC1"/>
    <w:rsid w:val="00692FE3"/>
    <w:rsid w:val="006A2D7C"/>
    <w:rsid w:val="006A6A33"/>
    <w:rsid w:val="006C164E"/>
    <w:rsid w:val="006C7BD3"/>
    <w:rsid w:val="006D1A04"/>
    <w:rsid w:val="006D2A31"/>
    <w:rsid w:val="006E106E"/>
    <w:rsid w:val="006F2BB6"/>
    <w:rsid w:val="00710704"/>
    <w:rsid w:val="00717A24"/>
    <w:rsid w:val="00730505"/>
    <w:rsid w:val="007433D5"/>
    <w:rsid w:val="00743D05"/>
    <w:rsid w:val="00743EB4"/>
    <w:rsid w:val="007612EF"/>
    <w:rsid w:val="007866F9"/>
    <w:rsid w:val="0079684D"/>
    <w:rsid w:val="007A60BE"/>
    <w:rsid w:val="007C2C98"/>
    <w:rsid w:val="007F3CDC"/>
    <w:rsid w:val="007F4FAA"/>
    <w:rsid w:val="00813C3C"/>
    <w:rsid w:val="0084269C"/>
    <w:rsid w:val="00844FE3"/>
    <w:rsid w:val="008560C8"/>
    <w:rsid w:val="00860895"/>
    <w:rsid w:val="008621E9"/>
    <w:rsid w:val="00865F37"/>
    <w:rsid w:val="008805BD"/>
    <w:rsid w:val="00892B76"/>
    <w:rsid w:val="008A2430"/>
    <w:rsid w:val="008A767B"/>
    <w:rsid w:val="0092241B"/>
    <w:rsid w:val="0092434C"/>
    <w:rsid w:val="00934083"/>
    <w:rsid w:val="00947B4C"/>
    <w:rsid w:val="0095270A"/>
    <w:rsid w:val="00953C74"/>
    <w:rsid w:val="009779DB"/>
    <w:rsid w:val="00981ED6"/>
    <w:rsid w:val="009A21B3"/>
    <w:rsid w:val="009B6F44"/>
    <w:rsid w:val="009F08F6"/>
    <w:rsid w:val="00A000D1"/>
    <w:rsid w:val="00A007F0"/>
    <w:rsid w:val="00A03DBE"/>
    <w:rsid w:val="00A138A0"/>
    <w:rsid w:val="00A15059"/>
    <w:rsid w:val="00A32B11"/>
    <w:rsid w:val="00A5203E"/>
    <w:rsid w:val="00A6350D"/>
    <w:rsid w:val="00A6484B"/>
    <w:rsid w:val="00A72DFE"/>
    <w:rsid w:val="00A76748"/>
    <w:rsid w:val="00A843C1"/>
    <w:rsid w:val="00A86E9F"/>
    <w:rsid w:val="00A90F36"/>
    <w:rsid w:val="00A933A1"/>
    <w:rsid w:val="00AA7800"/>
    <w:rsid w:val="00B3001E"/>
    <w:rsid w:val="00B44A82"/>
    <w:rsid w:val="00B452D1"/>
    <w:rsid w:val="00B84B1E"/>
    <w:rsid w:val="00B8669E"/>
    <w:rsid w:val="00B866F7"/>
    <w:rsid w:val="00B878A3"/>
    <w:rsid w:val="00BA16C9"/>
    <w:rsid w:val="00BA7D3C"/>
    <w:rsid w:val="00BB0F9C"/>
    <w:rsid w:val="00BB2965"/>
    <w:rsid w:val="00BF3AEA"/>
    <w:rsid w:val="00BF76D1"/>
    <w:rsid w:val="00C051DC"/>
    <w:rsid w:val="00C0753A"/>
    <w:rsid w:val="00C11945"/>
    <w:rsid w:val="00C30827"/>
    <w:rsid w:val="00C37510"/>
    <w:rsid w:val="00C37A95"/>
    <w:rsid w:val="00C464B5"/>
    <w:rsid w:val="00C64A9C"/>
    <w:rsid w:val="00C66ED0"/>
    <w:rsid w:val="00C67A7F"/>
    <w:rsid w:val="00C93110"/>
    <w:rsid w:val="00C959B2"/>
    <w:rsid w:val="00C96B74"/>
    <w:rsid w:val="00CA0558"/>
    <w:rsid w:val="00CB3DED"/>
    <w:rsid w:val="00CD29E9"/>
    <w:rsid w:val="00CE4355"/>
    <w:rsid w:val="00CE59BC"/>
    <w:rsid w:val="00CE5B68"/>
    <w:rsid w:val="00CF20E3"/>
    <w:rsid w:val="00D070BB"/>
    <w:rsid w:val="00D0740E"/>
    <w:rsid w:val="00D8570A"/>
    <w:rsid w:val="00D90FB7"/>
    <w:rsid w:val="00D937B4"/>
    <w:rsid w:val="00D94102"/>
    <w:rsid w:val="00DB7B25"/>
    <w:rsid w:val="00DD4544"/>
    <w:rsid w:val="00DE2708"/>
    <w:rsid w:val="00E21F8D"/>
    <w:rsid w:val="00E23C42"/>
    <w:rsid w:val="00E26C31"/>
    <w:rsid w:val="00E52B24"/>
    <w:rsid w:val="00E75180"/>
    <w:rsid w:val="00E758EE"/>
    <w:rsid w:val="00EA0095"/>
    <w:rsid w:val="00EE7868"/>
    <w:rsid w:val="00F02AEC"/>
    <w:rsid w:val="00F237C4"/>
    <w:rsid w:val="00F35C61"/>
    <w:rsid w:val="00F3754A"/>
    <w:rsid w:val="00F47972"/>
    <w:rsid w:val="00F650B2"/>
    <w:rsid w:val="00F67EB2"/>
    <w:rsid w:val="00F80F30"/>
    <w:rsid w:val="00FA2A53"/>
    <w:rsid w:val="00FB5C0E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238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2024-06-27T09:58:00Z</cp:lastPrinted>
  <dcterms:created xsi:type="dcterms:W3CDTF">2025-03-23T15:23:00Z</dcterms:created>
  <dcterms:modified xsi:type="dcterms:W3CDTF">2025-03-23T15:29:00Z</dcterms:modified>
</cp:coreProperties>
</file>