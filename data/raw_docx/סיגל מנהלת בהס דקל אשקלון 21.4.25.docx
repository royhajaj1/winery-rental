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36ECD2FF" w:rsidR="00B8669E" w:rsidRPr="00320E5A" w:rsidRDefault="00404D8F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21.4.25</w:t>
      </w:r>
    </w:p>
    <w:p w14:paraId="1D740887" w14:textId="6EA8382A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404D8F">
        <w:rPr>
          <w:rFonts w:cs="Arial" w:hint="cs"/>
          <w:sz w:val="26"/>
          <w:szCs w:val="26"/>
          <w:rtl/>
        </w:rPr>
        <w:t>סיגל</w:t>
      </w:r>
      <w:r w:rsidR="00781B0D">
        <w:rPr>
          <w:rFonts w:cs="Arial" w:hint="cs"/>
          <w:sz w:val="26"/>
          <w:szCs w:val="26"/>
          <w:rtl/>
        </w:rPr>
        <w:t xml:space="preserve"> </w:t>
      </w:r>
      <w:r w:rsidR="00781B0D">
        <w:rPr>
          <w:rFonts w:cs="Arial"/>
          <w:sz w:val="26"/>
          <w:szCs w:val="26"/>
          <w:rtl/>
        </w:rPr>
        <w:t>–</w:t>
      </w:r>
      <w:r w:rsidR="00800EC9">
        <w:rPr>
          <w:rFonts w:cs="Arial" w:hint="cs"/>
          <w:sz w:val="26"/>
          <w:szCs w:val="26"/>
          <w:rtl/>
        </w:rPr>
        <w:t xml:space="preserve"> מנהלת </w:t>
      </w:r>
      <w:r w:rsidR="00781B0D">
        <w:rPr>
          <w:rFonts w:cs="Arial" w:hint="cs"/>
          <w:sz w:val="26"/>
          <w:szCs w:val="26"/>
          <w:rtl/>
        </w:rPr>
        <w:t xml:space="preserve">בה"ס </w:t>
      </w:r>
      <w:r w:rsidR="00404D8F">
        <w:rPr>
          <w:rFonts w:cs="Arial" w:hint="cs"/>
          <w:sz w:val="26"/>
          <w:szCs w:val="26"/>
          <w:rtl/>
        </w:rPr>
        <w:t>דקל אשקלון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5DB3B69" w14:textId="2ED3C7A2" w:rsidR="00CF08B2" w:rsidRPr="00320E5A" w:rsidRDefault="00CF08B2" w:rsidP="00533AC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</w:t>
      </w:r>
      <w:r w:rsidR="00B5347F">
        <w:rPr>
          <w:rFonts w:cs="Arial" w:hint="cs"/>
          <w:sz w:val="26"/>
          <w:szCs w:val="26"/>
          <w:rtl/>
        </w:rPr>
        <w:t xml:space="preserve"> </w:t>
      </w:r>
      <w:r w:rsidR="005841BF">
        <w:rPr>
          <w:rFonts w:cs="Arial" w:hint="cs"/>
          <w:sz w:val="26"/>
          <w:szCs w:val="26"/>
          <w:rtl/>
        </w:rPr>
        <w:t>(</w:t>
      </w:r>
      <w:proofErr w:type="spellStart"/>
      <w:r w:rsidR="005841BF">
        <w:rPr>
          <w:rFonts w:cs="Arial" w:hint="cs"/>
          <w:sz w:val="26"/>
          <w:szCs w:val="26"/>
          <w:rtl/>
        </w:rPr>
        <w:t>פליפ</w:t>
      </w:r>
      <w:proofErr w:type="spellEnd"/>
      <w:r w:rsidR="005841BF">
        <w:rPr>
          <w:rFonts w:cs="Arial" w:hint="cs"/>
          <w:sz w:val="26"/>
          <w:szCs w:val="26"/>
          <w:rtl/>
        </w:rPr>
        <w:t xml:space="preserve"> </w:t>
      </w:r>
      <w:proofErr w:type="spellStart"/>
      <w:r w:rsidR="005841BF">
        <w:rPr>
          <w:rFonts w:cs="Arial" w:hint="cs"/>
          <w:sz w:val="26"/>
          <w:szCs w:val="26"/>
          <w:rtl/>
        </w:rPr>
        <w:t>צ'ארץ</w:t>
      </w:r>
      <w:proofErr w:type="spellEnd"/>
      <w:r w:rsidR="005841BF">
        <w:rPr>
          <w:rFonts w:cs="Arial" w:hint="cs"/>
          <w:sz w:val="26"/>
          <w:szCs w:val="26"/>
          <w:rtl/>
        </w:rPr>
        <w:t>)</w:t>
      </w:r>
      <w:r w:rsidR="00E023ED" w:rsidRPr="00320E5A">
        <w:rPr>
          <w:rFonts w:cs="Arial" w:hint="cs"/>
          <w:sz w:val="26"/>
          <w:szCs w:val="26"/>
          <w:rtl/>
        </w:rPr>
        <w:t>,</w:t>
      </w:r>
      <w:r w:rsidR="00D97EF6">
        <w:rPr>
          <w:rFonts w:cs="Arial" w:hint="cs"/>
          <w:sz w:val="26"/>
          <w:szCs w:val="26"/>
          <w:rtl/>
        </w:rPr>
        <w:t xml:space="preserve"> </w:t>
      </w:r>
      <w:r w:rsidR="00E023ED" w:rsidRPr="00320E5A">
        <w:rPr>
          <w:rFonts w:hint="cs"/>
          <w:sz w:val="26"/>
          <w:szCs w:val="26"/>
          <w:rtl/>
        </w:rPr>
        <w:t xml:space="preserve">פינת קפה </w:t>
      </w:r>
      <w:r w:rsidR="003155D3">
        <w:rPr>
          <w:rFonts w:hint="cs"/>
          <w:sz w:val="26"/>
          <w:szCs w:val="26"/>
          <w:rtl/>
        </w:rPr>
        <w:t>כולל מכונת קפה</w:t>
      </w:r>
      <w:r w:rsidR="00810E19"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768310F8" w14:textId="466A68B3" w:rsidR="00394B17" w:rsidRPr="00320E5A" w:rsidRDefault="00B8669E" w:rsidP="00B805CE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F90B3C">
        <w:rPr>
          <w:rFonts w:cs="Arial" w:hint="cs"/>
          <w:sz w:val="26"/>
          <w:szCs w:val="26"/>
          <w:rtl/>
        </w:rPr>
        <w:t>-</w:t>
      </w:r>
      <w:r w:rsidR="0016748D" w:rsidRPr="00320E5A">
        <w:rPr>
          <w:rFonts w:cs="Arial" w:hint="cs"/>
          <w:sz w:val="26"/>
          <w:szCs w:val="26"/>
          <w:rtl/>
        </w:rPr>
        <w:t xml:space="preserve"> </w:t>
      </w:r>
      <w:r w:rsidR="00F90B3C">
        <w:rPr>
          <w:rFonts w:cs="Arial" w:hint="cs"/>
          <w:sz w:val="26"/>
          <w:szCs w:val="26"/>
          <w:rtl/>
        </w:rPr>
        <w:t>25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>
        <w:rPr>
          <w:rFonts w:hint="cs"/>
          <w:sz w:val="26"/>
          <w:szCs w:val="26"/>
          <w:rtl/>
        </w:rPr>
        <w:t>בתארי</w:t>
      </w:r>
      <w:r w:rsidR="00CE0CE5">
        <w:rPr>
          <w:rFonts w:hint="cs"/>
          <w:sz w:val="26"/>
          <w:szCs w:val="26"/>
          <w:rtl/>
        </w:rPr>
        <w:t>ך</w:t>
      </w:r>
      <w:r w:rsidR="00994CAA">
        <w:rPr>
          <w:rFonts w:hint="cs"/>
          <w:sz w:val="26"/>
          <w:szCs w:val="26"/>
          <w:rtl/>
        </w:rPr>
        <w:t xml:space="preserve"> </w:t>
      </w:r>
      <w:r w:rsidR="00781B0D">
        <w:rPr>
          <w:sz w:val="26"/>
          <w:szCs w:val="26"/>
          <w:rtl/>
        </w:rPr>
        <w:t>–</w:t>
      </w:r>
      <w:r w:rsidR="00994CAA">
        <w:rPr>
          <w:rFonts w:hint="cs"/>
          <w:sz w:val="26"/>
          <w:szCs w:val="26"/>
          <w:rtl/>
        </w:rPr>
        <w:t xml:space="preserve"> </w:t>
      </w:r>
      <w:r w:rsidR="00404D8F">
        <w:rPr>
          <w:rFonts w:hint="cs"/>
          <w:sz w:val="26"/>
          <w:szCs w:val="26"/>
          <w:rtl/>
        </w:rPr>
        <w:t>6.5.25</w:t>
      </w:r>
      <w:r w:rsidR="001662B7">
        <w:rPr>
          <w:rFonts w:hint="cs"/>
          <w:sz w:val="26"/>
          <w:szCs w:val="26"/>
          <w:rtl/>
        </w:rPr>
        <w:t xml:space="preserve"> יום </w:t>
      </w:r>
      <w:r w:rsidR="00404D8F">
        <w:rPr>
          <w:rFonts w:hint="cs"/>
          <w:sz w:val="26"/>
          <w:szCs w:val="26"/>
          <w:rtl/>
        </w:rPr>
        <w:t>שלישי</w:t>
      </w:r>
      <w:r w:rsidR="00E11E09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>החל מהשעה</w:t>
      </w:r>
      <w:r w:rsidR="007123EC">
        <w:rPr>
          <w:rFonts w:hint="cs"/>
          <w:sz w:val="26"/>
          <w:szCs w:val="26"/>
          <w:rtl/>
        </w:rPr>
        <w:t xml:space="preserve"> </w:t>
      </w:r>
      <w:r w:rsidR="005A6732">
        <w:rPr>
          <w:rFonts w:hint="cs"/>
          <w:sz w:val="26"/>
          <w:szCs w:val="26"/>
          <w:rtl/>
        </w:rPr>
        <w:t xml:space="preserve">13:30 </w:t>
      </w:r>
      <w:r w:rsidR="005A6732">
        <w:rPr>
          <w:sz w:val="26"/>
          <w:szCs w:val="26"/>
          <w:rtl/>
        </w:rPr>
        <w:t>–</w:t>
      </w:r>
      <w:r w:rsidR="005A6732">
        <w:rPr>
          <w:rFonts w:hint="cs"/>
          <w:sz w:val="26"/>
          <w:szCs w:val="26"/>
          <w:rtl/>
        </w:rPr>
        <w:t xml:space="preserve"> 17:00</w:t>
      </w:r>
      <w:r w:rsidR="00D6685C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11FD2DCD" w14:textId="65DBE3DA" w:rsidR="00404D8F" w:rsidRPr="00F90B3C" w:rsidRDefault="00404D8F" w:rsidP="00404D8F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>
        <w:rPr>
          <w:rFonts w:ascii="Arial" w:hAnsi="Arial" w:cs="Arial" w:hint="cs"/>
          <w:sz w:val="26"/>
          <w:szCs w:val="26"/>
          <w:rtl/>
        </w:rPr>
        <w:t xml:space="preserve">1. </w:t>
      </w:r>
      <w:r w:rsidR="00781B0D">
        <w:rPr>
          <w:rFonts w:ascii="Arial" w:hAnsi="Arial" w:cs="Arial" w:hint="cs"/>
          <w:sz w:val="26"/>
          <w:szCs w:val="26"/>
          <w:rtl/>
        </w:rPr>
        <w:t>פינת קפה כולל מכונת קפ</w:t>
      </w:r>
      <w:r w:rsidR="00D74BA3">
        <w:rPr>
          <w:rFonts w:ascii="Arial" w:hAnsi="Arial" w:cs="Arial" w:hint="cs"/>
          <w:sz w:val="26"/>
          <w:szCs w:val="26"/>
          <w:rtl/>
        </w:rPr>
        <w:t>ה</w:t>
      </w:r>
      <w:bookmarkStart w:id="0" w:name="_Hlk141005984"/>
      <w:bookmarkStart w:id="1" w:name="_Hlk108003302"/>
      <w:r>
        <w:rPr>
          <w:rFonts w:ascii="Arial" w:hAnsi="Arial" w:cs="Arial" w:hint="cs"/>
          <w:sz w:val="26"/>
          <w:szCs w:val="26"/>
          <w:rtl/>
        </w:rPr>
        <w:t xml:space="preserve"> </w:t>
      </w:r>
      <w:bookmarkEnd w:id="0"/>
      <w:bookmarkEnd w:id="1"/>
      <w:r>
        <w:rPr>
          <w:rFonts w:hint="cs"/>
          <w:sz w:val="26"/>
          <w:szCs w:val="26"/>
          <w:rtl/>
        </w:rPr>
        <w:t>כ</w:t>
      </w:r>
      <w:r w:rsidR="00F81706">
        <w:rPr>
          <w:rFonts w:hint="cs"/>
          <w:sz w:val="26"/>
          <w:szCs w:val="26"/>
          <w:rtl/>
        </w:rPr>
        <w:t>ולל 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>במרכז מבקרים</w:t>
      </w:r>
      <w:r w:rsidR="00787287">
        <w:rPr>
          <w:rFonts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>עלות: 2,500 ₪ לא כולל מע"מ (2,950 ₪</w:t>
      </w:r>
      <w:r w:rsidR="005A6732"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כולל מע"מ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). </w:t>
      </w:r>
    </w:p>
    <w:p w14:paraId="631BBBE9" w14:textId="01066B2C" w:rsidR="00404D8F" w:rsidRDefault="00404D8F" w:rsidP="00404D8F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2000A7">
        <w:rPr>
          <w:rFonts w:ascii="Arial" w:hAnsi="Arial" w:cs="Arial" w:hint="cs"/>
          <w:sz w:val="26"/>
          <w:szCs w:val="26"/>
          <w:rtl/>
        </w:rPr>
        <w:t>2.</w:t>
      </w:r>
      <w:r>
        <w:rPr>
          <w:rFonts w:ascii="Arial" w:hAnsi="Arial" w:cs="Arial" w:hint="cs"/>
          <w:sz w:val="26"/>
          <w:szCs w:val="26"/>
          <w:rtl/>
        </w:rPr>
        <w:t xml:space="preserve"> סיור בכרם כולל הסבר על גידול הענבים והכנת היין, הסיפור שלנו, טעימות ש</w:t>
      </w:r>
      <w:r w:rsidR="002000A7">
        <w:rPr>
          <w:rFonts w:ascii="Arial" w:hAnsi="Arial" w:cs="Arial" w:hint="cs"/>
          <w:sz w:val="26"/>
          <w:szCs w:val="26"/>
          <w:rtl/>
        </w:rPr>
        <w:t xml:space="preserve">ל 3 מיינות היקב כולל הסברים ושיח פתוח לשאלות.                                                                                           </w:t>
      </w:r>
      <w:r w:rsidR="002000A7" w:rsidRPr="00F90B3C">
        <w:rPr>
          <w:rFonts w:ascii="Arial" w:hAnsi="Arial" w:cs="Arial" w:hint="cs"/>
          <w:sz w:val="26"/>
          <w:szCs w:val="26"/>
          <w:u w:val="single"/>
          <w:rtl/>
        </w:rPr>
        <w:t>עלות  - 1,200 ₪ לא כולל מע"מ (1,416 ₪</w:t>
      </w:r>
      <w:r w:rsidR="005A6732" w:rsidRPr="00F90B3C">
        <w:rPr>
          <w:rFonts w:ascii="Arial" w:hAnsi="Arial" w:cs="Arial" w:hint="cs"/>
          <w:sz w:val="26"/>
          <w:szCs w:val="26"/>
          <w:u w:val="single"/>
          <w:rtl/>
        </w:rPr>
        <w:t>כ</w:t>
      </w:r>
      <w:r w:rsidR="002000A7" w:rsidRPr="00F90B3C">
        <w:rPr>
          <w:rFonts w:ascii="Arial" w:hAnsi="Arial" w:cs="Arial" w:hint="cs"/>
          <w:sz w:val="26"/>
          <w:szCs w:val="26"/>
          <w:u w:val="single"/>
          <w:rtl/>
        </w:rPr>
        <w:t>ולל</w:t>
      </w:r>
      <w:r w:rsidR="005A6732"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מע"מ</w:t>
      </w:r>
      <w:r w:rsidR="002000A7" w:rsidRPr="00F90B3C">
        <w:rPr>
          <w:rFonts w:ascii="Arial" w:hAnsi="Arial" w:cs="Arial" w:hint="cs"/>
          <w:sz w:val="26"/>
          <w:szCs w:val="26"/>
          <w:u w:val="single"/>
          <w:rtl/>
        </w:rPr>
        <w:t>)</w:t>
      </w:r>
      <w:r w:rsidRPr="00F90B3C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16EA726A" w14:textId="77918868" w:rsidR="0040768C" w:rsidRDefault="0040768C" w:rsidP="0040768C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* במידה והאירוח ויהיה בשעות אחה"צ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ערב מהשעה 17:00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21:00.                                             עלות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3,000 ₪ לא כולל מע"מ (3,540 ₪ כולל מע"מ).</w:t>
      </w:r>
    </w:p>
    <w:p w14:paraId="46942713" w14:textId="77777777" w:rsidR="00BA09A4" w:rsidRDefault="00BA09A4" w:rsidP="0040768C">
      <w:pPr>
        <w:rPr>
          <w:sz w:val="26"/>
          <w:szCs w:val="26"/>
          <w:rtl/>
        </w:rPr>
      </w:pPr>
    </w:p>
    <w:p w14:paraId="4417A9CE" w14:textId="2DFFD35A" w:rsidR="0040768C" w:rsidRPr="007000AB" w:rsidRDefault="0040768C" w:rsidP="0040768C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4144D6F7" w14:textId="66A47276" w:rsidR="00645D9E" w:rsidRPr="00404D8F" w:rsidRDefault="00CC62AD" w:rsidP="00404D8F">
      <w:pPr>
        <w:ind w:left="36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0879B96C" w14:textId="77777777" w:rsidR="008F49D0" w:rsidRPr="0043180E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43180E">
        <w:rPr>
          <w:rFonts w:ascii="Arial" w:hAnsi="Arial" w:cs="Arial"/>
          <w:sz w:val="26"/>
          <w:szCs w:val="26"/>
          <w:rtl/>
        </w:rPr>
        <w:t xml:space="preserve">           </w:t>
      </w:r>
    </w:p>
    <w:p w14:paraId="33DF1D87" w14:textId="77777777" w:rsidR="001D6F07" w:rsidRDefault="002174D8" w:rsidP="002174D8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408B0" w14:textId="77777777" w:rsidR="00E56391" w:rsidRDefault="00E56391" w:rsidP="0022799C">
      <w:pPr>
        <w:spacing w:after="0" w:line="240" w:lineRule="auto"/>
      </w:pPr>
      <w:r>
        <w:separator/>
      </w:r>
    </w:p>
  </w:endnote>
  <w:endnote w:type="continuationSeparator" w:id="0">
    <w:p w14:paraId="3873789E" w14:textId="77777777" w:rsidR="00E56391" w:rsidRDefault="00E56391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DDD15" w14:textId="77777777" w:rsidR="00E56391" w:rsidRDefault="00E56391" w:rsidP="0022799C">
      <w:pPr>
        <w:spacing w:after="0" w:line="240" w:lineRule="auto"/>
      </w:pPr>
      <w:r>
        <w:separator/>
      </w:r>
    </w:p>
  </w:footnote>
  <w:footnote w:type="continuationSeparator" w:id="0">
    <w:p w14:paraId="43ECC68A" w14:textId="77777777" w:rsidR="00E56391" w:rsidRDefault="00E56391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69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1701"/>
    <w:rsid w:val="002B284B"/>
    <w:rsid w:val="002B337B"/>
    <w:rsid w:val="002B5354"/>
    <w:rsid w:val="002D637A"/>
    <w:rsid w:val="002E0B33"/>
    <w:rsid w:val="002F0478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402A41"/>
    <w:rsid w:val="00404D8F"/>
    <w:rsid w:val="00405201"/>
    <w:rsid w:val="0040768C"/>
    <w:rsid w:val="00407728"/>
    <w:rsid w:val="00422BB6"/>
    <w:rsid w:val="0043387D"/>
    <w:rsid w:val="00441A74"/>
    <w:rsid w:val="004421A9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72116"/>
    <w:rsid w:val="00574961"/>
    <w:rsid w:val="005825A8"/>
    <w:rsid w:val="005841BF"/>
    <w:rsid w:val="0058753C"/>
    <w:rsid w:val="0059039E"/>
    <w:rsid w:val="00592588"/>
    <w:rsid w:val="005A6732"/>
    <w:rsid w:val="005C31C4"/>
    <w:rsid w:val="005C7E5E"/>
    <w:rsid w:val="005E79C6"/>
    <w:rsid w:val="005F4930"/>
    <w:rsid w:val="005F6C7E"/>
    <w:rsid w:val="00601A7C"/>
    <w:rsid w:val="00605A42"/>
    <w:rsid w:val="00607BF3"/>
    <w:rsid w:val="00615D14"/>
    <w:rsid w:val="00616D2F"/>
    <w:rsid w:val="00626000"/>
    <w:rsid w:val="006341B4"/>
    <w:rsid w:val="00635858"/>
    <w:rsid w:val="00645D9E"/>
    <w:rsid w:val="00647D10"/>
    <w:rsid w:val="006541CA"/>
    <w:rsid w:val="00671D76"/>
    <w:rsid w:val="00673478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E32A1"/>
    <w:rsid w:val="006E5DA4"/>
    <w:rsid w:val="006E6CDC"/>
    <w:rsid w:val="006E743A"/>
    <w:rsid w:val="006F0155"/>
    <w:rsid w:val="00700695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1094D"/>
    <w:rsid w:val="00810E19"/>
    <w:rsid w:val="00814C70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92B76"/>
    <w:rsid w:val="008A2430"/>
    <w:rsid w:val="008A767B"/>
    <w:rsid w:val="008B7846"/>
    <w:rsid w:val="008C0A03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E6BD6"/>
    <w:rsid w:val="009F4C72"/>
    <w:rsid w:val="009F6F6D"/>
    <w:rsid w:val="00A000D1"/>
    <w:rsid w:val="00A041F1"/>
    <w:rsid w:val="00A15D77"/>
    <w:rsid w:val="00A21AF2"/>
    <w:rsid w:val="00A32B11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B061E8"/>
    <w:rsid w:val="00B062EB"/>
    <w:rsid w:val="00B31306"/>
    <w:rsid w:val="00B348B9"/>
    <w:rsid w:val="00B3797F"/>
    <w:rsid w:val="00B4260B"/>
    <w:rsid w:val="00B441FB"/>
    <w:rsid w:val="00B44A82"/>
    <w:rsid w:val="00B452D1"/>
    <w:rsid w:val="00B46135"/>
    <w:rsid w:val="00B5347F"/>
    <w:rsid w:val="00B70676"/>
    <w:rsid w:val="00B77C3D"/>
    <w:rsid w:val="00B805CE"/>
    <w:rsid w:val="00B80B96"/>
    <w:rsid w:val="00B8457A"/>
    <w:rsid w:val="00B84B1E"/>
    <w:rsid w:val="00B8669E"/>
    <w:rsid w:val="00B878A3"/>
    <w:rsid w:val="00B90446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30827"/>
    <w:rsid w:val="00C37510"/>
    <w:rsid w:val="00C464B5"/>
    <w:rsid w:val="00C53BCD"/>
    <w:rsid w:val="00C56BB2"/>
    <w:rsid w:val="00C64A9C"/>
    <w:rsid w:val="00C67A7F"/>
    <w:rsid w:val="00C80542"/>
    <w:rsid w:val="00C856E4"/>
    <w:rsid w:val="00C85837"/>
    <w:rsid w:val="00C90C2A"/>
    <w:rsid w:val="00C9244C"/>
    <w:rsid w:val="00C93C93"/>
    <w:rsid w:val="00C9481E"/>
    <w:rsid w:val="00C959B2"/>
    <w:rsid w:val="00C96232"/>
    <w:rsid w:val="00CB3D49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6D51"/>
    <w:rsid w:val="00E74B39"/>
    <w:rsid w:val="00E758EE"/>
    <w:rsid w:val="00E901C4"/>
    <w:rsid w:val="00E90CAF"/>
    <w:rsid w:val="00E91641"/>
    <w:rsid w:val="00E930DE"/>
    <w:rsid w:val="00E9419B"/>
    <w:rsid w:val="00EA44A5"/>
    <w:rsid w:val="00EA67A3"/>
    <w:rsid w:val="00EB3CFB"/>
    <w:rsid w:val="00EC63A2"/>
    <w:rsid w:val="00EE206C"/>
    <w:rsid w:val="00EE7629"/>
    <w:rsid w:val="00EF2280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68EB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E1F21"/>
    <w:rsid w:val="00FE2C78"/>
    <w:rsid w:val="00FE5219"/>
    <w:rsid w:val="00FE7518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49</TotalTime>
  <Pages>1</Pages>
  <Words>296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cp:lastPrinted>2018-05-17T07:39:00Z</cp:lastPrinted>
  <dcterms:created xsi:type="dcterms:W3CDTF">2025-04-21T09:32:00Z</dcterms:created>
  <dcterms:modified xsi:type="dcterms:W3CDTF">2025-04-21T10:20:00Z</dcterms:modified>
</cp:coreProperties>
</file>