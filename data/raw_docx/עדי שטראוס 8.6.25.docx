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6A01DD00" w:rsidR="00C57D12" w:rsidRPr="009632DD" w:rsidRDefault="007A6E71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8.6.25</w:t>
      </w:r>
    </w:p>
    <w:p w14:paraId="7915913D" w14:textId="46C48FA6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7A6E71">
        <w:rPr>
          <w:rFonts w:cs="Arial" w:hint="cs"/>
          <w:b/>
          <w:bCs/>
          <w:sz w:val="26"/>
          <w:szCs w:val="26"/>
          <w:rtl/>
        </w:rPr>
        <w:t>עדי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7A6E71">
        <w:rPr>
          <w:rFonts w:cs="Arial" w:hint="cs"/>
          <w:b/>
          <w:bCs/>
          <w:sz w:val="26"/>
          <w:szCs w:val="26"/>
          <w:rtl/>
        </w:rPr>
        <w:t>שטראוס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0CD10D9B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7A6E71">
        <w:rPr>
          <w:rFonts w:cs="Arial" w:hint="cs"/>
          <w:b/>
          <w:bCs/>
          <w:sz w:val="26"/>
          <w:szCs w:val="26"/>
          <w:rtl/>
        </w:rPr>
        <w:t>8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7A6E71">
        <w:rPr>
          <w:rFonts w:hint="cs"/>
          <w:b/>
          <w:bCs/>
          <w:sz w:val="26"/>
          <w:szCs w:val="26"/>
          <w:rtl/>
        </w:rPr>
        <w:t>8.6.25</w:t>
      </w:r>
      <w:r w:rsidR="00B02422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7A6E71">
        <w:rPr>
          <w:rFonts w:hint="cs"/>
          <w:b/>
          <w:bCs/>
          <w:sz w:val="26"/>
          <w:szCs w:val="26"/>
          <w:rtl/>
        </w:rPr>
        <w:t>8:00 -17:00.</w:t>
      </w:r>
      <w:r>
        <w:rPr>
          <w:rFonts w:hint="cs"/>
          <w:sz w:val="26"/>
          <w:szCs w:val="26"/>
          <w:rtl/>
        </w:rPr>
        <w:t xml:space="preserve">                        </w:t>
      </w:r>
    </w:p>
    <w:p w14:paraId="10A8E6E0" w14:textId="4F755233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69AF3BA0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CE7D7B">
        <w:rPr>
          <w:rFonts w:ascii="Arial" w:hAnsi="Arial" w:cs="Arial" w:hint="cs"/>
          <w:b/>
          <w:bCs/>
          <w:sz w:val="26"/>
          <w:szCs w:val="26"/>
          <w:u w:val="single"/>
          <w:rtl/>
        </w:rPr>
        <w:t>1,800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3E704490" w14:textId="620E709C" w:rsidR="009536C6" w:rsidRDefault="009536C6" w:rsidP="009536C6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9536C6">
        <w:rPr>
          <w:rFonts w:ascii="Arial" w:hAnsi="Arial" w:cs="Arial" w:hint="cs"/>
          <w:sz w:val="26"/>
          <w:szCs w:val="26"/>
          <w:rtl/>
        </w:rPr>
        <w:t>כיבוד לבוקר : כריכונים במגוון מילויים, פלטת ירקות חתוכים, עוגיות/ עוגה, קערת פירות.</w:t>
      </w:r>
    </w:p>
    <w:p w14:paraId="237D7DE2" w14:textId="4926B1F3" w:rsidR="000C7F31" w:rsidRDefault="009536C6" w:rsidP="000C7F3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536C6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1C49FD">
        <w:rPr>
          <w:rFonts w:ascii="Arial" w:hAnsi="Arial" w:cs="Arial" w:hint="cs"/>
          <w:b/>
          <w:bCs/>
          <w:sz w:val="26"/>
          <w:szCs w:val="26"/>
          <w:u w:val="single"/>
          <w:rtl/>
        </w:rPr>
        <w:t>80</w:t>
      </w:r>
      <w:r w:rsidR="00646134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536C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0C7F31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0DFA7198" w14:textId="3BD3640E" w:rsidR="000948A4" w:rsidRPr="000948A4" w:rsidRDefault="000F52A3" w:rsidP="000948A4">
      <w:pPr>
        <w:pStyle w:val="aa"/>
        <w:numPr>
          <w:ilvl w:val="0"/>
          <w:numId w:val="5"/>
        </w:numPr>
        <w:bidi/>
        <w:rPr>
          <w:b/>
          <w:bCs/>
          <w:sz w:val="26"/>
          <w:szCs w:val="26"/>
          <w:u w:val="single"/>
          <w:rtl/>
        </w:rPr>
      </w:pPr>
      <w:bookmarkStart w:id="1" w:name="_Hlk198645524"/>
      <w:r w:rsidRPr="000948A4">
        <w:rPr>
          <w:rFonts w:ascii="Arial" w:hAnsi="Arial" w:cs="Arial" w:hint="cs"/>
          <w:sz w:val="26"/>
          <w:szCs w:val="26"/>
          <w:rtl/>
        </w:rPr>
        <w:t>ב</w:t>
      </w:r>
      <w:r w:rsidRPr="000948A4">
        <w:rPr>
          <w:rFonts w:ascii="Arial" w:hAnsi="Arial" w:cs="Arial" w:hint="eastAsia"/>
          <w:sz w:val="26"/>
          <w:szCs w:val="26"/>
          <w:rtl/>
        </w:rPr>
        <w:t>ופה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0948A4">
        <w:rPr>
          <w:rFonts w:ascii="Arial" w:hAnsi="Arial" w:cs="Arial"/>
          <w:sz w:val="26"/>
          <w:szCs w:val="26"/>
          <w:rtl/>
        </w:rPr>
        <w:t>–</w:t>
      </w:r>
      <w:r w:rsidR="00EC0B17">
        <w:rPr>
          <w:rFonts w:ascii="Arial" w:hAnsi="Arial" w:cs="Arial" w:hint="cs"/>
          <w:sz w:val="26"/>
          <w:szCs w:val="26"/>
          <w:rtl/>
        </w:rPr>
        <w:t xml:space="preserve"> </w:t>
      </w:r>
      <w:r w:rsidR="004E7E23">
        <w:rPr>
          <w:rFonts w:ascii="Arial" w:hAnsi="Arial" w:cs="Arial" w:hint="cs"/>
          <w:sz w:val="26"/>
          <w:szCs w:val="26"/>
          <w:rtl/>
        </w:rPr>
        <w:t xml:space="preserve">סיר </w:t>
      </w:r>
      <w:r w:rsidRPr="000948A4">
        <w:rPr>
          <w:rFonts w:ascii="Arial" w:hAnsi="Arial" w:cs="Arial" w:hint="eastAsia"/>
          <w:sz w:val="26"/>
          <w:szCs w:val="26"/>
          <w:rtl/>
        </w:rPr>
        <w:t>שקשוקה</w:t>
      </w:r>
      <w:r w:rsidR="004E7E23">
        <w:rPr>
          <w:rFonts w:ascii="Arial" w:hAnsi="Arial" w:cs="Arial" w:hint="cs"/>
          <w:sz w:val="26"/>
          <w:szCs w:val="26"/>
          <w:rtl/>
        </w:rPr>
        <w:t xml:space="preserve"> או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cs"/>
          <w:sz w:val="26"/>
          <w:szCs w:val="26"/>
          <w:rtl/>
        </w:rPr>
        <w:t>פסטה,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014D27">
        <w:rPr>
          <w:rFonts w:ascii="Arial" w:hAnsi="Arial" w:cs="Arial" w:hint="cs"/>
          <w:sz w:val="26"/>
          <w:szCs w:val="26"/>
          <w:rtl/>
        </w:rPr>
        <w:t>2</w:t>
      </w:r>
      <w:r w:rsidR="004E7E23">
        <w:rPr>
          <w:rFonts w:ascii="Arial" w:hAnsi="Arial" w:cs="Arial" w:hint="cs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קיש</w:t>
      </w:r>
      <w:r w:rsidR="00014D27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="00096126">
        <w:rPr>
          <w:rFonts w:ascii="Arial" w:hAnsi="Arial" w:cs="Arial" w:hint="cs"/>
          <w:sz w:val="26"/>
          <w:szCs w:val="26"/>
          <w:rtl/>
        </w:rPr>
        <w:t>3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פוקצ</w:t>
      </w:r>
      <w:r w:rsidRPr="000948A4">
        <w:rPr>
          <w:rFonts w:ascii="Arial" w:hAnsi="Arial" w:cs="Arial" w:hint="cs"/>
          <w:sz w:val="26"/>
          <w:szCs w:val="26"/>
          <w:rtl/>
        </w:rPr>
        <w:t>'</w:t>
      </w:r>
      <w:r w:rsidRPr="000948A4">
        <w:rPr>
          <w:rFonts w:ascii="Arial" w:hAnsi="Arial" w:cs="Arial" w:hint="eastAsia"/>
          <w:sz w:val="26"/>
          <w:szCs w:val="26"/>
          <w:rtl/>
        </w:rPr>
        <w:t>ות</w:t>
      </w:r>
      <w:r w:rsidR="00096126">
        <w:rPr>
          <w:rFonts w:ascii="Arial" w:hAnsi="Arial" w:cs="Arial" w:hint="cs"/>
          <w:sz w:val="26"/>
          <w:szCs w:val="26"/>
          <w:rtl/>
        </w:rPr>
        <w:t xml:space="preserve"> ים תכוני /עגבניות שרי ופרמזן</w:t>
      </w:r>
      <w:r w:rsidRPr="000948A4">
        <w:rPr>
          <w:rFonts w:ascii="Arial" w:hAnsi="Arial" w:cs="Arial"/>
          <w:sz w:val="26"/>
          <w:szCs w:val="26"/>
          <w:rtl/>
        </w:rPr>
        <w:t>,</w:t>
      </w:r>
      <w:r w:rsidR="00096126">
        <w:rPr>
          <w:rFonts w:ascii="Arial" w:hAnsi="Arial" w:cs="Arial" w:hint="cs"/>
          <w:sz w:val="26"/>
          <w:szCs w:val="26"/>
          <w:rtl/>
        </w:rPr>
        <w:t xml:space="preserve">              </w:t>
      </w:r>
      <w:r w:rsidRPr="000948A4">
        <w:rPr>
          <w:rFonts w:ascii="Arial" w:hAnsi="Arial" w:cs="Arial" w:hint="cs"/>
          <w:sz w:val="26"/>
          <w:szCs w:val="26"/>
          <w:rtl/>
        </w:rPr>
        <w:t xml:space="preserve"> </w:t>
      </w:r>
      <w:r w:rsidR="00A53E2C">
        <w:rPr>
          <w:rFonts w:ascii="Arial" w:hAnsi="Arial" w:cs="Arial" w:hint="cs"/>
          <w:sz w:val="26"/>
          <w:szCs w:val="26"/>
          <w:rtl/>
        </w:rPr>
        <w:t>3</w:t>
      </w:r>
      <w:r w:rsidR="00096126">
        <w:rPr>
          <w:rFonts w:ascii="Arial" w:hAnsi="Arial" w:cs="Arial" w:hint="cs"/>
          <w:sz w:val="26"/>
          <w:szCs w:val="26"/>
          <w:rtl/>
        </w:rPr>
        <w:t xml:space="preserve"> </w:t>
      </w:r>
      <w:r w:rsidR="000C7F31" w:rsidRPr="000948A4">
        <w:rPr>
          <w:rFonts w:ascii="Arial" w:hAnsi="Arial" w:cs="Arial" w:hint="cs"/>
          <w:sz w:val="26"/>
          <w:szCs w:val="26"/>
          <w:rtl/>
        </w:rPr>
        <w:t>פוקצ'</w:t>
      </w:r>
      <w:r w:rsidR="00096126">
        <w:rPr>
          <w:rFonts w:ascii="Arial" w:hAnsi="Arial" w:cs="Arial" w:hint="cs"/>
          <w:sz w:val="26"/>
          <w:szCs w:val="26"/>
          <w:rtl/>
        </w:rPr>
        <w:t>ו</w:t>
      </w:r>
      <w:r w:rsidR="000C7F31" w:rsidRPr="000948A4">
        <w:rPr>
          <w:rFonts w:ascii="Arial" w:hAnsi="Arial" w:cs="Arial" w:hint="cs"/>
          <w:sz w:val="26"/>
          <w:szCs w:val="26"/>
          <w:rtl/>
        </w:rPr>
        <w:t>ת פיצה, לחם מחמצת</w:t>
      </w:r>
      <w:r w:rsidRPr="000948A4">
        <w:rPr>
          <w:rFonts w:ascii="Arial" w:hAnsi="Arial" w:cs="Arial"/>
          <w:sz w:val="26"/>
          <w:szCs w:val="26"/>
          <w:rtl/>
        </w:rPr>
        <w:t xml:space="preserve"> </w:t>
      </w:r>
      <w:r w:rsidRPr="000948A4">
        <w:rPr>
          <w:rFonts w:ascii="Arial" w:hAnsi="Arial" w:cs="Arial" w:hint="eastAsia"/>
          <w:sz w:val="26"/>
          <w:szCs w:val="26"/>
          <w:rtl/>
        </w:rPr>
        <w:t>וממרחים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="009824A3">
        <w:rPr>
          <w:rFonts w:ascii="Arial" w:hAnsi="Arial" w:cs="Arial" w:hint="cs"/>
          <w:sz w:val="26"/>
          <w:szCs w:val="26"/>
          <w:rtl/>
        </w:rPr>
        <w:t xml:space="preserve">2 </w:t>
      </w:r>
      <w:r w:rsidRPr="000948A4">
        <w:rPr>
          <w:rFonts w:ascii="Arial" w:hAnsi="Arial" w:cs="Arial" w:hint="eastAsia"/>
          <w:sz w:val="26"/>
          <w:szCs w:val="26"/>
          <w:rtl/>
        </w:rPr>
        <w:t>סלט</w:t>
      </w:r>
      <w:r w:rsidR="009824A3">
        <w:rPr>
          <w:rFonts w:ascii="Arial" w:hAnsi="Arial" w:cs="Arial" w:hint="cs"/>
          <w:sz w:val="26"/>
          <w:szCs w:val="26"/>
          <w:rtl/>
        </w:rPr>
        <w:t>ים</w:t>
      </w:r>
      <w:r w:rsidRPr="000948A4">
        <w:rPr>
          <w:rFonts w:ascii="Arial" w:hAnsi="Arial" w:cs="Arial"/>
          <w:sz w:val="26"/>
          <w:szCs w:val="26"/>
          <w:rtl/>
        </w:rPr>
        <w:t xml:space="preserve">, </w:t>
      </w:r>
      <w:r w:rsidR="005C649B">
        <w:rPr>
          <w:rFonts w:ascii="Arial" w:hAnsi="Arial" w:cs="Arial" w:hint="cs"/>
          <w:sz w:val="26"/>
          <w:szCs w:val="26"/>
          <w:rtl/>
        </w:rPr>
        <w:t>עוגות</w:t>
      </w:r>
      <w:r w:rsidR="00882A24">
        <w:rPr>
          <w:rFonts w:ascii="Arial" w:hAnsi="Arial" w:cs="Arial" w:hint="cs"/>
          <w:sz w:val="26"/>
          <w:szCs w:val="26"/>
          <w:rtl/>
        </w:rPr>
        <w:t xml:space="preserve"> לקינוח</w:t>
      </w:r>
      <w:r w:rsidRPr="000948A4">
        <w:rPr>
          <w:rFonts w:ascii="Arial" w:hAnsi="Arial" w:cs="Arial" w:hint="cs"/>
          <w:sz w:val="26"/>
          <w:szCs w:val="26"/>
          <w:rtl/>
        </w:rPr>
        <w:t>, שתיה קלה</w:t>
      </w:r>
      <w:bookmarkEnd w:id="1"/>
      <w:r w:rsidRPr="000948A4">
        <w:rPr>
          <w:rFonts w:ascii="Arial" w:hAnsi="Arial" w:cs="Arial" w:hint="cs"/>
          <w:sz w:val="26"/>
          <w:szCs w:val="26"/>
          <w:rtl/>
        </w:rPr>
        <w:t>.</w:t>
      </w:r>
      <w:r w:rsidR="000C7F31" w:rsidRPr="000948A4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Pr="000948A4">
        <w:rPr>
          <w:rFonts w:ascii="Arial" w:hAnsi="Arial" w:cs="Arial" w:hint="cs"/>
          <w:sz w:val="26"/>
          <w:szCs w:val="26"/>
          <w:rtl/>
        </w:rPr>
        <w:t>ש</w:t>
      </w:r>
      <w:r w:rsidRPr="000948A4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0948A4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948A4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5E1B79AF" w14:textId="518BF76A" w:rsidR="00CB6D2F" w:rsidRPr="000948A4" w:rsidRDefault="000948A4" w:rsidP="000948A4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>
        <w:rPr>
          <w:rFonts w:hint="cs"/>
          <w:b/>
          <w:bCs/>
          <w:sz w:val="26"/>
          <w:szCs w:val="26"/>
          <w:u w:val="single"/>
          <w:rtl/>
        </w:rPr>
        <w:t>ע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לות </w:t>
      </w:r>
      <w:r w:rsidR="000F52A3" w:rsidRPr="000948A4">
        <w:rPr>
          <w:b/>
          <w:bCs/>
          <w:sz w:val="26"/>
          <w:szCs w:val="26"/>
          <w:u w:val="single"/>
          <w:rtl/>
        </w:rPr>
        <w:t>–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A557A1">
        <w:rPr>
          <w:rFonts w:hint="cs"/>
          <w:b/>
          <w:bCs/>
          <w:sz w:val="26"/>
          <w:szCs w:val="26"/>
          <w:u w:val="single"/>
          <w:rtl/>
        </w:rPr>
        <w:t>1,900</w:t>
      </w:r>
      <w:r w:rsidR="000F52A3" w:rsidRPr="000948A4">
        <w:rPr>
          <w:rFonts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0C7F31" w:rsidRPr="000948A4">
        <w:rPr>
          <w:rFonts w:ascii="Arial" w:hAnsi="Arial" w:cs="Arial" w:hint="cs"/>
          <w:b/>
          <w:bCs/>
          <w:sz w:val="26"/>
          <w:szCs w:val="26"/>
          <w:rtl/>
        </w:rPr>
        <w:t>.</w:t>
      </w:r>
      <w:r w:rsidR="00C57D12" w:rsidRPr="000948A4">
        <w:rPr>
          <w:rFonts w:ascii="Arial" w:hAnsi="Arial" w:cs="Arial" w:hint="cs"/>
          <w:b/>
          <w:bCs/>
          <w:sz w:val="26"/>
          <w:szCs w:val="26"/>
          <w:rtl/>
        </w:rPr>
        <w:t xml:space="preserve">  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06329489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</w:t>
      </w:r>
      <w:r w:rsidR="00484C73">
        <w:rPr>
          <w:rFonts w:hint="cs"/>
          <w:b/>
          <w:bCs/>
          <w:sz w:val="24"/>
          <w:szCs w:val="24"/>
          <w:u w:val="single"/>
          <w:rtl/>
        </w:rPr>
        <w:t>0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B2C54" w14:textId="77777777" w:rsidR="00242123" w:rsidRDefault="00242123" w:rsidP="0022799C">
      <w:pPr>
        <w:spacing w:after="0" w:line="240" w:lineRule="auto"/>
      </w:pPr>
      <w:r>
        <w:separator/>
      </w:r>
    </w:p>
  </w:endnote>
  <w:endnote w:type="continuationSeparator" w:id="0">
    <w:p w14:paraId="7439DC3D" w14:textId="77777777" w:rsidR="00242123" w:rsidRDefault="0024212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A0B1A" w14:textId="77777777" w:rsidR="00242123" w:rsidRDefault="00242123" w:rsidP="0022799C">
      <w:pPr>
        <w:spacing w:after="0" w:line="240" w:lineRule="auto"/>
      </w:pPr>
      <w:r>
        <w:separator/>
      </w:r>
    </w:p>
  </w:footnote>
  <w:footnote w:type="continuationSeparator" w:id="0">
    <w:p w14:paraId="6542C64F" w14:textId="77777777" w:rsidR="00242123" w:rsidRDefault="0024212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4D2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96126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C49FD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2123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6BB3"/>
    <w:rsid w:val="003275F1"/>
    <w:rsid w:val="00334D87"/>
    <w:rsid w:val="00337AF1"/>
    <w:rsid w:val="00341483"/>
    <w:rsid w:val="00355AC7"/>
    <w:rsid w:val="00357E23"/>
    <w:rsid w:val="003624CB"/>
    <w:rsid w:val="0037119B"/>
    <w:rsid w:val="00371F6F"/>
    <w:rsid w:val="00372CE0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13F6"/>
    <w:rsid w:val="004730C6"/>
    <w:rsid w:val="00474239"/>
    <w:rsid w:val="00474559"/>
    <w:rsid w:val="00484C73"/>
    <w:rsid w:val="00492F6A"/>
    <w:rsid w:val="004940C9"/>
    <w:rsid w:val="0049759B"/>
    <w:rsid w:val="004B5272"/>
    <w:rsid w:val="004C1E1E"/>
    <w:rsid w:val="004D02D2"/>
    <w:rsid w:val="004E1022"/>
    <w:rsid w:val="004E7E23"/>
    <w:rsid w:val="004F1DD0"/>
    <w:rsid w:val="004F223A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A6317"/>
    <w:rsid w:val="005B55A0"/>
    <w:rsid w:val="005C649B"/>
    <w:rsid w:val="005C7E5E"/>
    <w:rsid w:val="005E0E8D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6134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29ED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5AF"/>
    <w:rsid w:val="00726796"/>
    <w:rsid w:val="00741BA6"/>
    <w:rsid w:val="0074210F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A6E71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82A24"/>
    <w:rsid w:val="00892B76"/>
    <w:rsid w:val="008A2336"/>
    <w:rsid w:val="008A2430"/>
    <w:rsid w:val="008A767B"/>
    <w:rsid w:val="008B05F2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36C6"/>
    <w:rsid w:val="00956470"/>
    <w:rsid w:val="00970770"/>
    <w:rsid w:val="00972E9A"/>
    <w:rsid w:val="00976E74"/>
    <w:rsid w:val="009779DB"/>
    <w:rsid w:val="00980D7E"/>
    <w:rsid w:val="009824A3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D279E"/>
    <w:rsid w:val="009E6BD6"/>
    <w:rsid w:val="009F4969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3E2C"/>
    <w:rsid w:val="00A54D9E"/>
    <w:rsid w:val="00A5511D"/>
    <w:rsid w:val="00A557A1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00D"/>
    <w:rsid w:val="00AC7976"/>
    <w:rsid w:val="00AD1809"/>
    <w:rsid w:val="00AD1EDA"/>
    <w:rsid w:val="00AD3FC7"/>
    <w:rsid w:val="00AD4E04"/>
    <w:rsid w:val="00AD75C0"/>
    <w:rsid w:val="00AE2692"/>
    <w:rsid w:val="00AE3F06"/>
    <w:rsid w:val="00AF1719"/>
    <w:rsid w:val="00B02422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05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5837"/>
    <w:rsid w:val="00C90C2A"/>
    <w:rsid w:val="00C93C93"/>
    <w:rsid w:val="00C959B2"/>
    <w:rsid w:val="00C96232"/>
    <w:rsid w:val="00CA3CE1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D7B"/>
    <w:rsid w:val="00CE7E45"/>
    <w:rsid w:val="00CF08B2"/>
    <w:rsid w:val="00CF20E3"/>
    <w:rsid w:val="00CF526A"/>
    <w:rsid w:val="00D0015F"/>
    <w:rsid w:val="00D25D7B"/>
    <w:rsid w:val="00D268E4"/>
    <w:rsid w:val="00D26D70"/>
    <w:rsid w:val="00D46FD5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40AFF"/>
    <w:rsid w:val="00E42C46"/>
    <w:rsid w:val="00E44FAB"/>
    <w:rsid w:val="00E45CDA"/>
    <w:rsid w:val="00E52B24"/>
    <w:rsid w:val="00E55551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C0B17"/>
    <w:rsid w:val="00EC63A2"/>
    <w:rsid w:val="00EC7741"/>
    <w:rsid w:val="00EE7868"/>
    <w:rsid w:val="00EF09A0"/>
    <w:rsid w:val="00F11318"/>
    <w:rsid w:val="00F16FB3"/>
    <w:rsid w:val="00F3571D"/>
    <w:rsid w:val="00F36FF5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5235"/>
    <w:rsid w:val="00F87F61"/>
    <w:rsid w:val="00F96BD8"/>
    <w:rsid w:val="00FA00F0"/>
    <w:rsid w:val="00FA5255"/>
    <w:rsid w:val="00FB1572"/>
    <w:rsid w:val="00FB42F3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12</TotalTime>
  <Pages>1</Pages>
  <Words>364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2025-06-08T13:08:00Z</cp:lastPrinted>
  <dcterms:created xsi:type="dcterms:W3CDTF">2025-06-08T12:55:00Z</dcterms:created>
  <dcterms:modified xsi:type="dcterms:W3CDTF">2025-06-08T13:09:00Z</dcterms:modified>
</cp:coreProperties>
</file>