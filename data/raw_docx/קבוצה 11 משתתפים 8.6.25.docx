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76797DAE" w:rsidR="00B8669E" w:rsidRPr="001E6713" w:rsidRDefault="003A52D9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8.6.25</w:t>
      </w:r>
    </w:p>
    <w:p w14:paraId="7A65369C" w14:textId="5CD0727A" w:rsidR="001E6713" w:rsidRPr="00320E5A" w:rsidRDefault="001E6713" w:rsidP="009756E6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A52D9">
        <w:rPr>
          <w:rFonts w:cs="Arial" w:hint="cs"/>
          <w:sz w:val="26"/>
          <w:szCs w:val="26"/>
          <w:rtl/>
        </w:rPr>
        <w:t>קבוצה 11 משתתפים</w:t>
      </w:r>
    </w:p>
    <w:p w14:paraId="17ED04A5" w14:textId="77777777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הי,</w:t>
      </w:r>
    </w:p>
    <w:p w14:paraId="7AD7FF16" w14:textId="666A1592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</w:t>
      </w:r>
      <w:r w:rsidR="00570209">
        <w:rPr>
          <w:rFonts w:cs="Arial" w:hint="cs"/>
          <w:sz w:val="26"/>
          <w:szCs w:val="26"/>
          <w:u w:val="single"/>
          <w:rtl/>
        </w:rPr>
        <w:t>טעימות יין</w:t>
      </w:r>
      <w:r w:rsidRPr="00320E5A">
        <w:rPr>
          <w:rFonts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4B61E454" w14:textId="33B2F564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FC1A59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58155BE" w14:textId="6F5EDEAD" w:rsidR="001E6713" w:rsidRPr="00570209" w:rsidRDefault="00FE63E1" w:rsidP="001E6713">
      <w:pPr>
        <w:rPr>
          <w:b/>
          <w:bCs/>
          <w:sz w:val="26"/>
          <w:szCs w:val="26"/>
          <w:u w:val="single"/>
          <w:rtl/>
        </w:rPr>
      </w:pPr>
      <w:r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האירוח יתקיים </w:t>
      </w:r>
      <w:r w:rsidR="00570209">
        <w:rPr>
          <w:rFonts w:cs="Arial" w:hint="cs"/>
          <w:b/>
          <w:bCs/>
          <w:sz w:val="26"/>
          <w:szCs w:val="26"/>
          <w:u w:val="single"/>
          <w:rtl/>
        </w:rPr>
        <w:t xml:space="preserve">בפינת ישיבה </w:t>
      </w:r>
      <w:r w:rsidR="003A52D9">
        <w:rPr>
          <w:rFonts w:cs="Arial" w:hint="cs"/>
          <w:b/>
          <w:bCs/>
          <w:sz w:val="26"/>
          <w:szCs w:val="26"/>
          <w:u w:val="single"/>
          <w:rtl/>
        </w:rPr>
        <w:t xml:space="preserve">מוצלת </w:t>
      </w:r>
      <w:r w:rsidRPr="00570209">
        <w:rPr>
          <w:rFonts w:cs="Arial" w:hint="cs"/>
          <w:b/>
          <w:bCs/>
          <w:sz w:val="26"/>
          <w:szCs w:val="26"/>
          <w:u w:val="single"/>
          <w:rtl/>
        </w:rPr>
        <w:t>במדשאה בסמוך לכרם</w:t>
      </w:r>
      <w:r w:rsidR="001E6713"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. </w:t>
      </w:r>
    </w:p>
    <w:p w14:paraId="4DC30ABA" w14:textId="770102F6" w:rsidR="001E6713" w:rsidRPr="001E6713" w:rsidRDefault="001E6713" w:rsidP="009756E6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>אירוח ל</w:t>
      </w:r>
      <w:r w:rsidR="003A52D9">
        <w:rPr>
          <w:rFonts w:cs="Arial" w:hint="cs"/>
          <w:sz w:val="26"/>
          <w:szCs w:val="26"/>
          <w:u w:val="single"/>
          <w:rtl/>
        </w:rPr>
        <w:t xml:space="preserve"> -11 </w:t>
      </w:r>
      <w:r w:rsidRPr="001E6713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3A52D9">
        <w:rPr>
          <w:rFonts w:hint="cs"/>
          <w:sz w:val="26"/>
          <w:szCs w:val="26"/>
          <w:u w:val="single"/>
          <w:rtl/>
        </w:rPr>
        <w:t>16.6</w:t>
      </w:r>
      <w:r w:rsidR="00D50F8E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570209">
        <w:rPr>
          <w:rFonts w:hint="cs"/>
          <w:sz w:val="26"/>
          <w:szCs w:val="26"/>
          <w:u w:val="single"/>
          <w:rtl/>
        </w:rPr>
        <w:t>9:</w:t>
      </w:r>
      <w:r w:rsidR="003A52D9">
        <w:rPr>
          <w:rFonts w:hint="cs"/>
          <w:sz w:val="26"/>
          <w:szCs w:val="26"/>
          <w:u w:val="single"/>
          <w:rtl/>
        </w:rPr>
        <w:t>0</w:t>
      </w:r>
      <w:r w:rsidR="00570209">
        <w:rPr>
          <w:rFonts w:hint="cs"/>
          <w:sz w:val="26"/>
          <w:szCs w:val="26"/>
          <w:u w:val="single"/>
          <w:rtl/>
        </w:rPr>
        <w:t xml:space="preserve">0 </w:t>
      </w:r>
      <w:r w:rsidR="00570209">
        <w:rPr>
          <w:sz w:val="26"/>
          <w:szCs w:val="26"/>
          <w:u w:val="single"/>
          <w:rtl/>
        </w:rPr>
        <w:t>–</w:t>
      </w:r>
      <w:r w:rsidR="00570209">
        <w:rPr>
          <w:rFonts w:hint="cs"/>
          <w:sz w:val="26"/>
          <w:szCs w:val="26"/>
          <w:u w:val="single"/>
          <w:rtl/>
        </w:rPr>
        <w:t xml:space="preserve"> 11:00.</w:t>
      </w:r>
    </w:p>
    <w:p w14:paraId="4E7F5DF5" w14:textId="78A7D5FE" w:rsidR="00A079A6" w:rsidRDefault="001E6713" w:rsidP="00646C5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4F11C8F7" w14:textId="10E1301A" w:rsidR="001E6713" w:rsidRDefault="0022610F" w:rsidP="0022610F">
      <w:pPr>
        <w:pStyle w:val="aa"/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ישיבה במדשאה בפינה מוצלת בסמוך לכרם כולל 3 מיינות היקב לבחירה (שנת 2022- 2023)</w:t>
      </w:r>
    </w:p>
    <w:p w14:paraId="6B9EEAD7" w14:textId="29FF1A4E" w:rsidR="0022610F" w:rsidRDefault="0022610F" w:rsidP="0022610F">
      <w:pPr>
        <w:pStyle w:val="aa"/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כולל 5 פלטת זוגיות (גבינות, לחם/ קרקרים, זיתים, מטבל, ירקות)</w:t>
      </w:r>
    </w:p>
    <w:p w14:paraId="0C859CF1" w14:textId="77777777" w:rsidR="0022610F" w:rsidRDefault="0022610F" w:rsidP="0022610F">
      <w:pPr>
        <w:pStyle w:val="aa"/>
        <w:bidi/>
        <w:ind w:left="360"/>
        <w:rPr>
          <w:sz w:val="26"/>
          <w:szCs w:val="26"/>
          <w:rtl/>
        </w:rPr>
      </w:pPr>
    </w:p>
    <w:p w14:paraId="197894FC" w14:textId="4C8CC0CE" w:rsidR="0022610F" w:rsidRDefault="0022610F" w:rsidP="0022610F">
      <w:pPr>
        <w:pStyle w:val="aa"/>
        <w:bidi/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22610F">
        <w:rPr>
          <w:rFonts w:hint="cs"/>
          <w:sz w:val="26"/>
          <w:szCs w:val="26"/>
          <w:u w:val="single"/>
          <w:rtl/>
        </w:rPr>
        <w:t xml:space="preserve">עלות: </w:t>
      </w:r>
      <w:r w:rsidRPr="0022610F"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B91F8D">
        <w:rPr>
          <w:rFonts w:ascii="Arial" w:hAnsi="Arial" w:cs="Arial" w:hint="cs"/>
          <w:sz w:val="26"/>
          <w:szCs w:val="26"/>
          <w:u w:val="single"/>
          <w:rtl/>
        </w:rPr>
        <w:t>8</w:t>
      </w:r>
      <w:r w:rsidRPr="0022610F">
        <w:rPr>
          <w:rFonts w:ascii="Arial" w:hAnsi="Arial" w:cs="Arial" w:hint="cs"/>
          <w:sz w:val="26"/>
          <w:szCs w:val="26"/>
          <w:u w:val="single"/>
          <w:rtl/>
        </w:rPr>
        <w:t xml:space="preserve">00 ₪ </w:t>
      </w:r>
    </w:p>
    <w:p w14:paraId="08B6CB1F" w14:textId="77777777" w:rsidR="0022610F" w:rsidRDefault="0022610F" w:rsidP="0022610F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447D18BD" w14:textId="3DF7BD59" w:rsidR="0022610F" w:rsidRPr="0022610F" w:rsidRDefault="0022610F" w:rsidP="0022610F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22610F">
        <w:rPr>
          <w:rFonts w:ascii="Arial" w:hAnsi="Arial" w:cs="Arial" w:hint="cs"/>
          <w:sz w:val="26"/>
          <w:szCs w:val="26"/>
          <w:rtl/>
        </w:rPr>
        <w:t>יינות נוספים בתוספת תשלום בהתאם למחירון היקב.</w:t>
      </w:r>
    </w:p>
    <w:p w14:paraId="14D33B44" w14:textId="77777777" w:rsidR="003B5BF6" w:rsidRDefault="003B5BF6" w:rsidP="003B5BF6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3B087860" w14:textId="7BC21FC5" w:rsidR="00296BE2" w:rsidRPr="00273EFC" w:rsidRDefault="003B5BF6" w:rsidP="00FE63E1">
      <w:pPr>
        <w:ind w:left="360"/>
        <w:rPr>
          <w:rFonts w:ascii="Arial" w:hAnsi="Arial" w:cs="Arial"/>
          <w:sz w:val="26"/>
          <w:szCs w:val="26"/>
          <w:rtl/>
        </w:rPr>
      </w:pPr>
      <w:r w:rsidRPr="00273EFC">
        <w:rPr>
          <w:rFonts w:ascii="Arial" w:hAnsi="Arial" w:cs="Arial" w:hint="cs"/>
          <w:sz w:val="26"/>
          <w:szCs w:val="26"/>
          <w:rtl/>
        </w:rPr>
        <w:t>לאישור:</w:t>
      </w:r>
    </w:p>
    <w:p w14:paraId="22DF85ED" w14:textId="2FCBEF0F" w:rsidR="007A7A61" w:rsidRDefault="003B5BF6" w:rsidP="003B5BF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B5BF6">
        <w:rPr>
          <w:rFonts w:ascii="Arial" w:hAnsi="Arial" w:cs="Arial" w:hint="cs"/>
          <w:sz w:val="26"/>
          <w:szCs w:val="26"/>
          <w:u w:val="single"/>
          <w:rtl/>
        </w:rPr>
        <w:t>שם</w:t>
      </w:r>
      <w:r>
        <w:rPr>
          <w:rFonts w:ascii="Arial" w:hAnsi="Arial" w:cs="Arial" w:hint="cs"/>
          <w:sz w:val="26"/>
          <w:szCs w:val="26"/>
          <w:u w:val="single"/>
          <w:rtl/>
        </w:rPr>
        <w:t>: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>_______________</w:t>
      </w:r>
      <w:r w:rsidR="0075545D">
        <w:rPr>
          <w:rFonts w:ascii="Arial" w:hAnsi="Arial" w:cs="Arial" w:hint="cs"/>
          <w:sz w:val="26"/>
          <w:szCs w:val="26"/>
          <w:u w:val="single"/>
          <w:rtl/>
        </w:rPr>
        <w:t xml:space="preserve"> ת.ז: 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>__________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>חתימה</w:t>
      </w:r>
      <w:r w:rsidR="0075545D">
        <w:rPr>
          <w:rFonts w:ascii="Arial" w:hAnsi="Arial" w:cs="Arial" w:hint="cs"/>
          <w:sz w:val="26"/>
          <w:szCs w:val="26"/>
          <w:u w:val="single"/>
          <w:rtl/>
        </w:rPr>
        <w:t>: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 xml:space="preserve">_______________   </w:t>
      </w:r>
    </w:p>
    <w:p w14:paraId="3A4523E4" w14:textId="1DC82927" w:rsidR="003B5BF6" w:rsidRPr="003B5BF6" w:rsidRDefault="003B5BF6" w:rsidP="003B5BF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B5BF6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</w:t>
      </w:r>
    </w:p>
    <w:p w14:paraId="18AF4E05" w14:textId="2D9E0AD3" w:rsidR="003E53D1" w:rsidRPr="003E53D1" w:rsidRDefault="00D61C3B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יש לשלם מקדמה.</w:t>
      </w:r>
    </w:p>
    <w:p w14:paraId="25C5F9CF" w14:textId="3DE7E84F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rtl/>
        </w:rPr>
      </w:pPr>
      <w:r w:rsidRPr="003E53D1">
        <w:rPr>
          <w:rFonts w:ascii="Arial" w:hAnsi="Arial" w:cs="Arial" w:hint="cs"/>
          <w:sz w:val="26"/>
          <w:szCs w:val="26"/>
          <w:rtl/>
        </w:rPr>
        <w:t xml:space="preserve">תשלום </w:t>
      </w:r>
      <w:r w:rsidR="00D61C3B">
        <w:rPr>
          <w:rFonts w:ascii="Arial" w:hAnsi="Arial" w:cs="Arial" w:hint="cs"/>
          <w:sz w:val="26"/>
          <w:szCs w:val="26"/>
          <w:rtl/>
        </w:rPr>
        <w:t xml:space="preserve">יתרה </w:t>
      </w:r>
      <w:r w:rsidRPr="003E53D1">
        <w:rPr>
          <w:rFonts w:ascii="Arial" w:hAnsi="Arial" w:cs="Arial" w:hint="cs"/>
          <w:sz w:val="26"/>
          <w:szCs w:val="26"/>
          <w:rtl/>
        </w:rPr>
        <w:t>ביום האירוח.</w:t>
      </w:r>
    </w:p>
    <w:p w14:paraId="7C1E3E74" w14:textId="186E0A51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2F4EE100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1708488E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31FBA" w14:textId="77777777" w:rsidR="002D4860" w:rsidRDefault="002D4860" w:rsidP="0022799C">
      <w:pPr>
        <w:spacing w:after="0" w:line="240" w:lineRule="auto"/>
      </w:pPr>
      <w:r>
        <w:separator/>
      </w:r>
    </w:p>
  </w:endnote>
  <w:endnote w:type="continuationSeparator" w:id="0">
    <w:p w14:paraId="004B0A22" w14:textId="77777777" w:rsidR="002D4860" w:rsidRDefault="002D486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16633" w14:textId="77777777" w:rsidR="002D4860" w:rsidRDefault="002D4860" w:rsidP="0022799C">
      <w:pPr>
        <w:spacing w:after="0" w:line="240" w:lineRule="auto"/>
      </w:pPr>
      <w:r>
        <w:separator/>
      </w:r>
    </w:p>
  </w:footnote>
  <w:footnote w:type="continuationSeparator" w:id="0">
    <w:p w14:paraId="46E0DFD0" w14:textId="77777777" w:rsidR="002D4860" w:rsidRDefault="002D486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2ED4"/>
    <w:multiLevelType w:val="hybridMultilevel"/>
    <w:tmpl w:val="3F22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2AA1"/>
    <w:multiLevelType w:val="hybridMultilevel"/>
    <w:tmpl w:val="4B542FA6"/>
    <w:lvl w:ilvl="0" w:tplc="7DE6672A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877B5"/>
    <w:multiLevelType w:val="hybridMultilevel"/>
    <w:tmpl w:val="A9EC7154"/>
    <w:lvl w:ilvl="0" w:tplc="BC209CE6">
      <w:start w:val="2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676">
    <w:abstractNumId w:val="2"/>
  </w:num>
  <w:num w:numId="2" w16cid:durableId="1614240979">
    <w:abstractNumId w:val="3"/>
  </w:num>
  <w:num w:numId="3" w16cid:durableId="604772130">
    <w:abstractNumId w:val="0"/>
  </w:num>
  <w:num w:numId="4" w16cid:durableId="214657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279E"/>
    <w:rsid w:val="00004A4C"/>
    <w:rsid w:val="00005BFF"/>
    <w:rsid w:val="000162D8"/>
    <w:rsid w:val="00026717"/>
    <w:rsid w:val="0004106F"/>
    <w:rsid w:val="000601F2"/>
    <w:rsid w:val="000730D5"/>
    <w:rsid w:val="00083B37"/>
    <w:rsid w:val="00084FE5"/>
    <w:rsid w:val="0008762B"/>
    <w:rsid w:val="000B1911"/>
    <w:rsid w:val="000B75AA"/>
    <w:rsid w:val="000D5EAD"/>
    <w:rsid w:val="000E259D"/>
    <w:rsid w:val="000F2B41"/>
    <w:rsid w:val="00111120"/>
    <w:rsid w:val="00114A71"/>
    <w:rsid w:val="00136238"/>
    <w:rsid w:val="00137AD8"/>
    <w:rsid w:val="00140523"/>
    <w:rsid w:val="00145214"/>
    <w:rsid w:val="00145954"/>
    <w:rsid w:val="00156255"/>
    <w:rsid w:val="00162D58"/>
    <w:rsid w:val="00162E62"/>
    <w:rsid w:val="0016748D"/>
    <w:rsid w:val="00170AB2"/>
    <w:rsid w:val="0017225E"/>
    <w:rsid w:val="00174ACC"/>
    <w:rsid w:val="00175E16"/>
    <w:rsid w:val="00182C92"/>
    <w:rsid w:val="001847CA"/>
    <w:rsid w:val="00184B26"/>
    <w:rsid w:val="001A2F5A"/>
    <w:rsid w:val="001A51F9"/>
    <w:rsid w:val="001A5650"/>
    <w:rsid w:val="001B0770"/>
    <w:rsid w:val="001D1E2E"/>
    <w:rsid w:val="001D413E"/>
    <w:rsid w:val="001E0046"/>
    <w:rsid w:val="001E36C5"/>
    <w:rsid w:val="001E6604"/>
    <w:rsid w:val="001E6713"/>
    <w:rsid w:val="002017DA"/>
    <w:rsid w:val="00203751"/>
    <w:rsid w:val="002174D8"/>
    <w:rsid w:val="00221BED"/>
    <w:rsid w:val="0022610F"/>
    <w:rsid w:val="0022799C"/>
    <w:rsid w:val="00232AAA"/>
    <w:rsid w:val="00240BA5"/>
    <w:rsid w:val="00245F06"/>
    <w:rsid w:val="00251A14"/>
    <w:rsid w:val="002717E0"/>
    <w:rsid w:val="00273EFC"/>
    <w:rsid w:val="00283196"/>
    <w:rsid w:val="0028573E"/>
    <w:rsid w:val="00285BBD"/>
    <w:rsid w:val="002963C9"/>
    <w:rsid w:val="00296BE2"/>
    <w:rsid w:val="002A0F1D"/>
    <w:rsid w:val="002A112C"/>
    <w:rsid w:val="002A576C"/>
    <w:rsid w:val="002B691C"/>
    <w:rsid w:val="002D4860"/>
    <w:rsid w:val="0030051B"/>
    <w:rsid w:val="003173F4"/>
    <w:rsid w:val="00326BEF"/>
    <w:rsid w:val="00337AF1"/>
    <w:rsid w:val="00361926"/>
    <w:rsid w:val="0037119B"/>
    <w:rsid w:val="00391C53"/>
    <w:rsid w:val="00392617"/>
    <w:rsid w:val="00392B9A"/>
    <w:rsid w:val="00393EEE"/>
    <w:rsid w:val="0039726D"/>
    <w:rsid w:val="00397A59"/>
    <w:rsid w:val="003A52D9"/>
    <w:rsid w:val="003A7DAF"/>
    <w:rsid w:val="003B128E"/>
    <w:rsid w:val="003B1F0C"/>
    <w:rsid w:val="003B5BF6"/>
    <w:rsid w:val="003C292B"/>
    <w:rsid w:val="003D3A4A"/>
    <w:rsid w:val="003D446B"/>
    <w:rsid w:val="003D51D6"/>
    <w:rsid w:val="003E53D1"/>
    <w:rsid w:val="003F12B8"/>
    <w:rsid w:val="003F50DF"/>
    <w:rsid w:val="00405201"/>
    <w:rsid w:val="00434C40"/>
    <w:rsid w:val="004402EA"/>
    <w:rsid w:val="00451448"/>
    <w:rsid w:val="00463FBE"/>
    <w:rsid w:val="00474559"/>
    <w:rsid w:val="004C1E1E"/>
    <w:rsid w:val="0050717A"/>
    <w:rsid w:val="00510129"/>
    <w:rsid w:val="005309B6"/>
    <w:rsid w:val="00542C25"/>
    <w:rsid w:val="00560A6C"/>
    <w:rsid w:val="00562A85"/>
    <w:rsid w:val="00570209"/>
    <w:rsid w:val="0058753C"/>
    <w:rsid w:val="00590350"/>
    <w:rsid w:val="00592588"/>
    <w:rsid w:val="005A1C90"/>
    <w:rsid w:val="005B15E8"/>
    <w:rsid w:val="005C0A0E"/>
    <w:rsid w:val="005C1A92"/>
    <w:rsid w:val="005C7E5E"/>
    <w:rsid w:val="005F4930"/>
    <w:rsid w:val="005F6C7E"/>
    <w:rsid w:val="00607BF3"/>
    <w:rsid w:val="00616CF2"/>
    <w:rsid w:val="006341B4"/>
    <w:rsid w:val="00635858"/>
    <w:rsid w:val="00646C5F"/>
    <w:rsid w:val="006541CA"/>
    <w:rsid w:val="00654A38"/>
    <w:rsid w:val="006562F1"/>
    <w:rsid w:val="006613D9"/>
    <w:rsid w:val="00690B6E"/>
    <w:rsid w:val="00692307"/>
    <w:rsid w:val="006B4B3A"/>
    <w:rsid w:val="006B6732"/>
    <w:rsid w:val="006C164E"/>
    <w:rsid w:val="006C7BD3"/>
    <w:rsid w:val="006E5DA4"/>
    <w:rsid w:val="00712BAB"/>
    <w:rsid w:val="007148AA"/>
    <w:rsid w:val="00715C21"/>
    <w:rsid w:val="00715E1B"/>
    <w:rsid w:val="00717A24"/>
    <w:rsid w:val="00733838"/>
    <w:rsid w:val="0075545D"/>
    <w:rsid w:val="007612EF"/>
    <w:rsid w:val="00761A31"/>
    <w:rsid w:val="00784D30"/>
    <w:rsid w:val="007866F9"/>
    <w:rsid w:val="007A7A61"/>
    <w:rsid w:val="007B2683"/>
    <w:rsid w:val="007D417F"/>
    <w:rsid w:val="00805494"/>
    <w:rsid w:val="008271C3"/>
    <w:rsid w:val="00830018"/>
    <w:rsid w:val="008342D4"/>
    <w:rsid w:val="008351CB"/>
    <w:rsid w:val="00841FB1"/>
    <w:rsid w:val="0084269C"/>
    <w:rsid w:val="00845BAA"/>
    <w:rsid w:val="00860444"/>
    <w:rsid w:val="008621E9"/>
    <w:rsid w:val="00892B76"/>
    <w:rsid w:val="00895AE1"/>
    <w:rsid w:val="008A2430"/>
    <w:rsid w:val="008A4FF4"/>
    <w:rsid w:val="008A767B"/>
    <w:rsid w:val="008C0A03"/>
    <w:rsid w:val="008E1F5E"/>
    <w:rsid w:val="008F072A"/>
    <w:rsid w:val="00923156"/>
    <w:rsid w:val="0092434C"/>
    <w:rsid w:val="009262D9"/>
    <w:rsid w:val="009309B5"/>
    <w:rsid w:val="00974408"/>
    <w:rsid w:val="009756E6"/>
    <w:rsid w:val="009779DB"/>
    <w:rsid w:val="0098447B"/>
    <w:rsid w:val="00984A7D"/>
    <w:rsid w:val="00986FE5"/>
    <w:rsid w:val="00990439"/>
    <w:rsid w:val="009971E6"/>
    <w:rsid w:val="009A21B3"/>
    <w:rsid w:val="009A5DB0"/>
    <w:rsid w:val="009B6F44"/>
    <w:rsid w:val="009C1331"/>
    <w:rsid w:val="009D1CD5"/>
    <w:rsid w:val="009F6F6D"/>
    <w:rsid w:val="00A000D1"/>
    <w:rsid w:val="00A079A6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161D"/>
    <w:rsid w:val="00A6484B"/>
    <w:rsid w:val="00A76748"/>
    <w:rsid w:val="00AB154D"/>
    <w:rsid w:val="00AB6AA2"/>
    <w:rsid w:val="00AC4812"/>
    <w:rsid w:val="00AC5C96"/>
    <w:rsid w:val="00AD1EDA"/>
    <w:rsid w:val="00AE0D74"/>
    <w:rsid w:val="00B062EB"/>
    <w:rsid w:val="00B06C19"/>
    <w:rsid w:val="00B23805"/>
    <w:rsid w:val="00B27CBF"/>
    <w:rsid w:val="00B44A82"/>
    <w:rsid w:val="00B452D1"/>
    <w:rsid w:val="00B526FE"/>
    <w:rsid w:val="00B53BC7"/>
    <w:rsid w:val="00B54A0A"/>
    <w:rsid w:val="00B627D5"/>
    <w:rsid w:val="00B674CF"/>
    <w:rsid w:val="00B76C50"/>
    <w:rsid w:val="00B80B96"/>
    <w:rsid w:val="00B84B1E"/>
    <w:rsid w:val="00B8669E"/>
    <w:rsid w:val="00B878A3"/>
    <w:rsid w:val="00B90446"/>
    <w:rsid w:val="00B91F8D"/>
    <w:rsid w:val="00B93A52"/>
    <w:rsid w:val="00BA16C9"/>
    <w:rsid w:val="00BA7D3C"/>
    <w:rsid w:val="00BB0F9C"/>
    <w:rsid w:val="00BB10F8"/>
    <w:rsid w:val="00BB375E"/>
    <w:rsid w:val="00BF3AEA"/>
    <w:rsid w:val="00BF5C94"/>
    <w:rsid w:val="00BF7C1B"/>
    <w:rsid w:val="00C06C20"/>
    <w:rsid w:val="00C0753A"/>
    <w:rsid w:val="00C30827"/>
    <w:rsid w:val="00C36033"/>
    <w:rsid w:val="00C37510"/>
    <w:rsid w:val="00C43352"/>
    <w:rsid w:val="00C464B5"/>
    <w:rsid w:val="00C55030"/>
    <w:rsid w:val="00C578F5"/>
    <w:rsid w:val="00C60E69"/>
    <w:rsid w:val="00C64A9C"/>
    <w:rsid w:val="00C67A7F"/>
    <w:rsid w:val="00C67E2D"/>
    <w:rsid w:val="00C959B2"/>
    <w:rsid w:val="00CA41BB"/>
    <w:rsid w:val="00CD29E9"/>
    <w:rsid w:val="00CE5B68"/>
    <w:rsid w:val="00CF0824"/>
    <w:rsid w:val="00CF20E3"/>
    <w:rsid w:val="00D04014"/>
    <w:rsid w:val="00D20221"/>
    <w:rsid w:val="00D50F8E"/>
    <w:rsid w:val="00D5369A"/>
    <w:rsid w:val="00D61C3B"/>
    <w:rsid w:val="00D65F63"/>
    <w:rsid w:val="00D81D96"/>
    <w:rsid w:val="00D8570A"/>
    <w:rsid w:val="00D937B4"/>
    <w:rsid w:val="00DA447A"/>
    <w:rsid w:val="00DA6AC9"/>
    <w:rsid w:val="00DC6C7B"/>
    <w:rsid w:val="00DE2708"/>
    <w:rsid w:val="00E052E3"/>
    <w:rsid w:val="00E13186"/>
    <w:rsid w:val="00E173C0"/>
    <w:rsid w:val="00E21F8D"/>
    <w:rsid w:val="00E220E0"/>
    <w:rsid w:val="00E23C42"/>
    <w:rsid w:val="00E44D93"/>
    <w:rsid w:val="00E52B24"/>
    <w:rsid w:val="00E55551"/>
    <w:rsid w:val="00E66D51"/>
    <w:rsid w:val="00E73DC8"/>
    <w:rsid w:val="00E758EE"/>
    <w:rsid w:val="00E901C4"/>
    <w:rsid w:val="00E930DE"/>
    <w:rsid w:val="00EB3CFB"/>
    <w:rsid w:val="00ED13E6"/>
    <w:rsid w:val="00EF5F0F"/>
    <w:rsid w:val="00F140F6"/>
    <w:rsid w:val="00F36BA7"/>
    <w:rsid w:val="00F42D5D"/>
    <w:rsid w:val="00F530AC"/>
    <w:rsid w:val="00F54DC7"/>
    <w:rsid w:val="00F668EB"/>
    <w:rsid w:val="00F7105C"/>
    <w:rsid w:val="00F83BBA"/>
    <w:rsid w:val="00F9219E"/>
    <w:rsid w:val="00FA172C"/>
    <w:rsid w:val="00FC1A59"/>
    <w:rsid w:val="00FC69DC"/>
    <w:rsid w:val="00FE1F21"/>
    <w:rsid w:val="00FE63E1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9</TotalTime>
  <Pages>1</Pages>
  <Words>155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2018-05-17T07:39:00Z</cp:lastPrinted>
  <dcterms:created xsi:type="dcterms:W3CDTF">2025-06-08T08:59:00Z</dcterms:created>
  <dcterms:modified xsi:type="dcterms:W3CDTF">2025-06-08T09:07:00Z</dcterms:modified>
</cp:coreProperties>
</file>