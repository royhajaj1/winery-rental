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99D4" w14:textId="01C45471" w:rsidR="00B8669E" w:rsidRPr="0039712A" w:rsidRDefault="00420414" w:rsidP="00B8669E">
      <w:pPr>
        <w:jc w:val="right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6.3.25</w:t>
      </w:r>
    </w:p>
    <w:p w14:paraId="170F8DDB" w14:textId="460CC3C5" w:rsidR="00B8669E" w:rsidRDefault="00B8669E" w:rsidP="00FA2A53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לכבוד:</w:t>
      </w:r>
      <w:r w:rsidR="0092241B">
        <w:rPr>
          <w:rFonts w:ascii="Arial" w:hAnsi="Arial" w:cs="Arial" w:hint="cs"/>
          <w:sz w:val="26"/>
          <w:szCs w:val="26"/>
          <w:rtl/>
        </w:rPr>
        <w:t xml:space="preserve"> </w:t>
      </w:r>
      <w:r w:rsidR="00420414">
        <w:rPr>
          <w:rFonts w:ascii="Arial" w:hAnsi="Arial" w:cs="Arial" w:hint="cs"/>
          <w:sz w:val="26"/>
          <w:szCs w:val="26"/>
          <w:rtl/>
        </w:rPr>
        <w:t>קורל</w:t>
      </w:r>
      <w:r w:rsidR="001406AA">
        <w:rPr>
          <w:rFonts w:ascii="Arial" w:hAnsi="Arial" w:cs="Arial" w:hint="cs"/>
          <w:sz w:val="26"/>
          <w:szCs w:val="26"/>
          <w:rtl/>
        </w:rPr>
        <w:t xml:space="preserve"> </w:t>
      </w:r>
      <w:r w:rsidR="00635858" w:rsidRPr="0039712A">
        <w:rPr>
          <w:rFonts w:ascii="Arial" w:hAnsi="Arial" w:cs="Arial"/>
          <w:sz w:val="26"/>
          <w:szCs w:val="26"/>
          <w:rtl/>
        </w:rPr>
        <w:t xml:space="preserve"> - </w:t>
      </w:r>
      <w:r w:rsidRPr="0039712A">
        <w:rPr>
          <w:rFonts w:ascii="Arial" w:hAnsi="Arial" w:cs="Arial"/>
          <w:sz w:val="26"/>
          <w:szCs w:val="26"/>
          <w:rtl/>
        </w:rPr>
        <w:t xml:space="preserve"> </w:t>
      </w:r>
      <w:r w:rsidR="00420414">
        <w:rPr>
          <w:rFonts w:ascii="Arial" w:hAnsi="Arial" w:cs="Arial" w:hint="cs"/>
          <w:sz w:val="26"/>
          <w:szCs w:val="26"/>
          <w:rtl/>
        </w:rPr>
        <w:t>דרך השטח</w:t>
      </w:r>
    </w:p>
    <w:p w14:paraId="08BD8D40" w14:textId="1488A771" w:rsidR="0039712A" w:rsidRPr="0039712A" w:rsidRDefault="0039712A" w:rsidP="0039712A">
      <w:pPr>
        <w:jc w:val="center"/>
        <w:rPr>
          <w:rFonts w:ascii="Arial" w:hAnsi="Arial" w:cs="Arial"/>
          <w:sz w:val="26"/>
          <w:szCs w:val="26"/>
          <w:u w:val="single"/>
        </w:rPr>
      </w:pPr>
      <w:r w:rsidRPr="0039712A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י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רוח 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במתחם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 יקב חיטים</w:t>
      </w:r>
    </w:p>
    <w:p w14:paraId="589DD301" w14:textId="58409C8E" w:rsidR="00743D05" w:rsidRDefault="0039712A" w:rsidP="0092241B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446C8A">
        <w:rPr>
          <w:rFonts w:ascii="Arial" w:hAnsi="Arial" w:cs="Arial" w:hint="cs"/>
          <w:sz w:val="26"/>
          <w:szCs w:val="26"/>
          <w:rtl/>
        </w:rPr>
        <w:t>כיר</w:t>
      </w:r>
      <w:r w:rsidRPr="0039712A">
        <w:rPr>
          <w:rFonts w:ascii="Arial" w:hAnsi="Arial" w:cs="Arial"/>
          <w:sz w:val="26"/>
          <w:szCs w:val="26"/>
          <w:rtl/>
        </w:rPr>
        <w:t xml:space="preserve"> את עולם היין לקהל המעוניין להפוך את שעות הפנאי לזמן איכות. מרכז המבקרים הממוזג נמצא בסמוך למדשאה רחבה באווירה פסטורלית ומשקיף אל הכרם.</w:t>
      </w:r>
      <w:r w:rsidR="0092241B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</w:t>
      </w:r>
      <w:r w:rsidR="00390F0F">
        <w:rPr>
          <w:rFonts w:ascii="Arial" w:hAnsi="Arial" w:cs="Arial" w:hint="cs"/>
          <w:sz w:val="26"/>
          <w:szCs w:val="26"/>
          <w:rtl/>
        </w:rPr>
        <w:t>אירוח עבור</w:t>
      </w:r>
      <w:r w:rsidR="0005577B">
        <w:rPr>
          <w:rFonts w:ascii="Arial" w:hAnsi="Arial" w:cs="Arial" w:hint="cs"/>
          <w:sz w:val="26"/>
          <w:szCs w:val="26"/>
          <w:rtl/>
        </w:rPr>
        <w:t xml:space="preserve"> עד</w:t>
      </w:r>
      <w:r w:rsidR="00390F0F">
        <w:rPr>
          <w:rFonts w:ascii="Arial" w:hAnsi="Arial" w:cs="Arial" w:hint="cs"/>
          <w:sz w:val="26"/>
          <w:szCs w:val="26"/>
          <w:rtl/>
        </w:rPr>
        <w:t xml:space="preserve"> </w:t>
      </w:r>
      <w:r w:rsidR="00443940">
        <w:rPr>
          <w:rFonts w:ascii="Arial" w:hAnsi="Arial" w:cs="Arial" w:hint="cs"/>
          <w:b/>
          <w:bCs/>
          <w:sz w:val="26"/>
          <w:szCs w:val="26"/>
          <w:rtl/>
        </w:rPr>
        <w:t>50</w:t>
      </w:r>
      <w:r w:rsidR="00390F0F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390F0F" w:rsidRPr="00981ED6">
        <w:rPr>
          <w:rFonts w:ascii="Arial" w:hAnsi="Arial" w:cs="Arial" w:hint="cs"/>
          <w:sz w:val="26"/>
          <w:szCs w:val="26"/>
          <w:rtl/>
        </w:rPr>
        <w:t>משתתפים</w:t>
      </w:r>
      <w:r w:rsidR="00390F0F">
        <w:rPr>
          <w:rFonts w:ascii="Arial" w:hAnsi="Arial" w:cs="Arial" w:hint="cs"/>
          <w:sz w:val="26"/>
          <w:szCs w:val="26"/>
          <w:rtl/>
        </w:rPr>
        <w:t xml:space="preserve"> בתאריך </w:t>
      </w:r>
      <w:r w:rsidR="00443940">
        <w:rPr>
          <w:rFonts w:ascii="Arial" w:hAnsi="Arial" w:cs="Arial" w:hint="cs"/>
          <w:b/>
          <w:bCs/>
          <w:sz w:val="26"/>
          <w:szCs w:val="26"/>
          <w:rtl/>
        </w:rPr>
        <w:t>26.3.25</w:t>
      </w:r>
      <w:r w:rsidR="0092241B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390F0F">
        <w:rPr>
          <w:rFonts w:ascii="Arial" w:hAnsi="Arial" w:cs="Arial" w:hint="cs"/>
          <w:sz w:val="26"/>
          <w:szCs w:val="26"/>
          <w:rtl/>
        </w:rPr>
        <w:t xml:space="preserve">החל מהשעה </w:t>
      </w:r>
      <w:r w:rsidR="0092241B" w:rsidRPr="0092241B">
        <w:rPr>
          <w:rFonts w:ascii="Arial" w:hAnsi="Arial" w:cs="Arial" w:hint="cs"/>
          <w:b/>
          <w:bCs/>
          <w:sz w:val="26"/>
          <w:szCs w:val="26"/>
          <w:rtl/>
        </w:rPr>
        <w:t>1</w:t>
      </w:r>
      <w:r w:rsidR="00443940">
        <w:rPr>
          <w:rFonts w:ascii="Arial" w:hAnsi="Arial" w:cs="Arial" w:hint="cs"/>
          <w:b/>
          <w:bCs/>
          <w:sz w:val="26"/>
          <w:szCs w:val="26"/>
          <w:rtl/>
        </w:rPr>
        <w:t>0</w:t>
      </w:r>
      <w:r w:rsidR="0092241B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:00 </w:t>
      </w:r>
      <w:r w:rsidR="0092241B" w:rsidRPr="0092241B">
        <w:rPr>
          <w:rFonts w:ascii="Arial" w:hAnsi="Arial" w:cs="Arial"/>
          <w:b/>
          <w:bCs/>
          <w:sz w:val="26"/>
          <w:szCs w:val="26"/>
          <w:rtl/>
        </w:rPr>
        <w:t>–</w:t>
      </w:r>
      <w:r w:rsidR="0092241B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92241B" w:rsidRPr="00443940">
        <w:rPr>
          <w:rFonts w:ascii="Arial" w:hAnsi="Arial" w:cs="Arial" w:hint="cs"/>
          <w:b/>
          <w:bCs/>
          <w:sz w:val="26"/>
          <w:szCs w:val="26"/>
          <w:rtl/>
        </w:rPr>
        <w:t>1</w:t>
      </w:r>
      <w:r w:rsidR="00443940" w:rsidRPr="00443940">
        <w:rPr>
          <w:rFonts w:ascii="Arial" w:hAnsi="Arial" w:cs="Arial" w:hint="cs"/>
          <w:b/>
          <w:bCs/>
          <w:sz w:val="26"/>
          <w:szCs w:val="26"/>
          <w:rtl/>
        </w:rPr>
        <w:t>6</w:t>
      </w:r>
      <w:r w:rsidR="0092241B" w:rsidRPr="00443940">
        <w:rPr>
          <w:rFonts w:ascii="Arial" w:hAnsi="Arial" w:cs="Arial" w:hint="cs"/>
          <w:b/>
          <w:bCs/>
          <w:sz w:val="26"/>
          <w:szCs w:val="26"/>
          <w:rtl/>
        </w:rPr>
        <w:t>:00</w:t>
      </w:r>
      <w:r w:rsidR="0092241B">
        <w:rPr>
          <w:rFonts w:ascii="Arial" w:hAnsi="Arial" w:cs="Arial" w:hint="cs"/>
          <w:sz w:val="26"/>
          <w:szCs w:val="26"/>
          <w:rtl/>
        </w:rPr>
        <w:t>.</w:t>
      </w:r>
    </w:p>
    <w:p w14:paraId="7209B856" w14:textId="76BEAE71" w:rsidR="00675DC1" w:rsidRPr="00675DC1" w:rsidRDefault="00390F0F" w:rsidP="00675DC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bookmarkStart w:id="0" w:name="_Hlk166087665"/>
      <w:r w:rsidRPr="00C11945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C11945">
        <w:rPr>
          <w:rFonts w:ascii="Arial" w:hAnsi="Arial" w:cs="Arial"/>
          <w:sz w:val="26"/>
          <w:szCs w:val="26"/>
          <w:rtl/>
        </w:rPr>
        <w:t xml:space="preserve"> :  </w:t>
      </w:r>
      <w:r w:rsidRPr="00C11945">
        <w:rPr>
          <w:rFonts w:ascii="Arial" w:hAnsi="Arial" w:cs="Arial" w:hint="cs"/>
          <w:sz w:val="26"/>
          <w:szCs w:val="26"/>
          <w:rtl/>
        </w:rPr>
        <w:t xml:space="preserve"> </w:t>
      </w:r>
      <w:r w:rsidRPr="00675DC1">
        <w:rPr>
          <w:rFonts w:ascii="Arial" w:hAnsi="Arial" w:cs="Arial" w:hint="cs"/>
          <w:sz w:val="26"/>
          <w:szCs w:val="26"/>
          <w:rtl/>
        </w:rPr>
        <w:t xml:space="preserve">  </w:t>
      </w:r>
    </w:p>
    <w:p w14:paraId="2387EBF9" w14:textId="2055C46A" w:rsidR="00675DC1" w:rsidRDefault="00675DC1" w:rsidP="00675DC1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</w:t>
      </w:r>
      <w:r w:rsidR="00C11945" w:rsidRPr="00C11945">
        <w:rPr>
          <w:rFonts w:ascii="Arial" w:hAnsi="Arial" w:cs="Arial" w:hint="cs"/>
          <w:sz w:val="26"/>
          <w:szCs w:val="26"/>
          <w:rtl/>
        </w:rPr>
        <w:t>ימוש במתחם היקב ,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ישיבה מגוונת: שולחנות וכיסאות רגילים, כיסאות </w:t>
      </w:r>
      <w:r w:rsidR="008560C8">
        <w:rPr>
          <w:rFonts w:ascii="Arial" w:hAnsi="Arial" w:cs="Arial" w:hint="cs"/>
          <w:sz w:val="26"/>
          <w:szCs w:val="26"/>
          <w:rtl/>
        </w:rPr>
        <w:t>בר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 ליד חביות, שולחנות מעץ במדשאה, שולחנות אבירים במדשאה</w:t>
      </w:r>
      <w:r>
        <w:rPr>
          <w:rFonts w:ascii="Arial" w:hAnsi="Arial" w:cs="Arial" w:hint="cs"/>
          <w:sz w:val="26"/>
          <w:szCs w:val="26"/>
          <w:rtl/>
        </w:rPr>
        <w:t>. כולל שימוש במרכז המבקרים הממוזג</w:t>
      </w:r>
      <w:r w:rsidR="00981ED6">
        <w:rPr>
          <w:rFonts w:ascii="Arial" w:hAnsi="Arial" w:cs="Arial" w:hint="cs"/>
          <w:sz w:val="26"/>
          <w:szCs w:val="26"/>
          <w:rtl/>
        </w:rPr>
        <w:t xml:space="preserve"> ופינת קפה.</w:t>
      </w:r>
      <w:r w:rsidR="007A60BE">
        <w:rPr>
          <w:rFonts w:ascii="Arial" w:hAnsi="Arial" w:cs="Arial" w:hint="cs"/>
          <w:sz w:val="26"/>
          <w:szCs w:val="26"/>
          <w:rtl/>
        </w:rPr>
        <w:t xml:space="preserve"> </w:t>
      </w:r>
      <w:r w:rsidR="007A60BE" w:rsidRPr="007A60BE">
        <w:rPr>
          <w:rFonts w:ascii="Arial" w:hAnsi="Arial" w:cs="Arial" w:hint="cs"/>
          <w:b/>
          <w:bCs/>
          <w:sz w:val="26"/>
          <w:szCs w:val="26"/>
          <w:rtl/>
        </w:rPr>
        <w:t>במידה וגשום יכול להכיל עד 40 משתתפים</w:t>
      </w:r>
      <w:r w:rsidR="007A60BE">
        <w:rPr>
          <w:rFonts w:ascii="Arial" w:hAnsi="Arial" w:cs="Arial" w:hint="cs"/>
          <w:sz w:val="26"/>
          <w:szCs w:val="26"/>
          <w:rtl/>
        </w:rPr>
        <w:t>.</w:t>
      </w:r>
    </w:p>
    <w:p w14:paraId="7F99333D" w14:textId="431E4D43" w:rsidR="00675DC1" w:rsidRDefault="00675DC1" w:rsidP="0092241B">
      <w:pPr>
        <w:pStyle w:val="aa"/>
        <w:bidi/>
        <w:rPr>
          <w:rFonts w:ascii="Arial" w:hAnsi="Arial" w:cs="Arial"/>
          <w:sz w:val="26"/>
          <w:szCs w:val="26"/>
        </w:rPr>
      </w:pP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2241B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3,</w:t>
      </w:r>
      <w:r w:rsidR="00FC58DF">
        <w:rPr>
          <w:rFonts w:ascii="Arial" w:hAnsi="Arial" w:cs="Arial" w:hint="cs"/>
          <w:b/>
          <w:bCs/>
          <w:sz w:val="26"/>
          <w:szCs w:val="26"/>
          <w:u w:val="single"/>
          <w:rtl/>
        </w:rPr>
        <w:t>5</w:t>
      </w:r>
      <w:r w:rsidR="00443940">
        <w:rPr>
          <w:rFonts w:ascii="Arial" w:hAnsi="Arial" w:cs="Arial" w:hint="cs"/>
          <w:b/>
          <w:bCs/>
          <w:sz w:val="26"/>
          <w:szCs w:val="26"/>
          <w:u w:val="single"/>
          <w:rtl/>
        </w:rPr>
        <w:t>0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0 ₪ </w:t>
      </w:r>
      <w:r w:rsidR="00A75418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מע"מ.</w:t>
      </w:r>
    </w:p>
    <w:p w14:paraId="4397FAE9" w14:textId="5542BB9B" w:rsidR="00675DC1" w:rsidRDefault="00675DC1" w:rsidP="00675DC1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בופה חלבי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שקשוקה, פסטה, קישים, סלטים, לחם מטבלים, פוקצ'ות, עוגות לקינוח.</w:t>
      </w:r>
    </w:p>
    <w:p w14:paraId="6CD24742" w14:textId="25BCD9E9" w:rsidR="00675DC1" w:rsidRDefault="00675DC1" w:rsidP="00675DC1">
      <w:pPr>
        <w:pStyle w:val="aa"/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שתייה קלה, שימוש בכלים חד פעמיים איכותיים.</w:t>
      </w:r>
    </w:p>
    <w:p w14:paraId="05B9CAFC" w14:textId="6541BEC2" w:rsidR="00675DC1" w:rsidRPr="0092241B" w:rsidRDefault="00675DC1" w:rsidP="00675DC1">
      <w:pPr>
        <w:pStyle w:val="aa"/>
        <w:bidi/>
        <w:rPr>
          <w:rFonts w:ascii="Arial" w:hAnsi="Arial" w:cs="Arial"/>
          <w:b/>
          <w:bCs/>
          <w:sz w:val="26"/>
          <w:szCs w:val="26"/>
          <w:rtl/>
        </w:rPr>
      </w:pP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ת </w:t>
      </w:r>
      <w:r w:rsidR="00A75418">
        <w:rPr>
          <w:rFonts w:ascii="Arial" w:hAnsi="Arial" w:cs="Arial" w:hint="cs"/>
          <w:b/>
          <w:bCs/>
          <w:sz w:val="26"/>
          <w:szCs w:val="26"/>
          <w:u w:val="single"/>
          <w:rtl/>
        </w:rPr>
        <w:t>5,</w:t>
      </w:r>
      <w:r w:rsidR="00F1380A">
        <w:rPr>
          <w:rFonts w:ascii="Arial" w:hAnsi="Arial" w:cs="Arial" w:hint="cs"/>
          <w:b/>
          <w:bCs/>
          <w:sz w:val="26"/>
          <w:szCs w:val="26"/>
          <w:u w:val="single"/>
          <w:rtl/>
        </w:rPr>
        <w:t>8</w:t>
      </w:r>
      <w:r w:rsidR="00A75418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A75418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</w:t>
      </w:r>
      <w:r w:rsidRPr="0092241B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369F7D67" w14:textId="157316AD" w:rsidR="0092241B" w:rsidRDefault="0092241B" w:rsidP="0092241B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מפגש </w:t>
      </w:r>
      <w:r w:rsidR="00655783">
        <w:rPr>
          <w:rFonts w:ascii="Arial" w:hAnsi="Arial" w:cs="Arial" w:hint="cs"/>
          <w:sz w:val="26"/>
          <w:szCs w:val="26"/>
          <w:rtl/>
        </w:rPr>
        <w:t>עם</w:t>
      </w:r>
      <w:r>
        <w:rPr>
          <w:rFonts w:ascii="Arial" w:hAnsi="Arial" w:cs="Arial" w:hint="cs"/>
          <w:sz w:val="26"/>
          <w:szCs w:val="26"/>
          <w:rtl/>
        </w:rPr>
        <w:t xml:space="preserve"> כורם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יינן היקב לסיור בכרם (במידה ומזג אויר יתאים) כולל הסברים על גידול הענבים והכנת היין, הסיפור שלנו וט</w:t>
      </w:r>
      <w:r w:rsidR="00655783">
        <w:rPr>
          <w:rFonts w:ascii="Arial" w:hAnsi="Arial" w:cs="Arial" w:hint="cs"/>
          <w:sz w:val="26"/>
          <w:szCs w:val="26"/>
          <w:rtl/>
        </w:rPr>
        <w:t>ע</w:t>
      </w:r>
      <w:r>
        <w:rPr>
          <w:rFonts w:ascii="Arial" w:hAnsi="Arial" w:cs="Arial" w:hint="cs"/>
          <w:sz w:val="26"/>
          <w:szCs w:val="26"/>
          <w:rtl/>
        </w:rPr>
        <w:t>ימות של 3 מיינות היקב מלווה בהסברים (כשעה)</w:t>
      </w:r>
      <w:r w:rsidR="00655783">
        <w:rPr>
          <w:rFonts w:ascii="Arial" w:hAnsi="Arial" w:cs="Arial" w:hint="cs"/>
          <w:sz w:val="26"/>
          <w:szCs w:val="26"/>
          <w:rtl/>
        </w:rPr>
        <w:t>.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2241B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B818B6">
        <w:rPr>
          <w:rFonts w:ascii="Arial" w:hAnsi="Arial" w:cs="Arial" w:hint="cs"/>
          <w:b/>
          <w:bCs/>
          <w:sz w:val="26"/>
          <w:szCs w:val="26"/>
          <w:u w:val="single"/>
          <w:rtl/>
        </w:rPr>
        <w:t>2,500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B818B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</w:t>
      </w:r>
      <w:r>
        <w:rPr>
          <w:rFonts w:ascii="Arial" w:hAnsi="Arial" w:cs="Arial" w:hint="cs"/>
          <w:sz w:val="26"/>
          <w:szCs w:val="26"/>
          <w:rtl/>
        </w:rPr>
        <w:t>.</w:t>
      </w:r>
    </w:p>
    <w:bookmarkEnd w:id="0"/>
    <w:p w14:paraId="3F088C9E" w14:textId="6C623C0E" w:rsidR="00390F0F" w:rsidRDefault="00060FB4" w:rsidP="00390F0F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תנאי </w:t>
      </w:r>
      <w:r w:rsidR="00390F0F" w:rsidRPr="00CA4709">
        <w:rPr>
          <w:rFonts w:ascii="Arial" w:hAnsi="Arial" w:cs="Arial" w:hint="cs"/>
          <w:sz w:val="26"/>
          <w:szCs w:val="26"/>
          <w:rtl/>
        </w:rPr>
        <w:t>תשלו</w:t>
      </w:r>
      <w:r w:rsidR="001406AA">
        <w:rPr>
          <w:rFonts w:ascii="Arial" w:hAnsi="Arial" w:cs="Arial" w:hint="cs"/>
          <w:sz w:val="26"/>
          <w:szCs w:val="26"/>
          <w:rtl/>
        </w:rPr>
        <w:t xml:space="preserve">ם </w:t>
      </w:r>
      <w:r w:rsidR="00A75418">
        <w:rPr>
          <w:rFonts w:ascii="Arial" w:hAnsi="Arial" w:cs="Arial" w:hint="cs"/>
          <w:sz w:val="26"/>
          <w:szCs w:val="26"/>
          <w:rtl/>
        </w:rPr>
        <w:t>שוטף 60</w:t>
      </w:r>
      <w:r w:rsidR="003106AD">
        <w:rPr>
          <w:rFonts w:ascii="Arial" w:hAnsi="Arial" w:cs="Arial" w:hint="cs"/>
          <w:sz w:val="26"/>
          <w:szCs w:val="26"/>
          <w:rtl/>
        </w:rPr>
        <w:t xml:space="preserve">.          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3106AD">
        <w:rPr>
          <w:rFonts w:ascii="Arial" w:hAnsi="Arial" w:cs="Arial" w:hint="cs"/>
          <w:sz w:val="26"/>
          <w:szCs w:val="26"/>
          <w:rtl/>
        </w:rPr>
        <w:t xml:space="preserve"> 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דחייה עד 14 יום ללא עלות עד 7 ימים </w:t>
      </w:r>
      <w:r w:rsidR="00390F0F" w:rsidRPr="00CA4709">
        <w:rPr>
          <w:rFonts w:ascii="Arial" w:hAnsi="Arial" w:cs="Arial"/>
          <w:sz w:val="26"/>
          <w:szCs w:val="26"/>
          <w:rtl/>
        </w:rPr>
        <w:t>–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 15% מההצעה.</w:t>
      </w:r>
      <w:r w:rsidR="00390F0F">
        <w:rPr>
          <w:rFonts w:ascii="Arial" w:hAnsi="Arial" w:cs="Arial" w:hint="cs"/>
          <w:sz w:val="26"/>
          <w:szCs w:val="26"/>
          <w:rtl/>
        </w:rPr>
        <w:t xml:space="preserve">                                               </w:t>
      </w:r>
      <w:r w:rsidR="00390F0F" w:rsidRPr="00CA4709">
        <w:rPr>
          <w:rFonts w:ascii="Arial" w:hAnsi="Arial" w:cs="Arial" w:hint="cs"/>
          <w:sz w:val="26"/>
          <w:szCs w:val="26"/>
          <w:rtl/>
        </w:rPr>
        <w:t>דמי ביטול עד 7 ימים 20% מההצעה עד יומיים 40% ואילך תשלום מלא.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  </w:t>
      </w:r>
    </w:p>
    <w:p w14:paraId="5245FE7F" w14:textId="77777777" w:rsidR="0032672C" w:rsidRDefault="00390F0F" w:rsidP="00390F0F">
      <w:pPr>
        <w:ind w:left="72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לאישור ההצעה: </w:t>
      </w:r>
    </w:p>
    <w:p w14:paraId="460752C1" w14:textId="32138C09" w:rsidR="00390F0F" w:rsidRPr="00CA4709" w:rsidRDefault="00620F9B" w:rsidP="00390F0F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שם מלא ומספר ח.פ________________</w:t>
      </w:r>
      <w:r w:rsidR="00B818B6">
        <w:rPr>
          <w:rFonts w:ascii="Arial" w:hAnsi="Arial" w:cs="Arial" w:hint="cs"/>
          <w:sz w:val="26"/>
          <w:szCs w:val="26"/>
          <w:rtl/>
        </w:rPr>
        <w:t xml:space="preserve"> </w:t>
      </w:r>
      <w:r w:rsidR="00390F0F">
        <w:rPr>
          <w:rFonts w:ascii="Arial" w:hAnsi="Arial" w:cs="Arial" w:hint="cs"/>
          <w:sz w:val="26"/>
          <w:szCs w:val="26"/>
          <w:rtl/>
        </w:rPr>
        <w:t>חתימה וחותמת  ____________</w:t>
      </w:r>
      <w:r w:rsidR="0032672C">
        <w:rPr>
          <w:rFonts w:ascii="Arial" w:hAnsi="Arial" w:cs="Arial" w:hint="cs"/>
          <w:sz w:val="26"/>
          <w:szCs w:val="26"/>
          <w:rtl/>
        </w:rPr>
        <w:t>_____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</w:t>
      </w:r>
    </w:p>
    <w:p w14:paraId="12A8EA49" w14:textId="77777777" w:rsidR="002174D8" w:rsidRPr="0039712A" w:rsidRDefault="002174D8" w:rsidP="002174D8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7530BD38" w14:textId="77777777" w:rsidR="002174D8" w:rsidRPr="0039712A" w:rsidRDefault="002174D8" w:rsidP="002802B5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</w:t>
      </w:r>
      <w:r w:rsidR="002802B5">
        <w:rPr>
          <w:rFonts w:ascii="Arial" w:hAnsi="Arial" w:cs="Arial" w:hint="cs"/>
          <w:sz w:val="26"/>
          <w:szCs w:val="26"/>
          <w:rtl/>
        </w:rPr>
        <w:t>שרית ועצמון</w:t>
      </w:r>
      <w:r w:rsidRPr="0039712A">
        <w:rPr>
          <w:rFonts w:ascii="Arial" w:hAnsi="Arial" w:cs="Arial"/>
          <w:sz w:val="26"/>
          <w:szCs w:val="26"/>
          <w:rtl/>
        </w:rPr>
        <w:t xml:space="preserve"> – יקב חיטים</w:t>
      </w:r>
    </w:p>
    <w:p w14:paraId="69D81137" w14:textId="77777777" w:rsidR="002174D8" w:rsidRPr="00BF3AEA" w:rsidRDefault="002174D8" w:rsidP="002174D8">
      <w:pPr>
        <w:rPr>
          <w:sz w:val="28"/>
          <w:szCs w:val="28"/>
        </w:rPr>
      </w:pPr>
    </w:p>
    <w:sectPr w:rsidR="002174D8" w:rsidRPr="00BF3AEA" w:rsidSect="00B866F7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8F8E9" w14:textId="77777777" w:rsidR="00A31D8D" w:rsidRDefault="00A31D8D" w:rsidP="0022799C">
      <w:pPr>
        <w:spacing w:after="0" w:line="240" w:lineRule="auto"/>
      </w:pPr>
      <w:r>
        <w:separator/>
      </w:r>
    </w:p>
  </w:endnote>
  <w:endnote w:type="continuationSeparator" w:id="0">
    <w:p w14:paraId="22C570EA" w14:textId="77777777" w:rsidR="00A31D8D" w:rsidRDefault="00A31D8D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1CB3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26DBB54" wp14:editId="16B83972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38E0F" w14:textId="77777777" w:rsidR="00A31D8D" w:rsidRDefault="00A31D8D" w:rsidP="0022799C">
      <w:pPr>
        <w:spacing w:after="0" w:line="240" w:lineRule="auto"/>
      </w:pPr>
      <w:r>
        <w:separator/>
      </w:r>
    </w:p>
  </w:footnote>
  <w:footnote w:type="continuationSeparator" w:id="0">
    <w:p w14:paraId="352F3C63" w14:textId="77777777" w:rsidR="00A31D8D" w:rsidRDefault="00A31D8D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0C68E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82EFB7" wp14:editId="1033130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CD8"/>
    <w:multiLevelType w:val="hybridMultilevel"/>
    <w:tmpl w:val="B5586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6661F"/>
    <w:multiLevelType w:val="hybridMultilevel"/>
    <w:tmpl w:val="AB6C045C"/>
    <w:lvl w:ilvl="0" w:tplc="82883F92">
      <w:start w:val="1"/>
      <w:numFmt w:val="decimal"/>
      <w:lvlText w:val="%1."/>
      <w:lvlJc w:val="left"/>
      <w:pPr>
        <w:ind w:left="78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2957">
    <w:abstractNumId w:val="3"/>
  </w:num>
  <w:num w:numId="2" w16cid:durableId="1725715189">
    <w:abstractNumId w:val="2"/>
  </w:num>
  <w:num w:numId="3" w16cid:durableId="2080980308">
    <w:abstractNumId w:val="0"/>
  </w:num>
  <w:num w:numId="4" w16cid:durableId="12224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62D8"/>
    <w:rsid w:val="00017A15"/>
    <w:rsid w:val="00017D39"/>
    <w:rsid w:val="00020688"/>
    <w:rsid w:val="00026717"/>
    <w:rsid w:val="00033602"/>
    <w:rsid w:val="000429A0"/>
    <w:rsid w:val="0005577B"/>
    <w:rsid w:val="00060FB4"/>
    <w:rsid w:val="00061EE8"/>
    <w:rsid w:val="000730D5"/>
    <w:rsid w:val="00081228"/>
    <w:rsid w:val="00081644"/>
    <w:rsid w:val="00083B37"/>
    <w:rsid w:val="000A23EF"/>
    <w:rsid w:val="000C242E"/>
    <w:rsid w:val="000C358C"/>
    <w:rsid w:val="000F4AFA"/>
    <w:rsid w:val="00121E93"/>
    <w:rsid w:val="0013327D"/>
    <w:rsid w:val="00137AD8"/>
    <w:rsid w:val="00140523"/>
    <w:rsid w:val="001406AA"/>
    <w:rsid w:val="0014377C"/>
    <w:rsid w:val="00152E47"/>
    <w:rsid w:val="00156255"/>
    <w:rsid w:val="00162D58"/>
    <w:rsid w:val="0016748D"/>
    <w:rsid w:val="00174ACC"/>
    <w:rsid w:val="00182C92"/>
    <w:rsid w:val="00184B26"/>
    <w:rsid w:val="001A0ED4"/>
    <w:rsid w:val="001A620D"/>
    <w:rsid w:val="001B0770"/>
    <w:rsid w:val="001D7581"/>
    <w:rsid w:val="001E0046"/>
    <w:rsid w:val="001E5BCD"/>
    <w:rsid w:val="001E7D36"/>
    <w:rsid w:val="001F4DBA"/>
    <w:rsid w:val="0021260B"/>
    <w:rsid w:val="002174D8"/>
    <w:rsid w:val="00222FE6"/>
    <w:rsid w:val="0022612B"/>
    <w:rsid w:val="0022799C"/>
    <w:rsid w:val="00232AAA"/>
    <w:rsid w:val="0023667B"/>
    <w:rsid w:val="00240BA5"/>
    <w:rsid w:val="00251A14"/>
    <w:rsid w:val="002802B5"/>
    <w:rsid w:val="00283196"/>
    <w:rsid w:val="00283460"/>
    <w:rsid w:val="002A0F1D"/>
    <w:rsid w:val="002A576C"/>
    <w:rsid w:val="003065FE"/>
    <w:rsid w:val="003106AD"/>
    <w:rsid w:val="003234DD"/>
    <w:rsid w:val="0032672C"/>
    <w:rsid w:val="00337AF1"/>
    <w:rsid w:val="003510F0"/>
    <w:rsid w:val="0037119B"/>
    <w:rsid w:val="00390F0F"/>
    <w:rsid w:val="00393EEE"/>
    <w:rsid w:val="00395C6C"/>
    <w:rsid w:val="0039712A"/>
    <w:rsid w:val="00397A59"/>
    <w:rsid w:val="003A36C8"/>
    <w:rsid w:val="003B128E"/>
    <w:rsid w:val="003B1F0C"/>
    <w:rsid w:val="003B2C1D"/>
    <w:rsid w:val="003F12B8"/>
    <w:rsid w:val="004048D9"/>
    <w:rsid w:val="00405201"/>
    <w:rsid w:val="004147BE"/>
    <w:rsid w:val="00420414"/>
    <w:rsid w:val="00433772"/>
    <w:rsid w:val="0043558A"/>
    <w:rsid w:val="00442CA7"/>
    <w:rsid w:val="00443940"/>
    <w:rsid w:val="00446C8A"/>
    <w:rsid w:val="00453059"/>
    <w:rsid w:val="00474559"/>
    <w:rsid w:val="004B0B24"/>
    <w:rsid w:val="004C1E1E"/>
    <w:rsid w:val="004C39F4"/>
    <w:rsid w:val="004E4810"/>
    <w:rsid w:val="004E6A8A"/>
    <w:rsid w:val="004F1005"/>
    <w:rsid w:val="004F408E"/>
    <w:rsid w:val="00510129"/>
    <w:rsid w:val="005309B6"/>
    <w:rsid w:val="00542C25"/>
    <w:rsid w:val="0058753C"/>
    <w:rsid w:val="00592588"/>
    <w:rsid w:val="00593362"/>
    <w:rsid w:val="00594D11"/>
    <w:rsid w:val="005B6FD2"/>
    <w:rsid w:val="005C7E5E"/>
    <w:rsid w:val="005D2524"/>
    <w:rsid w:val="005D3FC6"/>
    <w:rsid w:val="005E3568"/>
    <w:rsid w:val="005F4930"/>
    <w:rsid w:val="005F6C7E"/>
    <w:rsid w:val="00607BF3"/>
    <w:rsid w:val="00615FCB"/>
    <w:rsid w:val="00620F9B"/>
    <w:rsid w:val="0062359F"/>
    <w:rsid w:val="0063054E"/>
    <w:rsid w:val="006341B4"/>
    <w:rsid w:val="00635858"/>
    <w:rsid w:val="006541CA"/>
    <w:rsid w:val="006546FC"/>
    <w:rsid w:val="00655783"/>
    <w:rsid w:val="00670788"/>
    <w:rsid w:val="00675DC1"/>
    <w:rsid w:val="00692FE3"/>
    <w:rsid w:val="006A6A33"/>
    <w:rsid w:val="006C164E"/>
    <w:rsid w:val="006C7BD3"/>
    <w:rsid w:val="006D1A04"/>
    <w:rsid w:val="006D2A31"/>
    <w:rsid w:val="006E106E"/>
    <w:rsid w:val="006F2BB6"/>
    <w:rsid w:val="00710704"/>
    <w:rsid w:val="00717A24"/>
    <w:rsid w:val="00730505"/>
    <w:rsid w:val="007433D5"/>
    <w:rsid w:val="00743D05"/>
    <w:rsid w:val="00743EB4"/>
    <w:rsid w:val="007612EF"/>
    <w:rsid w:val="007866F9"/>
    <w:rsid w:val="0079684D"/>
    <w:rsid w:val="007A60BE"/>
    <w:rsid w:val="007C2C98"/>
    <w:rsid w:val="007F3CDC"/>
    <w:rsid w:val="007F4FAA"/>
    <w:rsid w:val="00813C3C"/>
    <w:rsid w:val="0084269C"/>
    <w:rsid w:val="008560C8"/>
    <w:rsid w:val="008621E9"/>
    <w:rsid w:val="00865F37"/>
    <w:rsid w:val="008805BD"/>
    <w:rsid w:val="00892B76"/>
    <w:rsid w:val="008A2430"/>
    <w:rsid w:val="008A767B"/>
    <w:rsid w:val="0092241B"/>
    <w:rsid w:val="0092434C"/>
    <w:rsid w:val="00934083"/>
    <w:rsid w:val="00947B4C"/>
    <w:rsid w:val="0095270A"/>
    <w:rsid w:val="00953C74"/>
    <w:rsid w:val="009779DB"/>
    <w:rsid w:val="00981ED6"/>
    <w:rsid w:val="009A21B3"/>
    <w:rsid w:val="009B6F44"/>
    <w:rsid w:val="009F08F6"/>
    <w:rsid w:val="00A000D1"/>
    <w:rsid w:val="00A007F0"/>
    <w:rsid w:val="00A138A0"/>
    <w:rsid w:val="00A15059"/>
    <w:rsid w:val="00A31D8D"/>
    <w:rsid w:val="00A32B11"/>
    <w:rsid w:val="00A5203E"/>
    <w:rsid w:val="00A6350D"/>
    <w:rsid w:val="00A6484B"/>
    <w:rsid w:val="00A72DFE"/>
    <w:rsid w:val="00A75418"/>
    <w:rsid w:val="00A76748"/>
    <w:rsid w:val="00A843C1"/>
    <w:rsid w:val="00A86E9F"/>
    <w:rsid w:val="00A90F36"/>
    <w:rsid w:val="00A933A1"/>
    <w:rsid w:val="00AA67EC"/>
    <w:rsid w:val="00AA7800"/>
    <w:rsid w:val="00AB46D6"/>
    <w:rsid w:val="00AB7478"/>
    <w:rsid w:val="00B44A82"/>
    <w:rsid w:val="00B452D1"/>
    <w:rsid w:val="00B818B6"/>
    <w:rsid w:val="00B84B1E"/>
    <w:rsid w:val="00B8669E"/>
    <w:rsid w:val="00B866F7"/>
    <w:rsid w:val="00B878A3"/>
    <w:rsid w:val="00BA16C9"/>
    <w:rsid w:val="00BA7D3C"/>
    <w:rsid w:val="00BB0F9C"/>
    <w:rsid w:val="00BB2965"/>
    <w:rsid w:val="00BF3AEA"/>
    <w:rsid w:val="00BF76D1"/>
    <w:rsid w:val="00C051DC"/>
    <w:rsid w:val="00C0753A"/>
    <w:rsid w:val="00C11945"/>
    <w:rsid w:val="00C30827"/>
    <w:rsid w:val="00C37510"/>
    <w:rsid w:val="00C37A95"/>
    <w:rsid w:val="00C464B5"/>
    <w:rsid w:val="00C64A9C"/>
    <w:rsid w:val="00C66ED0"/>
    <w:rsid w:val="00C67A7F"/>
    <w:rsid w:val="00C93110"/>
    <w:rsid w:val="00C959B2"/>
    <w:rsid w:val="00C96B74"/>
    <w:rsid w:val="00CA0558"/>
    <w:rsid w:val="00CB3DED"/>
    <w:rsid w:val="00CD29E9"/>
    <w:rsid w:val="00CE4355"/>
    <w:rsid w:val="00CE59BC"/>
    <w:rsid w:val="00CE5B68"/>
    <w:rsid w:val="00CF20E3"/>
    <w:rsid w:val="00D0740E"/>
    <w:rsid w:val="00D46C1F"/>
    <w:rsid w:val="00D8570A"/>
    <w:rsid w:val="00D90FB7"/>
    <w:rsid w:val="00D937B4"/>
    <w:rsid w:val="00D94102"/>
    <w:rsid w:val="00D94777"/>
    <w:rsid w:val="00DB7B25"/>
    <w:rsid w:val="00DD4544"/>
    <w:rsid w:val="00DE2708"/>
    <w:rsid w:val="00E21F8D"/>
    <w:rsid w:val="00E23C42"/>
    <w:rsid w:val="00E26C31"/>
    <w:rsid w:val="00E52B24"/>
    <w:rsid w:val="00E75180"/>
    <w:rsid w:val="00E758EE"/>
    <w:rsid w:val="00EA0095"/>
    <w:rsid w:val="00EC1FDA"/>
    <w:rsid w:val="00EE7868"/>
    <w:rsid w:val="00F02AEC"/>
    <w:rsid w:val="00F1380A"/>
    <w:rsid w:val="00F237C4"/>
    <w:rsid w:val="00F35C61"/>
    <w:rsid w:val="00F3754A"/>
    <w:rsid w:val="00F47972"/>
    <w:rsid w:val="00F650B2"/>
    <w:rsid w:val="00F67EB2"/>
    <w:rsid w:val="00FA2A53"/>
    <w:rsid w:val="00FB5C0E"/>
    <w:rsid w:val="00FC58DF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54DA6"/>
  <w15:docId w15:val="{26000E81-24DB-4650-832C-4BF747E4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12</TotalTime>
  <Pages>1</Pages>
  <Words>257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11</cp:revision>
  <cp:lastPrinted>2024-06-27T09:58:00Z</cp:lastPrinted>
  <dcterms:created xsi:type="dcterms:W3CDTF">2025-03-06T07:44:00Z</dcterms:created>
  <dcterms:modified xsi:type="dcterms:W3CDTF">2025-03-06T07:56:00Z</dcterms:modified>
</cp:coreProperties>
</file>