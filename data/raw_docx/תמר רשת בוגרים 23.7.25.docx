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74F66CB5" w:rsidR="00B8669E" w:rsidRPr="00320E5A" w:rsidRDefault="003A0BAF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23.7.25</w:t>
      </w:r>
    </w:p>
    <w:p w14:paraId="1D740887" w14:textId="73BD08A7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 w:hint="cs"/>
          <w:sz w:val="26"/>
          <w:szCs w:val="26"/>
          <w:rtl/>
        </w:rPr>
        <w:t xml:space="preserve">תמר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רשת בוגרים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41463069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3A0BAF" w:rsidRPr="00F61566">
        <w:rPr>
          <w:rFonts w:cs="Arial" w:hint="cs"/>
          <w:b/>
          <w:bCs/>
          <w:sz w:val="26"/>
          <w:szCs w:val="26"/>
          <w:rtl/>
        </w:rPr>
        <w:t>40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6D6BC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3A0BAF" w:rsidRPr="00F61566">
        <w:rPr>
          <w:rFonts w:hint="cs"/>
          <w:b/>
          <w:bCs/>
          <w:sz w:val="26"/>
          <w:szCs w:val="26"/>
          <w:rtl/>
        </w:rPr>
        <w:t>17.9.25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F61566">
        <w:rPr>
          <w:rFonts w:hint="cs"/>
          <w:b/>
          <w:bCs/>
          <w:sz w:val="26"/>
          <w:szCs w:val="26"/>
          <w:rtl/>
        </w:rPr>
        <w:t>מהשעה</w:t>
      </w:r>
      <w:r w:rsidR="007123EC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2C2EA0" w:rsidRPr="00F61566">
        <w:rPr>
          <w:rFonts w:hint="cs"/>
          <w:b/>
          <w:bCs/>
          <w:sz w:val="26"/>
          <w:szCs w:val="26"/>
          <w:rtl/>
        </w:rPr>
        <w:t xml:space="preserve">18:00 </w:t>
      </w:r>
      <w:r w:rsidR="002C2EA0" w:rsidRPr="00F61566">
        <w:rPr>
          <w:b/>
          <w:bCs/>
          <w:sz w:val="26"/>
          <w:szCs w:val="26"/>
          <w:rtl/>
        </w:rPr>
        <w:t>–</w:t>
      </w:r>
      <w:r w:rsidR="002C2EA0" w:rsidRPr="00F61566">
        <w:rPr>
          <w:rFonts w:hint="cs"/>
          <w:b/>
          <w:bCs/>
          <w:sz w:val="26"/>
          <w:szCs w:val="26"/>
          <w:rtl/>
        </w:rPr>
        <w:t xml:space="preserve"> 22:00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72B8E291" w:rsidR="009D5B24" w:rsidRPr="00F61566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</w:t>
      </w:r>
      <w:r w:rsidR="00E844E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*</w:t>
      </w:r>
      <w:r w:rsidR="00F03C0B">
        <w:rPr>
          <w:rFonts w:ascii="Arial" w:hAnsi="Arial" w:cs="Arial" w:hint="cs"/>
          <w:sz w:val="26"/>
          <w:szCs w:val="26"/>
          <w:rtl/>
        </w:rPr>
        <w:t>במידה 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A8557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9E1645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A8557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1FD2DCD" w14:textId="05B7F235" w:rsidR="00404D8F" w:rsidRPr="00F61566" w:rsidRDefault="009D5B24" w:rsidP="008A7C3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שקשוקה, פסטה, קישים, סלטים, פוקצ'ות, פוקצ'ות פיצה, לחמים ומטבלים, עוגות. שימוש בצלחות מתכלות. שתייה קלה. הקייטרינג כשר חלבי.                                                    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: </w:t>
      </w:r>
      <w:r w:rsidR="001E3EF1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5,200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631BBBE9" w14:textId="4AA8E754" w:rsidR="00404D8F" w:rsidRPr="00F61566" w:rsidRDefault="009D5B24" w:rsidP="00404D8F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404D8F" w:rsidRPr="002000A7">
        <w:rPr>
          <w:rFonts w:ascii="Arial" w:hAnsi="Arial" w:cs="Arial" w:hint="cs"/>
          <w:sz w:val="26"/>
          <w:szCs w:val="26"/>
          <w:rtl/>
        </w:rPr>
        <w:t>.</w:t>
      </w:r>
      <w:r w:rsidR="00404D8F"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2,000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  <w:r w:rsidR="00404D8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4144D6F7" w14:textId="4FA49155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1CADF" w14:textId="77777777" w:rsidR="00FF7D62" w:rsidRDefault="00FF7D62" w:rsidP="0022799C">
      <w:pPr>
        <w:spacing w:after="0" w:line="240" w:lineRule="auto"/>
      </w:pPr>
      <w:r>
        <w:separator/>
      </w:r>
    </w:p>
  </w:endnote>
  <w:endnote w:type="continuationSeparator" w:id="0">
    <w:p w14:paraId="78F6E6DB" w14:textId="77777777" w:rsidR="00FF7D62" w:rsidRDefault="00FF7D6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F5C9" w14:textId="77777777" w:rsidR="00FF7D62" w:rsidRDefault="00FF7D62" w:rsidP="0022799C">
      <w:pPr>
        <w:spacing w:after="0" w:line="240" w:lineRule="auto"/>
      </w:pPr>
      <w:r>
        <w:separator/>
      </w:r>
    </w:p>
  </w:footnote>
  <w:footnote w:type="continuationSeparator" w:id="0">
    <w:p w14:paraId="749A387F" w14:textId="77777777" w:rsidR="00FF7D62" w:rsidRDefault="00FF7D6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4B39"/>
    <w:rsid w:val="00E758EE"/>
    <w:rsid w:val="00E844E7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23</TotalTime>
  <Pages>1</Pages>
  <Words>390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2025-07-23T11:22:00Z</cp:lastPrinted>
  <dcterms:created xsi:type="dcterms:W3CDTF">2025-07-22T13:34:00Z</dcterms:created>
  <dcterms:modified xsi:type="dcterms:W3CDTF">2025-07-23T11:26:00Z</dcterms:modified>
</cp:coreProperties>
</file>